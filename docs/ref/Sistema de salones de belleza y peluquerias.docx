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5598A1" w14:textId="2A7EA773" w:rsidR="00BC0F1F" w:rsidRPr="00B018BC" w:rsidRDefault="00BC0F1F" w:rsidP="00BC0F1F">
      <w:pPr>
        <w:pStyle w:val="Title"/>
        <w:rPr>
          <w:b/>
          <w:bCs/>
          <w:lang w:val="es-BO"/>
        </w:rPr>
      </w:pPr>
      <w:bookmarkStart w:id="0" w:name="_Hlk169638946"/>
      <w:bookmarkEnd w:id="0"/>
      <w:r w:rsidRPr="02EEBAC2">
        <w:rPr>
          <w:b/>
          <w:bCs/>
        </w:rPr>
        <w:t xml:space="preserve">Sistema de </w:t>
      </w:r>
      <w:r w:rsidR="00635A32">
        <w:rPr>
          <w:b/>
          <w:bCs/>
        </w:rPr>
        <w:t>Centros de Belleza</w:t>
      </w:r>
    </w:p>
    <w:p w14:paraId="008026FE" w14:textId="77777777" w:rsidR="00BC0F1F" w:rsidRPr="00BC0F1F" w:rsidRDefault="00BC0F1F" w:rsidP="00FD4498">
      <w:pPr>
        <w:pStyle w:val="Title"/>
      </w:pPr>
    </w:p>
    <w:p w14:paraId="750806C3" w14:textId="03346282" w:rsidR="004D6B86" w:rsidRDefault="00B20ECF">
      <w:pPr>
        <w:pStyle w:val="Ttulo21"/>
      </w:pPr>
      <w:r>
        <w:t xml:space="preserve">Jassiel Ovando Franco, Jorge Urioste Hurtado y Olver Rioja </w:t>
      </w:r>
      <w:r w:rsidR="00917C95">
        <w:t>Valverde</w:t>
      </w:r>
    </w:p>
    <w:p w14:paraId="089D415E" w14:textId="63C1BC5B" w:rsidR="00C71B1C" w:rsidRDefault="00917C95" w:rsidP="00FD4498">
      <w:pPr>
        <w:pStyle w:val="Ttulo21"/>
      </w:pPr>
      <w:r>
        <w:t>Facultad de Ingeniería, Universidad Privada de Santa Cruz de la Sierra</w:t>
      </w:r>
    </w:p>
    <w:p w14:paraId="02EADC8A" w14:textId="1C06B615" w:rsidR="00FD4498" w:rsidRDefault="00FD4498" w:rsidP="00FD4498">
      <w:pPr>
        <w:pStyle w:val="Ttulo21"/>
      </w:pPr>
      <w:r>
        <w:t>SI414</w:t>
      </w:r>
      <w:r w:rsidR="00667859">
        <w:t>-A</w:t>
      </w:r>
      <w:r>
        <w:t>: Sistemas de Información</w:t>
      </w:r>
    </w:p>
    <w:p w14:paraId="7F853048" w14:textId="76AE7231" w:rsidR="00783803" w:rsidRDefault="00FD4498" w:rsidP="00FD4498">
      <w:pPr>
        <w:pStyle w:val="Ttulo21"/>
      </w:pPr>
      <w:r>
        <w:t>MGS.</w:t>
      </w:r>
      <w:r w:rsidR="00081306">
        <w:t xml:space="preserve"> Nancy Yudy </w:t>
      </w:r>
      <w:r w:rsidR="5C730DAE">
        <w:t>Velásquez</w:t>
      </w:r>
      <w:r w:rsidR="00081306">
        <w:t xml:space="preserve"> Suarez</w:t>
      </w:r>
    </w:p>
    <w:p w14:paraId="4F287394" w14:textId="1AF61FDF" w:rsidR="00C71B1C" w:rsidRPr="00FD4498" w:rsidRDefault="006D3CCA" w:rsidP="00FD4498">
      <w:pPr>
        <w:pStyle w:val="Ttulo21"/>
        <w:rPr>
          <w:lang w:val="es-419"/>
        </w:rPr>
      </w:pPr>
      <w:r>
        <w:t>Martes</w:t>
      </w:r>
      <w:r w:rsidR="00DB41CF">
        <w:t xml:space="preserve"> </w:t>
      </w:r>
      <w:r w:rsidR="00783803">
        <w:t>1</w:t>
      </w:r>
      <w:r w:rsidR="00106250">
        <w:t>8</w:t>
      </w:r>
      <w:r w:rsidR="00783803">
        <w:t xml:space="preserve"> de </w:t>
      </w:r>
      <w:r w:rsidR="00DB41CF">
        <w:t>junio</w:t>
      </w:r>
      <w:r w:rsidR="00783803">
        <w:t xml:space="preserve"> de 2024</w:t>
      </w:r>
      <w:r w:rsidR="00C71B1C">
        <w:br w:type="page"/>
      </w:r>
    </w:p>
    <w:sdt>
      <w:sdtPr>
        <w:rPr>
          <w:rFonts w:asciiTheme="minorHAnsi" w:eastAsiaTheme="minorEastAsia" w:hAnsiTheme="minorHAnsi" w:cstheme="minorBidi"/>
          <w:color w:val="000000" w:themeColor="text1"/>
          <w:sz w:val="24"/>
          <w:szCs w:val="24"/>
        </w:rPr>
        <w:id w:val="1369479277"/>
        <w:docPartObj>
          <w:docPartGallery w:val="Table of Contents"/>
          <w:docPartUnique/>
        </w:docPartObj>
      </w:sdtPr>
      <w:sdtEndPr>
        <w:rPr>
          <w:color w:val="000000" w:themeColor="text2"/>
        </w:rPr>
      </w:sdtEndPr>
      <w:sdtContent>
        <w:p w14:paraId="7A548738" w14:textId="62D43E84" w:rsidR="00D05DD5" w:rsidRPr="00783803" w:rsidRDefault="00783803">
          <w:pPr>
            <w:pStyle w:val="TOCHeading"/>
            <w:rPr>
              <w:lang w:val="es-419"/>
            </w:rPr>
          </w:pPr>
          <w:r>
            <w:t>Índice</w:t>
          </w:r>
        </w:p>
        <w:p w14:paraId="730521F5" w14:textId="4065EFE4" w:rsidR="00D74FEA" w:rsidRDefault="00D05DD5">
          <w:pPr>
            <w:pStyle w:val="TOC1"/>
            <w:tabs>
              <w:tab w:val="right" w:leader="dot" w:pos="9016"/>
            </w:tabs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68952177" w:history="1">
            <w:r w:rsidR="00D74FEA" w:rsidRPr="00D5063B">
              <w:rPr>
                <w:rStyle w:val="Hyperlink"/>
                <w:noProof/>
              </w:rPr>
              <w:t>Sistema de Gestión de Reservas para Salones de Belleza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_Toc168952177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6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26F49736" w14:textId="5B6E9EFC" w:rsidR="00D74FEA" w:rsidRDefault="000176A8">
          <w:pPr>
            <w:pStyle w:val="TOC1"/>
            <w:tabs>
              <w:tab w:val="right" w:leader="dot" w:pos="9016"/>
            </w:tabs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178" w:history="1">
            <w:r w:rsidR="00D74FEA" w:rsidRPr="00D5063B">
              <w:rPr>
                <w:rStyle w:val="Hyperlink"/>
                <w:noProof/>
              </w:rPr>
              <w:t>Objetivos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_Toc168952178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6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1059B8FA" w14:textId="5677DCB2" w:rsidR="00D74FEA" w:rsidRDefault="000176A8">
          <w:pPr>
            <w:pStyle w:val="TOC2"/>
            <w:tabs>
              <w:tab w:val="right" w:leader="dot" w:pos="9016"/>
            </w:tabs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179" w:history="1">
            <w:r w:rsidR="00D74FEA" w:rsidRPr="00D5063B">
              <w:rPr>
                <w:rStyle w:val="Hyperlink"/>
                <w:noProof/>
              </w:rPr>
              <w:t>Objetivo General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_Toc168952179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6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5D1A17CD" w14:textId="5E125793" w:rsidR="00D74FEA" w:rsidRDefault="000176A8">
          <w:pPr>
            <w:pStyle w:val="TOC2"/>
            <w:tabs>
              <w:tab w:val="right" w:leader="dot" w:pos="9016"/>
            </w:tabs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180" w:history="1">
            <w:r w:rsidR="00D74FEA" w:rsidRPr="00D5063B">
              <w:rPr>
                <w:rStyle w:val="Hyperlink"/>
                <w:noProof/>
              </w:rPr>
              <w:t>Objetivos Específicos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_Toc168952180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6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4D0FEA2A" w14:textId="7541B740" w:rsidR="00D74FEA" w:rsidRDefault="000176A8">
          <w:pPr>
            <w:pStyle w:val="TOC1"/>
            <w:tabs>
              <w:tab w:val="right" w:leader="dot" w:pos="9016"/>
            </w:tabs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181" w:history="1">
            <w:r w:rsidR="00D74FEA" w:rsidRPr="00D5063B">
              <w:rPr>
                <w:rStyle w:val="Hyperlink"/>
                <w:noProof/>
              </w:rPr>
              <w:t>Resultado Encuestas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_Toc168952181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11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76972D2A" w14:textId="69F52EE9" w:rsidR="00D74FEA" w:rsidRDefault="000176A8">
          <w:pPr>
            <w:pStyle w:val="TOC2"/>
            <w:tabs>
              <w:tab w:val="right" w:leader="dot" w:pos="9016"/>
            </w:tabs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182" w:history="1">
            <w:r w:rsidR="00D74FEA" w:rsidRPr="00D5063B">
              <w:rPr>
                <w:rStyle w:val="Hyperlink"/>
                <w:noProof/>
              </w:rPr>
              <w:t>Encuesta a peluquerías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_Toc168952182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11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20AC9148" w14:textId="1C61522F" w:rsidR="00D74FEA" w:rsidRDefault="000176A8">
          <w:pPr>
            <w:pStyle w:val="TOC1"/>
            <w:tabs>
              <w:tab w:val="right" w:leader="dot" w:pos="9016"/>
            </w:tabs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183" w:history="1">
            <w:r w:rsidR="00D74FEA" w:rsidRPr="00D5063B">
              <w:rPr>
                <w:rStyle w:val="Hyperlink"/>
                <w:noProof/>
              </w:rPr>
              <w:t>Estudio de Mercado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_Toc168952183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19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174E35B9" w14:textId="2F52DC73" w:rsidR="00D74FEA" w:rsidRDefault="000176A8">
          <w:pPr>
            <w:pStyle w:val="TOC2"/>
            <w:tabs>
              <w:tab w:val="right" w:leader="dot" w:pos="9016"/>
            </w:tabs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184" w:history="1">
            <w:r w:rsidR="00D74FEA" w:rsidRPr="00D5063B">
              <w:rPr>
                <w:rStyle w:val="Hyperlink"/>
                <w:noProof/>
              </w:rPr>
              <w:t>Encuestas a peluquerías y gráficas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_Toc168952184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20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2E6FC762" w14:textId="60834BEB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185" w:history="1">
            <w:r w:rsidR="00D74FEA" w:rsidRPr="00D5063B">
              <w:rPr>
                <w:rStyle w:val="Hyperlink"/>
                <w:noProof/>
              </w:rPr>
              <w:t>Servicios ofrecidos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_Toc168952185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20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1140D7E4" w14:textId="4CBEC8A9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186" w:history="1">
            <w:r w:rsidR="00D74FEA" w:rsidRPr="00D5063B">
              <w:rPr>
                <w:rStyle w:val="Hyperlink"/>
                <w:noProof/>
              </w:rPr>
              <w:t>Precios promedio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_Toc168952186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20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7FA6FEC5" w14:textId="7984C8E4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187" w:history="1">
            <w:r w:rsidR="00D74FEA" w:rsidRPr="00D5063B">
              <w:rPr>
                <w:rStyle w:val="Hyperlink"/>
                <w:noProof/>
              </w:rPr>
              <w:t>Manejo de citas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_Toc168952187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21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4488CD91" w14:textId="252823E5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188" w:history="1">
            <w:r w:rsidR="00D74FEA" w:rsidRPr="00D5063B">
              <w:rPr>
                <w:rStyle w:val="Hyperlink"/>
                <w:noProof/>
              </w:rPr>
              <w:t>Características deseadas en una aplicación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_Toc168952188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21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4F431335" w14:textId="655AB0AF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189" w:history="1">
            <w:r w:rsidR="00D74FEA" w:rsidRPr="00D5063B">
              <w:rPr>
                <w:rStyle w:val="Hyperlink"/>
                <w:noProof/>
              </w:rPr>
              <w:t>Promoción de servicios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_Toc168952189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21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5B44C8CB" w14:textId="1D6D095F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190" w:history="1">
            <w:r w:rsidR="00D74FEA" w:rsidRPr="00D5063B">
              <w:rPr>
                <w:rStyle w:val="Hyperlink"/>
                <w:noProof/>
              </w:rPr>
              <w:t>Interés en la nueva aplicación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_Toc168952190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21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78D80D34" w14:textId="477F7F82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191" w:history="1">
            <w:r w:rsidR="00D74FEA" w:rsidRPr="00D5063B">
              <w:rPr>
                <w:rStyle w:val="Hyperlink"/>
                <w:noProof/>
              </w:rPr>
              <w:t>Medición de satisfacción del cliente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_Toc168952191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21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137F6E97" w14:textId="494F5E92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192" w:history="1">
            <w:r w:rsidR="00D74FEA" w:rsidRPr="00D5063B">
              <w:rPr>
                <w:rStyle w:val="Hyperlink"/>
                <w:noProof/>
              </w:rPr>
              <w:t>Disposición a pagar por la aplicación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_Toc168952192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21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1AC26382" w14:textId="661F4BE4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193" w:history="1">
            <w:r w:rsidR="00D74FEA" w:rsidRPr="00D5063B">
              <w:rPr>
                <w:rStyle w:val="Hyperlink"/>
                <w:noProof/>
              </w:rPr>
              <w:t>Cantidad de sucursales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_Toc168952193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22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2E704519" w14:textId="38F0ED2D" w:rsidR="00D74FEA" w:rsidRDefault="000176A8">
          <w:pPr>
            <w:pStyle w:val="TOC2"/>
            <w:tabs>
              <w:tab w:val="right" w:leader="dot" w:pos="9016"/>
            </w:tabs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194" w:history="1">
            <w:r w:rsidR="00D74FEA" w:rsidRPr="00D5063B">
              <w:rPr>
                <w:rStyle w:val="Hyperlink"/>
                <w:noProof/>
              </w:rPr>
              <w:t>Encuestas a clientes y gráficas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_Toc168952194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22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2417A5E1" w14:textId="3DD4936A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195" w:history="1">
            <w:r w:rsidR="00D74FEA" w:rsidRPr="00D5063B">
              <w:rPr>
                <w:rStyle w:val="Hyperlink"/>
                <w:noProof/>
              </w:rPr>
              <w:t>Frecuencia de visitas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_Toc168952195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22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3A435B64" w14:textId="63AFAA2E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196" w:history="1">
            <w:r w:rsidR="00D74FEA" w:rsidRPr="00D5063B">
              <w:rPr>
                <w:rStyle w:val="Hyperlink"/>
                <w:noProof/>
              </w:rPr>
              <w:t>Servicios solicitados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_Toc168952196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22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4515DD13" w14:textId="2EECE4FC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197" w:history="1">
            <w:r w:rsidR="00D74FEA" w:rsidRPr="00D5063B">
              <w:rPr>
                <w:rStyle w:val="Hyperlink"/>
                <w:noProof/>
              </w:rPr>
              <w:t>Elección de establecimientos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_Toc168952197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22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72CF0242" w14:textId="57481E56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198" w:history="1">
            <w:r w:rsidR="00D74FEA" w:rsidRPr="00D5063B">
              <w:rPr>
                <w:rStyle w:val="Hyperlink"/>
                <w:noProof/>
              </w:rPr>
              <w:t>Uso de aplicaciones móviles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_Toc168952198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22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0A968E73" w14:textId="6D7F4B53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199" w:history="1">
            <w:r w:rsidR="00D74FEA" w:rsidRPr="00D5063B">
              <w:rPr>
                <w:rStyle w:val="Hyperlink"/>
                <w:noProof/>
              </w:rPr>
              <w:t>Características deseadas en una aplicación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_Toc168952199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22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4CE3779E" w14:textId="1F8307AD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00" w:history="1">
            <w:r w:rsidR="00D74FEA" w:rsidRPr="00D5063B">
              <w:rPr>
                <w:rStyle w:val="Hyperlink"/>
                <w:noProof/>
              </w:rPr>
              <w:t>Preferencia de reserva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_Toc168952200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23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4D70B7D2" w14:textId="69EC5E4B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01" w:history="1">
            <w:r w:rsidR="00D74FEA" w:rsidRPr="00D5063B">
              <w:rPr>
                <w:rStyle w:val="Hyperlink"/>
                <w:noProof/>
              </w:rPr>
              <w:t>Disposición a usar una nueva aplicación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_Toc168952201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23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7848E1CE" w14:textId="55F99DD3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02" w:history="1">
            <w:r w:rsidR="00D74FEA" w:rsidRPr="00D5063B">
              <w:rPr>
                <w:rStyle w:val="Hyperlink"/>
                <w:noProof/>
              </w:rPr>
              <w:t>Pago a través de la aplicación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_Toc168952202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23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1F0B98F8" w14:textId="007E1624" w:rsidR="00D74FEA" w:rsidRDefault="000176A8">
          <w:pPr>
            <w:pStyle w:val="TOC1"/>
            <w:tabs>
              <w:tab w:val="right" w:leader="dot" w:pos="9016"/>
            </w:tabs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03" w:history="1">
            <w:r w:rsidR="00D74FEA" w:rsidRPr="00D5063B">
              <w:rPr>
                <w:rStyle w:val="Hyperlink"/>
                <w:noProof/>
              </w:rPr>
              <w:t>Requisitos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_Toc168952203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23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1AF822C2" w14:textId="01DE6A25" w:rsidR="00D74FEA" w:rsidRDefault="000176A8">
          <w:pPr>
            <w:pStyle w:val="TOC2"/>
            <w:tabs>
              <w:tab w:val="right" w:leader="dot" w:pos="9016"/>
            </w:tabs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04" w:history="1">
            <w:r w:rsidR="00D74FEA" w:rsidRPr="00D5063B">
              <w:rPr>
                <w:rStyle w:val="Hyperlink"/>
                <w:noProof/>
              </w:rPr>
              <w:t>Formularios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_Toc168952204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23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3C5A3CF3" w14:textId="67BE06CC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05" w:history="1">
            <w:r w:rsidR="00D74FEA" w:rsidRPr="00D5063B">
              <w:rPr>
                <w:rStyle w:val="Hyperlink"/>
                <w:noProof/>
              </w:rPr>
              <w:t>Registro de Clientes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_Toc168952205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23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6CE11343" w14:textId="28EEFD9C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06" w:history="1">
            <w:r w:rsidR="00D74FEA" w:rsidRPr="00D5063B">
              <w:rPr>
                <w:rStyle w:val="Hyperlink"/>
                <w:noProof/>
              </w:rPr>
              <w:t>Registro de Peluquerías/Salones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_Toc168952206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23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11ACDB24" w14:textId="2B8A837C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07" w:history="1">
            <w:r w:rsidR="00D74FEA" w:rsidRPr="00D5063B">
              <w:rPr>
                <w:rStyle w:val="Hyperlink"/>
                <w:noProof/>
              </w:rPr>
              <w:t>Reservas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_Toc168952207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24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2F5FB9D6" w14:textId="4B15D8CC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08" w:history="1">
            <w:r w:rsidR="00D74FEA" w:rsidRPr="00D5063B">
              <w:rPr>
                <w:rStyle w:val="Hyperlink"/>
                <w:noProof/>
              </w:rPr>
              <w:t>Actualización de reservas/citas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_Toc168952208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25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066924B5" w14:textId="29DC22EA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09" w:history="1">
            <w:r w:rsidR="00D74FEA" w:rsidRPr="00D5063B">
              <w:rPr>
                <w:rStyle w:val="Hyperlink"/>
                <w:noProof/>
              </w:rPr>
              <w:t>Registro de empleado de peluquería/salón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_Toc168952209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25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0AB1DEB1" w14:textId="5759607D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10" w:history="1">
            <w:r w:rsidR="00D74FEA" w:rsidRPr="00D5063B">
              <w:rPr>
                <w:rStyle w:val="Hyperlink"/>
                <w:noProof/>
              </w:rPr>
              <w:t>Gestión de Servicios y Precios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_Toc168952210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25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64B8E2D9" w14:textId="5829D95E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11" w:history="1">
            <w:r w:rsidR="00D74FEA" w:rsidRPr="00D5063B">
              <w:rPr>
                <w:rStyle w:val="Hyperlink"/>
                <w:noProof/>
              </w:rPr>
              <w:t>Calificación y Reseñas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_Toc168952211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26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23E381AA" w14:textId="79E49FCD" w:rsidR="00D74FEA" w:rsidRDefault="000176A8">
          <w:pPr>
            <w:pStyle w:val="TOC2"/>
            <w:tabs>
              <w:tab w:val="right" w:leader="dot" w:pos="9016"/>
            </w:tabs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12" w:history="1">
            <w:r w:rsidR="00D74FEA" w:rsidRPr="00D5063B">
              <w:rPr>
                <w:rStyle w:val="Hyperlink"/>
                <w:noProof/>
              </w:rPr>
              <w:t>Reportes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_Toc168952212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26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69F220A3" w14:textId="158FF55B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13" w:history="1">
            <w:r w:rsidR="00D74FEA" w:rsidRPr="00D5063B">
              <w:rPr>
                <w:rStyle w:val="Hyperlink"/>
                <w:noProof/>
              </w:rPr>
              <w:t>Notificación de recordatorios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_Toc168952213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26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08DAEACE" w14:textId="60E86BB4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14" w:history="1">
            <w:r w:rsidR="00D74FEA" w:rsidRPr="00D5063B">
              <w:rPr>
                <w:rStyle w:val="Hyperlink"/>
                <w:noProof/>
              </w:rPr>
              <w:t>Agendas diarias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_Toc168952214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27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516E8F4A" w14:textId="6537A925" w:rsidR="00D74FEA" w:rsidRDefault="000176A8">
          <w:pPr>
            <w:pStyle w:val="TOC1"/>
            <w:tabs>
              <w:tab w:val="right" w:leader="dot" w:pos="9016"/>
            </w:tabs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15" w:history="1">
            <w:r w:rsidR="00D74FEA" w:rsidRPr="00D5063B">
              <w:rPr>
                <w:rStyle w:val="Hyperlink"/>
                <w:noProof/>
              </w:rPr>
              <w:t>Parámetros del Sistema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_Toc168952215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27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197BFB67" w14:textId="575BEE5D" w:rsidR="00D74FEA" w:rsidRDefault="000176A8">
          <w:pPr>
            <w:pStyle w:val="TOC2"/>
            <w:tabs>
              <w:tab w:val="right" w:leader="dot" w:pos="9016"/>
            </w:tabs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16" w:history="1">
            <w:r w:rsidR="00D74FEA" w:rsidRPr="00D5063B">
              <w:rPr>
                <w:rStyle w:val="Hyperlink"/>
                <w:noProof/>
              </w:rPr>
              <w:t>Procesos, Entradas y Salidas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_Toc168952216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27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44685903" w14:textId="78D8696B" w:rsidR="00D74FEA" w:rsidRDefault="000176A8">
          <w:pPr>
            <w:pStyle w:val="TOC2"/>
            <w:tabs>
              <w:tab w:val="right" w:leader="dot" w:pos="9016"/>
            </w:tabs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17" w:history="1">
            <w:r w:rsidR="00D74FEA" w:rsidRPr="00D5063B">
              <w:rPr>
                <w:rStyle w:val="Hyperlink"/>
                <w:noProof/>
              </w:rPr>
              <w:t>Relaciones entre procesos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_Toc168952217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28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722BA393" w14:textId="4210E445" w:rsidR="00D74FEA" w:rsidRDefault="000176A8">
          <w:pPr>
            <w:pStyle w:val="TOC2"/>
            <w:tabs>
              <w:tab w:val="right" w:leader="dot" w:pos="9016"/>
            </w:tabs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18" w:history="1">
            <w:r w:rsidR="00D74FEA" w:rsidRPr="00D5063B">
              <w:rPr>
                <w:rStyle w:val="Hyperlink"/>
                <w:noProof/>
              </w:rPr>
              <w:t>Ambiente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_Toc168952218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30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0F2F364A" w14:textId="58589E2F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19" w:history="1">
            <w:r w:rsidR="00D74FEA" w:rsidRPr="00D5063B">
              <w:rPr>
                <w:rStyle w:val="Hyperlink"/>
                <w:noProof/>
              </w:rPr>
              <w:t>Componentes externos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_Toc168952219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30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21428056" w14:textId="12B51696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20" w:history="1">
            <w:r w:rsidR="00D74FEA" w:rsidRPr="00D5063B">
              <w:rPr>
                <w:rStyle w:val="Hyperlink"/>
                <w:noProof/>
              </w:rPr>
              <w:t>Componentes internos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_Toc168952220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31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0F4239B6" w14:textId="7CAEA845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21" w:history="1">
            <w:r w:rsidR="00D74FEA" w:rsidRPr="00D5063B">
              <w:rPr>
                <w:rStyle w:val="Hyperlink"/>
                <w:noProof/>
              </w:rPr>
              <w:t>Características del ambiente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_Toc168952221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31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7AACC61E" w14:textId="1680A471" w:rsidR="00D74FEA" w:rsidRDefault="000176A8">
          <w:pPr>
            <w:pStyle w:val="TOC2"/>
            <w:tabs>
              <w:tab w:val="right" w:leader="dot" w:pos="9016"/>
            </w:tabs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22" w:history="1">
            <w:r w:rsidR="00D74FEA" w:rsidRPr="00D5063B">
              <w:rPr>
                <w:rStyle w:val="Hyperlink"/>
                <w:noProof/>
              </w:rPr>
              <w:t>Retroalimentación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_Toc168952222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31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51396648" w14:textId="5DEE2938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23" w:history="1">
            <w:r w:rsidR="00D74FEA" w:rsidRPr="00D5063B">
              <w:rPr>
                <w:rStyle w:val="Hyperlink"/>
                <w:noProof/>
              </w:rPr>
              <w:t>Retroalimentación directa del cliente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_Toc168952223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32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2215BBE3" w14:textId="4536E8C1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24" w:history="1">
            <w:r w:rsidR="00D74FEA" w:rsidRPr="00D5063B">
              <w:rPr>
                <w:rStyle w:val="Hyperlink"/>
                <w:noProof/>
              </w:rPr>
              <w:t>Retroalimentación indirecta del cliente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_Toc168952224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32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36D5C43D" w14:textId="252E44C1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25" w:history="1">
            <w:r w:rsidR="00D74FEA" w:rsidRPr="00D5063B">
              <w:rPr>
                <w:rStyle w:val="Hyperlink"/>
                <w:noProof/>
              </w:rPr>
              <w:t>Retroalimentación del salón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_Toc168952225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32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41D62AA8" w14:textId="41294290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26" w:history="1">
            <w:r w:rsidR="00D74FEA" w:rsidRPr="00D5063B">
              <w:rPr>
                <w:rStyle w:val="Hyperlink"/>
                <w:noProof/>
              </w:rPr>
              <w:t>Retroalimentación del sistema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_Toc168952226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32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502F4858" w14:textId="71F5DB98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27" w:history="1">
            <w:r w:rsidR="00D74FEA" w:rsidRPr="00D5063B">
              <w:rPr>
                <w:rStyle w:val="Hyperlink"/>
                <w:noProof/>
              </w:rPr>
              <w:t>Retroalimentación de la comunidad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_Toc168952227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32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40F74597" w14:textId="258F9F51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28" w:history="1">
            <w:r w:rsidR="00D74FEA" w:rsidRPr="00D5063B">
              <w:rPr>
                <w:rStyle w:val="Hyperlink"/>
                <w:noProof/>
              </w:rPr>
              <w:t>Bucles de retroalimentación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_Toc168952228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33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693581BA" w14:textId="4A4842C7" w:rsidR="00D74FEA" w:rsidRDefault="000176A8">
          <w:pPr>
            <w:pStyle w:val="TOC2"/>
            <w:tabs>
              <w:tab w:val="right" w:leader="dot" w:pos="9016"/>
            </w:tabs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29" w:history="1">
            <w:r w:rsidR="00D74FEA" w:rsidRPr="00D5063B">
              <w:rPr>
                <w:rStyle w:val="Hyperlink"/>
                <w:noProof/>
              </w:rPr>
              <w:t>Descripción y Tipo de Sistema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_Toc168952229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33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44BEAE89" w14:textId="3B5917F4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30" w:history="1">
            <w:r w:rsidR="00D74FEA" w:rsidRPr="00D5063B">
              <w:rPr>
                <w:rStyle w:val="Hyperlink"/>
                <w:noProof/>
              </w:rPr>
              <w:t>Sistema de información transaccional (TPS)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_Toc168952230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33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623AA22C" w14:textId="55FCBC8D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31" w:history="1">
            <w:r w:rsidR="00D74FEA" w:rsidRPr="00D5063B">
              <w:rPr>
                <w:rStyle w:val="Hyperlink"/>
                <w:noProof/>
              </w:rPr>
              <w:t>Sistema de información estratégica (SIS)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_Toc168952231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33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7E6C5B1B" w14:textId="5F218B47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32" w:history="1">
            <w:r w:rsidR="00D74FEA" w:rsidRPr="00D5063B">
              <w:rPr>
                <w:rStyle w:val="Hyperlink"/>
                <w:noProof/>
              </w:rPr>
              <w:t>Sistema de procesamiento de eventos complejos (CEP)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_Toc168952232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34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1DF014F2" w14:textId="1ADFD121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33" w:history="1">
            <w:r w:rsidR="00D74FEA" w:rsidRPr="00D5063B">
              <w:rPr>
                <w:rStyle w:val="Hyperlink"/>
                <w:noProof/>
              </w:rPr>
              <w:t>Sistema de recomendación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_Toc168952233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34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1E603E64" w14:textId="5455B92E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34" w:history="1">
            <w:r w:rsidR="00D74FEA" w:rsidRPr="00D5063B">
              <w:rPr>
                <w:rStyle w:val="Hyperlink"/>
                <w:noProof/>
              </w:rPr>
              <w:t>Sistema en tiempo real como característica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_Toc168952234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34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6D4637D3" w14:textId="669C02F2" w:rsidR="00D74FEA" w:rsidRDefault="000176A8">
          <w:pPr>
            <w:pStyle w:val="TOC1"/>
            <w:tabs>
              <w:tab w:val="right" w:leader="dot" w:pos="9016"/>
            </w:tabs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35" w:history="1">
            <w:r w:rsidR="00D74FEA" w:rsidRPr="00D5063B">
              <w:rPr>
                <w:rStyle w:val="Hyperlink"/>
                <w:noProof/>
              </w:rPr>
              <w:t>Modelado UML y Diagramas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_Toc168952235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35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39D88E04" w14:textId="0532372A" w:rsidR="00D74FEA" w:rsidRDefault="000176A8">
          <w:pPr>
            <w:pStyle w:val="TOC2"/>
            <w:tabs>
              <w:tab w:val="right" w:leader="dot" w:pos="9016"/>
            </w:tabs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36" w:history="1">
            <w:r w:rsidR="00D74FEA" w:rsidRPr="00D5063B">
              <w:rPr>
                <w:rStyle w:val="Hyperlink"/>
                <w:noProof/>
              </w:rPr>
              <w:t>Casos de Uso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_Toc168952236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35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43CD0CBD" w14:textId="7321AF16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37" w:history="1">
            <w:r w:rsidR="00D74FEA" w:rsidRPr="00D5063B">
              <w:rPr>
                <w:rStyle w:val="Hyperlink"/>
                <w:noProof/>
              </w:rPr>
              <w:t>Actores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_Toc168952237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35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2C6E8DF8" w14:textId="2E94626E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38" w:history="1">
            <w:r w:rsidR="00D74FEA" w:rsidRPr="00D5063B">
              <w:rPr>
                <w:rStyle w:val="Hyperlink"/>
                <w:noProof/>
              </w:rPr>
              <w:t>Casos de Uso a Detalle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_Toc168952238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35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28493EBC" w14:textId="0CA85902" w:rsidR="00D74FEA" w:rsidRDefault="000176A8">
          <w:pPr>
            <w:pStyle w:val="TOC2"/>
            <w:tabs>
              <w:tab w:val="right" w:leader="dot" w:pos="9016"/>
            </w:tabs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39" w:history="1">
            <w:r w:rsidR="00D74FEA" w:rsidRPr="00D5063B">
              <w:rPr>
                <w:rStyle w:val="Hyperlink"/>
                <w:noProof/>
              </w:rPr>
              <w:t>Modelo de Dominio [del problema]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_Toc168952239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128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1CF86B65" w14:textId="00DB1919" w:rsidR="00D74FEA" w:rsidRDefault="000176A8">
          <w:pPr>
            <w:pStyle w:val="TOC2"/>
            <w:tabs>
              <w:tab w:val="right" w:leader="dot" w:pos="9016"/>
            </w:tabs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40" w:history="1">
            <w:r w:rsidR="00D74FEA" w:rsidRPr="00D5063B">
              <w:rPr>
                <w:rStyle w:val="Hyperlink"/>
                <w:noProof/>
              </w:rPr>
              <w:t>Modelo de Clases [de la solución]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_Toc168952240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128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013CC4E8" w14:textId="73C2DECB" w:rsidR="00D74FEA" w:rsidRDefault="000176A8">
          <w:pPr>
            <w:pStyle w:val="TOC2"/>
            <w:tabs>
              <w:tab w:val="right" w:leader="dot" w:pos="9016"/>
            </w:tabs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41" w:history="1">
            <w:r w:rsidR="00D74FEA" w:rsidRPr="00D5063B">
              <w:rPr>
                <w:rStyle w:val="Hyperlink"/>
                <w:noProof/>
              </w:rPr>
              <w:t>Paquetes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_Toc168952241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128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135AA923" w14:textId="500465EB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42" w:history="1">
            <w:r w:rsidR="00D74FEA" w:rsidRPr="00D5063B">
              <w:rPr>
                <w:rStyle w:val="Hyperlink"/>
                <w:noProof/>
              </w:rPr>
              <w:t>Paquetes de Análisis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_Toc168952242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129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181767AE" w14:textId="0E7C5C1B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43" w:history="1">
            <w:r w:rsidR="00D74FEA" w:rsidRPr="00D5063B">
              <w:rPr>
                <w:rStyle w:val="Hyperlink"/>
                <w:noProof/>
              </w:rPr>
              <w:t>Paquetes de Diseño del Dominio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_Toc168952243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131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54F13385" w14:textId="429E2418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44" w:history="1">
            <w:r w:rsidR="00D74FEA" w:rsidRPr="00D5063B">
              <w:rPr>
                <w:rStyle w:val="Hyperlink"/>
                <w:noProof/>
              </w:rPr>
              <w:t>Paquetes de Diseño de Clases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_Toc168952244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135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44526B71" w14:textId="4ABA99A6" w:rsidR="00D74FEA" w:rsidRDefault="000176A8">
          <w:pPr>
            <w:pStyle w:val="TOC2"/>
            <w:tabs>
              <w:tab w:val="right" w:leader="dot" w:pos="9016"/>
            </w:tabs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45" w:history="1">
            <w:r w:rsidR="00D74FEA" w:rsidRPr="00D5063B">
              <w:rPr>
                <w:rStyle w:val="Hyperlink"/>
                <w:noProof/>
              </w:rPr>
              <w:t>Diagramas de Maquinas de Estado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_Toc168952245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137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28F0A26C" w14:textId="27BA718A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46" w:history="1">
            <w:r w:rsidR="00D74FEA" w:rsidRPr="00D5063B">
              <w:rPr>
                <w:rStyle w:val="Hyperlink"/>
                <w:noProof/>
              </w:rPr>
              <w:t>Diagrama de Actividad de todo el sistema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_Toc168952246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138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3293D0F1" w14:textId="11771CF7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47" w:history="1">
            <w:r w:rsidR="00D74FEA" w:rsidRPr="00D5063B">
              <w:rPr>
                <w:rStyle w:val="Hyperlink"/>
                <w:noProof/>
              </w:rPr>
              <w:t>Diagrama de estado de casos de uso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_Toc168952247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140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6BC380DE" w14:textId="6A92D67D" w:rsidR="00D74FEA" w:rsidRDefault="000176A8">
          <w:pPr>
            <w:pStyle w:val="TOC3"/>
            <w:rPr>
              <w:noProof/>
              <w:color w:val="auto"/>
              <w:kern w:val="2"/>
              <w:lang w:val="es-419" w:eastAsia="es-419"/>
              <w14:ligatures w14:val="standardContextual"/>
            </w:rPr>
          </w:pPr>
          <w:hyperlink w:anchor="_Toc168952248" w:history="1">
            <w:r w:rsidR="00D74FEA" w:rsidRPr="00D5063B">
              <w:rPr>
                <w:rStyle w:val="Hyperlink"/>
                <w:noProof/>
              </w:rPr>
              <w:t>Diagrama de estados de un objeto</w:t>
            </w:r>
            <w:r w:rsidR="00D74FEA">
              <w:rPr>
                <w:noProof/>
                <w:webHidden/>
              </w:rPr>
              <w:tab/>
            </w:r>
            <w:r w:rsidR="00D74FEA">
              <w:rPr>
                <w:noProof/>
                <w:webHidden/>
              </w:rPr>
              <w:fldChar w:fldCharType="begin"/>
            </w:r>
            <w:r w:rsidR="00D74FEA">
              <w:rPr>
                <w:noProof/>
                <w:webHidden/>
              </w:rPr>
              <w:instrText xml:space="preserve"> PAGEREF _Toc168952248 \h </w:instrText>
            </w:r>
            <w:r w:rsidR="00D74FEA">
              <w:rPr>
                <w:noProof/>
                <w:webHidden/>
              </w:rPr>
            </w:r>
            <w:r w:rsidR="00D74FEA">
              <w:rPr>
                <w:noProof/>
                <w:webHidden/>
              </w:rPr>
              <w:fldChar w:fldCharType="separate"/>
            </w:r>
            <w:r w:rsidR="00814D06">
              <w:rPr>
                <w:noProof/>
                <w:webHidden/>
              </w:rPr>
              <w:t>143</w:t>
            </w:r>
            <w:r w:rsidR="00D74FEA">
              <w:rPr>
                <w:noProof/>
                <w:webHidden/>
              </w:rPr>
              <w:fldChar w:fldCharType="end"/>
            </w:r>
          </w:hyperlink>
        </w:p>
        <w:p w14:paraId="5061D5BF" w14:textId="4633C440" w:rsidR="00783803" w:rsidRDefault="00D05DD5" w:rsidP="00783803">
          <w:pPr>
            <w:pStyle w:val="TOC1"/>
            <w:tabs>
              <w:tab w:val="right" w:leader="dot" w:pos="9015"/>
            </w:tabs>
          </w:pPr>
          <w:r>
            <w:fldChar w:fldCharType="end"/>
          </w:r>
        </w:p>
      </w:sdtContent>
    </w:sdt>
    <w:p w14:paraId="23CCBAD9" w14:textId="77777777" w:rsidR="00783803" w:rsidRDefault="00783803">
      <w:r>
        <w:br w:type="page"/>
      </w:r>
    </w:p>
    <w:p w14:paraId="109D8A34" w14:textId="6AB7EABE" w:rsidR="00837ADE" w:rsidRDefault="00837ADE" w:rsidP="00783803">
      <w:pPr>
        <w:pStyle w:val="Heading1"/>
      </w:pPr>
      <w:bookmarkStart w:id="1" w:name="_Toc126033343"/>
      <w:bookmarkStart w:id="2" w:name="_Toc168952177"/>
      <w:r>
        <w:t>Sistema de Gestión de Reservas</w:t>
      </w:r>
      <w:bookmarkEnd w:id="1"/>
      <w:r w:rsidR="004A569F">
        <w:t xml:space="preserve"> para Salones de Belleza</w:t>
      </w:r>
      <w:bookmarkEnd w:id="2"/>
    </w:p>
    <w:p w14:paraId="23B5B11B" w14:textId="77777777" w:rsidR="00612B5B" w:rsidRDefault="00612B5B" w:rsidP="00612B5B">
      <w:pPr>
        <w:pStyle w:val="Heading1"/>
      </w:pPr>
      <w:bookmarkStart w:id="3" w:name="_Toc2047580519"/>
      <w:bookmarkStart w:id="4" w:name="_Toc168952178"/>
      <w:r w:rsidRPr="434F4F0A">
        <w:t>Objetivos</w:t>
      </w:r>
      <w:bookmarkEnd w:id="3"/>
      <w:bookmarkEnd w:id="4"/>
    </w:p>
    <w:p w14:paraId="0C581A60" w14:textId="77777777" w:rsidR="00612B5B" w:rsidRPr="00AF030D" w:rsidRDefault="00612B5B" w:rsidP="00612B5B">
      <w:pPr>
        <w:pStyle w:val="Heading2"/>
      </w:pPr>
      <w:bookmarkStart w:id="5" w:name="_Toc784295439"/>
      <w:bookmarkStart w:id="6" w:name="_Toc168952179"/>
      <w:r w:rsidRPr="57AD6282">
        <w:t>Objetivo General</w:t>
      </w:r>
      <w:bookmarkEnd w:id="5"/>
      <w:bookmarkEnd w:id="6"/>
    </w:p>
    <w:p w14:paraId="2AF885E1" w14:textId="77777777" w:rsidR="00612B5B" w:rsidRDefault="00612B5B" w:rsidP="00612B5B">
      <w:pPr>
        <w:pStyle w:val="Ttulo21"/>
        <w:jc w:val="left"/>
        <w:rPr>
          <w:b/>
          <w:bCs/>
        </w:rPr>
      </w:pPr>
      <w:r>
        <w:t>Realizar el análisis y diseño de una plataforma que permita la gestión y el manejo de reservas y agendas en peluquerías y salones de belleza eficientemente.</w:t>
      </w:r>
    </w:p>
    <w:p w14:paraId="1B34DAA3" w14:textId="77777777" w:rsidR="00612B5B" w:rsidRDefault="00612B5B" w:rsidP="00612B5B">
      <w:pPr>
        <w:pStyle w:val="Heading2"/>
      </w:pPr>
      <w:bookmarkStart w:id="7" w:name="_Toc78567757"/>
      <w:bookmarkStart w:id="8" w:name="_Toc168952180"/>
      <w:r w:rsidRPr="46689D6B">
        <w:t>Objetivos Específicos</w:t>
      </w:r>
      <w:bookmarkEnd w:id="7"/>
      <w:bookmarkEnd w:id="8"/>
    </w:p>
    <w:p w14:paraId="55B46725" w14:textId="77777777" w:rsidR="00612B5B" w:rsidRDefault="00612B5B" w:rsidP="0020435D">
      <w:pPr>
        <w:pStyle w:val="ListParagraph"/>
        <w:numPr>
          <w:ilvl w:val="0"/>
          <w:numId w:val="47"/>
        </w:numPr>
      </w:pPr>
      <w:r>
        <w:t>Hacer un levantamiento de requerimientos a través de encuestas realizadas a peluquerías y salones de belleza para desarrollar la plataforma de gestión de reservas.</w:t>
      </w:r>
    </w:p>
    <w:p w14:paraId="04E5DEAC" w14:textId="77777777" w:rsidR="00612B5B" w:rsidRDefault="00612B5B" w:rsidP="0020435D">
      <w:pPr>
        <w:pStyle w:val="ListParagraph"/>
        <w:numPr>
          <w:ilvl w:val="0"/>
          <w:numId w:val="47"/>
        </w:numPr>
      </w:pPr>
      <w:r>
        <w:t>Analizar los requisitos para desarrollar una plataforma de gestión de reservas y agendas en peluquerías y salones de belleza</w:t>
      </w:r>
    </w:p>
    <w:p w14:paraId="019C1300" w14:textId="77777777" w:rsidR="00612B5B" w:rsidRDefault="00612B5B" w:rsidP="0020435D">
      <w:pPr>
        <w:pStyle w:val="ListParagraph"/>
        <w:numPr>
          <w:ilvl w:val="0"/>
          <w:numId w:val="47"/>
        </w:numPr>
      </w:pPr>
      <w:r>
        <w:t>Diseñar una solución que permita satisfacer los requisitos para la plataforma de gestión.</w:t>
      </w:r>
    </w:p>
    <w:p w14:paraId="5B91A869" w14:textId="77777777" w:rsidR="00612B5B" w:rsidRDefault="00612B5B" w:rsidP="0020435D">
      <w:pPr>
        <w:pStyle w:val="ListParagraph"/>
        <w:numPr>
          <w:ilvl w:val="0"/>
          <w:numId w:val="47"/>
        </w:numPr>
      </w:pPr>
      <w:r>
        <w:t>Realizar un primer prototipo de la plataforma de gestión manejo de reservas y agendas de citas.</w:t>
      </w:r>
    </w:p>
    <w:p w14:paraId="069E313E" w14:textId="77777777" w:rsidR="00031C3B" w:rsidRDefault="00031C3B" w:rsidP="00031C3B">
      <w:pPr>
        <w:ind w:firstLine="0"/>
        <w:jc w:val="center"/>
        <w:rPr>
          <w:b/>
          <w:bCs/>
        </w:rPr>
      </w:pPr>
    </w:p>
    <w:p w14:paraId="43B4B2ED" w14:textId="77777777" w:rsidR="00031C3B" w:rsidRDefault="00031C3B" w:rsidP="00031C3B">
      <w:pPr>
        <w:ind w:firstLine="0"/>
        <w:jc w:val="center"/>
        <w:rPr>
          <w:b/>
          <w:bCs/>
        </w:rPr>
      </w:pPr>
    </w:p>
    <w:p w14:paraId="0978413D" w14:textId="77777777" w:rsidR="00031C3B" w:rsidRDefault="00031C3B" w:rsidP="00031C3B">
      <w:pPr>
        <w:ind w:firstLine="0"/>
        <w:jc w:val="center"/>
        <w:rPr>
          <w:b/>
          <w:bCs/>
        </w:rPr>
      </w:pPr>
    </w:p>
    <w:p w14:paraId="6963007C" w14:textId="77777777" w:rsidR="00031C3B" w:rsidRDefault="00031C3B" w:rsidP="00031C3B">
      <w:pPr>
        <w:ind w:firstLine="0"/>
        <w:jc w:val="center"/>
        <w:rPr>
          <w:b/>
          <w:bCs/>
        </w:rPr>
      </w:pPr>
    </w:p>
    <w:p w14:paraId="780A30B7" w14:textId="77777777" w:rsidR="00031C3B" w:rsidRDefault="00031C3B" w:rsidP="00031C3B">
      <w:pPr>
        <w:ind w:firstLine="0"/>
        <w:jc w:val="center"/>
        <w:rPr>
          <w:b/>
          <w:bCs/>
        </w:rPr>
      </w:pPr>
    </w:p>
    <w:p w14:paraId="0F8A2919" w14:textId="77777777" w:rsidR="00031C3B" w:rsidRDefault="00031C3B" w:rsidP="00031C3B">
      <w:pPr>
        <w:ind w:firstLine="0"/>
        <w:jc w:val="center"/>
        <w:rPr>
          <w:b/>
          <w:bCs/>
        </w:rPr>
      </w:pPr>
    </w:p>
    <w:p w14:paraId="2DCF2337" w14:textId="77777777" w:rsidR="00031C3B" w:rsidRDefault="00031C3B" w:rsidP="00031C3B">
      <w:pPr>
        <w:ind w:firstLine="0"/>
        <w:jc w:val="center"/>
        <w:rPr>
          <w:b/>
          <w:bCs/>
        </w:rPr>
      </w:pPr>
    </w:p>
    <w:p w14:paraId="121B5E19" w14:textId="77777777" w:rsidR="00031C3B" w:rsidRDefault="00031C3B" w:rsidP="00031C3B">
      <w:pPr>
        <w:ind w:firstLine="0"/>
        <w:jc w:val="center"/>
        <w:rPr>
          <w:b/>
          <w:bCs/>
        </w:rPr>
      </w:pPr>
    </w:p>
    <w:p w14:paraId="6F073653" w14:textId="77777777" w:rsidR="00031C3B" w:rsidRDefault="00031C3B" w:rsidP="00031C3B">
      <w:pPr>
        <w:ind w:firstLine="0"/>
        <w:jc w:val="center"/>
        <w:rPr>
          <w:b/>
          <w:bCs/>
        </w:rPr>
      </w:pPr>
    </w:p>
    <w:p w14:paraId="03011080" w14:textId="77777777" w:rsidR="00031C3B" w:rsidRDefault="00031C3B" w:rsidP="00031C3B">
      <w:pPr>
        <w:ind w:firstLine="0"/>
        <w:jc w:val="center"/>
        <w:rPr>
          <w:b/>
          <w:bCs/>
        </w:rPr>
      </w:pPr>
    </w:p>
    <w:p w14:paraId="3FBFA0BC" w14:textId="02BC0B10" w:rsidR="00031C3B" w:rsidRDefault="00031C3B" w:rsidP="00491EB2">
      <w:pPr>
        <w:pStyle w:val="Heading1"/>
        <w:rPr>
          <w:b w:val="0"/>
        </w:rPr>
      </w:pPr>
      <w:r w:rsidRPr="7C59C6CB">
        <w:t xml:space="preserve">Organigrama </w:t>
      </w:r>
    </w:p>
    <w:p w14:paraId="358631AD" w14:textId="1E65338E" w:rsidR="00031C3B" w:rsidRDefault="00031C3B" w:rsidP="21D50454">
      <w:pPr>
        <w:ind w:firstLine="0"/>
        <w:jc w:val="center"/>
      </w:pPr>
      <w:r>
        <w:rPr>
          <w:noProof/>
        </w:rPr>
        <w:drawing>
          <wp:inline distT="0" distB="0" distL="0" distR="0" wp14:anchorId="5831D663" wp14:editId="52E23E8D">
            <wp:extent cx="4848903" cy="4039164"/>
            <wp:effectExtent l="0" t="0" r="0" b="0"/>
            <wp:docPr id="1019438801" name="Picture 1019438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3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8A78" w14:textId="77777777" w:rsidR="00031C3B" w:rsidRDefault="00031C3B" w:rsidP="00031C3B">
      <w:pPr>
        <w:ind w:firstLine="0"/>
        <w:jc w:val="center"/>
        <w:rPr>
          <w:b/>
          <w:bCs/>
        </w:rPr>
      </w:pPr>
    </w:p>
    <w:p w14:paraId="698CF271" w14:textId="4B9AD2F7" w:rsidR="2D84D9BF" w:rsidRDefault="2D84D9BF" w:rsidP="2D84D9BF">
      <w:pPr>
        <w:pStyle w:val="Heading1"/>
      </w:pPr>
    </w:p>
    <w:p w14:paraId="195B4C24" w14:textId="59AD90C7" w:rsidR="71181B34" w:rsidRDefault="71181B34" w:rsidP="71181B34">
      <w:pPr>
        <w:pStyle w:val="Heading1"/>
      </w:pPr>
    </w:p>
    <w:p w14:paraId="4F0AEE5D" w14:textId="57275178" w:rsidR="00031C3B" w:rsidRPr="00606FB7" w:rsidRDefault="00031C3B" w:rsidP="00606FB7">
      <w:pPr>
        <w:pStyle w:val="Heading1"/>
        <w:rPr>
          <w:b w:val="0"/>
        </w:rPr>
      </w:pPr>
      <w:r w:rsidRPr="7C59C6CB">
        <w:t>Manual de Funciones</w:t>
      </w:r>
    </w:p>
    <w:p w14:paraId="3AEDB73A" w14:textId="1E393374" w:rsidR="00031C3B" w:rsidRDefault="00031C3B" w:rsidP="6B1DA660">
      <w:pPr>
        <w:pStyle w:val="Heading4"/>
        <w:spacing w:before="319" w:after="319"/>
      </w:pPr>
      <w:r w:rsidRPr="6B1DA660">
        <w:rPr>
          <w:rFonts w:ascii="Times New Roman" w:eastAsia="Times New Roman" w:hAnsi="Times New Roman" w:cs="Times New Roman"/>
        </w:rPr>
        <w:t>2. Administrador de Peluquería</w:t>
      </w:r>
    </w:p>
    <w:p w14:paraId="4341B617" w14:textId="21A1FE64" w:rsidR="00031C3B" w:rsidRDefault="00031C3B" w:rsidP="6B1DA660">
      <w:pPr>
        <w:spacing w:before="240" w:after="240"/>
      </w:pPr>
      <w:r w:rsidRPr="6B1DA660">
        <w:rPr>
          <w:rFonts w:ascii="Times New Roman" w:eastAsia="Times New Roman" w:hAnsi="Times New Roman" w:cs="Times New Roman"/>
          <w:b/>
        </w:rPr>
        <w:t>Gestión de Información:</w:t>
      </w:r>
    </w:p>
    <w:p w14:paraId="104A767B" w14:textId="07939009" w:rsidR="00031C3B" w:rsidRDefault="00031C3B" w:rsidP="6B1DA660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 w:rsidRPr="6B1DA660">
        <w:rPr>
          <w:rFonts w:ascii="Times New Roman" w:eastAsia="Times New Roman" w:hAnsi="Times New Roman" w:cs="Times New Roman"/>
        </w:rPr>
        <w:t>Mantener actualizados los datos del salón, incluyendo dirección, contacto y horarios de operación.</w:t>
      </w:r>
    </w:p>
    <w:p w14:paraId="0FD40224" w14:textId="467C96B4" w:rsidR="00031C3B" w:rsidRDefault="00031C3B" w:rsidP="6B1DA660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 w:rsidRPr="6B1DA660">
        <w:rPr>
          <w:rFonts w:ascii="Times New Roman" w:eastAsia="Times New Roman" w:hAnsi="Times New Roman" w:cs="Times New Roman"/>
        </w:rPr>
        <w:t xml:space="preserve">Supervisar y actualizar los perfiles de los empleados, asegurando que sus habilidades y servicios </w:t>
      </w:r>
      <w:r w:rsidR="00B27354">
        <w:rPr>
          <w:rFonts w:ascii="Times New Roman" w:eastAsia="Times New Roman" w:hAnsi="Times New Roman" w:cs="Times New Roman"/>
        </w:rPr>
        <w:t>sean los correctos para llevar acabo los servicios</w:t>
      </w:r>
    </w:p>
    <w:p w14:paraId="7918FDAC" w14:textId="076A4F58" w:rsidR="00031C3B" w:rsidRDefault="00031C3B" w:rsidP="6B1DA660">
      <w:pPr>
        <w:spacing w:before="240" w:after="240"/>
      </w:pPr>
      <w:r w:rsidRPr="6B1DA660">
        <w:rPr>
          <w:rFonts w:ascii="Times New Roman" w:eastAsia="Times New Roman" w:hAnsi="Times New Roman" w:cs="Times New Roman"/>
          <w:b/>
        </w:rPr>
        <w:t>Supervisión y Coordinación:</w:t>
      </w:r>
    </w:p>
    <w:p w14:paraId="300EEDE9" w14:textId="67F9C93B" w:rsidR="00031C3B" w:rsidRDefault="00031C3B" w:rsidP="6B1DA660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 w:rsidRPr="6B1DA660">
        <w:rPr>
          <w:rFonts w:ascii="Times New Roman" w:eastAsia="Times New Roman" w:hAnsi="Times New Roman" w:cs="Times New Roman"/>
        </w:rPr>
        <w:t>Supervisar el desempeño de los empleados y proveer retroalimentación.</w:t>
      </w:r>
    </w:p>
    <w:p w14:paraId="6E85CF75" w14:textId="56DBC07B" w:rsidR="00031C3B" w:rsidRDefault="00031C3B" w:rsidP="6B1DA660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 w:rsidRPr="6B1DA660">
        <w:rPr>
          <w:rFonts w:ascii="Times New Roman" w:eastAsia="Times New Roman" w:hAnsi="Times New Roman" w:cs="Times New Roman"/>
        </w:rPr>
        <w:t>Coordinar con los peluqueros para organizar capacitaciones y desarrollo profesional.</w:t>
      </w:r>
    </w:p>
    <w:p w14:paraId="5303A3CA" w14:textId="18F8BD61" w:rsidR="00031C3B" w:rsidRDefault="00031C3B" w:rsidP="6B1DA660">
      <w:pPr>
        <w:spacing w:before="240" w:after="240"/>
      </w:pPr>
      <w:r w:rsidRPr="6B1DA660">
        <w:rPr>
          <w:rFonts w:ascii="Times New Roman" w:eastAsia="Times New Roman" w:hAnsi="Times New Roman" w:cs="Times New Roman"/>
          <w:b/>
        </w:rPr>
        <w:t>Gestión de Servicios:</w:t>
      </w:r>
    </w:p>
    <w:p w14:paraId="6CDE8481" w14:textId="70D4DE92" w:rsidR="00031C3B" w:rsidRDefault="00031C3B" w:rsidP="6B1DA660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 w:rsidRPr="6B1DA660">
        <w:rPr>
          <w:rFonts w:ascii="Times New Roman" w:eastAsia="Times New Roman" w:hAnsi="Times New Roman" w:cs="Times New Roman"/>
        </w:rPr>
        <w:t>Definir y actualizar los servicios ofrecidos, incluyendo descripciones y precios.</w:t>
      </w:r>
    </w:p>
    <w:p w14:paraId="0D3F97BE" w14:textId="4AD6177C" w:rsidR="00031C3B" w:rsidRDefault="00825995" w:rsidP="6B1DA660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Establecer</w:t>
      </w:r>
      <w:r w:rsidR="00031C3B" w:rsidRPr="6B1DA660">
        <w:rPr>
          <w:rFonts w:ascii="Times New Roman" w:eastAsia="Times New Roman" w:hAnsi="Times New Roman" w:cs="Times New Roman"/>
        </w:rPr>
        <w:t xml:space="preserve"> promociones y paquetes de servicios.</w:t>
      </w:r>
    </w:p>
    <w:p w14:paraId="4A5F6C2B" w14:textId="7D858FF7" w:rsidR="00031C3B" w:rsidRDefault="00031C3B" w:rsidP="6B1DA660">
      <w:pPr>
        <w:spacing w:before="240" w:after="240"/>
      </w:pPr>
      <w:r w:rsidRPr="6B1DA660">
        <w:rPr>
          <w:rFonts w:ascii="Times New Roman" w:eastAsia="Times New Roman" w:hAnsi="Times New Roman" w:cs="Times New Roman"/>
          <w:b/>
        </w:rPr>
        <w:t>Relación con Clientes:</w:t>
      </w:r>
    </w:p>
    <w:p w14:paraId="3F806FEE" w14:textId="1839EA73" w:rsidR="00031C3B" w:rsidRDefault="00031C3B" w:rsidP="6B1DA660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 w:rsidRPr="6B1DA660">
        <w:rPr>
          <w:rFonts w:ascii="Times New Roman" w:eastAsia="Times New Roman" w:hAnsi="Times New Roman" w:cs="Times New Roman"/>
        </w:rPr>
        <w:t>Resolver quejas y problemas de los clientes de manera eficiente.</w:t>
      </w:r>
    </w:p>
    <w:p w14:paraId="10E5CF29" w14:textId="77223DBC" w:rsidR="00031C3B" w:rsidRDefault="00031C3B" w:rsidP="6B1DA660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 w:rsidRPr="6B1DA660">
        <w:rPr>
          <w:rFonts w:ascii="Times New Roman" w:eastAsia="Times New Roman" w:hAnsi="Times New Roman" w:cs="Times New Roman"/>
        </w:rPr>
        <w:t>Asegurar que los clientes reciban un servicio de alta calidad.</w:t>
      </w:r>
    </w:p>
    <w:p w14:paraId="70D5B9AB" w14:textId="2718A519" w:rsidR="00031C3B" w:rsidRDefault="00031C3B" w:rsidP="6B1DA660">
      <w:pPr>
        <w:pStyle w:val="Heading4"/>
        <w:spacing w:before="319" w:after="319"/>
      </w:pPr>
      <w:r w:rsidRPr="6B1DA660">
        <w:rPr>
          <w:rFonts w:ascii="Times New Roman" w:eastAsia="Times New Roman" w:hAnsi="Times New Roman" w:cs="Times New Roman"/>
        </w:rPr>
        <w:t>3. Secretaria de Peluquería</w:t>
      </w:r>
    </w:p>
    <w:p w14:paraId="37C65500" w14:textId="1AAF3C54" w:rsidR="00031C3B" w:rsidRDefault="00031C3B" w:rsidP="6B1DA660">
      <w:pPr>
        <w:spacing w:before="240" w:after="240"/>
      </w:pPr>
      <w:r w:rsidRPr="6B1DA660">
        <w:rPr>
          <w:rFonts w:ascii="Times New Roman" w:eastAsia="Times New Roman" w:hAnsi="Times New Roman" w:cs="Times New Roman"/>
          <w:b/>
        </w:rPr>
        <w:t>Gestión de Reservas:</w:t>
      </w:r>
    </w:p>
    <w:p w14:paraId="44847F51" w14:textId="77777777" w:rsidR="006A5444" w:rsidRPr="006A5444" w:rsidRDefault="006A5444" w:rsidP="6B1DA660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>
        <w:t>Administrar las citas de los clientes a través de un libro de reservas o una agenda manual, asegurando que se asignen correctamente.</w:t>
      </w:r>
    </w:p>
    <w:p w14:paraId="10206D1C" w14:textId="3C86C1E8" w:rsidR="00A749D3" w:rsidRDefault="00A749D3" w:rsidP="00A749D3">
      <w:pPr>
        <w:pStyle w:val="ListParagraph"/>
        <w:numPr>
          <w:ilvl w:val="0"/>
          <w:numId w:val="47"/>
        </w:numPr>
        <w:spacing w:before="240" w:after="240"/>
      </w:pPr>
      <w:r>
        <w:t xml:space="preserve">Confirmar las reservas y enviar recordatorios a los clientes, ya sea por teléfono o </w:t>
      </w:r>
      <w:r w:rsidR="0070116E">
        <w:t>WhatsApp</w:t>
      </w:r>
      <w:r>
        <w:t>.</w:t>
      </w:r>
    </w:p>
    <w:p w14:paraId="7D7F44CE" w14:textId="7607464A" w:rsidR="00031C3B" w:rsidRDefault="00031C3B" w:rsidP="00A749D3">
      <w:pPr>
        <w:spacing w:before="240" w:after="240"/>
      </w:pPr>
      <w:r w:rsidRPr="00A749D3">
        <w:rPr>
          <w:rFonts w:ascii="Times New Roman" w:eastAsia="Times New Roman" w:hAnsi="Times New Roman" w:cs="Times New Roman"/>
          <w:b/>
        </w:rPr>
        <w:t>Atención al Cliente:</w:t>
      </w:r>
    </w:p>
    <w:p w14:paraId="400678E2" w14:textId="7610D91F" w:rsidR="00031C3B" w:rsidRDefault="00031C3B" w:rsidP="6B1DA660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 w:rsidRPr="6B1DA660">
        <w:rPr>
          <w:rFonts w:ascii="Times New Roman" w:eastAsia="Times New Roman" w:hAnsi="Times New Roman" w:cs="Times New Roman"/>
        </w:rPr>
        <w:t>Proveer información a los clientes sobre servicios, precios y disponibilidad.</w:t>
      </w:r>
    </w:p>
    <w:p w14:paraId="790E6BA0" w14:textId="1297880C" w:rsidR="00031C3B" w:rsidRDefault="00031C3B" w:rsidP="6B1DA660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 w:rsidRPr="6B1DA660">
        <w:rPr>
          <w:rFonts w:ascii="Times New Roman" w:eastAsia="Times New Roman" w:hAnsi="Times New Roman" w:cs="Times New Roman"/>
        </w:rPr>
        <w:t>Responder a consultas y resolver dudas de los clientes.</w:t>
      </w:r>
    </w:p>
    <w:p w14:paraId="7EE14319" w14:textId="36F61DDF" w:rsidR="00031C3B" w:rsidRDefault="00031C3B" w:rsidP="6B1DA660">
      <w:pPr>
        <w:spacing w:before="240" w:after="240"/>
      </w:pPr>
      <w:r w:rsidRPr="6B1DA660">
        <w:rPr>
          <w:rFonts w:ascii="Times New Roman" w:eastAsia="Times New Roman" w:hAnsi="Times New Roman" w:cs="Times New Roman"/>
          <w:b/>
        </w:rPr>
        <w:t>Mantenimiento de la Agenda:</w:t>
      </w:r>
    </w:p>
    <w:p w14:paraId="5A011D6A" w14:textId="71939407" w:rsidR="00031C3B" w:rsidRDefault="00031C3B" w:rsidP="6B1DA660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 w:rsidRPr="6B1DA660">
        <w:rPr>
          <w:rFonts w:ascii="Times New Roman" w:eastAsia="Times New Roman" w:hAnsi="Times New Roman" w:cs="Times New Roman"/>
        </w:rPr>
        <w:t>Actualizar la disponibilidad de los peluqueros y servicios.</w:t>
      </w:r>
    </w:p>
    <w:p w14:paraId="62C763A6" w14:textId="7D7DC676" w:rsidR="00031C3B" w:rsidRDefault="00031C3B" w:rsidP="6B1DA660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 w:rsidRPr="6B1DA660">
        <w:rPr>
          <w:rFonts w:ascii="Times New Roman" w:eastAsia="Times New Roman" w:hAnsi="Times New Roman" w:cs="Times New Roman"/>
        </w:rPr>
        <w:t>Ajustar la agenda según las solicitudes y cambios de última hora.</w:t>
      </w:r>
    </w:p>
    <w:p w14:paraId="787F01D2" w14:textId="0DAC4426" w:rsidR="00031C3B" w:rsidRDefault="00031C3B" w:rsidP="6B1DA660">
      <w:pPr>
        <w:spacing w:before="240" w:after="240"/>
      </w:pPr>
      <w:r w:rsidRPr="6B1DA660">
        <w:rPr>
          <w:rFonts w:ascii="Times New Roman" w:eastAsia="Times New Roman" w:hAnsi="Times New Roman" w:cs="Times New Roman"/>
          <w:b/>
        </w:rPr>
        <w:t>Gestión Administrativa:</w:t>
      </w:r>
    </w:p>
    <w:p w14:paraId="5A2A9AAC" w14:textId="350C1CB8" w:rsidR="00031C3B" w:rsidRDefault="00031C3B" w:rsidP="6B1DA660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 w:rsidRPr="6B1DA660">
        <w:rPr>
          <w:rFonts w:ascii="Times New Roman" w:eastAsia="Times New Roman" w:hAnsi="Times New Roman" w:cs="Times New Roman"/>
        </w:rPr>
        <w:t>Mantener registros precisos de las transacciones y pagos.</w:t>
      </w:r>
    </w:p>
    <w:p w14:paraId="76765EDA" w14:textId="7C838CFE" w:rsidR="00031C3B" w:rsidRDefault="00031C3B" w:rsidP="6B1DA660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 w:rsidRPr="6B1DA660">
        <w:rPr>
          <w:rFonts w:ascii="Times New Roman" w:eastAsia="Times New Roman" w:hAnsi="Times New Roman" w:cs="Times New Roman"/>
        </w:rPr>
        <w:t>Coordinar con el administrador para asegurar que los recursos estén disponibles cuando se necesiten.</w:t>
      </w:r>
    </w:p>
    <w:p w14:paraId="79ED26F9" w14:textId="6A27BE6F" w:rsidR="00031C3B" w:rsidRDefault="00031C3B" w:rsidP="6B1DA660">
      <w:pPr>
        <w:pStyle w:val="Heading4"/>
        <w:spacing w:before="319" w:after="319"/>
      </w:pPr>
      <w:r w:rsidRPr="6B1DA660">
        <w:rPr>
          <w:rFonts w:ascii="Times New Roman" w:eastAsia="Times New Roman" w:hAnsi="Times New Roman" w:cs="Times New Roman"/>
        </w:rPr>
        <w:t>4. Peluquero/Estilista (Empleado)</w:t>
      </w:r>
    </w:p>
    <w:p w14:paraId="5B5263D4" w14:textId="0C584265" w:rsidR="00031C3B" w:rsidRDefault="00031C3B" w:rsidP="6B1DA660">
      <w:pPr>
        <w:spacing w:before="240" w:after="240"/>
      </w:pPr>
      <w:r w:rsidRPr="6B1DA660">
        <w:rPr>
          <w:rFonts w:ascii="Times New Roman" w:eastAsia="Times New Roman" w:hAnsi="Times New Roman" w:cs="Times New Roman"/>
          <w:b/>
        </w:rPr>
        <w:t>Provisión de Servicios:</w:t>
      </w:r>
    </w:p>
    <w:p w14:paraId="506150A3" w14:textId="5720E312" w:rsidR="00031C3B" w:rsidRDefault="00031C3B" w:rsidP="6B1DA660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 w:rsidRPr="6B1DA660">
        <w:rPr>
          <w:rFonts w:ascii="Times New Roman" w:eastAsia="Times New Roman" w:hAnsi="Times New Roman" w:cs="Times New Roman"/>
        </w:rPr>
        <w:t>Realizar los servicios de belleza según las reservas realizadas por los clientes.</w:t>
      </w:r>
    </w:p>
    <w:p w14:paraId="2AB180C0" w14:textId="73461338" w:rsidR="00031C3B" w:rsidRDefault="00031C3B" w:rsidP="6B1DA660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 w:rsidRPr="6B1DA660">
        <w:rPr>
          <w:rFonts w:ascii="Times New Roman" w:eastAsia="Times New Roman" w:hAnsi="Times New Roman" w:cs="Times New Roman"/>
        </w:rPr>
        <w:t>Asegurarse de cumplir con los estándares de calidad del salón.</w:t>
      </w:r>
    </w:p>
    <w:p w14:paraId="72A460F4" w14:textId="774EB725" w:rsidR="00031C3B" w:rsidRDefault="00031C3B" w:rsidP="6B1DA660">
      <w:pPr>
        <w:spacing w:before="240" w:after="240"/>
      </w:pPr>
      <w:r w:rsidRPr="6B1DA660">
        <w:rPr>
          <w:rFonts w:ascii="Times New Roman" w:eastAsia="Times New Roman" w:hAnsi="Times New Roman" w:cs="Times New Roman"/>
          <w:b/>
        </w:rPr>
        <w:t>Gestión de Citas Propias:</w:t>
      </w:r>
    </w:p>
    <w:p w14:paraId="321299CC" w14:textId="3DEC5C14" w:rsidR="00031C3B" w:rsidRDefault="00031C3B" w:rsidP="6B1DA660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 w:rsidRPr="6B1DA660">
        <w:rPr>
          <w:rFonts w:ascii="Times New Roman" w:eastAsia="Times New Roman" w:hAnsi="Times New Roman" w:cs="Times New Roman"/>
        </w:rPr>
        <w:t>Administrar su propia agenda de citas y hacer ajustes según su disponibilidad.</w:t>
      </w:r>
    </w:p>
    <w:p w14:paraId="229B6BF8" w14:textId="1879CD54" w:rsidR="00031C3B" w:rsidRDefault="00031C3B" w:rsidP="6B1DA660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 w:rsidRPr="6B1DA660">
        <w:rPr>
          <w:rFonts w:ascii="Times New Roman" w:eastAsia="Times New Roman" w:hAnsi="Times New Roman" w:cs="Times New Roman"/>
        </w:rPr>
        <w:t>Informar a la secretaria sobre cualquier cambio en su horario.</w:t>
      </w:r>
    </w:p>
    <w:p w14:paraId="36467697" w14:textId="66514028" w:rsidR="00031C3B" w:rsidRDefault="00031C3B" w:rsidP="6B1DA660">
      <w:pPr>
        <w:spacing w:before="240" w:after="240"/>
      </w:pPr>
      <w:r w:rsidRPr="6B1DA660">
        <w:rPr>
          <w:rFonts w:ascii="Times New Roman" w:eastAsia="Times New Roman" w:hAnsi="Times New Roman" w:cs="Times New Roman"/>
          <w:b/>
        </w:rPr>
        <w:t>Atención al Cliente:</w:t>
      </w:r>
    </w:p>
    <w:p w14:paraId="473D656E" w14:textId="6F7A7604" w:rsidR="00031C3B" w:rsidRDefault="00031C3B" w:rsidP="6B1DA660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 w:rsidRPr="6B1DA660">
        <w:rPr>
          <w:rFonts w:ascii="Times New Roman" w:eastAsia="Times New Roman" w:hAnsi="Times New Roman" w:cs="Times New Roman"/>
        </w:rPr>
        <w:t>Proveer un excelente servicio al cliente, asegurando su satisfacción.</w:t>
      </w:r>
    </w:p>
    <w:p w14:paraId="0EE0F14C" w14:textId="1A4BD803" w:rsidR="00031C3B" w:rsidRDefault="00031C3B" w:rsidP="6B1DA660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 w:rsidRPr="6B1DA660">
        <w:rPr>
          <w:rFonts w:ascii="Times New Roman" w:eastAsia="Times New Roman" w:hAnsi="Times New Roman" w:cs="Times New Roman"/>
        </w:rPr>
        <w:t>Escuchar y responder a las necesidades y preferencias de los clientes.</w:t>
      </w:r>
    </w:p>
    <w:p w14:paraId="31C30623" w14:textId="0F96649B" w:rsidR="00031C3B" w:rsidRDefault="00031C3B" w:rsidP="6B1DA660">
      <w:pPr>
        <w:pStyle w:val="Heading4"/>
        <w:spacing w:before="319" w:after="319"/>
      </w:pPr>
      <w:r w:rsidRPr="6B1DA660">
        <w:rPr>
          <w:rFonts w:ascii="Times New Roman" w:eastAsia="Times New Roman" w:hAnsi="Times New Roman" w:cs="Times New Roman"/>
        </w:rPr>
        <w:t>5. Cliente</w:t>
      </w:r>
    </w:p>
    <w:p w14:paraId="28FEC656" w14:textId="63E29320" w:rsidR="00031C3B" w:rsidRDefault="00031C3B" w:rsidP="6B1DA660">
      <w:pPr>
        <w:spacing w:before="240" w:after="240"/>
      </w:pPr>
      <w:r w:rsidRPr="6B1DA660">
        <w:rPr>
          <w:rFonts w:ascii="Times New Roman" w:eastAsia="Times New Roman" w:hAnsi="Times New Roman" w:cs="Times New Roman"/>
          <w:b/>
        </w:rPr>
        <w:t>Reserva y Gestión de Citas:</w:t>
      </w:r>
    </w:p>
    <w:p w14:paraId="4C49F8E9" w14:textId="26D601E6" w:rsidR="00031C3B" w:rsidRDefault="00031C3B" w:rsidP="6B1DA660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 w:rsidRPr="6B1DA660">
        <w:rPr>
          <w:rFonts w:ascii="Times New Roman" w:eastAsia="Times New Roman" w:hAnsi="Times New Roman" w:cs="Times New Roman"/>
        </w:rPr>
        <w:t xml:space="preserve">Realizar reservas a través </w:t>
      </w:r>
      <w:r w:rsidR="005265C9">
        <w:rPr>
          <w:rFonts w:ascii="Times New Roman" w:eastAsia="Times New Roman" w:hAnsi="Times New Roman" w:cs="Times New Roman"/>
        </w:rPr>
        <w:t xml:space="preserve">del teléfono o </w:t>
      </w:r>
      <w:r w:rsidR="00D554F3">
        <w:rPr>
          <w:rFonts w:ascii="Times New Roman" w:eastAsia="Times New Roman" w:hAnsi="Times New Roman" w:cs="Times New Roman"/>
        </w:rPr>
        <w:t>WhatsApp</w:t>
      </w:r>
      <w:r w:rsidR="005265C9">
        <w:rPr>
          <w:rFonts w:ascii="Times New Roman" w:eastAsia="Times New Roman" w:hAnsi="Times New Roman" w:cs="Times New Roman"/>
        </w:rPr>
        <w:t>.</w:t>
      </w:r>
    </w:p>
    <w:p w14:paraId="18B51EAA" w14:textId="61ACA1DB" w:rsidR="00031C3B" w:rsidRDefault="00031C3B" w:rsidP="6B1DA660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 w:rsidRPr="6B1DA660">
        <w:rPr>
          <w:rFonts w:ascii="Times New Roman" w:eastAsia="Times New Roman" w:hAnsi="Times New Roman" w:cs="Times New Roman"/>
        </w:rPr>
        <w:t>Consultar disponibilidad de servicios y empleados.</w:t>
      </w:r>
    </w:p>
    <w:p w14:paraId="718679A7" w14:textId="6C10BFB6" w:rsidR="00031C3B" w:rsidRDefault="00031C3B" w:rsidP="6B1DA660">
      <w:pPr>
        <w:spacing w:before="240" w:after="240"/>
      </w:pPr>
      <w:r w:rsidRPr="6B1DA660">
        <w:rPr>
          <w:rFonts w:ascii="Times New Roman" w:eastAsia="Times New Roman" w:hAnsi="Times New Roman" w:cs="Times New Roman"/>
          <w:b/>
        </w:rPr>
        <w:t>Recepción de Notificaciones:</w:t>
      </w:r>
    </w:p>
    <w:p w14:paraId="4C95FEEF" w14:textId="55724420" w:rsidR="00031C3B" w:rsidRDefault="00031C3B" w:rsidP="6B1DA660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 w:rsidRPr="6B1DA660">
        <w:rPr>
          <w:rFonts w:ascii="Times New Roman" w:eastAsia="Times New Roman" w:hAnsi="Times New Roman" w:cs="Times New Roman"/>
        </w:rPr>
        <w:t>Recibir confirmaciones y recordatorios de sus citas</w:t>
      </w:r>
      <w:r w:rsidR="00D554F3">
        <w:rPr>
          <w:rFonts w:ascii="Times New Roman" w:eastAsia="Times New Roman" w:hAnsi="Times New Roman" w:cs="Times New Roman"/>
        </w:rPr>
        <w:t xml:space="preserve"> a través de un mensaje</w:t>
      </w:r>
      <w:r w:rsidRPr="6B1DA660">
        <w:rPr>
          <w:rFonts w:ascii="Times New Roman" w:eastAsia="Times New Roman" w:hAnsi="Times New Roman" w:cs="Times New Roman"/>
        </w:rPr>
        <w:t>.</w:t>
      </w:r>
    </w:p>
    <w:p w14:paraId="31E28919" w14:textId="56194A72" w:rsidR="00031C3B" w:rsidRDefault="00031C3B" w:rsidP="6B1DA660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 w:rsidRPr="6B1DA660">
        <w:rPr>
          <w:rFonts w:ascii="Times New Roman" w:eastAsia="Times New Roman" w:hAnsi="Times New Roman" w:cs="Times New Roman"/>
        </w:rPr>
        <w:t>Obtener notificaciones sobre promociones y ofertas especiales</w:t>
      </w:r>
      <w:r w:rsidR="00D554F3">
        <w:rPr>
          <w:rFonts w:ascii="Times New Roman" w:eastAsia="Times New Roman" w:hAnsi="Times New Roman" w:cs="Times New Roman"/>
        </w:rPr>
        <w:t xml:space="preserve"> a través de un mensaje</w:t>
      </w:r>
      <w:r w:rsidRPr="6B1DA660">
        <w:rPr>
          <w:rFonts w:ascii="Times New Roman" w:eastAsia="Times New Roman" w:hAnsi="Times New Roman" w:cs="Times New Roman"/>
        </w:rPr>
        <w:t>.</w:t>
      </w:r>
    </w:p>
    <w:p w14:paraId="22D5A12A" w14:textId="0C1756FF" w:rsidR="00031C3B" w:rsidRDefault="00031C3B" w:rsidP="6B1DA660">
      <w:pPr>
        <w:spacing w:before="240" w:after="240"/>
      </w:pPr>
      <w:r w:rsidRPr="6B1DA660">
        <w:rPr>
          <w:rFonts w:ascii="Times New Roman" w:eastAsia="Times New Roman" w:hAnsi="Times New Roman" w:cs="Times New Roman"/>
          <w:b/>
        </w:rPr>
        <w:t>Feedback y Calificaciones:</w:t>
      </w:r>
    </w:p>
    <w:p w14:paraId="76502163" w14:textId="4E78CFE5" w:rsidR="00031C3B" w:rsidRDefault="00031C3B" w:rsidP="6B1DA660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 w:rsidRPr="6B1DA660">
        <w:rPr>
          <w:rFonts w:ascii="Times New Roman" w:eastAsia="Times New Roman" w:hAnsi="Times New Roman" w:cs="Times New Roman"/>
        </w:rPr>
        <w:t>Proveer retroalimentación sobre los servicios recibidos.</w:t>
      </w:r>
    </w:p>
    <w:p w14:paraId="4971D9C4" w14:textId="461A6DAC" w:rsidR="00031C3B" w:rsidRDefault="00031C3B" w:rsidP="6B1DA660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</w:rPr>
      </w:pPr>
      <w:r w:rsidRPr="6B1DA660">
        <w:rPr>
          <w:rFonts w:ascii="Times New Roman" w:eastAsia="Times New Roman" w:hAnsi="Times New Roman" w:cs="Times New Roman"/>
        </w:rPr>
        <w:t>Calificar a los empleados y los servicios para ayudar a mejorar la calidad del salón</w:t>
      </w:r>
    </w:p>
    <w:p w14:paraId="7BF9743E" w14:textId="0ECB1AEA" w:rsidR="00612B5B" w:rsidRPr="00612B5B" w:rsidRDefault="00612B5B" w:rsidP="00612B5B"/>
    <w:p w14:paraId="3FC9A1AE" w14:textId="77777777" w:rsidR="00B63D66" w:rsidRDefault="00B63D66" w:rsidP="7C59C6CB"/>
    <w:p w14:paraId="4D87DDAC" w14:textId="77777777" w:rsidR="00B63D66" w:rsidRDefault="00B63D66" w:rsidP="7C59C6CB"/>
    <w:p w14:paraId="4694115B" w14:textId="77777777" w:rsidR="00B63D66" w:rsidRDefault="00B63D66" w:rsidP="7C59C6CB"/>
    <w:p w14:paraId="4CEAA3E1" w14:textId="77777777" w:rsidR="00B63D66" w:rsidRDefault="00B63D66" w:rsidP="7C59C6CB"/>
    <w:p w14:paraId="22694D51" w14:textId="77777777" w:rsidR="00B63D66" w:rsidRDefault="00B63D66" w:rsidP="7C59C6CB"/>
    <w:p w14:paraId="688197B1" w14:textId="77777777" w:rsidR="00B63D66" w:rsidRDefault="00B63D66" w:rsidP="005B49A2">
      <w:pPr>
        <w:ind w:firstLine="0"/>
      </w:pPr>
    </w:p>
    <w:p w14:paraId="07E9B4EE" w14:textId="77777777" w:rsidR="00C15752" w:rsidRDefault="00C15752" w:rsidP="00C15752">
      <w:pPr>
        <w:pStyle w:val="Heading1"/>
      </w:pPr>
      <w:bookmarkStart w:id="9" w:name="_Toc168952181"/>
      <w:r>
        <w:t>Resultado Encuestas</w:t>
      </w:r>
      <w:bookmarkEnd w:id="9"/>
    </w:p>
    <w:p w14:paraId="2BCEC6A9" w14:textId="301E690F" w:rsidR="00C15752" w:rsidRDefault="004311B4" w:rsidP="00C15752">
      <w:pPr>
        <w:pStyle w:val="Heading2"/>
      </w:pPr>
      <w:bookmarkStart w:id="10" w:name="_Toc168952182"/>
      <w:r>
        <w:rPr>
          <w:noProof/>
        </w:rPr>
        <w:drawing>
          <wp:anchor distT="0" distB="0" distL="114300" distR="114300" simplePos="0" relativeHeight="251658282" behindDoc="0" locked="0" layoutInCell="1" allowOverlap="1" wp14:anchorId="2D47FF29" wp14:editId="1DDEE994">
            <wp:simplePos x="0" y="0"/>
            <wp:positionH relativeFrom="column">
              <wp:posOffset>295275</wp:posOffset>
            </wp:positionH>
            <wp:positionV relativeFrom="paragraph">
              <wp:posOffset>3221355</wp:posOffset>
            </wp:positionV>
            <wp:extent cx="5724524" cy="2724150"/>
            <wp:effectExtent l="0" t="0" r="0" b="0"/>
            <wp:wrapTopAndBottom/>
            <wp:docPr id="297750327" name="Picture 297750327" descr="Gráfico de respuestas de formularios. Título de la pregunta: ¿Cuántos empleados tiene actualmente? (solo número)&#10;. Número de respuestas: 23 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5752">
        <w:t>Encuesta a peluquerías</w:t>
      </w:r>
      <w:bookmarkEnd w:id="10"/>
    </w:p>
    <w:p w14:paraId="2A887D55" w14:textId="104487E7" w:rsidR="0023088B" w:rsidRPr="0023088B" w:rsidRDefault="004311B4" w:rsidP="0023088B">
      <w:pPr>
        <w:ind w:firstLine="0"/>
      </w:pPr>
      <w:r>
        <w:rPr>
          <w:noProof/>
        </w:rPr>
        <w:drawing>
          <wp:anchor distT="0" distB="0" distL="114300" distR="114300" simplePos="0" relativeHeight="251658281" behindDoc="0" locked="0" layoutInCell="1" allowOverlap="1" wp14:anchorId="49CFAB45" wp14:editId="2EC4CF5F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724524" cy="2724150"/>
            <wp:effectExtent l="0" t="0" r="0" b="0"/>
            <wp:wrapTopAndBottom/>
            <wp:docPr id="183200146" name="Picture 183200146" descr="Gráfico de respuestas de formularios. Título de la pregunta: Años de experiencia en el mercado (solo número)&#10;. Número de respuestas: 23 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7FDB6" w14:textId="52AFA42D" w:rsidR="00C15752" w:rsidRDefault="00C15752" w:rsidP="00491EB2">
      <w:pPr>
        <w:pStyle w:val="Heading2"/>
      </w:pPr>
      <w:r>
        <w:rPr>
          <w:noProof/>
        </w:rPr>
        <w:drawing>
          <wp:inline distT="0" distB="0" distL="0" distR="0" wp14:anchorId="209D941F" wp14:editId="58483384">
            <wp:extent cx="5724524" cy="2724150"/>
            <wp:effectExtent l="0" t="0" r="0" b="0"/>
            <wp:docPr id="523040188" name="Picture 523040188" descr="Gráfico de respuestas de formularios. Título de la pregunta: ¿Con cuántas sucursales cuenta su peluquería o salón? . Número de respuestas: 22 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ED2904" wp14:editId="794B6507">
            <wp:extent cx="5724524" cy="3819525"/>
            <wp:effectExtent l="0" t="0" r="0" b="0"/>
            <wp:docPr id="204625888" name="Picture 204625888" descr="Gráfico de respuestas de formularios. Título de la pregunta: ¿Qué tipos de servicio ofrecen?&#10;. Número de respuestas: 23 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6FB0EE" wp14:editId="43E3902C">
            <wp:extent cx="5724524" cy="2409825"/>
            <wp:effectExtent l="0" t="0" r="0" b="0"/>
            <wp:docPr id="57054894" name="Picture 57054894" descr="Gráfico de respuestas de formularios. Título de la pregunta: ¿Cuáles son los precios promedio de sus servicios más populares?. Número de respuestas: 23 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1ECF8A" wp14:editId="150C95A9">
            <wp:extent cx="5724524" cy="2724150"/>
            <wp:effectExtent l="0" t="0" r="0" b="0"/>
            <wp:docPr id="1145634200" name="Picture 1145634200" descr="Gráfico de respuestas de formularios. Título de la pregunta: ¿Cómo manejan actualmente las citas de sus clientes?. Número de respuestas: 23 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D63489" wp14:editId="1AAA31D5">
            <wp:extent cx="5724524" cy="2724150"/>
            <wp:effectExtent l="0" t="0" r="0" b="0"/>
            <wp:docPr id="781682158" name="Picture 781682158" descr="Gráfico de respuestas de formularios. Título de la pregunta: ¿Qué tan efectivo le resulta?&#10;. Número de respuestas: 23 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6657D" wp14:editId="3DB02D39">
            <wp:extent cx="5724524" cy="2724150"/>
            <wp:effectExtent l="0" t="0" r="0" b="0"/>
            <wp:docPr id="2115400295" name="Picture 2115400295" descr="Gráfico de respuestas de formularios. Título de la pregunta: En caso de usar una aplicación, ¿qué características les gustaría que tuviera?. Número de respuestas: 23 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C3C21E" wp14:editId="32FACDA5">
            <wp:extent cx="5724524" cy="2409825"/>
            <wp:effectExtent l="0" t="0" r="0" b="0"/>
            <wp:docPr id="141789623" name="Picture 141789623" descr="Gráfico de respuestas de formularios. Título de la pregunta: ¿Cómo promocionan actualmente sus servicios?&#10;. Número de respuestas: 23 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AFF720" wp14:editId="2BA86BB4">
            <wp:extent cx="5724524" cy="2600325"/>
            <wp:effectExtent l="0" t="0" r="0" b="0"/>
            <wp:docPr id="1622988309" name="Picture 1622988309" descr="Gráfico de respuestas de formularios. Título de la pregunta: ¿Estarían interesados en utilizar la nueva aplicación como plataforma de marketing, publicidad y reservas?. Número de respuestas: 23 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38B380" wp14:editId="554B30E8">
            <wp:extent cx="5724524" cy="2409825"/>
            <wp:effectExtent l="0" t="0" r="0" b="0"/>
            <wp:docPr id="912600994" name="Picture 912600994" descr="Gráfico de respuestas de formularios. Título de la pregunta: ¿Cómo miden actualmente la satisfacción de sus clientes?. Número de respuestas: 23 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A0146A" wp14:editId="583C0212">
            <wp:extent cx="5724524" cy="2409825"/>
            <wp:effectExtent l="0" t="0" r="0" b="0"/>
            <wp:docPr id="142394773" name="Picture 142394773" descr="Gráfico de respuestas de formularios. Título de la pregunta: ¿Estarían dispuestos a pagar una cuota mensual o por servicio para utilizar la aplicación?. Número de respuestas: 23 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84508" wp14:editId="50ED0B3D">
            <wp:extent cx="5724524" cy="2409825"/>
            <wp:effectExtent l="0" t="0" r="0" b="0"/>
            <wp:docPr id="1101961033" name="Picture 1101961033" descr="Gráfico de respuestas de formularios. Título de la pregunta: En caso afirmativo, ¿cuánto estarían dispuestos a pagar?. Número de respuestas: 19 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Encuesta a Clientes</w:t>
      </w:r>
    </w:p>
    <w:p w14:paraId="65BD116C" w14:textId="77777777" w:rsidR="00C15752" w:rsidRDefault="00C15752" w:rsidP="00C15752">
      <w:pPr>
        <w:ind w:firstLine="0"/>
      </w:pPr>
      <w:r>
        <w:rPr>
          <w:noProof/>
        </w:rPr>
        <w:drawing>
          <wp:inline distT="0" distB="0" distL="0" distR="0" wp14:anchorId="30D4FA01" wp14:editId="7587BFD8">
            <wp:extent cx="5724524" cy="2724150"/>
            <wp:effectExtent l="0" t="0" r="0" b="0"/>
            <wp:docPr id="1371290331" name="Picture 1371290331" descr="Gráfico de respuestas de formularios. Título de la pregunta: Edad (solo número)&#10;. Número de respuestas: 84 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D7A63F" wp14:editId="3311A491">
            <wp:extent cx="5724524" cy="2409825"/>
            <wp:effectExtent l="0" t="0" r="0" b="0"/>
            <wp:docPr id="1699462430" name="Picture 1699462430" descr="Gráfico de respuestas de formularios. Título de la pregunta: Género&#10;. Número de respuestas: 84 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E314E2" wp14:editId="10A50383">
            <wp:extent cx="5724524" cy="2409825"/>
            <wp:effectExtent l="0" t="0" r="0" b="0"/>
            <wp:docPr id="330223382" name="Picture 330223382" descr="Gráfico de respuestas de formularios. Título de la pregunta: ¿Con qué frecuencia visita la peluquería o salón?&#10;. Número de respuestas: 84 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84712A" wp14:editId="64F6110D">
            <wp:extent cx="5724524" cy="3505200"/>
            <wp:effectExtent l="0" t="0" r="0" b="0"/>
            <wp:docPr id="326683041" name="Picture 326683041" descr="Gráfico de respuestas de formularios. Título de la pregunta: ¿Que servicios suele solicitar?&#10;. Número de respuestas: 84 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F913C9" wp14:editId="4478EDB8">
            <wp:extent cx="5724524" cy="2724150"/>
            <wp:effectExtent l="0" t="0" r="0" b="0"/>
            <wp:docPr id="826590858" name="Picture 826590858" descr="Gráfico de respuestas de formularios. Título de la pregunta: ¿Cómo encuentra y elige una peluquería o salón actualmente?. Número de respuestas: 84 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4494AA" wp14:editId="58084261">
            <wp:extent cx="5724524" cy="2409825"/>
            <wp:effectExtent l="0" t="0" r="0" b="0"/>
            <wp:docPr id="1449834935" name="Picture 1449834935" descr="Gráfico de respuestas de formularios. Título de la pregunta: ¿Utiliza aplicaciones móviles para servicios similares?. Número de respuestas: 84 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E7708F" wp14:editId="7CD5F84F">
            <wp:extent cx="5724524" cy="2905125"/>
            <wp:effectExtent l="0" t="0" r="0" b="0"/>
            <wp:docPr id="1956355627" name="Picture 1956355627" descr="Gráfico de respuestas de formularios. Título de la pregunta: En caso afirmativo, ¿Qué características busca en una aplicación de reserva de citas para peluquerías o salones?. Número de respuestas: 37 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A3F126" wp14:editId="276721C9">
            <wp:extent cx="5724524" cy="2409825"/>
            <wp:effectExtent l="0" t="0" r="0" b="0"/>
            <wp:docPr id="813459312" name="Picture 813459312" descr="Gráfico de respuestas de formularios. Título de la pregunta: ¿Cómo prefiere reservar una cita actualmente?. Número de respuestas: 84 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7F3D6" wp14:editId="0CA22E17">
            <wp:extent cx="5724524" cy="2409825"/>
            <wp:effectExtent l="0" t="0" r="0" b="0"/>
            <wp:docPr id="1994473850" name="Picture 1994473850" descr="Gráfico de respuestas de formularios. Título de la pregunta: ¿Estaría dispuesto a utilizar una aplicación para reservar citas en peluquerías o salones?. Número de respuestas: 84 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ED78F" wp14:editId="4E30736C">
            <wp:extent cx="5724524" cy="2409825"/>
            <wp:effectExtent l="0" t="0" r="0" b="0"/>
            <wp:docPr id="1564596347" name="Picture 1564596347" descr="Gráfico de respuestas de formularios. Título de la pregunta: En caso afirmativo, ¿Estaría dispuesto a pagar las citas a través de la aplicación?&#10;. Número de respuestas: 79 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DD3A" w14:textId="5AF8C200" w:rsidR="7C59C6CB" w:rsidRDefault="7C59C6CB" w:rsidP="00294E28">
      <w:pPr>
        <w:ind w:firstLine="0"/>
        <w:rPr>
          <w:b/>
          <w:bCs/>
        </w:rPr>
      </w:pPr>
    </w:p>
    <w:p w14:paraId="008E0919" w14:textId="77777777" w:rsidR="00487FCA" w:rsidRDefault="00487FCA" w:rsidP="00487FCA">
      <w:pPr>
        <w:pStyle w:val="Heading1"/>
      </w:pPr>
      <w:bookmarkStart w:id="11" w:name="_Toc168952183"/>
      <w:r>
        <w:t>Estudio de Mercado</w:t>
      </w:r>
      <w:bookmarkEnd w:id="11"/>
    </w:p>
    <w:p w14:paraId="63FFA845" w14:textId="77777777" w:rsidR="00487FCA" w:rsidRDefault="00487FCA" w:rsidP="00487FCA">
      <w:r w:rsidRPr="009D366D">
        <w:t>Las peluquerías y salones (de belleza), enfrentan un problema a medida que la popularidad de estas crece. Manejar eficientemente la gran cantidad de gente que va en busca de sus servicios</w:t>
      </w:r>
      <w:r>
        <w:t xml:space="preserve"> se vuelve un reto</w:t>
      </w:r>
      <w:r w:rsidRPr="009D366D">
        <w:t>.</w:t>
      </w:r>
    </w:p>
    <w:p w14:paraId="61E75501" w14:textId="77777777" w:rsidR="00487FCA" w:rsidRPr="009D366D" w:rsidRDefault="00487FCA" w:rsidP="00487FCA">
      <w:r>
        <w:t>Ante esta situación, los dueños de las peluquerías y los propios peluqueros han expresado la necesidad de contar con una solución tecnológica que les permita gestionar de manera organizada y conveniente las reservas de sus clientes. Por otro lado, los clientes también han manifestado su interés en poder encontrar los servicios que mejor se adaptan a sus necesidades y poder realizar reservas de manera sencilla y accesible, evitando largas esperas y contratiempos.</w:t>
      </w:r>
    </w:p>
    <w:p w14:paraId="02B4E8ED" w14:textId="77777777" w:rsidR="00487FCA" w:rsidRDefault="00487FCA" w:rsidP="00487FCA">
      <w:r>
        <w:t>Por este motivo, se ha realizado un estudio de mercado que involucra encuestas y entrevistas a través de las cuales se pudo extraer los requisitos que los dueños de las peluquerías, peluqueros y clientes de las peluquerías consideran necesarios para el desarrollo de la aplicación.</w:t>
      </w:r>
    </w:p>
    <w:p w14:paraId="6883DC3C" w14:textId="70301721" w:rsidR="008915AC" w:rsidRPr="008915AC" w:rsidRDefault="008915AC" w:rsidP="008915AC">
      <w:pPr>
        <w:pStyle w:val="Heading2"/>
      </w:pPr>
      <w:bookmarkStart w:id="12" w:name="_Toc168952184"/>
      <w:r>
        <w:t>E</w:t>
      </w:r>
      <w:r w:rsidR="004602B1">
        <w:t>ncuestas a peluquerías</w:t>
      </w:r>
      <w:r>
        <w:t xml:space="preserve"> y gráficas</w:t>
      </w:r>
      <w:bookmarkEnd w:id="12"/>
    </w:p>
    <w:p w14:paraId="4A478B53" w14:textId="521A3C31" w:rsidR="006C4569" w:rsidRDefault="00E601EB" w:rsidP="006C4569">
      <w:r>
        <w:t xml:space="preserve">En base a la información recopilada de las encuestas, </w:t>
      </w:r>
      <w:r w:rsidR="00B82AFF">
        <w:t xml:space="preserve">se </w:t>
      </w:r>
      <w:r w:rsidR="003F0341">
        <w:t xml:space="preserve">encuentra que las peluquerías y salones </w:t>
      </w:r>
      <w:r w:rsidR="00314FB7">
        <w:t>de belle</w:t>
      </w:r>
      <w:r w:rsidR="000C15D9">
        <w:t xml:space="preserve">za enfrentan un desafío a medida que crece la demanda por sus servicios. </w:t>
      </w:r>
      <w:r w:rsidR="00760CA3">
        <w:t>M</w:t>
      </w:r>
      <w:r w:rsidR="000C15D9">
        <w:t>aneja</w:t>
      </w:r>
      <w:r w:rsidR="00760CA3">
        <w:t xml:space="preserve">r eficientemente el </w:t>
      </w:r>
      <w:r w:rsidR="00745B13">
        <w:t>gran volumen de clientes que buscan estos servicios se ha vuelto un reto crítico.</w:t>
      </w:r>
    </w:p>
    <w:p w14:paraId="1C64673C" w14:textId="0A8E9D3B" w:rsidR="00745B13" w:rsidRDefault="00745B13" w:rsidP="006C4569">
      <w:r>
        <w:t xml:space="preserve">Ante esta situación, los dueños de peluquerías y estilistas han expresado la necesidad de contar con </w:t>
      </w:r>
      <w:r w:rsidR="00836942">
        <w:t xml:space="preserve">una solución tecnológica que les permita gestionar de manera organizada y conveniente las reservas de sus clientes. Por otro lado, </w:t>
      </w:r>
      <w:r w:rsidR="005B134C">
        <w:t xml:space="preserve">los clientes también </w:t>
      </w:r>
      <w:r w:rsidR="00B11F75">
        <w:t>manifiestan</w:t>
      </w:r>
      <w:r w:rsidR="005B134C">
        <w:t xml:space="preserve"> su interés en poder encontrar los servicios que mejor se adaptan a sus necesidades y poder realizar reservas de forma sencilla y accesible, evitando </w:t>
      </w:r>
      <w:r w:rsidR="00B11F75">
        <w:t>largas esperas y contratiempos.</w:t>
      </w:r>
    </w:p>
    <w:p w14:paraId="5C0ABBAF" w14:textId="781FA5C6" w:rsidR="00B11F75" w:rsidRDefault="00B11F75" w:rsidP="006C4569">
      <w:r>
        <w:t xml:space="preserve">Para comprender mejor las necesidades y requerimientos, se realizó una encuesta a diversos salones y peluquerías de la </w:t>
      </w:r>
      <w:r w:rsidR="000322C9">
        <w:t>ciudad</w:t>
      </w:r>
      <w:r>
        <w:t>. A continuación, se detallan los principales hallazgos.</w:t>
      </w:r>
    </w:p>
    <w:p w14:paraId="4D17CEF5" w14:textId="4AD718FF" w:rsidR="00B11F75" w:rsidRDefault="006277BF" w:rsidP="006277BF">
      <w:pPr>
        <w:pStyle w:val="Heading3"/>
      </w:pPr>
      <w:bookmarkStart w:id="13" w:name="_Toc168952185"/>
      <w:r>
        <w:t>Servicios ofrecidos</w:t>
      </w:r>
      <w:bookmarkEnd w:id="13"/>
    </w:p>
    <w:p w14:paraId="1474DAC8" w14:textId="2CBA7013" w:rsidR="00FC6AC1" w:rsidRPr="00F06A7E" w:rsidRDefault="00F06A7E" w:rsidP="00FC6AC1">
      <w:r>
        <w:t xml:space="preserve">La mayoría de los establecimientos </w:t>
      </w:r>
      <w:r w:rsidR="000322C9">
        <w:t>ofrece</w:t>
      </w:r>
      <w:r>
        <w:t xml:space="preserve"> una variedad de servicios que incluyen cortes de cabello para </w:t>
      </w:r>
      <w:r w:rsidR="00C478D2">
        <w:t xml:space="preserve">hombres y mujeres, peinados, tintes, tratamientos capilares, </w:t>
      </w:r>
      <w:r w:rsidR="00052A9E">
        <w:t xml:space="preserve">alisados, ondulados, manicura, </w:t>
      </w:r>
      <w:r w:rsidR="00FC6AC1">
        <w:t>pedicura, depilación, maquillaje y servicios especiales como paquetes para XV años y bodas. Algunos también venden productos de belleza.</w:t>
      </w:r>
    </w:p>
    <w:p w14:paraId="0877C411" w14:textId="10597B40" w:rsidR="006277BF" w:rsidRDefault="006277BF" w:rsidP="006277BF">
      <w:pPr>
        <w:pStyle w:val="Heading3"/>
      </w:pPr>
      <w:bookmarkStart w:id="14" w:name="_Toc168952186"/>
      <w:r>
        <w:t>Precios promedio</w:t>
      </w:r>
      <w:bookmarkEnd w:id="14"/>
    </w:p>
    <w:p w14:paraId="685D1675" w14:textId="7B3C786A" w:rsidR="00FC6AC1" w:rsidRPr="00FC6AC1" w:rsidRDefault="00FC6AC1" w:rsidP="00FC6AC1">
      <w:r>
        <w:t xml:space="preserve">Los precios promedio de los servicios más </w:t>
      </w:r>
      <w:r w:rsidR="000322C9">
        <w:t>populares</w:t>
      </w:r>
      <w:r>
        <w:t xml:space="preserve"> oscilan entre 100-200 BOB, aunque salones más </w:t>
      </w:r>
      <w:r w:rsidR="000322C9">
        <w:t>especializados</w:t>
      </w:r>
      <w:r w:rsidR="001D6173">
        <w:t xml:space="preserve"> </w:t>
      </w:r>
      <w:r w:rsidR="000A37FE">
        <w:t xml:space="preserve">maneja </w:t>
      </w:r>
      <w:r w:rsidR="000322C9">
        <w:t>precios</w:t>
      </w:r>
      <w:r w:rsidR="000A37FE">
        <w:t xml:space="preserve"> más altos, entre 300-500 BOB.</w:t>
      </w:r>
    </w:p>
    <w:p w14:paraId="6A937A28" w14:textId="75156D72" w:rsidR="006277BF" w:rsidRDefault="006277BF" w:rsidP="006277BF">
      <w:pPr>
        <w:pStyle w:val="Heading3"/>
      </w:pPr>
      <w:bookmarkStart w:id="15" w:name="_Toc168952187"/>
      <w:r>
        <w:t>Manejo de citas</w:t>
      </w:r>
      <w:bookmarkEnd w:id="15"/>
    </w:p>
    <w:p w14:paraId="37C9BFFB" w14:textId="66DAE021" w:rsidR="000A37FE" w:rsidRDefault="000A37FE" w:rsidP="55B344CB">
      <w:r>
        <w:t>Actualmente, la mayoría de los salones maneja las citas de sus clientes por orden de llegada, teléfono o simplemente WhatsApp, lo cual es conside</w:t>
      </w:r>
      <w:r w:rsidR="0056742A">
        <w:t>rado poco eficiente por los encuestados.</w:t>
      </w:r>
    </w:p>
    <w:p w14:paraId="11ED8755" w14:textId="41A38313" w:rsidR="000F70DB" w:rsidRDefault="000F70DB" w:rsidP="004804B5">
      <w:pPr>
        <w:pStyle w:val="Heading3"/>
      </w:pPr>
      <w:bookmarkStart w:id="16" w:name="_Toc168952188"/>
      <w:r>
        <w:t>Características deseadas en una aplicación</w:t>
      </w:r>
      <w:bookmarkEnd w:id="16"/>
    </w:p>
    <w:p w14:paraId="02CDEAAF" w14:textId="0FD3FEEF" w:rsidR="00612D6F" w:rsidRPr="00612D6F" w:rsidRDefault="00612D6F" w:rsidP="00612D6F">
      <w:r>
        <w:t xml:space="preserve">Las características más solicitadas para una aplicación de reservas incluyen calendarios dinámicos, opciones de pago, recordatorios, catálogos de servicios con descripción, valoraciones y reseñas de clientes, sistema de puntos o recompensas, integración con redes sociales, área de membresía par clientes frecuentes, chat con clientes y notificaciones de ofertas y promociones. </w:t>
      </w:r>
    </w:p>
    <w:p w14:paraId="41E91521" w14:textId="1FBAF0E9" w:rsidR="000F70DB" w:rsidRDefault="000F70DB" w:rsidP="004804B5">
      <w:pPr>
        <w:pStyle w:val="Heading3"/>
      </w:pPr>
      <w:bookmarkStart w:id="17" w:name="_Toc168952189"/>
      <w:r>
        <w:t>Promoción de servicios</w:t>
      </w:r>
      <w:bookmarkEnd w:id="17"/>
    </w:p>
    <w:p w14:paraId="0AD0D2F3" w14:textId="6C894EE6" w:rsidR="00181D08" w:rsidRPr="00181D08" w:rsidRDefault="00612D6F" w:rsidP="00181D08">
      <w:r>
        <w:t>La mayoría de los establecimientos promueve sus servicios a través de redes sociales, aunque algunos también usan publicidad impresa y el boca-boca.</w:t>
      </w:r>
    </w:p>
    <w:p w14:paraId="0C8B6D1F" w14:textId="010A4BD9" w:rsidR="000F70DB" w:rsidRDefault="000F70DB" w:rsidP="004804B5">
      <w:pPr>
        <w:pStyle w:val="Heading3"/>
      </w:pPr>
      <w:bookmarkStart w:id="18" w:name="_Toc168952190"/>
      <w:r>
        <w:t>Interés en la nueva aplicación</w:t>
      </w:r>
      <w:bookmarkEnd w:id="18"/>
    </w:p>
    <w:p w14:paraId="3273131B" w14:textId="147E8542" w:rsidR="00371876" w:rsidRPr="00371876" w:rsidRDefault="00371876" w:rsidP="00371876">
      <w:r>
        <w:t xml:space="preserve">La gran mayoría de los encuestados manifestó su interés en usar la nueva la nueva aplicación </w:t>
      </w:r>
      <w:r w:rsidR="00181D08">
        <w:t>como plataforma de marketing, publicidad y reservas.</w:t>
      </w:r>
    </w:p>
    <w:p w14:paraId="116C3650" w14:textId="7229C71B" w:rsidR="000F70DB" w:rsidRDefault="000F70DB" w:rsidP="004804B5">
      <w:pPr>
        <w:pStyle w:val="Heading3"/>
      </w:pPr>
      <w:bookmarkStart w:id="19" w:name="_Toc168952191"/>
      <w:r>
        <w:t>Medición de satisfacción del cliente</w:t>
      </w:r>
      <w:bookmarkEnd w:id="19"/>
    </w:p>
    <w:p w14:paraId="3D03E7F1" w14:textId="2D17CDE2" w:rsidR="00371876" w:rsidRPr="00371876" w:rsidRDefault="00371876" w:rsidP="00371876">
      <w:r>
        <w:t xml:space="preserve">Muchos de los establecimientos no miden actualmente la satisfacción de sus clientes o lo hacen de manera informal, a través de retroalimentación directa, </w:t>
      </w:r>
      <w:r w:rsidR="0081306B">
        <w:t>reseñas</w:t>
      </w:r>
      <w:r>
        <w:t xml:space="preserve"> en redes sociales o seguimiento de clientes regulares.</w:t>
      </w:r>
    </w:p>
    <w:p w14:paraId="6A630F8F" w14:textId="65A39EBA" w:rsidR="000F70DB" w:rsidRDefault="000F70DB" w:rsidP="004804B5">
      <w:pPr>
        <w:pStyle w:val="Heading3"/>
      </w:pPr>
      <w:bookmarkStart w:id="20" w:name="_Toc168952192"/>
      <w:r>
        <w:t>Disposición a pagar por la aplicación</w:t>
      </w:r>
      <w:bookmarkEnd w:id="20"/>
    </w:p>
    <w:p w14:paraId="311B724E" w14:textId="11724075" w:rsidR="00371876" w:rsidRPr="00371876" w:rsidRDefault="00371876" w:rsidP="00371876">
      <w:r>
        <w:t>Mientras algunos establecimientos no estarían dispuestos a pagar una cuota mensual por la aplicación, la mayoría estaría dispuesta a pagar una cuota entre 70-150 BOB mensuales.</w:t>
      </w:r>
    </w:p>
    <w:p w14:paraId="023B1123" w14:textId="41B5708E" w:rsidR="000F70DB" w:rsidRDefault="000F70DB" w:rsidP="004804B5">
      <w:pPr>
        <w:pStyle w:val="Heading3"/>
      </w:pPr>
      <w:bookmarkStart w:id="21" w:name="_Toc168952193"/>
      <w:r>
        <w:t>Cantidad de sucursales</w:t>
      </w:r>
      <w:bookmarkEnd w:id="21"/>
    </w:p>
    <w:p w14:paraId="68670669" w14:textId="4EB008E5" w:rsidR="003D7C54" w:rsidRPr="003D7C54" w:rsidRDefault="006B164E" w:rsidP="003D7C54">
      <w:r>
        <w:t>La mayoría de los establecimientos encuestados cuenta con una sola sucur</w:t>
      </w:r>
      <w:r w:rsidR="00371876">
        <w:t>sal, aunque algunas peluquerías más grandes tienen hasta 10 sucursales.</w:t>
      </w:r>
    </w:p>
    <w:p w14:paraId="5581FA5B" w14:textId="0E9A695B" w:rsidR="000E534D" w:rsidRPr="006C4569" w:rsidRDefault="008915AC" w:rsidP="004602B1">
      <w:pPr>
        <w:pStyle w:val="Heading2"/>
      </w:pPr>
      <w:bookmarkStart w:id="22" w:name="_Toc168952194"/>
      <w:r>
        <w:t>E</w:t>
      </w:r>
      <w:r w:rsidR="004602B1">
        <w:t>ncuestas a clientes</w:t>
      </w:r>
      <w:r>
        <w:t xml:space="preserve"> y gráficas</w:t>
      </w:r>
      <w:bookmarkEnd w:id="22"/>
    </w:p>
    <w:p w14:paraId="38FDED86" w14:textId="7BA1F227" w:rsidR="00487FCA" w:rsidRDefault="00EC72E9" w:rsidP="00900125">
      <w:pPr>
        <w:pStyle w:val="Heading3"/>
      </w:pPr>
      <w:bookmarkStart w:id="23" w:name="_Toc168952195"/>
      <w:r>
        <w:t>Frecuencia de visitas</w:t>
      </w:r>
      <w:bookmarkEnd w:id="23"/>
    </w:p>
    <w:p w14:paraId="05C091A6" w14:textId="78E93BA8" w:rsidR="00EC72E9" w:rsidRDefault="00EC72E9" w:rsidP="003527A8">
      <w:r>
        <w:t>La mayoría visita las peluquerías o salones cada 2-3 semanas, una vez al mes o cada 2-3 meses. Así como algunos visitan semanalmente y otros cada 6 meses o más.</w:t>
      </w:r>
    </w:p>
    <w:p w14:paraId="43C42469" w14:textId="2B100C96" w:rsidR="00EC72E9" w:rsidRDefault="00EC72E9" w:rsidP="00900125">
      <w:pPr>
        <w:pStyle w:val="Heading3"/>
      </w:pPr>
      <w:bookmarkStart w:id="24" w:name="_Toc168952196"/>
      <w:r>
        <w:t>Servicios solicitados</w:t>
      </w:r>
      <w:bookmarkEnd w:id="24"/>
    </w:p>
    <w:p w14:paraId="50A32CA6" w14:textId="35739831" w:rsidR="00EC72E9" w:rsidRDefault="00EC72E9" w:rsidP="003527A8">
      <w:r>
        <w:t xml:space="preserve">Los servicios más populares son cortes de cabello, tintes, tratamientos capilares, </w:t>
      </w:r>
      <w:r w:rsidR="00D071EE">
        <w:t>manicura</w:t>
      </w:r>
      <w:r>
        <w:t xml:space="preserve">, pedicura, depilación y </w:t>
      </w:r>
      <w:r w:rsidR="00D071EE">
        <w:t>maquillaje</w:t>
      </w:r>
      <w:r>
        <w:t>. Los hombres suelen solicitar principalmente cortes de cabello y arreglo de barba, mientras que las mujeres solicitan una variedad más amplia de servicios.</w:t>
      </w:r>
    </w:p>
    <w:p w14:paraId="05214F7C" w14:textId="71D4C629" w:rsidR="00EC72E9" w:rsidRDefault="00EC72E9" w:rsidP="00900125">
      <w:pPr>
        <w:pStyle w:val="Heading3"/>
      </w:pPr>
      <w:bookmarkStart w:id="25" w:name="_Toc168952197"/>
      <w:r>
        <w:t>Elección de establecimientos</w:t>
      </w:r>
      <w:bookmarkEnd w:id="25"/>
    </w:p>
    <w:p w14:paraId="5DB0E37A" w14:textId="6C8F0E31" w:rsidR="00EC72E9" w:rsidRDefault="00EC72E9" w:rsidP="003527A8">
      <w:r>
        <w:t>Las principales formas son recomendaciones de amigos/familiares, ubicación/cercanía y ser clientes frecuentes de un lugar. Otros factores mencionados son publicidad, búsquedas en línea y que hagan un buen trabajo por supuesto.</w:t>
      </w:r>
    </w:p>
    <w:p w14:paraId="3DC7E08C" w14:textId="1638000E" w:rsidR="00EC72E9" w:rsidRDefault="00EC72E9" w:rsidP="00900125">
      <w:pPr>
        <w:pStyle w:val="Heading3"/>
      </w:pPr>
      <w:bookmarkStart w:id="26" w:name="_Toc168952198"/>
      <w:r>
        <w:t>Uso de aplicaciones móviles</w:t>
      </w:r>
      <w:bookmarkEnd w:id="26"/>
    </w:p>
    <w:p w14:paraId="6C7A79B5" w14:textId="289EA009" w:rsidR="00EC72E9" w:rsidRDefault="00EC72E9" w:rsidP="003527A8">
      <w:r>
        <w:t xml:space="preserve">La mayoría no usa aplicaciones para reservar citas en peluquerías actualmente, algunos clientes, especialmente los más </w:t>
      </w:r>
      <w:r w:rsidR="00D071EE">
        <w:t>jóvenes</w:t>
      </w:r>
      <w:r>
        <w:t>, si usan aplicaciones similares.</w:t>
      </w:r>
    </w:p>
    <w:p w14:paraId="4563D104" w14:textId="54DFCE50" w:rsidR="00EC72E9" w:rsidRDefault="00EC72E9" w:rsidP="00900125">
      <w:pPr>
        <w:pStyle w:val="Heading3"/>
      </w:pPr>
      <w:bookmarkStart w:id="27" w:name="_Toc168952199"/>
      <w:r>
        <w:t>Características deseadas en una aplicación</w:t>
      </w:r>
      <w:bookmarkEnd w:id="27"/>
    </w:p>
    <w:p w14:paraId="5D9AF7B3" w14:textId="3D1FE58A" w:rsidR="00EC72E9" w:rsidRDefault="00EC72E9" w:rsidP="003527A8">
      <w:r>
        <w:t xml:space="preserve">La más mencionada es el calendario o agenda en línea, opciones de pago integradas, visualización de horarios, </w:t>
      </w:r>
      <w:r w:rsidR="00D071EE">
        <w:t>catálogo</w:t>
      </w:r>
      <w:r>
        <w:t xml:space="preserve"> de servicios, valoración/reseñas, ofertas/promociones y </w:t>
      </w:r>
      <w:r w:rsidR="00D071EE">
        <w:t>geolocalización</w:t>
      </w:r>
      <w:r>
        <w:t xml:space="preserve"> de peluquerías cercanas.</w:t>
      </w:r>
    </w:p>
    <w:p w14:paraId="354EDA01" w14:textId="7556082D" w:rsidR="00EC72E9" w:rsidRDefault="00EC72E9" w:rsidP="00900125">
      <w:pPr>
        <w:pStyle w:val="Heading3"/>
      </w:pPr>
      <w:bookmarkStart w:id="28" w:name="_Toc168952200"/>
      <w:r>
        <w:t>Preferencia de reserva</w:t>
      </w:r>
      <w:bookmarkEnd w:id="28"/>
    </w:p>
    <w:p w14:paraId="6924B938" w14:textId="27DFBA16" w:rsidR="00EC72E9" w:rsidRDefault="00EC72E9" w:rsidP="003527A8">
      <w:r>
        <w:t>Muchos prefieren reservar por teléfono o no suelen reservar citas, otros usan WhatsApp, mensajes de texto o reservan en persona.</w:t>
      </w:r>
    </w:p>
    <w:p w14:paraId="14F0CA29" w14:textId="7A69B650" w:rsidR="00EC72E9" w:rsidRDefault="00EC72E9" w:rsidP="00900125">
      <w:pPr>
        <w:pStyle w:val="Heading3"/>
      </w:pPr>
      <w:bookmarkStart w:id="29" w:name="_Toc168952201"/>
      <w:r>
        <w:t>Disposición a usar una nueva aplicación</w:t>
      </w:r>
      <w:bookmarkEnd w:id="29"/>
    </w:p>
    <w:p w14:paraId="19310762" w14:textId="4344AEFC" w:rsidR="00BC0599" w:rsidRDefault="00BC0599" w:rsidP="003527A8">
      <w:r>
        <w:t>La disposición de los clientes es alta, la mayoría quisiera usar una nueva aplicación parar reservar citas</w:t>
      </w:r>
    </w:p>
    <w:p w14:paraId="585D210E" w14:textId="5B77BF5A" w:rsidR="00BC0599" w:rsidRDefault="00BC0599" w:rsidP="00900125">
      <w:pPr>
        <w:pStyle w:val="Heading3"/>
      </w:pPr>
      <w:bookmarkStart w:id="30" w:name="_Toc168952202"/>
      <w:r>
        <w:t>Pago a través de la aplicación</w:t>
      </w:r>
      <w:bookmarkEnd w:id="30"/>
    </w:p>
    <w:p w14:paraId="1B2A58A5" w14:textId="1E92D9DB" w:rsidR="00BC0599" w:rsidRPr="003527A8" w:rsidRDefault="00BC0599" w:rsidP="003527A8">
      <w:r>
        <w:t xml:space="preserve">Aproximadamente la mitad estaría dispuesta a pagar las citas a través de la aplicación, mientras que la otra mitad </w:t>
      </w:r>
      <w:r w:rsidR="00900125">
        <w:t>preferiría pagar de otra forma</w:t>
      </w:r>
    </w:p>
    <w:p w14:paraId="0A8EAE44" w14:textId="30A00C7A" w:rsidR="00667859" w:rsidRDefault="5C730DAE" w:rsidP="00096202">
      <w:pPr>
        <w:pStyle w:val="Heading1"/>
      </w:pPr>
      <w:bookmarkStart w:id="31" w:name="_Toc655210014"/>
      <w:bookmarkStart w:id="32" w:name="_Toc168952203"/>
      <w:r>
        <w:t>Requisitos</w:t>
      </w:r>
      <w:bookmarkEnd w:id="31"/>
      <w:bookmarkEnd w:id="32"/>
    </w:p>
    <w:p w14:paraId="30EC576D" w14:textId="09CD6E97" w:rsidR="0079396F" w:rsidRPr="0079396F" w:rsidRDefault="006C4569" w:rsidP="00F8227C">
      <w:pPr>
        <w:pStyle w:val="Heading2"/>
      </w:pPr>
      <w:bookmarkStart w:id="33" w:name="_Toc168952204"/>
      <w:r>
        <w:t>Formularios</w:t>
      </w:r>
      <w:bookmarkEnd w:id="33"/>
    </w:p>
    <w:p w14:paraId="35B21EC4" w14:textId="6C342EEE" w:rsidR="007761A6" w:rsidRPr="007761A6" w:rsidRDefault="007761A6" w:rsidP="005C6ADA">
      <w:pPr>
        <w:pStyle w:val="Heading3"/>
      </w:pPr>
      <w:bookmarkStart w:id="34" w:name="_Toc168952205"/>
      <w:r>
        <w:t>Registro de Clientes</w:t>
      </w:r>
      <w:bookmarkEnd w:id="34"/>
    </w:p>
    <w:p w14:paraId="770238AE" w14:textId="1BA7B6D3" w:rsidR="002149E0" w:rsidRDefault="009B7562" w:rsidP="00E23F99">
      <w:r>
        <w:t xml:space="preserve">Los clientes </w:t>
      </w:r>
      <w:r w:rsidR="005C3C6F">
        <w:t xml:space="preserve">que quieran </w:t>
      </w:r>
      <w:r w:rsidR="00CB75B1">
        <w:t xml:space="preserve">realizar reservas de </w:t>
      </w:r>
      <w:r w:rsidR="005C3C6F">
        <w:t>servicios a través de la aplicación</w:t>
      </w:r>
      <w:r>
        <w:t xml:space="preserve"> </w:t>
      </w:r>
      <w:r w:rsidR="005C3C6F">
        <w:t>deberán</w:t>
      </w:r>
      <w:r>
        <w:t xml:space="preserve"> registrarse en la plataforma </w:t>
      </w:r>
      <w:r w:rsidR="00461929">
        <w:t>con los datos: nombre, apellidos, número de teléfono</w:t>
      </w:r>
      <w:r w:rsidR="001D48B2">
        <w:t>, dirección de correo electrónico</w:t>
      </w:r>
      <w:r w:rsidR="002D1DE0">
        <w:t>.</w:t>
      </w:r>
      <w:r w:rsidR="00823B73">
        <w:t xml:space="preserve"> De la misma manera se podrá actualizar la información que los clientes tengan guardada en el sistema.</w:t>
      </w:r>
    </w:p>
    <w:p w14:paraId="7B525083" w14:textId="7E8E2678" w:rsidR="002D1DE0" w:rsidRDefault="00CE3D9A" w:rsidP="0075759B">
      <w:pPr>
        <w:pStyle w:val="Formulario"/>
      </w:pPr>
      <w:r>
        <w:t xml:space="preserve">– </w:t>
      </w:r>
      <w:r w:rsidR="00772223">
        <w:t>Registro</w:t>
      </w:r>
      <w:r>
        <w:t xml:space="preserve"> </w:t>
      </w:r>
      <w:r w:rsidR="00772223">
        <w:t>de clientes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513"/>
        <w:gridCol w:w="4513"/>
      </w:tblGrid>
      <w:tr w:rsidR="003B435E" w14:paraId="4095E4FC" w14:textId="77777777" w:rsidTr="00FF125F">
        <w:trPr>
          <w:trHeight w:val="20"/>
        </w:trPr>
        <w:tc>
          <w:tcPr>
            <w:tcW w:w="4513" w:type="dxa"/>
          </w:tcPr>
          <w:p w14:paraId="0178F418" w14:textId="77777777" w:rsidR="003B435E" w:rsidRDefault="003B435E" w:rsidP="00FF125F">
            <w:pPr>
              <w:pStyle w:val="Tablailustracin"/>
              <w:spacing w:before="0"/>
            </w:pPr>
            <w:r>
              <w:t>Nombre</w:t>
            </w:r>
          </w:p>
        </w:tc>
        <w:tc>
          <w:tcPr>
            <w:tcW w:w="4513" w:type="dxa"/>
          </w:tcPr>
          <w:p w14:paraId="5C86F5F0" w14:textId="4BE73F6C" w:rsidR="003B435E" w:rsidRDefault="003B435E" w:rsidP="00FF125F">
            <w:pPr>
              <w:pStyle w:val="Tablailustracin"/>
              <w:spacing w:before="0"/>
            </w:pPr>
          </w:p>
        </w:tc>
      </w:tr>
      <w:tr w:rsidR="00291C1C" w14:paraId="57601109" w14:textId="77777777" w:rsidTr="00FF125F">
        <w:trPr>
          <w:trHeight w:val="20"/>
        </w:trPr>
        <w:tc>
          <w:tcPr>
            <w:tcW w:w="4513" w:type="dxa"/>
          </w:tcPr>
          <w:p w14:paraId="517E677F" w14:textId="13E85CB7" w:rsidR="00D36659" w:rsidRDefault="00AE5361" w:rsidP="00FF125F">
            <w:pPr>
              <w:pStyle w:val="Tablailustracin"/>
              <w:spacing w:before="0"/>
            </w:pPr>
            <w:r>
              <w:t xml:space="preserve">Apellido </w:t>
            </w:r>
            <w:r w:rsidR="00D36659">
              <w:t>paterno</w:t>
            </w:r>
          </w:p>
        </w:tc>
        <w:tc>
          <w:tcPr>
            <w:tcW w:w="4513" w:type="dxa"/>
          </w:tcPr>
          <w:p w14:paraId="795545B4" w14:textId="77777777" w:rsidR="00291C1C" w:rsidRDefault="00291C1C" w:rsidP="00FF125F">
            <w:pPr>
              <w:pStyle w:val="Tablailustracin"/>
              <w:spacing w:before="0"/>
            </w:pPr>
          </w:p>
        </w:tc>
      </w:tr>
      <w:tr w:rsidR="00291C1C" w14:paraId="78858BE5" w14:textId="77777777" w:rsidTr="00FF125F">
        <w:trPr>
          <w:trHeight w:val="20"/>
        </w:trPr>
        <w:tc>
          <w:tcPr>
            <w:tcW w:w="4513" w:type="dxa"/>
          </w:tcPr>
          <w:p w14:paraId="1B7A6FD9" w14:textId="27C00C88" w:rsidR="00291C1C" w:rsidRDefault="00D36659" w:rsidP="00FF125F">
            <w:pPr>
              <w:pStyle w:val="Tablailustracin"/>
              <w:spacing w:before="0"/>
            </w:pPr>
            <w:r>
              <w:t>Apellido materno</w:t>
            </w:r>
          </w:p>
        </w:tc>
        <w:tc>
          <w:tcPr>
            <w:tcW w:w="4513" w:type="dxa"/>
          </w:tcPr>
          <w:p w14:paraId="432188AF" w14:textId="77777777" w:rsidR="00291C1C" w:rsidRDefault="00291C1C" w:rsidP="00FF125F">
            <w:pPr>
              <w:pStyle w:val="Tablailustracin"/>
              <w:spacing w:before="0"/>
            </w:pPr>
          </w:p>
        </w:tc>
      </w:tr>
      <w:tr w:rsidR="00291C1C" w14:paraId="7F2C2104" w14:textId="77777777" w:rsidTr="00FF125F">
        <w:trPr>
          <w:trHeight w:val="20"/>
        </w:trPr>
        <w:tc>
          <w:tcPr>
            <w:tcW w:w="4513" w:type="dxa"/>
          </w:tcPr>
          <w:p w14:paraId="3654C6BB" w14:textId="68D3E820" w:rsidR="00291C1C" w:rsidRDefault="00D36659" w:rsidP="00FF125F">
            <w:pPr>
              <w:pStyle w:val="Tablailustracin"/>
              <w:spacing w:before="0"/>
            </w:pPr>
            <w:r>
              <w:t>Teléfono</w:t>
            </w:r>
          </w:p>
        </w:tc>
        <w:tc>
          <w:tcPr>
            <w:tcW w:w="4513" w:type="dxa"/>
          </w:tcPr>
          <w:p w14:paraId="6D58B532" w14:textId="77777777" w:rsidR="00291C1C" w:rsidRDefault="00291C1C" w:rsidP="00FF125F">
            <w:pPr>
              <w:pStyle w:val="Tablailustracin"/>
              <w:spacing w:before="0"/>
            </w:pPr>
          </w:p>
        </w:tc>
      </w:tr>
      <w:tr w:rsidR="00F94B35" w14:paraId="5D96F7EF" w14:textId="77777777" w:rsidTr="00FF125F">
        <w:trPr>
          <w:trHeight w:val="20"/>
        </w:trPr>
        <w:tc>
          <w:tcPr>
            <w:tcW w:w="4513" w:type="dxa"/>
          </w:tcPr>
          <w:p w14:paraId="72F134AD" w14:textId="6BC8EB96" w:rsidR="00F94B35" w:rsidRDefault="00F94B35" w:rsidP="00FF125F">
            <w:pPr>
              <w:pStyle w:val="Tablailustracin"/>
              <w:spacing w:before="0"/>
            </w:pPr>
            <w:r>
              <w:t>Sexo</w:t>
            </w:r>
          </w:p>
        </w:tc>
        <w:tc>
          <w:tcPr>
            <w:tcW w:w="4513" w:type="dxa"/>
          </w:tcPr>
          <w:p w14:paraId="2A7ECD4E" w14:textId="77777777" w:rsidR="00F94B35" w:rsidRDefault="00F94B35" w:rsidP="00FF125F">
            <w:pPr>
              <w:pStyle w:val="Tablailustracin"/>
              <w:spacing w:before="0"/>
            </w:pPr>
          </w:p>
        </w:tc>
      </w:tr>
      <w:tr w:rsidR="00291C1C" w14:paraId="2ADAB9F8" w14:textId="77777777" w:rsidTr="00FF125F">
        <w:trPr>
          <w:trHeight w:val="20"/>
        </w:trPr>
        <w:tc>
          <w:tcPr>
            <w:tcW w:w="4513" w:type="dxa"/>
          </w:tcPr>
          <w:p w14:paraId="5AFB9F59" w14:textId="5B42D933" w:rsidR="00291C1C" w:rsidRDefault="00F94B35" w:rsidP="00FF125F">
            <w:pPr>
              <w:pStyle w:val="Tablailustracin"/>
              <w:spacing w:before="0"/>
            </w:pPr>
            <w:r>
              <w:t>Correo electrónico</w:t>
            </w:r>
          </w:p>
        </w:tc>
        <w:tc>
          <w:tcPr>
            <w:tcW w:w="4513" w:type="dxa"/>
          </w:tcPr>
          <w:p w14:paraId="021CEDC8" w14:textId="77777777" w:rsidR="00291C1C" w:rsidRDefault="00291C1C" w:rsidP="00FF125F">
            <w:pPr>
              <w:pStyle w:val="Tablailustracin"/>
              <w:spacing w:before="0"/>
            </w:pPr>
          </w:p>
        </w:tc>
      </w:tr>
    </w:tbl>
    <w:p w14:paraId="545BB51B" w14:textId="77777777" w:rsidR="00080934" w:rsidRDefault="00080934" w:rsidP="00080934"/>
    <w:p w14:paraId="7C27BFF1" w14:textId="4E9C1197" w:rsidR="007761A6" w:rsidRPr="00433F5B" w:rsidRDefault="00433F5B" w:rsidP="007761A6">
      <w:pPr>
        <w:pStyle w:val="Heading3"/>
        <w:rPr>
          <w:lang w:val="es-419"/>
        </w:rPr>
      </w:pPr>
      <w:bookmarkStart w:id="35" w:name="_Toc168952206"/>
      <w:r>
        <w:t>Registro de Peluquerías/Salones</w:t>
      </w:r>
      <w:bookmarkEnd w:id="35"/>
    </w:p>
    <w:p w14:paraId="3E7B4303" w14:textId="1CEEA8A4" w:rsidR="000F577F" w:rsidRDefault="00AB7FC8" w:rsidP="00E23F99">
      <w:r>
        <w:t xml:space="preserve">Las peluquerías o salones de belleza que deseen administrar sus citas </w:t>
      </w:r>
      <w:r w:rsidR="00433634">
        <w:t xml:space="preserve">a través de la plataforma deberán registrarse con los datos: </w:t>
      </w:r>
      <w:r w:rsidR="000362E2">
        <w:t xml:space="preserve">nombre del salón, </w:t>
      </w:r>
      <w:r w:rsidR="008B1BD1">
        <w:t>dirección</w:t>
      </w:r>
      <w:r w:rsidR="006254FA">
        <w:t>, números de teléfono de contacto, correo electrónico, horarios de atención, servicios</w:t>
      </w:r>
      <w:r w:rsidR="00060D17">
        <w:t xml:space="preserve"> que ofrecen y sus precios, empleados (peluqueros, estilistas, maquilladores, etc.)</w:t>
      </w:r>
      <w:r w:rsidR="006255B7">
        <w:t xml:space="preserve"> </w:t>
      </w:r>
    </w:p>
    <w:p w14:paraId="45D7AC5B" w14:textId="05D8D8B2" w:rsidR="00722272" w:rsidRDefault="0075759B" w:rsidP="00E504F9">
      <w:pPr>
        <w:pStyle w:val="Formulario"/>
      </w:pPr>
      <w:r>
        <w:t>–</w:t>
      </w:r>
      <w:r w:rsidR="00E504F9">
        <w:t xml:space="preserve"> </w:t>
      </w:r>
      <w:r>
        <w:t>Registro de peluquerías y salones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F21F7" w14:paraId="65C3A0A0" w14:textId="77777777" w:rsidTr="001118B0">
        <w:tc>
          <w:tcPr>
            <w:tcW w:w="4508" w:type="dxa"/>
          </w:tcPr>
          <w:p w14:paraId="76D2C2DA" w14:textId="03A7AE77" w:rsidR="008F21F7" w:rsidRPr="002E0BC6" w:rsidRDefault="008F21F7" w:rsidP="00E23F99">
            <w:pPr>
              <w:ind w:firstLine="0"/>
              <w:rPr>
                <w:b/>
                <w:bCs/>
              </w:rPr>
            </w:pPr>
            <w:r w:rsidRPr="002E0BC6">
              <w:rPr>
                <w:b/>
                <w:bCs/>
              </w:rPr>
              <w:t>Nombre de la peluquería/salón</w:t>
            </w:r>
          </w:p>
        </w:tc>
        <w:tc>
          <w:tcPr>
            <w:tcW w:w="4508" w:type="dxa"/>
          </w:tcPr>
          <w:p w14:paraId="0E8A2BEB" w14:textId="77777777" w:rsidR="008F21F7" w:rsidRDefault="008F21F7" w:rsidP="00E23F99">
            <w:pPr>
              <w:ind w:firstLine="0"/>
            </w:pPr>
          </w:p>
        </w:tc>
      </w:tr>
      <w:tr w:rsidR="008F21F7" w14:paraId="4B2AB27B" w14:textId="77777777" w:rsidTr="001118B0">
        <w:tc>
          <w:tcPr>
            <w:tcW w:w="4508" w:type="dxa"/>
          </w:tcPr>
          <w:p w14:paraId="1CF5F431" w14:textId="3E59A0A6" w:rsidR="002E0BC6" w:rsidRPr="002E0BC6" w:rsidRDefault="002E0BC6" w:rsidP="00E23F99">
            <w:pPr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>Dirección</w:t>
            </w:r>
          </w:p>
        </w:tc>
        <w:tc>
          <w:tcPr>
            <w:tcW w:w="4508" w:type="dxa"/>
          </w:tcPr>
          <w:p w14:paraId="22A5BC04" w14:textId="77777777" w:rsidR="008F21F7" w:rsidRDefault="008F21F7" w:rsidP="00E23F99">
            <w:pPr>
              <w:ind w:firstLine="0"/>
            </w:pPr>
          </w:p>
        </w:tc>
      </w:tr>
      <w:tr w:rsidR="008F21F7" w14:paraId="2E4CFD65" w14:textId="77777777" w:rsidTr="001118B0">
        <w:tc>
          <w:tcPr>
            <w:tcW w:w="4508" w:type="dxa"/>
          </w:tcPr>
          <w:p w14:paraId="400DE808" w14:textId="7E07D69B" w:rsidR="002E0BC6" w:rsidRPr="002E0BC6" w:rsidRDefault="002E0BC6" w:rsidP="00E23F99">
            <w:pPr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>Teléfonos de contacto</w:t>
            </w:r>
          </w:p>
        </w:tc>
        <w:tc>
          <w:tcPr>
            <w:tcW w:w="4508" w:type="dxa"/>
          </w:tcPr>
          <w:p w14:paraId="708B6274" w14:textId="77777777" w:rsidR="008F21F7" w:rsidRDefault="008F21F7" w:rsidP="00E23F99">
            <w:pPr>
              <w:ind w:firstLine="0"/>
            </w:pPr>
          </w:p>
        </w:tc>
      </w:tr>
      <w:tr w:rsidR="008F21F7" w14:paraId="1BCDB60D" w14:textId="77777777" w:rsidTr="001118B0">
        <w:tc>
          <w:tcPr>
            <w:tcW w:w="4508" w:type="dxa"/>
          </w:tcPr>
          <w:p w14:paraId="5AA1CBE7" w14:textId="6FE7AEB0" w:rsidR="008F21F7" w:rsidRPr="002E0BC6" w:rsidRDefault="002E0BC6" w:rsidP="00E23F99">
            <w:pPr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>Correo electrónico</w:t>
            </w:r>
          </w:p>
        </w:tc>
        <w:tc>
          <w:tcPr>
            <w:tcW w:w="4508" w:type="dxa"/>
          </w:tcPr>
          <w:p w14:paraId="0C185050" w14:textId="77777777" w:rsidR="008F21F7" w:rsidRDefault="008F21F7" w:rsidP="00E23F99">
            <w:pPr>
              <w:ind w:firstLine="0"/>
            </w:pPr>
          </w:p>
        </w:tc>
      </w:tr>
      <w:tr w:rsidR="008F21F7" w14:paraId="7B9FF1E8" w14:textId="77777777" w:rsidTr="001118B0">
        <w:tc>
          <w:tcPr>
            <w:tcW w:w="4508" w:type="dxa"/>
          </w:tcPr>
          <w:p w14:paraId="3DCDD1E9" w14:textId="6DAFADC1" w:rsidR="008F21F7" w:rsidRPr="002E0BC6" w:rsidRDefault="002E0BC6" w:rsidP="00E23F99">
            <w:pPr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>Redes sociales</w:t>
            </w:r>
          </w:p>
        </w:tc>
        <w:tc>
          <w:tcPr>
            <w:tcW w:w="4508" w:type="dxa"/>
          </w:tcPr>
          <w:p w14:paraId="1BFAB289" w14:textId="77777777" w:rsidR="008F21F7" w:rsidRDefault="008F21F7" w:rsidP="00E23F99">
            <w:pPr>
              <w:ind w:firstLine="0"/>
            </w:pPr>
          </w:p>
        </w:tc>
      </w:tr>
      <w:tr w:rsidR="008F21F7" w14:paraId="3FB6BFF8" w14:textId="77777777" w:rsidTr="001118B0">
        <w:tc>
          <w:tcPr>
            <w:tcW w:w="4508" w:type="dxa"/>
          </w:tcPr>
          <w:p w14:paraId="42103DB4" w14:textId="1C830725" w:rsidR="008F21F7" w:rsidRPr="002E0BC6" w:rsidRDefault="00182B3B" w:rsidP="00E23F99">
            <w:pPr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>Horarios de atención</w:t>
            </w:r>
          </w:p>
        </w:tc>
        <w:tc>
          <w:tcPr>
            <w:tcW w:w="4508" w:type="dxa"/>
          </w:tcPr>
          <w:p w14:paraId="041BF5F1" w14:textId="77777777" w:rsidR="008F21F7" w:rsidRDefault="008F21F7" w:rsidP="00E23F99">
            <w:pPr>
              <w:ind w:firstLine="0"/>
            </w:pPr>
          </w:p>
        </w:tc>
      </w:tr>
      <w:tr w:rsidR="008F21F7" w14:paraId="3DC24CDF" w14:textId="77777777" w:rsidTr="001118B0">
        <w:tc>
          <w:tcPr>
            <w:tcW w:w="4508" w:type="dxa"/>
          </w:tcPr>
          <w:p w14:paraId="60EF6761" w14:textId="4EBE0578" w:rsidR="008F21F7" w:rsidRPr="00E32F33" w:rsidRDefault="00182B3B" w:rsidP="00E23F99">
            <w:pPr>
              <w:ind w:firstLine="0"/>
              <w:rPr>
                <w:b/>
                <w:bCs/>
              </w:rPr>
            </w:pPr>
            <w:r w:rsidRPr="00E32F33">
              <w:rPr>
                <w:b/>
                <w:bCs/>
              </w:rPr>
              <w:t>Servicios</w:t>
            </w:r>
          </w:p>
        </w:tc>
        <w:tc>
          <w:tcPr>
            <w:tcW w:w="4508" w:type="dxa"/>
          </w:tcPr>
          <w:p w14:paraId="5B5DEFB8" w14:textId="77777777" w:rsidR="008F21F7" w:rsidRDefault="008F21F7" w:rsidP="00E23F99">
            <w:pPr>
              <w:ind w:firstLine="0"/>
            </w:pPr>
          </w:p>
        </w:tc>
      </w:tr>
    </w:tbl>
    <w:p w14:paraId="01B126A9" w14:textId="77777777" w:rsidR="008F21F7" w:rsidRDefault="008F21F7" w:rsidP="00E23F99"/>
    <w:p w14:paraId="5E9F6C88" w14:textId="71A7CEA9" w:rsidR="00433F5B" w:rsidRDefault="00433F5B" w:rsidP="00433F5B">
      <w:pPr>
        <w:pStyle w:val="Heading3"/>
      </w:pPr>
      <w:bookmarkStart w:id="36" w:name="_Toc168952207"/>
      <w:r>
        <w:t>Reser</w:t>
      </w:r>
      <w:r w:rsidR="00BF47B4">
        <w:t>vas</w:t>
      </w:r>
      <w:bookmarkEnd w:id="36"/>
    </w:p>
    <w:p w14:paraId="20C3964D" w14:textId="4B302B49" w:rsidR="005B49EB" w:rsidRDefault="00167964" w:rsidP="00CD62CC">
      <w:r>
        <w:t xml:space="preserve">Los clientes registrados </w:t>
      </w:r>
      <w:r w:rsidR="00957843">
        <w:t xml:space="preserve">podrán agendar sus citas </w:t>
      </w:r>
      <w:r w:rsidR="0083386D">
        <w:t>en la peluquer</w:t>
      </w:r>
      <w:r w:rsidR="00936519">
        <w:t xml:space="preserve">ía o salón de belleza </w:t>
      </w:r>
      <w:r w:rsidR="00E3306C">
        <w:t>a través de la</w:t>
      </w:r>
      <w:r w:rsidR="00CD62CC">
        <w:t xml:space="preserve"> plataforma</w:t>
      </w:r>
      <w:r w:rsidR="00E3306C">
        <w:t>.</w:t>
      </w:r>
      <w:r w:rsidR="00AA5C7C">
        <w:t xml:space="preserve"> Para ello, el cliente deberá</w:t>
      </w:r>
      <w:r w:rsidR="00CD62CC">
        <w:t xml:space="preserve"> buscar</w:t>
      </w:r>
      <w:r w:rsidR="00AA5C7C">
        <w:t xml:space="preserve"> </w:t>
      </w:r>
      <w:r w:rsidR="00CD62CC">
        <w:t xml:space="preserve">la peluquería o salón de preferencia </w:t>
      </w:r>
      <w:r w:rsidR="000B2436">
        <w:t>y deberá llenar la siguiente información:</w:t>
      </w:r>
      <w:r w:rsidR="00BF4D1A">
        <w:t xml:space="preserve"> </w:t>
      </w:r>
      <w:r w:rsidR="00C81B95">
        <w:t>el servicio solicitado, el empleado o estilista</w:t>
      </w:r>
      <w:r w:rsidR="00E851DF">
        <w:t xml:space="preserve"> de preferencia</w:t>
      </w:r>
      <w:r w:rsidR="00BB797E">
        <w:t>, fecha y hora de la cita elegida a través de un calendario dinámico</w:t>
      </w:r>
      <w:r w:rsidR="00A85F65">
        <w:t xml:space="preserve">, </w:t>
      </w:r>
      <w:r w:rsidR="00A834F1">
        <w:t>información de pago</w:t>
      </w:r>
      <w:r w:rsidR="00BE439A">
        <w:t xml:space="preserve"> (el cliente </w:t>
      </w:r>
      <w:r w:rsidR="004820D3">
        <w:t>podrá tener la</w:t>
      </w:r>
      <w:r w:rsidR="00523AAC">
        <w:t xml:space="preserve"> elección de decidir</w:t>
      </w:r>
      <w:r w:rsidR="00026ACC">
        <w:t xml:space="preserve"> pagar en efectivo al momento de estar </w:t>
      </w:r>
      <w:r w:rsidR="00E958EC">
        <w:t xml:space="preserve">en el local, o bien </w:t>
      </w:r>
      <w:r w:rsidR="007903C6">
        <w:t xml:space="preserve">pagar una vez el local </w:t>
      </w:r>
      <w:r w:rsidR="00972C29">
        <w:t>confirme la finalización del servicio)</w:t>
      </w:r>
      <w:r w:rsidR="00AC5BAD">
        <w:t xml:space="preserve">, </w:t>
      </w:r>
      <w:r w:rsidR="00D54913">
        <w:t xml:space="preserve">notas </w:t>
      </w:r>
      <w:r w:rsidR="00BF4E9D">
        <w:t xml:space="preserve">sobre el servicio deseado (en caso de que el cliente tenga </w:t>
      </w:r>
      <w:r w:rsidR="00147AFB">
        <w:t xml:space="preserve">algunas preferencias sobre el cuidado de </w:t>
      </w:r>
      <w:r w:rsidR="00EF49E3">
        <w:t xml:space="preserve">su </w:t>
      </w:r>
      <w:r w:rsidR="0097499B">
        <w:t xml:space="preserve">cabello o </w:t>
      </w:r>
      <w:r w:rsidR="00504A53">
        <w:t>etc.)</w:t>
      </w:r>
      <w:r w:rsidR="009B5C6B">
        <w:t xml:space="preserve">, </w:t>
      </w:r>
      <w:r w:rsidR="00015E1A">
        <w:t>poder subir imágenes de referencia sobre como esperaría el acabado del servicio para su persona.</w:t>
      </w:r>
    </w:p>
    <w:p w14:paraId="6B34D912" w14:textId="3A9B04D9" w:rsidR="00895F84" w:rsidRDefault="00E504F9" w:rsidP="00E504F9">
      <w:pPr>
        <w:pStyle w:val="Formulario"/>
        <w:ind w:left="0" w:firstLine="0"/>
      </w:pPr>
      <w:r>
        <w:t xml:space="preserve">– </w:t>
      </w:r>
      <w:r w:rsidR="00EB2141">
        <w:t>Reservas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B2141" w14:paraId="416953CF" w14:textId="77777777" w:rsidTr="00EB2141">
        <w:tc>
          <w:tcPr>
            <w:tcW w:w="4508" w:type="dxa"/>
          </w:tcPr>
          <w:p w14:paraId="5BD0C9E8" w14:textId="1DE2E77C" w:rsidR="00EB2141" w:rsidRPr="00CF108D" w:rsidRDefault="00E34BFB" w:rsidP="00EB2141">
            <w:pPr>
              <w:ind w:firstLine="0"/>
              <w:rPr>
                <w:b/>
                <w:bCs/>
              </w:rPr>
            </w:pPr>
            <w:r w:rsidRPr="00CF108D">
              <w:rPr>
                <w:b/>
                <w:bCs/>
              </w:rPr>
              <w:t>Fecha y hora de reserva</w:t>
            </w:r>
          </w:p>
        </w:tc>
        <w:tc>
          <w:tcPr>
            <w:tcW w:w="4508" w:type="dxa"/>
          </w:tcPr>
          <w:p w14:paraId="73DEB241" w14:textId="77777777" w:rsidR="00EB2141" w:rsidRDefault="00EB2141" w:rsidP="00EB2141">
            <w:pPr>
              <w:ind w:firstLine="0"/>
            </w:pPr>
          </w:p>
        </w:tc>
      </w:tr>
      <w:tr w:rsidR="00EB2141" w14:paraId="6302E48B" w14:textId="77777777" w:rsidTr="00EB2141">
        <w:tc>
          <w:tcPr>
            <w:tcW w:w="4508" w:type="dxa"/>
          </w:tcPr>
          <w:p w14:paraId="00C11122" w14:textId="57A314EE" w:rsidR="00EB2141" w:rsidRPr="00CF108D" w:rsidRDefault="00AB0A57" w:rsidP="00EB2141">
            <w:pPr>
              <w:ind w:firstLine="0"/>
              <w:rPr>
                <w:b/>
                <w:bCs/>
              </w:rPr>
            </w:pPr>
            <w:r w:rsidRPr="00CF108D">
              <w:rPr>
                <w:b/>
                <w:bCs/>
              </w:rPr>
              <w:t>Servicio solicitado</w:t>
            </w:r>
          </w:p>
        </w:tc>
        <w:tc>
          <w:tcPr>
            <w:tcW w:w="4508" w:type="dxa"/>
          </w:tcPr>
          <w:p w14:paraId="09BAEC2B" w14:textId="77777777" w:rsidR="00EB2141" w:rsidRDefault="00EB2141" w:rsidP="00EB2141">
            <w:pPr>
              <w:ind w:firstLine="0"/>
            </w:pPr>
          </w:p>
        </w:tc>
      </w:tr>
      <w:tr w:rsidR="00EB2141" w14:paraId="6F9FA0B2" w14:textId="77777777" w:rsidTr="00EB2141">
        <w:tc>
          <w:tcPr>
            <w:tcW w:w="4508" w:type="dxa"/>
          </w:tcPr>
          <w:p w14:paraId="0106934F" w14:textId="35982CE5" w:rsidR="00EB2141" w:rsidRPr="00CF108D" w:rsidRDefault="00C74CB1" w:rsidP="00EB2141">
            <w:pPr>
              <w:ind w:firstLine="0"/>
              <w:rPr>
                <w:b/>
                <w:bCs/>
              </w:rPr>
            </w:pPr>
            <w:r w:rsidRPr="00CF108D">
              <w:rPr>
                <w:b/>
                <w:bCs/>
              </w:rPr>
              <w:t>Peluquero/estilista de preferencia</w:t>
            </w:r>
          </w:p>
        </w:tc>
        <w:tc>
          <w:tcPr>
            <w:tcW w:w="4508" w:type="dxa"/>
          </w:tcPr>
          <w:p w14:paraId="744E0195" w14:textId="77777777" w:rsidR="00EB2141" w:rsidRDefault="00EB2141" w:rsidP="00EB2141">
            <w:pPr>
              <w:ind w:firstLine="0"/>
            </w:pPr>
          </w:p>
        </w:tc>
      </w:tr>
      <w:tr w:rsidR="00EB2141" w14:paraId="545C8A2B" w14:textId="77777777" w:rsidTr="00EB2141">
        <w:tc>
          <w:tcPr>
            <w:tcW w:w="4508" w:type="dxa"/>
          </w:tcPr>
          <w:p w14:paraId="59E4C3E0" w14:textId="5D6BE895" w:rsidR="00EB2141" w:rsidRPr="00CF108D" w:rsidRDefault="00635AE2" w:rsidP="00EB2141">
            <w:pPr>
              <w:ind w:firstLine="0"/>
              <w:rPr>
                <w:b/>
                <w:bCs/>
              </w:rPr>
            </w:pPr>
            <w:r w:rsidRPr="00CF108D">
              <w:rPr>
                <w:b/>
                <w:bCs/>
              </w:rPr>
              <w:t>Imágenes de referencia</w:t>
            </w:r>
          </w:p>
        </w:tc>
        <w:tc>
          <w:tcPr>
            <w:tcW w:w="4508" w:type="dxa"/>
          </w:tcPr>
          <w:p w14:paraId="383B41EA" w14:textId="77777777" w:rsidR="00EB2141" w:rsidRDefault="00EB2141" w:rsidP="00EB2141">
            <w:pPr>
              <w:ind w:firstLine="0"/>
            </w:pPr>
          </w:p>
        </w:tc>
      </w:tr>
      <w:tr w:rsidR="00EB2141" w14:paraId="50362120" w14:textId="77777777" w:rsidTr="00EB2141">
        <w:tc>
          <w:tcPr>
            <w:tcW w:w="4508" w:type="dxa"/>
          </w:tcPr>
          <w:p w14:paraId="7D2D7D7E" w14:textId="4D0BCD61" w:rsidR="00EB2141" w:rsidRPr="00CF108D" w:rsidRDefault="004A0E62" w:rsidP="00EB2141">
            <w:pPr>
              <w:ind w:firstLine="0"/>
              <w:rPr>
                <w:b/>
                <w:bCs/>
              </w:rPr>
            </w:pPr>
            <w:r w:rsidRPr="00CF108D">
              <w:rPr>
                <w:b/>
                <w:bCs/>
              </w:rPr>
              <w:t xml:space="preserve">Notas sobre el servicio </w:t>
            </w:r>
          </w:p>
        </w:tc>
        <w:tc>
          <w:tcPr>
            <w:tcW w:w="4508" w:type="dxa"/>
          </w:tcPr>
          <w:p w14:paraId="55343DDD" w14:textId="77777777" w:rsidR="00EB2141" w:rsidRDefault="00EB2141" w:rsidP="00EB2141">
            <w:pPr>
              <w:ind w:firstLine="0"/>
            </w:pPr>
          </w:p>
        </w:tc>
      </w:tr>
      <w:tr w:rsidR="00EB2141" w14:paraId="7E7CE139" w14:textId="77777777" w:rsidTr="00EB2141">
        <w:tc>
          <w:tcPr>
            <w:tcW w:w="4508" w:type="dxa"/>
          </w:tcPr>
          <w:p w14:paraId="47A19A4C" w14:textId="2FEC1F26" w:rsidR="00EB2141" w:rsidRPr="00CF108D" w:rsidRDefault="00972C29" w:rsidP="00EB2141">
            <w:pPr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>Método de pago preferido</w:t>
            </w:r>
          </w:p>
        </w:tc>
        <w:tc>
          <w:tcPr>
            <w:tcW w:w="4508" w:type="dxa"/>
          </w:tcPr>
          <w:p w14:paraId="1DA92F00" w14:textId="77777777" w:rsidR="00EB2141" w:rsidRDefault="00EB2141" w:rsidP="00EB2141">
            <w:pPr>
              <w:ind w:firstLine="0"/>
            </w:pPr>
          </w:p>
        </w:tc>
      </w:tr>
    </w:tbl>
    <w:p w14:paraId="4B9D213C" w14:textId="77777777" w:rsidR="00931C54" w:rsidRDefault="00931C54" w:rsidP="00EB2141"/>
    <w:p w14:paraId="2FF674AA" w14:textId="59F651F8" w:rsidR="00931C54" w:rsidRDefault="00931C54" w:rsidP="00931C54">
      <w:pPr>
        <w:pStyle w:val="Heading3"/>
      </w:pPr>
      <w:bookmarkStart w:id="37" w:name="_Toc168952208"/>
      <w:r>
        <w:t>Actualización de reservas</w:t>
      </w:r>
      <w:r w:rsidR="005E1349">
        <w:t>/citas</w:t>
      </w:r>
      <w:bookmarkEnd w:id="37"/>
    </w:p>
    <w:p w14:paraId="25E448C8" w14:textId="0AD7A379" w:rsidR="00EB2141" w:rsidRDefault="005E1349" w:rsidP="00860E0C">
      <w:r>
        <w:t>E</w:t>
      </w:r>
      <w:r w:rsidR="00011E95">
        <w:t>l cliente podrá eliminar o actualizar su cita en caso de cambie de opinión antes de la cita</w:t>
      </w:r>
      <w:r w:rsidR="00C93D05">
        <w:t>, en caso de</w:t>
      </w:r>
      <w:r w:rsidR="00C80150">
        <w:t xml:space="preserve"> que el cliente </w:t>
      </w:r>
      <w:r w:rsidR="00541ECB">
        <w:t xml:space="preserve">quiera actualizarla, será llevado al formulario, caso que requiera eliminarla, </w:t>
      </w:r>
      <w:r w:rsidR="00B225C1">
        <w:t>será llevado a un</w:t>
      </w:r>
      <w:r w:rsidR="001B7D8F">
        <w:t>a ventana de confirmación</w:t>
      </w:r>
      <w:r w:rsidR="00831F83">
        <w:t xml:space="preserve"> que notificará a </w:t>
      </w:r>
      <w:r w:rsidR="000426E5">
        <w:t>la peluquería</w:t>
      </w:r>
      <w:r w:rsidR="00DF7368">
        <w:t>.</w:t>
      </w:r>
      <w:r w:rsidR="00011E95">
        <w:t xml:space="preserve"> </w:t>
      </w:r>
    </w:p>
    <w:p w14:paraId="1B7FBC2D" w14:textId="4CA5A8CE" w:rsidR="007D271D" w:rsidRDefault="00DB2375" w:rsidP="007D271D">
      <w:pPr>
        <w:pStyle w:val="Formulario"/>
      </w:pPr>
      <w:r>
        <w:t>–</w:t>
      </w:r>
      <w:r w:rsidR="007D271D">
        <w:t xml:space="preserve"> </w:t>
      </w:r>
      <w:r>
        <w:t>Actualización de reservas/citas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D0541" w14:paraId="0A1B63B4" w14:textId="77777777" w:rsidTr="00AD0541">
        <w:tc>
          <w:tcPr>
            <w:tcW w:w="4508" w:type="dxa"/>
          </w:tcPr>
          <w:p w14:paraId="18D6E26D" w14:textId="5EF89725" w:rsidR="00AD0541" w:rsidRPr="007D271D" w:rsidRDefault="00DD76BA" w:rsidP="00EB2141">
            <w:pPr>
              <w:ind w:firstLine="0"/>
              <w:rPr>
                <w:b/>
                <w:bCs/>
              </w:rPr>
            </w:pPr>
            <w:r w:rsidRPr="007D271D">
              <w:rPr>
                <w:b/>
                <w:bCs/>
              </w:rPr>
              <w:t>Fecha y hora de reserva</w:t>
            </w:r>
          </w:p>
        </w:tc>
        <w:tc>
          <w:tcPr>
            <w:tcW w:w="4508" w:type="dxa"/>
          </w:tcPr>
          <w:p w14:paraId="06B93463" w14:textId="77777777" w:rsidR="00AD0541" w:rsidRDefault="00AD0541" w:rsidP="00EB2141">
            <w:pPr>
              <w:ind w:firstLine="0"/>
            </w:pPr>
          </w:p>
        </w:tc>
      </w:tr>
      <w:tr w:rsidR="00AD0541" w14:paraId="4998EC73" w14:textId="77777777" w:rsidTr="00AD0541">
        <w:tc>
          <w:tcPr>
            <w:tcW w:w="4508" w:type="dxa"/>
          </w:tcPr>
          <w:p w14:paraId="57CCAA89" w14:textId="255EBA0B" w:rsidR="00AD0541" w:rsidRPr="007D271D" w:rsidRDefault="00DD76BA" w:rsidP="00EB2141">
            <w:pPr>
              <w:ind w:firstLine="0"/>
              <w:rPr>
                <w:b/>
                <w:bCs/>
              </w:rPr>
            </w:pPr>
            <w:r w:rsidRPr="007D271D">
              <w:rPr>
                <w:b/>
                <w:bCs/>
              </w:rPr>
              <w:t>Servicio solicitado</w:t>
            </w:r>
          </w:p>
        </w:tc>
        <w:tc>
          <w:tcPr>
            <w:tcW w:w="4508" w:type="dxa"/>
          </w:tcPr>
          <w:p w14:paraId="61B721CF" w14:textId="77777777" w:rsidR="00AD0541" w:rsidRDefault="00AD0541" w:rsidP="00EB2141">
            <w:pPr>
              <w:ind w:firstLine="0"/>
            </w:pPr>
          </w:p>
        </w:tc>
      </w:tr>
      <w:tr w:rsidR="00AD0541" w14:paraId="5897F433" w14:textId="77777777" w:rsidTr="00AD0541">
        <w:tc>
          <w:tcPr>
            <w:tcW w:w="4508" w:type="dxa"/>
          </w:tcPr>
          <w:p w14:paraId="0AB3C0FC" w14:textId="530C988B" w:rsidR="00AD0541" w:rsidRPr="007D271D" w:rsidRDefault="00DD76BA" w:rsidP="00EB2141">
            <w:pPr>
              <w:ind w:firstLine="0"/>
              <w:rPr>
                <w:b/>
                <w:bCs/>
              </w:rPr>
            </w:pPr>
            <w:r w:rsidRPr="007D271D">
              <w:rPr>
                <w:b/>
                <w:bCs/>
              </w:rPr>
              <w:t>Peluquero/estilista de preferencia</w:t>
            </w:r>
          </w:p>
        </w:tc>
        <w:tc>
          <w:tcPr>
            <w:tcW w:w="4508" w:type="dxa"/>
          </w:tcPr>
          <w:p w14:paraId="2CFF48C8" w14:textId="77777777" w:rsidR="00AD0541" w:rsidRDefault="00AD0541" w:rsidP="00EB2141">
            <w:pPr>
              <w:ind w:firstLine="0"/>
            </w:pPr>
          </w:p>
        </w:tc>
      </w:tr>
      <w:tr w:rsidR="00AD0541" w14:paraId="227B070D" w14:textId="77777777" w:rsidTr="00AD0541">
        <w:tc>
          <w:tcPr>
            <w:tcW w:w="4508" w:type="dxa"/>
          </w:tcPr>
          <w:p w14:paraId="588036AC" w14:textId="282A7B31" w:rsidR="00AD0541" w:rsidRPr="007D271D" w:rsidRDefault="00862BE0" w:rsidP="00EB2141">
            <w:pPr>
              <w:ind w:firstLine="0"/>
              <w:rPr>
                <w:b/>
                <w:bCs/>
              </w:rPr>
            </w:pPr>
            <w:r w:rsidRPr="007D271D">
              <w:rPr>
                <w:b/>
                <w:bCs/>
              </w:rPr>
              <w:t>Método de pago</w:t>
            </w:r>
            <w:r w:rsidR="00D77ECC" w:rsidRPr="007D271D">
              <w:rPr>
                <w:b/>
                <w:bCs/>
              </w:rPr>
              <w:t xml:space="preserve"> de preferencia</w:t>
            </w:r>
          </w:p>
        </w:tc>
        <w:tc>
          <w:tcPr>
            <w:tcW w:w="4508" w:type="dxa"/>
          </w:tcPr>
          <w:p w14:paraId="49BE3EC6" w14:textId="77777777" w:rsidR="00AD0541" w:rsidRDefault="00AD0541" w:rsidP="00EB2141">
            <w:pPr>
              <w:ind w:firstLine="0"/>
            </w:pPr>
          </w:p>
        </w:tc>
      </w:tr>
      <w:tr w:rsidR="00AD0541" w14:paraId="435DA1AC" w14:textId="77777777" w:rsidTr="00AD0541">
        <w:tc>
          <w:tcPr>
            <w:tcW w:w="4508" w:type="dxa"/>
          </w:tcPr>
          <w:p w14:paraId="64CA3E62" w14:textId="6E674592" w:rsidR="00AD0541" w:rsidRPr="007D271D" w:rsidRDefault="00E7119D" w:rsidP="00EB2141">
            <w:pPr>
              <w:ind w:firstLine="0"/>
              <w:rPr>
                <w:b/>
                <w:bCs/>
              </w:rPr>
            </w:pPr>
            <w:r w:rsidRPr="007D271D">
              <w:rPr>
                <w:b/>
                <w:bCs/>
              </w:rPr>
              <w:t>Notas sobre el servicio</w:t>
            </w:r>
          </w:p>
        </w:tc>
        <w:tc>
          <w:tcPr>
            <w:tcW w:w="4508" w:type="dxa"/>
          </w:tcPr>
          <w:p w14:paraId="3DC82C70" w14:textId="77777777" w:rsidR="00AD0541" w:rsidRDefault="00AD0541" w:rsidP="00EB2141">
            <w:pPr>
              <w:ind w:firstLine="0"/>
            </w:pPr>
          </w:p>
        </w:tc>
      </w:tr>
      <w:tr w:rsidR="00AD0541" w14:paraId="52A4F4D4" w14:textId="77777777" w:rsidTr="00AD0541">
        <w:tc>
          <w:tcPr>
            <w:tcW w:w="4508" w:type="dxa"/>
          </w:tcPr>
          <w:p w14:paraId="7A102D48" w14:textId="1CBA6074" w:rsidR="00AD0541" w:rsidRPr="007D271D" w:rsidRDefault="00D77ECC" w:rsidP="00EB2141">
            <w:pPr>
              <w:ind w:firstLine="0"/>
              <w:rPr>
                <w:b/>
                <w:bCs/>
              </w:rPr>
            </w:pPr>
            <w:r w:rsidRPr="007D271D">
              <w:rPr>
                <w:b/>
                <w:bCs/>
              </w:rPr>
              <w:t>Imágenes de referencia</w:t>
            </w:r>
          </w:p>
        </w:tc>
        <w:tc>
          <w:tcPr>
            <w:tcW w:w="4508" w:type="dxa"/>
          </w:tcPr>
          <w:p w14:paraId="59A60F47" w14:textId="77777777" w:rsidR="00AD0541" w:rsidRDefault="00AD0541" w:rsidP="00EB2141">
            <w:pPr>
              <w:ind w:firstLine="0"/>
            </w:pPr>
          </w:p>
        </w:tc>
      </w:tr>
    </w:tbl>
    <w:p w14:paraId="692596B8" w14:textId="77777777" w:rsidR="00AD0541" w:rsidRPr="00EB2141" w:rsidRDefault="00AD0541" w:rsidP="00EB2141"/>
    <w:p w14:paraId="190E44E1" w14:textId="616E49D1" w:rsidR="00D832DC" w:rsidRDefault="00B6300E" w:rsidP="00D832DC">
      <w:pPr>
        <w:pStyle w:val="Heading3"/>
      </w:pPr>
      <w:bookmarkStart w:id="38" w:name="_Toc168952209"/>
      <w:r>
        <w:t>Registro de empleado de peluquería/salón</w:t>
      </w:r>
      <w:bookmarkEnd w:id="38"/>
    </w:p>
    <w:p w14:paraId="7BD289D0" w14:textId="68F2A96A" w:rsidR="00CC5CCA" w:rsidRDefault="00167964" w:rsidP="00954349">
      <w:r>
        <w:t xml:space="preserve">Los empleados de la peluquería o salones de belleza que atenderán dentro de los salones de belleza también deberán registrarse en la aplicación al salón de belleza o peluquería a la que pertenecen para que de esta forma los clientes puedan elegir con que profesional llevarán a cabo sus servicios y además puedan ver su horario de disponibilidad. Deberán llenar los datos: nombre, apellidos, teléfono, email, cargo, días laborales y horarios. </w:t>
      </w:r>
    </w:p>
    <w:p w14:paraId="4C76E73E" w14:textId="3D6CA8FE" w:rsidR="00DB2375" w:rsidRDefault="00DB2375" w:rsidP="00DB2375">
      <w:pPr>
        <w:pStyle w:val="Formulario"/>
      </w:pPr>
      <w:r>
        <w:t>– Registro de empleado de peluquería/salón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B2375" w14:paraId="118AC498" w14:textId="77777777" w:rsidTr="00DB2375">
        <w:tc>
          <w:tcPr>
            <w:tcW w:w="4508" w:type="dxa"/>
          </w:tcPr>
          <w:p w14:paraId="3ED9496F" w14:textId="2F79879D" w:rsidR="00DB2375" w:rsidRPr="002F58FC" w:rsidRDefault="00DB2375" w:rsidP="00DB2375">
            <w:pPr>
              <w:ind w:firstLine="0"/>
              <w:rPr>
                <w:b/>
                <w:bCs/>
              </w:rPr>
            </w:pPr>
            <w:r w:rsidRPr="002F58FC">
              <w:rPr>
                <w:b/>
                <w:bCs/>
              </w:rPr>
              <w:t>Nombre</w:t>
            </w:r>
          </w:p>
        </w:tc>
        <w:tc>
          <w:tcPr>
            <w:tcW w:w="4508" w:type="dxa"/>
          </w:tcPr>
          <w:p w14:paraId="30E30D87" w14:textId="77777777" w:rsidR="00DB2375" w:rsidRDefault="00DB2375" w:rsidP="00DB2375">
            <w:pPr>
              <w:ind w:firstLine="0"/>
            </w:pPr>
          </w:p>
        </w:tc>
      </w:tr>
      <w:tr w:rsidR="00DB2375" w14:paraId="4F0AF7DF" w14:textId="77777777" w:rsidTr="00DB2375">
        <w:tc>
          <w:tcPr>
            <w:tcW w:w="4508" w:type="dxa"/>
          </w:tcPr>
          <w:p w14:paraId="13A4B8D0" w14:textId="7656F9A5" w:rsidR="00DB2375" w:rsidRPr="002F58FC" w:rsidRDefault="00DB2375" w:rsidP="00DB2375">
            <w:pPr>
              <w:ind w:firstLine="0"/>
              <w:rPr>
                <w:b/>
                <w:bCs/>
              </w:rPr>
            </w:pPr>
            <w:r w:rsidRPr="002F58FC">
              <w:rPr>
                <w:b/>
                <w:bCs/>
              </w:rPr>
              <w:t>Apellido paterno</w:t>
            </w:r>
          </w:p>
        </w:tc>
        <w:tc>
          <w:tcPr>
            <w:tcW w:w="4508" w:type="dxa"/>
          </w:tcPr>
          <w:p w14:paraId="3152C2E1" w14:textId="77777777" w:rsidR="00DB2375" w:rsidRDefault="00DB2375" w:rsidP="00DB2375">
            <w:pPr>
              <w:ind w:firstLine="0"/>
            </w:pPr>
          </w:p>
        </w:tc>
      </w:tr>
      <w:tr w:rsidR="00DB2375" w14:paraId="1A05B051" w14:textId="77777777" w:rsidTr="00DB2375">
        <w:tc>
          <w:tcPr>
            <w:tcW w:w="4508" w:type="dxa"/>
          </w:tcPr>
          <w:p w14:paraId="72D40073" w14:textId="66DECAAC" w:rsidR="00DB2375" w:rsidRPr="002F58FC" w:rsidRDefault="00F074A7" w:rsidP="00DB2375">
            <w:pPr>
              <w:ind w:firstLine="0"/>
              <w:rPr>
                <w:b/>
                <w:bCs/>
              </w:rPr>
            </w:pPr>
            <w:r w:rsidRPr="002F58FC">
              <w:rPr>
                <w:b/>
                <w:bCs/>
              </w:rPr>
              <w:t>Apellido materno</w:t>
            </w:r>
          </w:p>
        </w:tc>
        <w:tc>
          <w:tcPr>
            <w:tcW w:w="4508" w:type="dxa"/>
          </w:tcPr>
          <w:p w14:paraId="4A221ED5" w14:textId="77777777" w:rsidR="00DB2375" w:rsidRDefault="00DB2375" w:rsidP="00DB2375">
            <w:pPr>
              <w:ind w:firstLine="0"/>
            </w:pPr>
          </w:p>
        </w:tc>
      </w:tr>
      <w:tr w:rsidR="00DB2375" w14:paraId="657AA17B" w14:textId="77777777" w:rsidTr="00DB2375">
        <w:tc>
          <w:tcPr>
            <w:tcW w:w="4508" w:type="dxa"/>
          </w:tcPr>
          <w:p w14:paraId="6749CC38" w14:textId="65B1497D" w:rsidR="00DB2375" w:rsidRPr="002F58FC" w:rsidRDefault="00F074A7" w:rsidP="00DB2375">
            <w:pPr>
              <w:ind w:firstLine="0"/>
              <w:rPr>
                <w:b/>
                <w:bCs/>
              </w:rPr>
            </w:pPr>
            <w:r w:rsidRPr="002F58FC">
              <w:rPr>
                <w:b/>
                <w:bCs/>
              </w:rPr>
              <w:t>Teléfono</w:t>
            </w:r>
          </w:p>
        </w:tc>
        <w:tc>
          <w:tcPr>
            <w:tcW w:w="4508" w:type="dxa"/>
          </w:tcPr>
          <w:p w14:paraId="152C7469" w14:textId="77777777" w:rsidR="00DB2375" w:rsidRDefault="00DB2375" w:rsidP="00DB2375">
            <w:pPr>
              <w:ind w:firstLine="0"/>
            </w:pPr>
          </w:p>
        </w:tc>
      </w:tr>
      <w:tr w:rsidR="00DB2375" w14:paraId="17194B38" w14:textId="77777777" w:rsidTr="00DB2375">
        <w:tc>
          <w:tcPr>
            <w:tcW w:w="4508" w:type="dxa"/>
          </w:tcPr>
          <w:p w14:paraId="2C91D483" w14:textId="4FD0DA43" w:rsidR="00DB2375" w:rsidRPr="002F58FC" w:rsidRDefault="00F074A7" w:rsidP="00DB2375">
            <w:pPr>
              <w:ind w:firstLine="0"/>
              <w:rPr>
                <w:b/>
                <w:bCs/>
              </w:rPr>
            </w:pPr>
            <w:r w:rsidRPr="002F58FC">
              <w:rPr>
                <w:b/>
                <w:bCs/>
              </w:rPr>
              <w:t>Correo electrónico</w:t>
            </w:r>
          </w:p>
        </w:tc>
        <w:tc>
          <w:tcPr>
            <w:tcW w:w="4508" w:type="dxa"/>
          </w:tcPr>
          <w:p w14:paraId="71925D7C" w14:textId="77777777" w:rsidR="00DB2375" w:rsidRDefault="00DB2375" w:rsidP="00DB2375">
            <w:pPr>
              <w:ind w:firstLine="0"/>
            </w:pPr>
          </w:p>
        </w:tc>
      </w:tr>
      <w:tr w:rsidR="00DB2375" w14:paraId="729CE93C" w14:textId="77777777" w:rsidTr="00DB2375">
        <w:tc>
          <w:tcPr>
            <w:tcW w:w="4508" w:type="dxa"/>
          </w:tcPr>
          <w:p w14:paraId="40676FD9" w14:textId="4DE67282" w:rsidR="00DB2375" w:rsidRPr="002F58FC" w:rsidRDefault="00D548B0" w:rsidP="00DB2375">
            <w:pPr>
              <w:ind w:firstLine="0"/>
              <w:rPr>
                <w:b/>
                <w:bCs/>
              </w:rPr>
            </w:pPr>
            <w:r w:rsidRPr="002F58FC">
              <w:rPr>
                <w:b/>
                <w:bCs/>
              </w:rPr>
              <w:t>Servicios ofrecidos</w:t>
            </w:r>
          </w:p>
        </w:tc>
        <w:tc>
          <w:tcPr>
            <w:tcW w:w="4508" w:type="dxa"/>
          </w:tcPr>
          <w:p w14:paraId="5B3A9CC4" w14:textId="77777777" w:rsidR="00DB2375" w:rsidRDefault="00DB2375" w:rsidP="00DB2375">
            <w:pPr>
              <w:ind w:firstLine="0"/>
            </w:pPr>
          </w:p>
        </w:tc>
      </w:tr>
      <w:tr w:rsidR="00DB2375" w14:paraId="2AF697EA" w14:textId="77777777" w:rsidTr="00DB2375">
        <w:tc>
          <w:tcPr>
            <w:tcW w:w="4508" w:type="dxa"/>
          </w:tcPr>
          <w:p w14:paraId="08ACA16E" w14:textId="0EC092CA" w:rsidR="00DB2375" w:rsidRPr="002F58FC" w:rsidRDefault="004A54F4" w:rsidP="00DB2375">
            <w:pPr>
              <w:ind w:firstLine="0"/>
              <w:rPr>
                <w:b/>
                <w:bCs/>
              </w:rPr>
            </w:pPr>
            <w:r w:rsidRPr="002F58FC">
              <w:rPr>
                <w:b/>
                <w:bCs/>
              </w:rPr>
              <w:t>Días disponibles</w:t>
            </w:r>
          </w:p>
        </w:tc>
        <w:tc>
          <w:tcPr>
            <w:tcW w:w="4508" w:type="dxa"/>
          </w:tcPr>
          <w:p w14:paraId="61B9AB89" w14:textId="77777777" w:rsidR="00DB2375" w:rsidRDefault="00DB2375" w:rsidP="00DB2375">
            <w:pPr>
              <w:ind w:firstLine="0"/>
            </w:pPr>
          </w:p>
        </w:tc>
      </w:tr>
      <w:tr w:rsidR="00ED29FB" w14:paraId="6C028C6B" w14:textId="77777777" w:rsidTr="00DB2375">
        <w:tc>
          <w:tcPr>
            <w:tcW w:w="4508" w:type="dxa"/>
          </w:tcPr>
          <w:p w14:paraId="0BEED421" w14:textId="3D72C216" w:rsidR="00ED29FB" w:rsidRPr="002F58FC" w:rsidRDefault="008B066D" w:rsidP="00DB2375">
            <w:pPr>
              <w:ind w:firstLine="0"/>
              <w:rPr>
                <w:b/>
                <w:bCs/>
              </w:rPr>
            </w:pPr>
            <w:r w:rsidRPr="002F58FC">
              <w:rPr>
                <w:b/>
                <w:bCs/>
              </w:rPr>
              <w:t>Horarios disponibles</w:t>
            </w:r>
          </w:p>
        </w:tc>
        <w:tc>
          <w:tcPr>
            <w:tcW w:w="4508" w:type="dxa"/>
          </w:tcPr>
          <w:p w14:paraId="644CA92A" w14:textId="77777777" w:rsidR="00ED29FB" w:rsidRDefault="00ED29FB" w:rsidP="00DB2375">
            <w:pPr>
              <w:ind w:firstLine="0"/>
            </w:pPr>
          </w:p>
        </w:tc>
      </w:tr>
    </w:tbl>
    <w:p w14:paraId="56B807CA" w14:textId="3BD35216" w:rsidR="00DB2375" w:rsidRPr="00DB2375" w:rsidRDefault="00DB2375" w:rsidP="00DB2375"/>
    <w:p w14:paraId="33B13791" w14:textId="7170B509" w:rsidR="00895F84" w:rsidRPr="00895F84" w:rsidRDefault="00895F84" w:rsidP="00895F84">
      <w:pPr>
        <w:pStyle w:val="Heading3"/>
      </w:pPr>
      <w:bookmarkStart w:id="39" w:name="_Toc168952210"/>
      <w:r>
        <w:t>Gestión de Servicios y Precios</w:t>
      </w:r>
      <w:bookmarkEnd w:id="39"/>
    </w:p>
    <w:p w14:paraId="0B79F0F5" w14:textId="04751E97" w:rsidR="00B63955" w:rsidRDefault="00980B52" w:rsidP="00B63955">
      <w:r>
        <w:t xml:space="preserve">Los administradores </w:t>
      </w:r>
      <w:r w:rsidR="00F84884">
        <w:t>de las peluquería o salones de belleza podrán registrar lo</w:t>
      </w:r>
      <w:r w:rsidR="0083144C">
        <w:t>s</w:t>
      </w:r>
      <w:r w:rsidR="00F84884">
        <w:t xml:space="preserve"> servicios que </w:t>
      </w:r>
      <w:r w:rsidR="0083144C">
        <w:t xml:space="preserve">realizan </w:t>
      </w:r>
      <w:r w:rsidR="002C4FDC">
        <w:t>para que puedan ser visibles a los clientes</w:t>
      </w:r>
      <w:r w:rsidR="00D757B4">
        <w:t xml:space="preserve">. </w:t>
      </w:r>
      <w:r w:rsidR="001C3539">
        <w:t>Se deberá ingresar la siguiente informació</w:t>
      </w:r>
      <w:r w:rsidR="00610971">
        <w:t>n: nombre del servicio, descripción del servicio, precio del servicio, em</w:t>
      </w:r>
      <w:r w:rsidR="00B63955">
        <w:t>pleados que realizan el servicio.</w:t>
      </w:r>
    </w:p>
    <w:p w14:paraId="0302D390" w14:textId="77777777" w:rsidR="006B127C" w:rsidRDefault="006B127C" w:rsidP="006B127C">
      <w:pPr>
        <w:pStyle w:val="Formulario"/>
      </w:pPr>
      <w:r>
        <w:t>– Gestión de servicios y precios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B127C" w14:paraId="79FC835C" w14:textId="77777777" w:rsidTr="006B127C">
        <w:tc>
          <w:tcPr>
            <w:tcW w:w="4508" w:type="dxa"/>
          </w:tcPr>
          <w:p w14:paraId="26B4BEE1" w14:textId="111DDBAE" w:rsidR="006B127C" w:rsidRPr="00F215D3" w:rsidRDefault="00F95F56" w:rsidP="00B63955">
            <w:pPr>
              <w:ind w:firstLine="0"/>
              <w:rPr>
                <w:b/>
                <w:bCs/>
              </w:rPr>
            </w:pPr>
            <w:r w:rsidRPr="00F215D3">
              <w:rPr>
                <w:b/>
                <w:bCs/>
              </w:rPr>
              <w:t>Servicio</w:t>
            </w:r>
          </w:p>
        </w:tc>
        <w:tc>
          <w:tcPr>
            <w:tcW w:w="4508" w:type="dxa"/>
          </w:tcPr>
          <w:p w14:paraId="7F0B9267" w14:textId="77777777" w:rsidR="006B127C" w:rsidRDefault="006B127C" w:rsidP="00B63955">
            <w:pPr>
              <w:ind w:firstLine="0"/>
            </w:pPr>
          </w:p>
        </w:tc>
      </w:tr>
      <w:tr w:rsidR="006B127C" w14:paraId="4436D7D4" w14:textId="77777777" w:rsidTr="006B127C">
        <w:tc>
          <w:tcPr>
            <w:tcW w:w="4508" w:type="dxa"/>
          </w:tcPr>
          <w:p w14:paraId="674849B2" w14:textId="0E03FE4F" w:rsidR="006B127C" w:rsidRPr="00F215D3" w:rsidRDefault="00F95F56" w:rsidP="00B63955">
            <w:pPr>
              <w:ind w:firstLine="0"/>
              <w:rPr>
                <w:b/>
                <w:bCs/>
              </w:rPr>
            </w:pPr>
            <w:r w:rsidRPr="00F215D3">
              <w:rPr>
                <w:b/>
                <w:bCs/>
              </w:rPr>
              <w:t>Descripción del servicio</w:t>
            </w:r>
          </w:p>
        </w:tc>
        <w:tc>
          <w:tcPr>
            <w:tcW w:w="4508" w:type="dxa"/>
          </w:tcPr>
          <w:p w14:paraId="5B401372" w14:textId="77777777" w:rsidR="006B127C" w:rsidRDefault="006B127C" w:rsidP="00B63955">
            <w:pPr>
              <w:ind w:firstLine="0"/>
            </w:pPr>
          </w:p>
        </w:tc>
      </w:tr>
      <w:tr w:rsidR="006B127C" w14:paraId="6B77C720" w14:textId="77777777" w:rsidTr="006B127C">
        <w:tc>
          <w:tcPr>
            <w:tcW w:w="4508" w:type="dxa"/>
          </w:tcPr>
          <w:p w14:paraId="0702AA93" w14:textId="0D00943C" w:rsidR="006B127C" w:rsidRPr="00F215D3" w:rsidRDefault="00F95F56" w:rsidP="00B63955">
            <w:pPr>
              <w:ind w:firstLine="0"/>
              <w:rPr>
                <w:b/>
                <w:bCs/>
              </w:rPr>
            </w:pPr>
            <w:r w:rsidRPr="00F215D3">
              <w:rPr>
                <w:b/>
                <w:bCs/>
              </w:rPr>
              <w:t>Categoría</w:t>
            </w:r>
          </w:p>
        </w:tc>
        <w:tc>
          <w:tcPr>
            <w:tcW w:w="4508" w:type="dxa"/>
          </w:tcPr>
          <w:p w14:paraId="0C56729E" w14:textId="77777777" w:rsidR="006B127C" w:rsidRDefault="006B127C" w:rsidP="00B63955">
            <w:pPr>
              <w:ind w:firstLine="0"/>
            </w:pPr>
          </w:p>
        </w:tc>
      </w:tr>
      <w:tr w:rsidR="006B127C" w14:paraId="17BB87EA" w14:textId="77777777" w:rsidTr="006B127C">
        <w:tc>
          <w:tcPr>
            <w:tcW w:w="4508" w:type="dxa"/>
          </w:tcPr>
          <w:p w14:paraId="6D1F0B83" w14:textId="545C2D10" w:rsidR="006B127C" w:rsidRPr="00F215D3" w:rsidRDefault="00D51BC2" w:rsidP="00B63955">
            <w:pPr>
              <w:ind w:firstLine="0"/>
              <w:rPr>
                <w:b/>
                <w:bCs/>
              </w:rPr>
            </w:pPr>
            <w:r w:rsidRPr="00F215D3">
              <w:rPr>
                <w:b/>
                <w:bCs/>
              </w:rPr>
              <w:t xml:space="preserve">Precio </w:t>
            </w:r>
            <w:r w:rsidR="00A349E9" w:rsidRPr="00F215D3">
              <w:rPr>
                <w:b/>
                <w:bCs/>
              </w:rPr>
              <w:t>o rango de precio</w:t>
            </w:r>
          </w:p>
        </w:tc>
        <w:tc>
          <w:tcPr>
            <w:tcW w:w="4508" w:type="dxa"/>
          </w:tcPr>
          <w:p w14:paraId="5B098837" w14:textId="77777777" w:rsidR="006B127C" w:rsidRDefault="006B127C" w:rsidP="00B63955">
            <w:pPr>
              <w:ind w:firstLine="0"/>
            </w:pPr>
          </w:p>
        </w:tc>
      </w:tr>
      <w:tr w:rsidR="006B127C" w14:paraId="5EFAA099" w14:textId="77777777" w:rsidTr="006B127C">
        <w:tc>
          <w:tcPr>
            <w:tcW w:w="4508" w:type="dxa"/>
          </w:tcPr>
          <w:p w14:paraId="1059DEFF" w14:textId="0C2E93DA" w:rsidR="006B127C" w:rsidRPr="00F215D3" w:rsidRDefault="00F646D9" w:rsidP="00B63955">
            <w:pPr>
              <w:ind w:firstLine="0"/>
              <w:rPr>
                <w:b/>
                <w:bCs/>
              </w:rPr>
            </w:pPr>
            <w:r w:rsidRPr="00F215D3">
              <w:rPr>
                <w:b/>
                <w:bCs/>
              </w:rPr>
              <w:t>Duración estimada del servicio</w:t>
            </w:r>
          </w:p>
        </w:tc>
        <w:tc>
          <w:tcPr>
            <w:tcW w:w="4508" w:type="dxa"/>
          </w:tcPr>
          <w:p w14:paraId="62CC9EF2" w14:textId="77777777" w:rsidR="006B127C" w:rsidRDefault="006B127C" w:rsidP="00B63955">
            <w:pPr>
              <w:ind w:firstLine="0"/>
            </w:pPr>
          </w:p>
        </w:tc>
      </w:tr>
    </w:tbl>
    <w:p w14:paraId="174C15EF" w14:textId="77777777" w:rsidR="006B127C" w:rsidRDefault="006B127C" w:rsidP="00B63955"/>
    <w:p w14:paraId="44D4A6BB" w14:textId="77777777" w:rsidR="000322C9" w:rsidRDefault="000322C9" w:rsidP="000322C9">
      <w:pPr>
        <w:pStyle w:val="Heading3"/>
      </w:pPr>
      <w:bookmarkStart w:id="40" w:name="_Toc168952211"/>
      <w:r>
        <w:t>Calificación y Reseñas</w:t>
      </w:r>
      <w:bookmarkEnd w:id="40"/>
    </w:p>
    <w:p w14:paraId="2D0D1D84" w14:textId="77777777" w:rsidR="000322C9" w:rsidRPr="00474F99" w:rsidRDefault="000322C9" w:rsidP="000322C9">
      <w:r>
        <w:t>Los clientes, terminado su servicio, serán recibidos con un formulario que les pedirá una calificación y un comentario o reseña acerca del servicio obtenido, el nombre del salón o servicio no será necesario que se registre en el formulario, debido que se detectará automáticamente luego de que el cliente haya obtenido y pagado por su servicio.</w:t>
      </w:r>
    </w:p>
    <w:p w14:paraId="6B3212AA" w14:textId="77777777" w:rsidR="000322C9" w:rsidRPr="00D3176A" w:rsidRDefault="000322C9" w:rsidP="000322C9">
      <w:pPr>
        <w:pStyle w:val="Formulario"/>
      </w:pPr>
      <w:r>
        <w:t>– Calificación y reseñas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322C9" w14:paraId="70DAE8F4" w14:textId="77777777">
        <w:tc>
          <w:tcPr>
            <w:tcW w:w="4508" w:type="dxa"/>
          </w:tcPr>
          <w:p w14:paraId="42EAC859" w14:textId="77777777" w:rsidR="000322C9" w:rsidRPr="002D1DE0" w:rsidRDefault="000322C9" w:rsidP="00F215D3">
            <w:pPr>
              <w:ind w:firstLine="0"/>
              <w:rPr>
                <w:b/>
              </w:rPr>
            </w:pPr>
            <w:r w:rsidRPr="002D1DE0">
              <w:rPr>
                <w:b/>
              </w:rPr>
              <w:t>Calificación</w:t>
            </w:r>
          </w:p>
        </w:tc>
        <w:tc>
          <w:tcPr>
            <w:tcW w:w="4508" w:type="dxa"/>
          </w:tcPr>
          <w:p w14:paraId="4414E67C" w14:textId="77777777" w:rsidR="000322C9" w:rsidRDefault="000322C9"/>
        </w:tc>
      </w:tr>
      <w:tr w:rsidR="000322C9" w14:paraId="45D32E19" w14:textId="77777777">
        <w:tc>
          <w:tcPr>
            <w:tcW w:w="4508" w:type="dxa"/>
          </w:tcPr>
          <w:p w14:paraId="1927C48A" w14:textId="77777777" w:rsidR="000322C9" w:rsidRPr="002D1DE0" w:rsidRDefault="000322C9" w:rsidP="00F215D3">
            <w:pPr>
              <w:ind w:firstLine="0"/>
              <w:rPr>
                <w:b/>
              </w:rPr>
            </w:pPr>
            <w:r w:rsidRPr="002D1DE0">
              <w:rPr>
                <w:b/>
              </w:rPr>
              <w:t>Comentario/Reseña</w:t>
            </w:r>
          </w:p>
        </w:tc>
        <w:tc>
          <w:tcPr>
            <w:tcW w:w="4508" w:type="dxa"/>
          </w:tcPr>
          <w:p w14:paraId="25ABAB31" w14:textId="77777777" w:rsidR="000322C9" w:rsidRDefault="000322C9"/>
        </w:tc>
      </w:tr>
    </w:tbl>
    <w:p w14:paraId="3F3EB313" w14:textId="77777777" w:rsidR="00C238E0" w:rsidRPr="00C238E0" w:rsidRDefault="00C238E0" w:rsidP="000322C9">
      <w:pPr>
        <w:ind w:firstLine="0"/>
      </w:pPr>
    </w:p>
    <w:p w14:paraId="51FFF7A4" w14:textId="515D8767" w:rsidR="00C238E0" w:rsidRDefault="00C238E0" w:rsidP="006C4569">
      <w:pPr>
        <w:pStyle w:val="Heading2"/>
      </w:pPr>
      <w:bookmarkStart w:id="41" w:name="_Toc168952212"/>
      <w:r>
        <w:t>Reportes</w:t>
      </w:r>
      <w:bookmarkEnd w:id="41"/>
    </w:p>
    <w:p w14:paraId="73E3F53A" w14:textId="55BAD3F1" w:rsidR="00F255A7" w:rsidRPr="00F255A7" w:rsidRDefault="00852390" w:rsidP="001E3593">
      <w:pPr>
        <w:pStyle w:val="Heading3"/>
      </w:pPr>
      <w:bookmarkStart w:id="42" w:name="_Toc168952213"/>
      <w:r>
        <w:t>Notificación de recordatorio</w:t>
      </w:r>
      <w:r w:rsidR="00F255A7">
        <w:t>s</w:t>
      </w:r>
      <w:bookmarkEnd w:id="42"/>
    </w:p>
    <w:p w14:paraId="5DBE889B" w14:textId="47DC19A2" w:rsidR="00F255A7" w:rsidRDefault="001E00EB" w:rsidP="000A7199">
      <w:r>
        <w:t xml:space="preserve">Se </w:t>
      </w:r>
      <w:r w:rsidR="008907B2">
        <w:t xml:space="preserve">deberá notificar al cliente cuando una </w:t>
      </w:r>
      <w:r w:rsidR="004C7161">
        <w:t xml:space="preserve">se acerque la fecha de una </w:t>
      </w:r>
      <w:r w:rsidR="008907B2">
        <w:t xml:space="preserve">cita </w:t>
      </w:r>
      <w:r w:rsidR="004C7161">
        <w:t xml:space="preserve">con el fin de hacerle recuerdo. Dicha notificación le llegará a su correo o a </w:t>
      </w:r>
      <w:r w:rsidR="00716719">
        <w:t>través de la plataforma.</w:t>
      </w:r>
      <w:r w:rsidR="00D170C7">
        <w:t xml:space="preserve"> La notificación contendrá: </w:t>
      </w:r>
      <w:r w:rsidR="002F7DCF">
        <w:t xml:space="preserve">Nombre de la peluquería o salón, servicio </w:t>
      </w:r>
      <w:r w:rsidR="006A402D">
        <w:t xml:space="preserve">reservado, </w:t>
      </w:r>
      <w:r w:rsidR="00823D8E">
        <w:t>empleado seleccionado y la fecha de la cita.</w:t>
      </w:r>
    </w:p>
    <w:p w14:paraId="521A82F1" w14:textId="13DE09F1" w:rsidR="000A7199" w:rsidRDefault="000A7199" w:rsidP="000A7199">
      <w:pPr>
        <w:pStyle w:val="Formulario"/>
      </w:pPr>
      <w:r>
        <w:t>– Reporte: Notificación de recordatorios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51037" w14:paraId="5045A5B4" w14:textId="77777777" w:rsidTr="00051037">
        <w:tc>
          <w:tcPr>
            <w:tcW w:w="4508" w:type="dxa"/>
          </w:tcPr>
          <w:p w14:paraId="67EE4D85" w14:textId="7E85E72A" w:rsidR="00051037" w:rsidRPr="00F215D3" w:rsidRDefault="00374F26" w:rsidP="006B367A">
            <w:pPr>
              <w:ind w:firstLine="0"/>
              <w:rPr>
                <w:b/>
                <w:bCs/>
              </w:rPr>
            </w:pPr>
            <w:r w:rsidRPr="00F215D3">
              <w:rPr>
                <w:b/>
                <w:bCs/>
              </w:rPr>
              <w:t xml:space="preserve">Nombre </w:t>
            </w:r>
            <w:r w:rsidR="00B531BE" w:rsidRPr="00F215D3">
              <w:rPr>
                <w:b/>
                <w:bCs/>
              </w:rPr>
              <w:t>de la peluquería/salón</w:t>
            </w:r>
          </w:p>
        </w:tc>
        <w:tc>
          <w:tcPr>
            <w:tcW w:w="4508" w:type="dxa"/>
          </w:tcPr>
          <w:p w14:paraId="3C20C580" w14:textId="77777777" w:rsidR="00051037" w:rsidRDefault="00051037" w:rsidP="006B367A">
            <w:pPr>
              <w:ind w:firstLine="0"/>
            </w:pPr>
          </w:p>
        </w:tc>
      </w:tr>
      <w:tr w:rsidR="00051037" w14:paraId="5E39E3C1" w14:textId="77777777" w:rsidTr="00051037">
        <w:tc>
          <w:tcPr>
            <w:tcW w:w="4508" w:type="dxa"/>
          </w:tcPr>
          <w:p w14:paraId="1AF2BAF1" w14:textId="69C7A188" w:rsidR="00051037" w:rsidRPr="00F215D3" w:rsidRDefault="00B531BE" w:rsidP="006B367A">
            <w:pPr>
              <w:ind w:firstLine="0"/>
              <w:rPr>
                <w:b/>
                <w:bCs/>
              </w:rPr>
            </w:pPr>
            <w:r w:rsidRPr="00F215D3">
              <w:rPr>
                <w:b/>
                <w:bCs/>
              </w:rPr>
              <w:t>Servicio de preferencia</w:t>
            </w:r>
          </w:p>
        </w:tc>
        <w:tc>
          <w:tcPr>
            <w:tcW w:w="4508" w:type="dxa"/>
          </w:tcPr>
          <w:p w14:paraId="6CFA6D24" w14:textId="77777777" w:rsidR="00051037" w:rsidRDefault="00051037" w:rsidP="006B367A">
            <w:pPr>
              <w:ind w:firstLine="0"/>
            </w:pPr>
          </w:p>
        </w:tc>
      </w:tr>
      <w:tr w:rsidR="00051037" w14:paraId="500EF51E" w14:textId="77777777" w:rsidTr="00051037">
        <w:tc>
          <w:tcPr>
            <w:tcW w:w="4508" w:type="dxa"/>
          </w:tcPr>
          <w:p w14:paraId="6DE34FAF" w14:textId="1D74CD9B" w:rsidR="00051037" w:rsidRPr="00F215D3" w:rsidRDefault="00D11D1D" w:rsidP="006B367A">
            <w:pPr>
              <w:ind w:firstLine="0"/>
              <w:rPr>
                <w:b/>
                <w:bCs/>
              </w:rPr>
            </w:pPr>
            <w:r w:rsidRPr="00F215D3">
              <w:rPr>
                <w:b/>
                <w:bCs/>
              </w:rPr>
              <w:t>Empleado seleccionado</w:t>
            </w:r>
          </w:p>
        </w:tc>
        <w:tc>
          <w:tcPr>
            <w:tcW w:w="4508" w:type="dxa"/>
          </w:tcPr>
          <w:p w14:paraId="4474CDFB" w14:textId="77777777" w:rsidR="00051037" w:rsidRDefault="00051037" w:rsidP="006B367A">
            <w:pPr>
              <w:ind w:firstLine="0"/>
            </w:pPr>
          </w:p>
        </w:tc>
      </w:tr>
      <w:tr w:rsidR="00051037" w14:paraId="0F33E982" w14:textId="77777777" w:rsidTr="00051037">
        <w:tc>
          <w:tcPr>
            <w:tcW w:w="4508" w:type="dxa"/>
          </w:tcPr>
          <w:p w14:paraId="68DE5F0E" w14:textId="34DDCD64" w:rsidR="00051037" w:rsidRPr="00F215D3" w:rsidRDefault="00D974CA" w:rsidP="006B367A">
            <w:pPr>
              <w:ind w:firstLine="0"/>
              <w:rPr>
                <w:b/>
                <w:bCs/>
              </w:rPr>
            </w:pPr>
            <w:r w:rsidRPr="00F215D3">
              <w:rPr>
                <w:b/>
                <w:bCs/>
              </w:rPr>
              <w:t>Fecha de la cita</w:t>
            </w:r>
          </w:p>
        </w:tc>
        <w:tc>
          <w:tcPr>
            <w:tcW w:w="4508" w:type="dxa"/>
          </w:tcPr>
          <w:p w14:paraId="35F19027" w14:textId="77777777" w:rsidR="00051037" w:rsidRDefault="00051037" w:rsidP="006B367A">
            <w:pPr>
              <w:ind w:firstLine="0"/>
            </w:pPr>
          </w:p>
        </w:tc>
      </w:tr>
      <w:tr w:rsidR="00051037" w14:paraId="4CEE6356" w14:textId="77777777" w:rsidTr="00051037">
        <w:tc>
          <w:tcPr>
            <w:tcW w:w="4508" w:type="dxa"/>
          </w:tcPr>
          <w:p w14:paraId="5591E2B0" w14:textId="7BB09E7F" w:rsidR="00051037" w:rsidRPr="00F215D3" w:rsidRDefault="006238C9" w:rsidP="006B367A">
            <w:pPr>
              <w:ind w:firstLine="0"/>
              <w:rPr>
                <w:b/>
                <w:bCs/>
              </w:rPr>
            </w:pPr>
            <w:r w:rsidRPr="00F215D3">
              <w:rPr>
                <w:b/>
                <w:bCs/>
              </w:rPr>
              <w:t xml:space="preserve">Notas de </w:t>
            </w:r>
            <w:r w:rsidR="001E3593" w:rsidRPr="00F215D3">
              <w:rPr>
                <w:b/>
                <w:bCs/>
              </w:rPr>
              <w:t>la cita</w:t>
            </w:r>
          </w:p>
        </w:tc>
        <w:tc>
          <w:tcPr>
            <w:tcW w:w="4508" w:type="dxa"/>
          </w:tcPr>
          <w:p w14:paraId="58B25832" w14:textId="77777777" w:rsidR="00051037" w:rsidRDefault="00051037" w:rsidP="006B367A">
            <w:pPr>
              <w:ind w:firstLine="0"/>
            </w:pPr>
          </w:p>
        </w:tc>
      </w:tr>
      <w:tr w:rsidR="001E3593" w14:paraId="0FFBC1A3" w14:textId="77777777" w:rsidTr="00051037">
        <w:tc>
          <w:tcPr>
            <w:tcW w:w="4508" w:type="dxa"/>
          </w:tcPr>
          <w:p w14:paraId="3040E39F" w14:textId="1FA026DA" w:rsidR="001E3593" w:rsidRPr="00F215D3" w:rsidRDefault="001E3593" w:rsidP="006B367A">
            <w:pPr>
              <w:ind w:firstLine="0"/>
              <w:rPr>
                <w:b/>
                <w:bCs/>
              </w:rPr>
            </w:pPr>
            <w:r w:rsidRPr="00F215D3">
              <w:rPr>
                <w:b/>
                <w:bCs/>
              </w:rPr>
              <w:t>Imágenes de referencia</w:t>
            </w:r>
          </w:p>
        </w:tc>
        <w:tc>
          <w:tcPr>
            <w:tcW w:w="4508" w:type="dxa"/>
          </w:tcPr>
          <w:p w14:paraId="44691FF5" w14:textId="77777777" w:rsidR="001E3593" w:rsidRDefault="001E3593" w:rsidP="006B367A">
            <w:pPr>
              <w:ind w:firstLine="0"/>
            </w:pPr>
          </w:p>
        </w:tc>
      </w:tr>
    </w:tbl>
    <w:p w14:paraId="635AC28E" w14:textId="77777777" w:rsidR="006B367A" w:rsidRPr="006B367A" w:rsidRDefault="006B367A" w:rsidP="006B367A"/>
    <w:p w14:paraId="4C96B360" w14:textId="078C0474" w:rsidR="001F1233" w:rsidRPr="001E7773" w:rsidRDefault="00F255A7" w:rsidP="001E3593">
      <w:pPr>
        <w:pStyle w:val="Heading3"/>
      </w:pPr>
      <w:bookmarkStart w:id="43" w:name="_Toc168952214"/>
      <w:r>
        <w:t>Agendas diarias</w:t>
      </w:r>
      <w:bookmarkEnd w:id="43"/>
    </w:p>
    <w:p w14:paraId="3AE55546" w14:textId="6C3F6EF1" w:rsidR="003E484F" w:rsidRDefault="003E484F" w:rsidP="00B63955">
      <w:r>
        <w:t xml:space="preserve">Se deberá elaborar un reporte o agenda diaria </w:t>
      </w:r>
      <w:r w:rsidR="00A60674">
        <w:t>en el que los salones podrán v</w:t>
      </w:r>
      <w:r w:rsidR="001502DC">
        <w:t xml:space="preserve">er las citas que se han agendado para ese día, se podrá ver la siguiente información: </w:t>
      </w:r>
      <w:r w:rsidR="00D364F8">
        <w:t xml:space="preserve">Nombre del cliente, </w:t>
      </w:r>
      <w:r w:rsidR="00397B3D">
        <w:t xml:space="preserve">servicio seleccionado, </w:t>
      </w:r>
      <w:r w:rsidR="002543FB">
        <w:t xml:space="preserve">horario seleccionado, </w:t>
      </w:r>
      <w:r w:rsidR="009E39DC">
        <w:t>empleado seleccionado</w:t>
      </w:r>
      <w:r w:rsidR="00092956">
        <w:t xml:space="preserve"> y</w:t>
      </w:r>
      <w:r w:rsidR="002543FB">
        <w:t xml:space="preserve"> </w:t>
      </w:r>
      <w:r w:rsidR="008777C6">
        <w:t>preferencia de pago.</w:t>
      </w:r>
    </w:p>
    <w:p w14:paraId="790EB031" w14:textId="46267F90" w:rsidR="001E3593" w:rsidRDefault="001E3593" w:rsidP="001E3593">
      <w:pPr>
        <w:pStyle w:val="Formulario"/>
      </w:pPr>
      <w:r>
        <w:t>– Reporte: Agendas diarias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E3593" w14:paraId="7FC8F67F" w14:textId="77777777" w:rsidTr="001E3593">
        <w:tc>
          <w:tcPr>
            <w:tcW w:w="4508" w:type="dxa"/>
          </w:tcPr>
          <w:p w14:paraId="1796697B" w14:textId="2F355556" w:rsidR="001E3593" w:rsidRPr="00F215D3" w:rsidRDefault="00CE2478" w:rsidP="001E3593">
            <w:pPr>
              <w:ind w:firstLine="0"/>
              <w:rPr>
                <w:b/>
                <w:bCs/>
              </w:rPr>
            </w:pPr>
            <w:r w:rsidRPr="00F215D3">
              <w:rPr>
                <w:b/>
                <w:bCs/>
              </w:rPr>
              <w:t>Nombre del cliente</w:t>
            </w:r>
          </w:p>
        </w:tc>
        <w:tc>
          <w:tcPr>
            <w:tcW w:w="4508" w:type="dxa"/>
          </w:tcPr>
          <w:p w14:paraId="0059601D" w14:textId="77777777" w:rsidR="001E3593" w:rsidRDefault="001E3593" w:rsidP="001E3593">
            <w:pPr>
              <w:ind w:firstLine="0"/>
            </w:pPr>
          </w:p>
        </w:tc>
      </w:tr>
      <w:tr w:rsidR="001E3593" w14:paraId="47D8F337" w14:textId="77777777" w:rsidTr="001E3593">
        <w:tc>
          <w:tcPr>
            <w:tcW w:w="4508" w:type="dxa"/>
          </w:tcPr>
          <w:p w14:paraId="5BA56EA8" w14:textId="685984C9" w:rsidR="001E3593" w:rsidRPr="00F215D3" w:rsidRDefault="00510F3C" w:rsidP="001E3593">
            <w:pPr>
              <w:ind w:firstLine="0"/>
              <w:rPr>
                <w:b/>
                <w:bCs/>
              </w:rPr>
            </w:pPr>
            <w:r w:rsidRPr="00F215D3">
              <w:rPr>
                <w:b/>
                <w:bCs/>
              </w:rPr>
              <w:t>Servicio seleccionad</w:t>
            </w:r>
            <w:r w:rsidR="00D458DA" w:rsidRPr="00F215D3">
              <w:rPr>
                <w:b/>
                <w:bCs/>
              </w:rPr>
              <w:t>o</w:t>
            </w:r>
          </w:p>
        </w:tc>
        <w:tc>
          <w:tcPr>
            <w:tcW w:w="4508" w:type="dxa"/>
          </w:tcPr>
          <w:p w14:paraId="7493094E" w14:textId="77777777" w:rsidR="001E3593" w:rsidRDefault="001E3593" w:rsidP="001E3593">
            <w:pPr>
              <w:ind w:firstLine="0"/>
            </w:pPr>
          </w:p>
        </w:tc>
      </w:tr>
      <w:tr w:rsidR="001E3593" w14:paraId="2FBE2103" w14:textId="77777777" w:rsidTr="001E3593">
        <w:tc>
          <w:tcPr>
            <w:tcW w:w="4508" w:type="dxa"/>
          </w:tcPr>
          <w:p w14:paraId="68F764D0" w14:textId="5FD015C0" w:rsidR="001E3593" w:rsidRPr="00F215D3" w:rsidRDefault="00D458DA" w:rsidP="001E3593">
            <w:pPr>
              <w:ind w:firstLine="0"/>
              <w:rPr>
                <w:b/>
                <w:bCs/>
              </w:rPr>
            </w:pPr>
            <w:r w:rsidRPr="00F215D3">
              <w:rPr>
                <w:b/>
                <w:bCs/>
              </w:rPr>
              <w:t>Horario seleccionado</w:t>
            </w:r>
          </w:p>
        </w:tc>
        <w:tc>
          <w:tcPr>
            <w:tcW w:w="4508" w:type="dxa"/>
          </w:tcPr>
          <w:p w14:paraId="75E3659D" w14:textId="77777777" w:rsidR="001E3593" w:rsidRDefault="001E3593" w:rsidP="001E3593">
            <w:pPr>
              <w:ind w:firstLine="0"/>
            </w:pPr>
          </w:p>
        </w:tc>
      </w:tr>
      <w:tr w:rsidR="001E3593" w14:paraId="06F847D4" w14:textId="77777777" w:rsidTr="001E3593">
        <w:tc>
          <w:tcPr>
            <w:tcW w:w="4508" w:type="dxa"/>
          </w:tcPr>
          <w:p w14:paraId="2C053600" w14:textId="5FBC70C2" w:rsidR="001E3593" w:rsidRPr="00F215D3" w:rsidRDefault="00D458DA" w:rsidP="001E3593">
            <w:pPr>
              <w:ind w:firstLine="0"/>
              <w:rPr>
                <w:b/>
                <w:bCs/>
              </w:rPr>
            </w:pPr>
            <w:r w:rsidRPr="00F215D3">
              <w:rPr>
                <w:b/>
                <w:bCs/>
              </w:rPr>
              <w:t>Empleado de preferencia</w:t>
            </w:r>
          </w:p>
        </w:tc>
        <w:tc>
          <w:tcPr>
            <w:tcW w:w="4508" w:type="dxa"/>
          </w:tcPr>
          <w:p w14:paraId="5EF56388" w14:textId="77777777" w:rsidR="001E3593" w:rsidRDefault="001E3593" w:rsidP="001E3593">
            <w:pPr>
              <w:ind w:firstLine="0"/>
            </w:pPr>
          </w:p>
        </w:tc>
      </w:tr>
      <w:tr w:rsidR="001E3593" w14:paraId="740EA94D" w14:textId="77777777" w:rsidTr="001E3593">
        <w:tc>
          <w:tcPr>
            <w:tcW w:w="4508" w:type="dxa"/>
          </w:tcPr>
          <w:p w14:paraId="7DE8474F" w14:textId="5EC42CD6" w:rsidR="001E3593" w:rsidRPr="00F215D3" w:rsidRDefault="00D458DA" w:rsidP="001E3593">
            <w:pPr>
              <w:ind w:firstLine="0"/>
              <w:rPr>
                <w:b/>
                <w:bCs/>
              </w:rPr>
            </w:pPr>
            <w:r w:rsidRPr="00F215D3">
              <w:rPr>
                <w:b/>
                <w:bCs/>
              </w:rPr>
              <w:t>Método de pago</w:t>
            </w:r>
          </w:p>
        </w:tc>
        <w:tc>
          <w:tcPr>
            <w:tcW w:w="4508" w:type="dxa"/>
          </w:tcPr>
          <w:p w14:paraId="5304A3D9" w14:textId="77777777" w:rsidR="001E3593" w:rsidRDefault="001E3593" w:rsidP="001E3593">
            <w:pPr>
              <w:ind w:firstLine="0"/>
            </w:pPr>
          </w:p>
        </w:tc>
      </w:tr>
    </w:tbl>
    <w:p w14:paraId="55A2E2CB" w14:textId="77777777" w:rsidR="001E3593" w:rsidRPr="001E3593" w:rsidRDefault="001E3593" w:rsidP="001E3593"/>
    <w:p w14:paraId="1C46D8DF" w14:textId="6B9344EB" w:rsidR="00837ADE" w:rsidRDefault="00837ADE" w:rsidP="00837ADE">
      <w:pPr>
        <w:pStyle w:val="Heading1"/>
      </w:pPr>
      <w:bookmarkStart w:id="44" w:name="_Toc1597273536"/>
      <w:bookmarkStart w:id="45" w:name="_Toc168952215"/>
      <w:r>
        <w:t>Parámetros del Sistema</w:t>
      </w:r>
      <w:bookmarkEnd w:id="44"/>
      <w:bookmarkEnd w:id="45"/>
    </w:p>
    <w:p w14:paraId="7DEA668C" w14:textId="76580E62" w:rsidR="00870891" w:rsidRDefault="73C2E5CF" w:rsidP="00D441E2">
      <w:pPr>
        <w:pStyle w:val="Heading2"/>
      </w:pPr>
      <w:bookmarkStart w:id="46" w:name="_Toc681694203"/>
      <w:bookmarkStart w:id="47" w:name="_Toc168952216"/>
      <w:r w:rsidRPr="73C2E5CF">
        <w:t>Proceso</w:t>
      </w:r>
      <w:bookmarkEnd w:id="46"/>
      <w:r w:rsidR="00D441E2">
        <w:t>s</w:t>
      </w:r>
      <w:r w:rsidR="00126C3D">
        <w:t>, Entradas y Salidas</w:t>
      </w:r>
      <w:bookmarkEnd w:id="4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815026" w14:paraId="5006DB7B" w14:textId="77777777" w:rsidTr="00815026">
        <w:tc>
          <w:tcPr>
            <w:tcW w:w="3005" w:type="dxa"/>
          </w:tcPr>
          <w:p w14:paraId="50F18F6F" w14:textId="7C4F46A2" w:rsidR="00815026" w:rsidRPr="00815026" w:rsidRDefault="00815026" w:rsidP="00126C3D">
            <w:pPr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>Entrada</w:t>
            </w:r>
          </w:p>
        </w:tc>
        <w:tc>
          <w:tcPr>
            <w:tcW w:w="3005" w:type="dxa"/>
          </w:tcPr>
          <w:p w14:paraId="5E1876F4" w14:textId="5F89700C" w:rsidR="00815026" w:rsidRPr="00815026" w:rsidRDefault="00815026" w:rsidP="00126C3D">
            <w:pPr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 xml:space="preserve">Proceso </w:t>
            </w:r>
          </w:p>
        </w:tc>
        <w:tc>
          <w:tcPr>
            <w:tcW w:w="3006" w:type="dxa"/>
          </w:tcPr>
          <w:p w14:paraId="6B98627A" w14:textId="449B15F5" w:rsidR="00815026" w:rsidRPr="00815026" w:rsidRDefault="00815026" w:rsidP="00126C3D">
            <w:pPr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>Salida</w:t>
            </w:r>
          </w:p>
        </w:tc>
      </w:tr>
      <w:tr w:rsidR="00992FFD" w14:paraId="065DB3D5" w14:textId="77777777" w:rsidTr="00815026">
        <w:tc>
          <w:tcPr>
            <w:tcW w:w="3005" w:type="dxa"/>
          </w:tcPr>
          <w:p w14:paraId="2A86CBF0" w14:textId="36B002C4" w:rsidR="00992FFD" w:rsidRDefault="006128A0" w:rsidP="00126C3D">
            <w:pPr>
              <w:ind w:firstLine="0"/>
            </w:pPr>
            <w:r>
              <w:t>Horario</w:t>
            </w:r>
          </w:p>
        </w:tc>
        <w:tc>
          <w:tcPr>
            <w:tcW w:w="3005" w:type="dxa"/>
          </w:tcPr>
          <w:p w14:paraId="104A7DE6" w14:textId="1ABD7E1E" w:rsidR="00992FFD" w:rsidRDefault="006128A0" w:rsidP="00126C3D">
            <w:pPr>
              <w:ind w:firstLine="0"/>
            </w:pPr>
            <w:r>
              <w:t>Gestionar Horario</w:t>
            </w:r>
          </w:p>
        </w:tc>
        <w:tc>
          <w:tcPr>
            <w:tcW w:w="3006" w:type="dxa"/>
          </w:tcPr>
          <w:p w14:paraId="14CC8D84" w14:textId="7B9BB0ED" w:rsidR="006128A0" w:rsidRDefault="006128A0" w:rsidP="00126C3D">
            <w:pPr>
              <w:ind w:firstLine="0"/>
            </w:pPr>
            <w:r>
              <w:t>Horario</w:t>
            </w:r>
          </w:p>
        </w:tc>
      </w:tr>
      <w:tr w:rsidR="006128A0" w14:paraId="1977C0EA" w14:textId="77777777" w:rsidTr="00815026">
        <w:tc>
          <w:tcPr>
            <w:tcW w:w="3005" w:type="dxa"/>
          </w:tcPr>
          <w:p w14:paraId="0E36F5F3" w14:textId="517AC7F9" w:rsidR="006128A0" w:rsidRDefault="00932D6B" w:rsidP="00126C3D">
            <w:pPr>
              <w:ind w:firstLine="0"/>
            </w:pPr>
            <w:r>
              <w:t>Horario, salón de belleza</w:t>
            </w:r>
          </w:p>
        </w:tc>
        <w:tc>
          <w:tcPr>
            <w:tcW w:w="3005" w:type="dxa"/>
          </w:tcPr>
          <w:p w14:paraId="6D86275E" w14:textId="50B43EB9" w:rsidR="006128A0" w:rsidRDefault="00932D6B" w:rsidP="00126C3D">
            <w:pPr>
              <w:ind w:firstLine="0"/>
            </w:pPr>
            <w:r>
              <w:t>Gestionar salón de belleza</w:t>
            </w:r>
          </w:p>
        </w:tc>
        <w:tc>
          <w:tcPr>
            <w:tcW w:w="3006" w:type="dxa"/>
          </w:tcPr>
          <w:p w14:paraId="4EA134E9" w14:textId="55D311E8" w:rsidR="006128A0" w:rsidRDefault="00932D6B" w:rsidP="00126C3D">
            <w:pPr>
              <w:ind w:firstLine="0"/>
            </w:pPr>
            <w:r>
              <w:t>Salón de belleza</w:t>
            </w:r>
          </w:p>
        </w:tc>
      </w:tr>
      <w:tr w:rsidR="00932D6B" w14:paraId="682E4F5A" w14:textId="77777777" w:rsidTr="00815026">
        <w:tc>
          <w:tcPr>
            <w:tcW w:w="3005" w:type="dxa"/>
          </w:tcPr>
          <w:p w14:paraId="0D6E9CA1" w14:textId="50F16B67" w:rsidR="00932D6B" w:rsidRDefault="00184495" w:rsidP="00126C3D">
            <w:pPr>
              <w:ind w:firstLine="0"/>
            </w:pPr>
            <w:r>
              <w:t>Salón de belleza</w:t>
            </w:r>
          </w:p>
        </w:tc>
        <w:tc>
          <w:tcPr>
            <w:tcW w:w="3005" w:type="dxa"/>
          </w:tcPr>
          <w:p w14:paraId="677B7F96" w14:textId="63712A15" w:rsidR="00932D6B" w:rsidRDefault="00184495" w:rsidP="00126C3D">
            <w:pPr>
              <w:ind w:firstLine="0"/>
            </w:pPr>
            <w:r>
              <w:t>Verificar salón de belleza</w:t>
            </w:r>
          </w:p>
        </w:tc>
        <w:tc>
          <w:tcPr>
            <w:tcW w:w="3006" w:type="dxa"/>
          </w:tcPr>
          <w:p w14:paraId="07DA990D" w14:textId="5DAFB74B" w:rsidR="00932D6B" w:rsidRDefault="00184495" w:rsidP="00126C3D">
            <w:pPr>
              <w:ind w:firstLine="0"/>
            </w:pPr>
            <w:r>
              <w:t>Salón de belleza verificado</w:t>
            </w:r>
          </w:p>
        </w:tc>
      </w:tr>
      <w:tr w:rsidR="00184495" w14:paraId="44D0F8E8" w14:textId="77777777" w:rsidTr="00815026">
        <w:tc>
          <w:tcPr>
            <w:tcW w:w="3005" w:type="dxa"/>
          </w:tcPr>
          <w:p w14:paraId="590BA674" w14:textId="739B7B60" w:rsidR="00184495" w:rsidRDefault="004E132B" w:rsidP="00126C3D">
            <w:pPr>
              <w:ind w:firstLine="0"/>
            </w:pPr>
            <w:r>
              <w:t>Horario empleado</w:t>
            </w:r>
          </w:p>
        </w:tc>
        <w:tc>
          <w:tcPr>
            <w:tcW w:w="3005" w:type="dxa"/>
          </w:tcPr>
          <w:p w14:paraId="2EFD918C" w14:textId="0BA85872" w:rsidR="00184495" w:rsidRDefault="004E132B" w:rsidP="00126C3D">
            <w:pPr>
              <w:ind w:firstLine="0"/>
            </w:pPr>
            <w:r>
              <w:t>Gestionar horario empleado</w:t>
            </w:r>
          </w:p>
        </w:tc>
        <w:tc>
          <w:tcPr>
            <w:tcW w:w="3006" w:type="dxa"/>
          </w:tcPr>
          <w:p w14:paraId="50C586CB" w14:textId="433BA239" w:rsidR="00184495" w:rsidRDefault="004E132B" w:rsidP="00126C3D">
            <w:pPr>
              <w:ind w:firstLine="0"/>
            </w:pPr>
            <w:r>
              <w:t>Horario de empleado</w:t>
            </w:r>
          </w:p>
        </w:tc>
      </w:tr>
      <w:tr w:rsidR="004E132B" w14:paraId="0BE806BB" w14:textId="77777777" w:rsidTr="00815026">
        <w:tc>
          <w:tcPr>
            <w:tcW w:w="3005" w:type="dxa"/>
          </w:tcPr>
          <w:p w14:paraId="360F9E03" w14:textId="6A02237A" w:rsidR="004E132B" w:rsidRDefault="004E132B" w:rsidP="00126C3D">
            <w:pPr>
              <w:ind w:firstLine="0"/>
            </w:pPr>
            <w:r>
              <w:t xml:space="preserve">Especialidad </w:t>
            </w:r>
          </w:p>
        </w:tc>
        <w:tc>
          <w:tcPr>
            <w:tcW w:w="3005" w:type="dxa"/>
          </w:tcPr>
          <w:p w14:paraId="102DB242" w14:textId="4A440E88" w:rsidR="004E132B" w:rsidRDefault="004E132B" w:rsidP="00126C3D">
            <w:pPr>
              <w:ind w:firstLine="0"/>
            </w:pPr>
            <w:r>
              <w:t>Gestionar especialidad</w:t>
            </w:r>
          </w:p>
        </w:tc>
        <w:tc>
          <w:tcPr>
            <w:tcW w:w="3006" w:type="dxa"/>
          </w:tcPr>
          <w:p w14:paraId="441C474C" w14:textId="4102725B" w:rsidR="004E132B" w:rsidRDefault="00A27CFF" w:rsidP="00126C3D">
            <w:pPr>
              <w:ind w:firstLine="0"/>
            </w:pPr>
            <w:r>
              <w:t>Especialidad</w:t>
            </w:r>
          </w:p>
        </w:tc>
      </w:tr>
      <w:tr w:rsidR="00A27CFF" w14:paraId="4A7D873E" w14:textId="77777777" w:rsidTr="00815026">
        <w:tc>
          <w:tcPr>
            <w:tcW w:w="3005" w:type="dxa"/>
          </w:tcPr>
          <w:p w14:paraId="237A066D" w14:textId="00613DEB" w:rsidR="00A27CFF" w:rsidRDefault="00A27CFF" w:rsidP="00126C3D">
            <w:pPr>
              <w:ind w:firstLine="0"/>
            </w:pPr>
            <w:r>
              <w:t xml:space="preserve">Horario empleado, especialidad, </w:t>
            </w:r>
            <w:r w:rsidR="00F86231">
              <w:t>empleado, salón verificado</w:t>
            </w:r>
            <w:r w:rsidR="00982282">
              <w:t>, persona</w:t>
            </w:r>
          </w:p>
        </w:tc>
        <w:tc>
          <w:tcPr>
            <w:tcW w:w="3005" w:type="dxa"/>
          </w:tcPr>
          <w:p w14:paraId="1B554EC1" w14:textId="7FB48D48" w:rsidR="00A27CFF" w:rsidRDefault="00F86231" w:rsidP="00126C3D">
            <w:pPr>
              <w:ind w:firstLine="0"/>
            </w:pPr>
            <w:r>
              <w:t>Gestionar empleados</w:t>
            </w:r>
          </w:p>
        </w:tc>
        <w:tc>
          <w:tcPr>
            <w:tcW w:w="3006" w:type="dxa"/>
          </w:tcPr>
          <w:p w14:paraId="32BAFCB5" w14:textId="086F648C" w:rsidR="00A27CFF" w:rsidRDefault="00F86231" w:rsidP="00126C3D">
            <w:pPr>
              <w:ind w:firstLine="0"/>
            </w:pPr>
            <w:r>
              <w:t>Empleados</w:t>
            </w:r>
          </w:p>
        </w:tc>
      </w:tr>
      <w:tr w:rsidR="00F86231" w14:paraId="2C3F90CC" w14:textId="77777777" w:rsidTr="00815026">
        <w:tc>
          <w:tcPr>
            <w:tcW w:w="3005" w:type="dxa"/>
          </w:tcPr>
          <w:p w14:paraId="409F597A" w14:textId="6D88F85C" w:rsidR="00F86231" w:rsidRDefault="00544E90" w:rsidP="00126C3D">
            <w:pPr>
              <w:ind w:firstLine="0"/>
            </w:pPr>
            <w:r>
              <w:t>Categoría</w:t>
            </w:r>
          </w:p>
        </w:tc>
        <w:tc>
          <w:tcPr>
            <w:tcW w:w="3005" w:type="dxa"/>
          </w:tcPr>
          <w:p w14:paraId="3C38707E" w14:textId="2B0E898D" w:rsidR="00F86231" w:rsidRDefault="00544E90" w:rsidP="00126C3D">
            <w:pPr>
              <w:ind w:firstLine="0"/>
            </w:pPr>
            <w:r>
              <w:t>Gestionar Categorías</w:t>
            </w:r>
          </w:p>
        </w:tc>
        <w:tc>
          <w:tcPr>
            <w:tcW w:w="3006" w:type="dxa"/>
          </w:tcPr>
          <w:p w14:paraId="5C405D13" w14:textId="4AD54ED4" w:rsidR="00F86231" w:rsidRDefault="00544E90" w:rsidP="00126C3D">
            <w:pPr>
              <w:ind w:firstLine="0"/>
            </w:pPr>
            <w:r>
              <w:t>Categorías</w:t>
            </w:r>
          </w:p>
        </w:tc>
      </w:tr>
      <w:tr w:rsidR="00544E90" w14:paraId="55607ABE" w14:textId="77777777" w:rsidTr="00815026">
        <w:tc>
          <w:tcPr>
            <w:tcW w:w="3005" w:type="dxa"/>
          </w:tcPr>
          <w:p w14:paraId="777A2967" w14:textId="65BF59E3" w:rsidR="00544E90" w:rsidRDefault="00544E90" w:rsidP="00126C3D">
            <w:pPr>
              <w:ind w:firstLine="0"/>
            </w:pPr>
            <w:r>
              <w:t xml:space="preserve">Servicio, </w:t>
            </w:r>
            <w:r w:rsidR="00DE1386">
              <w:t>categoría, salón verificado</w:t>
            </w:r>
          </w:p>
        </w:tc>
        <w:tc>
          <w:tcPr>
            <w:tcW w:w="3005" w:type="dxa"/>
          </w:tcPr>
          <w:p w14:paraId="24935B5E" w14:textId="34226A5F" w:rsidR="00544E90" w:rsidRDefault="00DE1386" w:rsidP="00126C3D">
            <w:pPr>
              <w:ind w:firstLine="0"/>
            </w:pPr>
            <w:r>
              <w:t>Gestionar Servicios</w:t>
            </w:r>
          </w:p>
        </w:tc>
        <w:tc>
          <w:tcPr>
            <w:tcW w:w="3006" w:type="dxa"/>
          </w:tcPr>
          <w:p w14:paraId="4424DDDF" w14:textId="3D12AD93" w:rsidR="00544E90" w:rsidRDefault="00DE1386" w:rsidP="00126C3D">
            <w:pPr>
              <w:ind w:firstLine="0"/>
            </w:pPr>
            <w:r>
              <w:t>Servicio</w:t>
            </w:r>
          </w:p>
        </w:tc>
      </w:tr>
      <w:tr w:rsidR="00DE1386" w14:paraId="73E3AF5E" w14:textId="77777777" w:rsidTr="00815026">
        <w:tc>
          <w:tcPr>
            <w:tcW w:w="3005" w:type="dxa"/>
          </w:tcPr>
          <w:p w14:paraId="41C94914" w14:textId="4920EC75" w:rsidR="00DE1386" w:rsidRDefault="002226ED" w:rsidP="00126C3D">
            <w:pPr>
              <w:ind w:firstLine="0"/>
            </w:pPr>
            <w:r>
              <w:t xml:space="preserve">Servicio, salón </w:t>
            </w:r>
            <w:r w:rsidR="009437D7">
              <w:t>verificado</w:t>
            </w:r>
          </w:p>
        </w:tc>
        <w:tc>
          <w:tcPr>
            <w:tcW w:w="3005" w:type="dxa"/>
          </w:tcPr>
          <w:p w14:paraId="62055C88" w14:textId="2B1F5835" w:rsidR="00DE1386" w:rsidRDefault="002226ED" w:rsidP="00126C3D">
            <w:pPr>
              <w:ind w:firstLine="0"/>
            </w:pPr>
            <w:r>
              <w:t>Gestionar Promociones y ofertas</w:t>
            </w:r>
          </w:p>
        </w:tc>
        <w:tc>
          <w:tcPr>
            <w:tcW w:w="3006" w:type="dxa"/>
          </w:tcPr>
          <w:p w14:paraId="02BBA633" w14:textId="26C08A91" w:rsidR="00DE1386" w:rsidRDefault="002226ED" w:rsidP="00126C3D">
            <w:pPr>
              <w:ind w:firstLine="0"/>
            </w:pPr>
            <w:r>
              <w:t>Promociones</w:t>
            </w:r>
          </w:p>
        </w:tc>
      </w:tr>
      <w:tr w:rsidR="002226ED" w14:paraId="37D75AD7" w14:textId="77777777" w:rsidTr="00815026">
        <w:tc>
          <w:tcPr>
            <w:tcW w:w="3005" w:type="dxa"/>
          </w:tcPr>
          <w:p w14:paraId="28A331D2" w14:textId="2EB1BCE8" w:rsidR="002226ED" w:rsidRDefault="00B90FCB" w:rsidP="00126C3D">
            <w:pPr>
              <w:ind w:firstLine="0"/>
            </w:pPr>
            <w:r>
              <w:t>Sucursal, salón verificado</w:t>
            </w:r>
          </w:p>
        </w:tc>
        <w:tc>
          <w:tcPr>
            <w:tcW w:w="3005" w:type="dxa"/>
          </w:tcPr>
          <w:p w14:paraId="17BB0EA6" w14:textId="61B2CCEC" w:rsidR="002226ED" w:rsidRDefault="00B90FCB" w:rsidP="00126C3D">
            <w:pPr>
              <w:ind w:firstLine="0"/>
            </w:pPr>
            <w:r>
              <w:t>Gestionar Sucursales</w:t>
            </w:r>
          </w:p>
        </w:tc>
        <w:tc>
          <w:tcPr>
            <w:tcW w:w="3006" w:type="dxa"/>
          </w:tcPr>
          <w:p w14:paraId="7E2DA31C" w14:textId="2BDCC140" w:rsidR="002226ED" w:rsidRDefault="00B90FCB" w:rsidP="00126C3D">
            <w:pPr>
              <w:ind w:firstLine="0"/>
            </w:pPr>
            <w:r>
              <w:t>Sucursal</w:t>
            </w:r>
          </w:p>
        </w:tc>
      </w:tr>
      <w:tr w:rsidR="00B90FCB" w14:paraId="056422E6" w14:textId="77777777" w:rsidTr="00815026">
        <w:tc>
          <w:tcPr>
            <w:tcW w:w="3005" w:type="dxa"/>
          </w:tcPr>
          <w:p w14:paraId="785C43B0" w14:textId="3BD66424" w:rsidR="00B90FCB" w:rsidRDefault="00744946" w:rsidP="00126C3D">
            <w:pPr>
              <w:ind w:firstLine="0"/>
            </w:pPr>
            <w:r>
              <w:t>Persona</w:t>
            </w:r>
          </w:p>
        </w:tc>
        <w:tc>
          <w:tcPr>
            <w:tcW w:w="3005" w:type="dxa"/>
          </w:tcPr>
          <w:p w14:paraId="069DA370" w14:textId="025255FA" w:rsidR="00B90FCB" w:rsidRDefault="00744946" w:rsidP="00126C3D">
            <w:pPr>
              <w:ind w:firstLine="0"/>
            </w:pPr>
            <w:r>
              <w:t>Gestionar Personas</w:t>
            </w:r>
          </w:p>
        </w:tc>
        <w:tc>
          <w:tcPr>
            <w:tcW w:w="3006" w:type="dxa"/>
          </w:tcPr>
          <w:p w14:paraId="6893B3C3" w14:textId="70139D6D" w:rsidR="00B90FCB" w:rsidRDefault="00744946" w:rsidP="00126C3D">
            <w:pPr>
              <w:ind w:firstLine="0"/>
            </w:pPr>
            <w:r>
              <w:t>Personas</w:t>
            </w:r>
          </w:p>
        </w:tc>
      </w:tr>
      <w:tr w:rsidR="00744946" w14:paraId="69EEBF6E" w14:textId="77777777" w:rsidTr="00815026">
        <w:tc>
          <w:tcPr>
            <w:tcW w:w="3005" w:type="dxa"/>
          </w:tcPr>
          <w:p w14:paraId="36C76A14" w14:textId="18C2AA81" w:rsidR="00744946" w:rsidRDefault="00744946" w:rsidP="00126C3D">
            <w:pPr>
              <w:ind w:firstLine="0"/>
            </w:pPr>
            <w:r>
              <w:t>Género</w:t>
            </w:r>
          </w:p>
        </w:tc>
        <w:tc>
          <w:tcPr>
            <w:tcW w:w="3005" w:type="dxa"/>
          </w:tcPr>
          <w:p w14:paraId="1B3D5770" w14:textId="22E0CCD4" w:rsidR="00744946" w:rsidRDefault="00744946" w:rsidP="00126C3D">
            <w:pPr>
              <w:ind w:firstLine="0"/>
            </w:pPr>
            <w:r>
              <w:t>Gestionar género</w:t>
            </w:r>
          </w:p>
        </w:tc>
        <w:tc>
          <w:tcPr>
            <w:tcW w:w="3006" w:type="dxa"/>
          </w:tcPr>
          <w:p w14:paraId="1B5012D2" w14:textId="7EE942E5" w:rsidR="00744946" w:rsidRDefault="00744946" w:rsidP="00126C3D">
            <w:pPr>
              <w:ind w:firstLine="0"/>
            </w:pPr>
            <w:r>
              <w:t>Género</w:t>
            </w:r>
          </w:p>
        </w:tc>
      </w:tr>
      <w:tr w:rsidR="00744946" w14:paraId="2685539D" w14:textId="77777777" w:rsidTr="00815026">
        <w:tc>
          <w:tcPr>
            <w:tcW w:w="3005" w:type="dxa"/>
          </w:tcPr>
          <w:p w14:paraId="67A65484" w14:textId="5D8C72A6" w:rsidR="00744946" w:rsidRDefault="00FD2A72" w:rsidP="00126C3D">
            <w:pPr>
              <w:ind w:firstLine="0"/>
            </w:pPr>
            <w:r>
              <w:t>Cliente, persona, género</w:t>
            </w:r>
          </w:p>
        </w:tc>
        <w:tc>
          <w:tcPr>
            <w:tcW w:w="3005" w:type="dxa"/>
          </w:tcPr>
          <w:p w14:paraId="73053AD8" w14:textId="0AE55F8C" w:rsidR="00744946" w:rsidRDefault="00FD2A72" w:rsidP="00126C3D">
            <w:pPr>
              <w:ind w:firstLine="0"/>
            </w:pPr>
            <w:r>
              <w:t>Gestionar cliente</w:t>
            </w:r>
          </w:p>
        </w:tc>
        <w:tc>
          <w:tcPr>
            <w:tcW w:w="3006" w:type="dxa"/>
          </w:tcPr>
          <w:p w14:paraId="2AAF6A14" w14:textId="714FA353" w:rsidR="00744946" w:rsidRDefault="00FD2A72" w:rsidP="00126C3D">
            <w:pPr>
              <w:ind w:firstLine="0"/>
            </w:pPr>
            <w:r>
              <w:t>Cliente</w:t>
            </w:r>
          </w:p>
        </w:tc>
      </w:tr>
      <w:tr w:rsidR="00FD2A72" w14:paraId="7DE6F202" w14:textId="77777777" w:rsidTr="00815026">
        <w:tc>
          <w:tcPr>
            <w:tcW w:w="3005" w:type="dxa"/>
          </w:tcPr>
          <w:p w14:paraId="05EC80D8" w14:textId="27582D51" w:rsidR="00FD2A72" w:rsidRDefault="00FD2A72" w:rsidP="00126C3D">
            <w:pPr>
              <w:ind w:firstLine="0"/>
            </w:pPr>
            <w:r>
              <w:t>Cliente</w:t>
            </w:r>
          </w:p>
        </w:tc>
        <w:tc>
          <w:tcPr>
            <w:tcW w:w="3005" w:type="dxa"/>
          </w:tcPr>
          <w:p w14:paraId="5D178009" w14:textId="6DB26649" w:rsidR="00FD2A72" w:rsidRDefault="00FD2A72" w:rsidP="00126C3D">
            <w:pPr>
              <w:ind w:firstLine="0"/>
            </w:pPr>
            <w:r>
              <w:t>Verificar cliente</w:t>
            </w:r>
          </w:p>
        </w:tc>
        <w:tc>
          <w:tcPr>
            <w:tcW w:w="3006" w:type="dxa"/>
          </w:tcPr>
          <w:p w14:paraId="6997C17E" w14:textId="5F45D154" w:rsidR="00FD2A72" w:rsidRDefault="00FD2A72" w:rsidP="00126C3D">
            <w:pPr>
              <w:ind w:firstLine="0"/>
            </w:pPr>
            <w:r>
              <w:t>Cliente verificado</w:t>
            </w:r>
          </w:p>
        </w:tc>
      </w:tr>
      <w:tr w:rsidR="009437D7" w14:paraId="1D9D9515" w14:textId="77777777" w:rsidTr="00815026">
        <w:tc>
          <w:tcPr>
            <w:tcW w:w="3005" w:type="dxa"/>
          </w:tcPr>
          <w:p w14:paraId="16E3B085" w14:textId="3809E98D" w:rsidR="009437D7" w:rsidRDefault="00BF652A" w:rsidP="00126C3D">
            <w:pPr>
              <w:ind w:firstLine="0"/>
            </w:pPr>
            <w:r>
              <w:t>Cliente verificado, salón verificado</w:t>
            </w:r>
          </w:p>
        </w:tc>
        <w:tc>
          <w:tcPr>
            <w:tcW w:w="3005" w:type="dxa"/>
          </w:tcPr>
          <w:p w14:paraId="37F7A1AE" w14:textId="278CF0F8" w:rsidR="009437D7" w:rsidRDefault="00BF652A" w:rsidP="00126C3D">
            <w:pPr>
              <w:ind w:firstLine="0"/>
            </w:pPr>
            <w:r>
              <w:t>Gestionar clientes fieles</w:t>
            </w:r>
          </w:p>
        </w:tc>
        <w:tc>
          <w:tcPr>
            <w:tcW w:w="3006" w:type="dxa"/>
          </w:tcPr>
          <w:p w14:paraId="32024F01" w14:textId="2FF1C38C" w:rsidR="009437D7" w:rsidRDefault="00BF652A" w:rsidP="00126C3D">
            <w:pPr>
              <w:ind w:firstLine="0"/>
            </w:pPr>
            <w:r>
              <w:t>Cliente fiel</w:t>
            </w:r>
          </w:p>
        </w:tc>
      </w:tr>
      <w:tr w:rsidR="00BF652A" w14:paraId="3EFCC3DD" w14:textId="77777777" w:rsidTr="00815026">
        <w:tc>
          <w:tcPr>
            <w:tcW w:w="3005" w:type="dxa"/>
          </w:tcPr>
          <w:p w14:paraId="634DF079" w14:textId="68672EF5" w:rsidR="00BF652A" w:rsidRDefault="00AD5364" w:rsidP="00126C3D">
            <w:pPr>
              <w:ind w:firstLine="0"/>
            </w:pPr>
            <w:r>
              <w:t>Método de pago</w:t>
            </w:r>
          </w:p>
        </w:tc>
        <w:tc>
          <w:tcPr>
            <w:tcW w:w="3005" w:type="dxa"/>
          </w:tcPr>
          <w:p w14:paraId="400F36E3" w14:textId="1E692EB2" w:rsidR="00BF652A" w:rsidRDefault="00AD5364" w:rsidP="00126C3D">
            <w:pPr>
              <w:ind w:firstLine="0"/>
            </w:pPr>
            <w:r>
              <w:t>Gestionar métodos de pago</w:t>
            </w:r>
          </w:p>
        </w:tc>
        <w:tc>
          <w:tcPr>
            <w:tcW w:w="3006" w:type="dxa"/>
          </w:tcPr>
          <w:p w14:paraId="22B96FA5" w14:textId="356814F0" w:rsidR="00BF652A" w:rsidRDefault="00AD5364" w:rsidP="00126C3D">
            <w:pPr>
              <w:ind w:firstLine="0"/>
            </w:pPr>
            <w:r>
              <w:t>Método de pago</w:t>
            </w:r>
          </w:p>
        </w:tc>
      </w:tr>
      <w:tr w:rsidR="00AD5364" w14:paraId="1CB4C1C9" w14:textId="77777777" w:rsidTr="00815026">
        <w:tc>
          <w:tcPr>
            <w:tcW w:w="3005" w:type="dxa"/>
          </w:tcPr>
          <w:p w14:paraId="5647987F" w14:textId="03334435" w:rsidR="00AD5364" w:rsidRDefault="00AD5364" w:rsidP="00126C3D">
            <w:pPr>
              <w:ind w:firstLine="0"/>
            </w:pPr>
            <w:r>
              <w:t>Estado de cita</w:t>
            </w:r>
          </w:p>
        </w:tc>
        <w:tc>
          <w:tcPr>
            <w:tcW w:w="3005" w:type="dxa"/>
          </w:tcPr>
          <w:p w14:paraId="13B22AB0" w14:textId="3EED5DC1" w:rsidR="00AD5364" w:rsidRDefault="00AD5364" w:rsidP="00126C3D">
            <w:pPr>
              <w:ind w:firstLine="0"/>
            </w:pPr>
            <w:r>
              <w:t>Gestionar estados de cita</w:t>
            </w:r>
          </w:p>
        </w:tc>
        <w:tc>
          <w:tcPr>
            <w:tcW w:w="3006" w:type="dxa"/>
          </w:tcPr>
          <w:p w14:paraId="351C60A7" w14:textId="7B4C10C3" w:rsidR="00AD5364" w:rsidRDefault="00AD5364" w:rsidP="00126C3D">
            <w:pPr>
              <w:ind w:firstLine="0"/>
            </w:pPr>
            <w:r>
              <w:t>Estado de cita</w:t>
            </w:r>
          </w:p>
        </w:tc>
      </w:tr>
      <w:tr w:rsidR="00AD5364" w14:paraId="67F89813" w14:textId="77777777" w:rsidTr="00815026">
        <w:tc>
          <w:tcPr>
            <w:tcW w:w="3005" w:type="dxa"/>
          </w:tcPr>
          <w:p w14:paraId="74B24DC5" w14:textId="3B8C87A9" w:rsidR="00AD5364" w:rsidRDefault="008A5F8A" w:rsidP="00126C3D">
            <w:pPr>
              <w:ind w:firstLine="0"/>
            </w:pPr>
            <w:r>
              <w:t xml:space="preserve">Cliente verificado, sucursal, </w:t>
            </w:r>
            <w:r w:rsidR="00A863C8">
              <w:t xml:space="preserve">salón verificado, cliente fiel, </w:t>
            </w:r>
            <w:r w:rsidR="005C12B3">
              <w:t>empleado, servicio, promoción, cita</w:t>
            </w:r>
            <w:r w:rsidR="006F7E68">
              <w:t>,</w:t>
            </w:r>
            <w:r w:rsidR="005C12B3">
              <w:t xml:space="preserve"> </w:t>
            </w:r>
            <w:r w:rsidR="006F7E68">
              <w:t>m</w:t>
            </w:r>
            <w:r w:rsidR="005C12B3">
              <w:t>étodo de pago, estado de cita</w:t>
            </w:r>
          </w:p>
        </w:tc>
        <w:tc>
          <w:tcPr>
            <w:tcW w:w="3005" w:type="dxa"/>
          </w:tcPr>
          <w:p w14:paraId="775E7F24" w14:textId="034F5228" w:rsidR="00AD5364" w:rsidRDefault="006F7E68" w:rsidP="00126C3D">
            <w:pPr>
              <w:ind w:firstLine="0"/>
            </w:pPr>
            <w:r>
              <w:t>Gestionar citas</w:t>
            </w:r>
          </w:p>
        </w:tc>
        <w:tc>
          <w:tcPr>
            <w:tcW w:w="3006" w:type="dxa"/>
          </w:tcPr>
          <w:p w14:paraId="7F407C97" w14:textId="13BC5DF3" w:rsidR="00AD5364" w:rsidRDefault="006F7E68" w:rsidP="00126C3D">
            <w:pPr>
              <w:ind w:firstLine="0"/>
            </w:pPr>
            <w:r>
              <w:t>Cita</w:t>
            </w:r>
          </w:p>
        </w:tc>
      </w:tr>
      <w:tr w:rsidR="006F7E68" w14:paraId="240D31EE" w14:textId="77777777" w:rsidTr="00815026">
        <w:tc>
          <w:tcPr>
            <w:tcW w:w="3005" w:type="dxa"/>
          </w:tcPr>
          <w:p w14:paraId="3D25AB79" w14:textId="599ED231" w:rsidR="006F7E68" w:rsidRDefault="007A70B2" w:rsidP="00126C3D">
            <w:pPr>
              <w:ind w:firstLine="0"/>
            </w:pPr>
            <w:r>
              <w:t>Servicio, cita</w:t>
            </w:r>
          </w:p>
        </w:tc>
        <w:tc>
          <w:tcPr>
            <w:tcW w:w="3005" w:type="dxa"/>
          </w:tcPr>
          <w:p w14:paraId="69300C7C" w14:textId="337E779D" w:rsidR="006F7E68" w:rsidRDefault="007A70B2" w:rsidP="00126C3D">
            <w:pPr>
              <w:ind w:firstLine="0"/>
            </w:pPr>
            <w:r>
              <w:t>Gestionar reseñas</w:t>
            </w:r>
          </w:p>
        </w:tc>
        <w:tc>
          <w:tcPr>
            <w:tcW w:w="3006" w:type="dxa"/>
          </w:tcPr>
          <w:p w14:paraId="735BCE7B" w14:textId="18FB9D88" w:rsidR="006F7E68" w:rsidRDefault="008D3473" w:rsidP="00126C3D">
            <w:pPr>
              <w:ind w:firstLine="0"/>
            </w:pPr>
            <w:r>
              <w:t>reseña</w:t>
            </w:r>
          </w:p>
        </w:tc>
      </w:tr>
      <w:tr w:rsidR="008D3473" w14:paraId="1CE54961" w14:textId="77777777" w:rsidTr="00815026">
        <w:tc>
          <w:tcPr>
            <w:tcW w:w="3005" w:type="dxa"/>
          </w:tcPr>
          <w:p w14:paraId="485507FB" w14:textId="46AA30B2" w:rsidR="008D3473" w:rsidRDefault="008D3473" w:rsidP="00126C3D">
            <w:pPr>
              <w:ind w:firstLine="0"/>
            </w:pPr>
            <w:r>
              <w:t>Cita</w:t>
            </w:r>
          </w:p>
        </w:tc>
        <w:tc>
          <w:tcPr>
            <w:tcW w:w="3005" w:type="dxa"/>
          </w:tcPr>
          <w:p w14:paraId="0120155C" w14:textId="05FBDEC3" w:rsidR="008D3473" w:rsidRDefault="008D3473" w:rsidP="00126C3D">
            <w:pPr>
              <w:ind w:firstLine="0"/>
            </w:pPr>
            <w:r>
              <w:t>Anular cita</w:t>
            </w:r>
          </w:p>
        </w:tc>
        <w:tc>
          <w:tcPr>
            <w:tcW w:w="3006" w:type="dxa"/>
          </w:tcPr>
          <w:p w14:paraId="46E0107C" w14:textId="3E366723" w:rsidR="008D3473" w:rsidRDefault="008D3473" w:rsidP="00126C3D">
            <w:pPr>
              <w:ind w:firstLine="0"/>
            </w:pPr>
            <w:r>
              <w:t>Cita</w:t>
            </w:r>
          </w:p>
        </w:tc>
      </w:tr>
      <w:tr w:rsidR="008D3473" w14:paraId="6A4C6036" w14:textId="77777777" w:rsidTr="00815026">
        <w:tc>
          <w:tcPr>
            <w:tcW w:w="3005" w:type="dxa"/>
          </w:tcPr>
          <w:p w14:paraId="351D022F" w14:textId="65C2B2A9" w:rsidR="008D3473" w:rsidRDefault="008D3473" w:rsidP="00126C3D">
            <w:pPr>
              <w:ind w:firstLine="0"/>
            </w:pPr>
            <w:r>
              <w:t>Cita</w:t>
            </w:r>
          </w:p>
        </w:tc>
        <w:tc>
          <w:tcPr>
            <w:tcW w:w="3005" w:type="dxa"/>
          </w:tcPr>
          <w:p w14:paraId="34E9A608" w14:textId="3F06CBA0" w:rsidR="008D3473" w:rsidRDefault="008D3473" w:rsidP="00126C3D">
            <w:pPr>
              <w:ind w:firstLine="0"/>
            </w:pPr>
            <w:r>
              <w:t>Enviar notificaciones de reco</w:t>
            </w:r>
            <w:r w:rsidR="00D2273B">
              <w:t>rdatorio</w:t>
            </w:r>
          </w:p>
        </w:tc>
        <w:tc>
          <w:tcPr>
            <w:tcW w:w="3006" w:type="dxa"/>
          </w:tcPr>
          <w:p w14:paraId="02935C66" w14:textId="75A92CB7" w:rsidR="008D3473" w:rsidRDefault="00D2273B" w:rsidP="00126C3D">
            <w:pPr>
              <w:ind w:firstLine="0"/>
            </w:pPr>
            <w:r>
              <w:t>Notificaciones de recordatorio</w:t>
            </w:r>
          </w:p>
        </w:tc>
      </w:tr>
      <w:tr w:rsidR="00D2273B" w14:paraId="7097E20E" w14:textId="77777777" w:rsidTr="00815026">
        <w:tc>
          <w:tcPr>
            <w:tcW w:w="3005" w:type="dxa"/>
          </w:tcPr>
          <w:p w14:paraId="4EBAB208" w14:textId="6A5C57FD" w:rsidR="00D2273B" w:rsidRDefault="00C60E03" w:rsidP="00126C3D">
            <w:pPr>
              <w:ind w:firstLine="0"/>
            </w:pPr>
            <w:r>
              <w:t>Cita</w:t>
            </w:r>
          </w:p>
        </w:tc>
        <w:tc>
          <w:tcPr>
            <w:tcW w:w="3005" w:type="dxa"/>
          </w:tcPr>
          <w:p w14:paraId="6B4CC308" w14:textId="2FFB8495" w:rsidR="00D2273B" w:rsidRDefault="00C60E03" w:rsidP="00126C3D">
            <w:pPr>
              <w:ind w:firstLine="0"/>
            </w:pPr>
            <w:r>
              <w:t>Elaborar agenda diaria</w:t>
            </w:r>
          </w:p>
        </w:tc>
        <w:tc>
          <w:tcPr>
            <w:tcW w:w="3006" w:type="dxa"/>
          </w:tcPr>
          <w:p w14:paraId="7AE2F9D9" w14:textId="6C9D18DD" w:rsidR="00D2273B" w:rsidRDefault="00C60E03" w:rsidP="00126C3D">
            <w:pPr>
              <w:ind w:firstLine="0"/>
            </w:pPr>
            <w:r>
              <w:t>Agenda diaria</w:t>
            </w:r>
          </w:p>
        </w:tc>
      </w:tr>
      <w:tr w:rsidR="00C60E03" w14:paraId="11553017" w14:textId="77777777" w:rsidTr="00815026">
        <w:tc>
          <w:tcPr>
            <w:tcW w:w="3005" w:type="dxa"/>
          </w:tcPr>
          <w:p w14:paraId="3F77F768" w14:textId="68E18C1C" w:rsidR="00C60E03" w:rsidRDefault="00C60E03" w:rsidP="00126C3D">
            <w:pPr>
              <w:ind w:firstLine="0"/>
            </w:pPr>
            <w:r>
              <w:t>Cita</w:t>
            </w:r>
          </w:p>
        </w:tc>
        <w:tc>
          <w:tcPr>
            <w:tcW w:w="3005" w:type="dxa"/>
          </w:tcPr>
          <w:p w14:paraId="785B2DD7" w14:textId="067886E7" w:rsidR="00C60E03" w:rsidRDefault="00C60E03" w:rsidP="00126C3D">
            <w:pPr>
              <w:ind w:firstLine="0"/>
            </w:pPr>
            <w:r>
              <w:t>Elaborar reporte</w:t>
            </w:r>
            <w:r w:rsidR="00EC645C">
              <w:t xml:space="preserve"> mensual</w:t>
            </w:r>
            <w:r>
              <w:t xml:space="preserve"> de citas reservadas</w:t>
            </w:r>
          </w:p>
        </w:tc>
        <w:tc>
          <w:tcPr>
            <w:tcW w:w="3006" w:type="dxa"/>
          </w:tcPr>
          <w:p w14:paraId="5CFA81DF" w14:textId="04BC72AC" w:rsidR="00C60E03" w:rsidRDefault="00EC645C" w:rsidP="00126C3D">
            <w:pPr>
              <w:ind w:firstLine="0"/>
            </w:pPr>
            <w:r>
              <w:t>Reporte mensual de citas reservadas</w:t>
            </w:r>
          </w:p>
        </w:tc>
      </w:tr>
    </w:tbl>
    <w:p w14:paraId="409F1D00" w14:textId="274FC72C" w:rsidR="00D441E2" w:rsidRPr="00D441E2" w:rsidRDefault="00D441E2" w:rsidP="00D441E2"/>
    <w:p w14:paraId="07376141" w14:textId="3E405D73" w:rsidR="05181C70" w:rsidRDefault="4DB3DA4B" w:rsidP="00B716FF">
      <w:pPr>
        <w:pStyle w:val="Heading2"/>
      </w:pPr>
      <w:bookmarkStart w:id="48" w:name="_Toc2034037445"/>
      <w:bookmarkStart w:id="49" w:name="_Toc168952217"/>
      <w:r w:rsidRPr="4DB3DA4B">
        <w:t>Relaciones</w:t>
      </w:r>
      <w:bookmarkEnd w:id="48"/>
      <w:r w:rsidR="00B716FF">
        <w:t xml:space="preserve"> entre procesos</w:t>
      </w:r>
      <w:bookmarkEnd w:id="49"/>
    </w:p>
    <w:p w14:paraId="29802BE7" w14:textId="37E8B2BD" w:rsidR="00C20DAE" w:rsidRDefault="00752758" w:rsidP="0020435D">
      <w:pPr>
        <w:pStyle w:val="ListParagraph"/>
        <w:numPr>
          <w:ilvl w:val="0"/>
          <w:numId w:val="48"/>
        </w:numPr>
      </w:pPr>
      <w:r>
        <w:t xml:space="preserve">Gestionar horarios </w:t>
      </w:r>
      <w:r>
        <w:rPr>
          <w:rFonts w:ascii="Wingdings" w:eastAsia="Wingdings" w:hAnsi="Wingdings" w:cs="Wingdings"/>
        </w:rPr>
        <w:t>à</w:t>
      </w:r>
      <w:r>
        <w:t xml:space="preserve"> Gestionar salones de belleza: horarios, salón de belleza.</w:t>
      </w:r>
    </w:p>
    <w:p w14:paraId="12EED2DE" w14:textId="0BEA8E42" w:rsidR="00752758" w:rsidRDefault="00F1235E" w:rsidP="0020435D">
      <w:pPr>
        <w:pStyle w:val="ListParagraph"/>
        <w:numPr>
          <w:ilvl w:val="0"/>
          <w:numId w:val="48"/>
        </w:numPr>
      </w:pPr>
      <w:r>
        <w:t xml:space="preserve">Gestionar salón de belleza </w:t>
      </w:r>
      <w:r>
        <w:rPr>
          <w:rFonts w:ascii="Wingdings" w:eastAsia="Wingdings" w:hAnsi="Wingdings" w:cs="Wingdings"/>
        </w:rPr>
        <w:t>à</w:t>
      </w:r>
      <w:r>
        <w:t xml:space="preserve"> Verificar Salón de belleza: </w:t>
      </w:r>
      <w:r w:rsidR="00E731B1">
        <w:t>salón de belleza</w:t>
      </w:r>
    </w:p>
    <w:p w14:paraId="51FB286D" w14:textId="0F9A1D16" w:rsidR="00816A62" w:rsidRDefault="00E731B1" w:rsidP="0020435D">
      <w:pPr>
        <w:pStyle w:val="ListParagraph"/>
        <w:numPr>
          <w:ilvl w:val="0"/>
          <w:numId w:val="48"/>
        </w:numPr>
      </w:pPr>
      <w:r>
        <w:t>Gestionar horario de emp</w:t>
      </w:r>
      <w:r w:rsidR="00036AA5">
        <w:t>l</w:t>
      </w:r>
      <w:r>
        <w:t xml:space="preserve">eado </w:t>
      </w:r>
      <w:r>
        <w:rPr>
          <w:rFonts w:ascii="Wingdings" w:eastAsia="Wingdings" w:hAnsi="Wingdings" w:cs="Wingdings"/>
        </w:rPr>
        <w:t>à</w:t>
      </w:r>
      <w:r>
        <w:t xml:space="preserve"> Gestionar empleado: </w:t>
      </w:r>
      <w:r w:rsidR="00D43369">
        <w:t xml:space="preserve">horario empleado, salón verificado, </w:t>
      </w:r>
      <w:r w:rsidR="00816A62">
        <w:t>especialidad, empleado</w:t>
      </w:r>
      <w:r w:rsidR="003F1497">
        <w:t>, persona</w:t>
      </w:r>
      <w:r w:rsidR="00816A62">
        <w:t>.</w:t>
      </w:r>
    </w:p>
    <w:p w14:paraId="52B45A5F" w14:textId="034E9A59" w:rsidR="00816A62" w:rsidRDefault="00E45ADB" w:rsidP="0020435D">
      <w:pPr>
        <w:pStyle w:val="ListParagraph"/>
        <w:numPr>
          <w:ilvl w:val="0"/>
          <w:numId w:val="48"/>
        </w:numPr>
      </w:pPr>
      <w:r>
        <w:t>Gestionar especialidad</w:t>
      </w:r>
      <w:r w:rsidR="00AB4199">
        <w:t xml:space="preserve"> </w:t>
      </w:r>
      <w:r w:rsidR="00AB4199">
        <w:rPr>
          <w:rFonts w:ascii="Wingdings" w:eastAsia="Wingdings" w:hAnsi="Wingdings" w:cs="Wingdings"/>
        </w:rPr>
        <w:t>à</w:t>
      </w:r>
      <w:r w:rsidR="00AB4199">
        <w:t xml:space="preserve"> Gestionar empleado: especialidad, salón verificado, horario empleado, empleado</w:t>
      </w:r>
      <w:r w:rsidR="003F1497">
        <w:t>, persona</w:t>
      </w:r>
      <w:r w:rsidR="00AB4199">
        <w:t>.</w:t>
      </w:r>
    </w:p>
    <w:p w14:paraId="01290161" w14:textId="1AB0E6AF" w:rsidR="003F1497" w:rsidRDefault="003F1497" w:rsidP="0020435D">
      <w:pPr>
        <w:pStyle w:val="ListParagraph"/>
        <w:numPr>
          <w:ilvl w:val="0"/>
          <w:numId w:val="48"/>
        </w:numPr>
      </w:pPr>
      <w:r>
        <w:t xml:space="preserve">Gestionar personas </w:t>
      </w:r>
      <w:r>
        <w:rPr>
          <w:rFonts w:ascii="Wingdings" w:eastAsia="Wingdings" w:hAnsi="Wingdings" w:cs="Wingdings"/>
        </w:rPr>
        <w:t>à</w:t>
      </w:r>
      <w:r>
        <w:t xml:space="preserve"> Gestionar empleado: persona, horario empleado, especialidad, salón verificado, empleado</w:t>
      </w:r>
    </w:p>
    <w:p w14:paraId="14F3FD34" w14:textId="5246C1ED" w:rsidR="00E572C7" w:rsidRDefault="00E572C7" w:rsidP="0020435D">
      <w:pPr>
        <w:pStyle w:val="ListParagraph"/>
        <w:numPr>
          <w:ilvl w:val="0"/>
          <w:numId w:val="48"/>
        </w:numPr>
      </w:pPr>
      <w:r>
        <w:t xml:space="preserve">Gestionar categorías </w:t>
      </w:r>
      <w:r>
        <w:rPr>
          <w:rFonts w:ascii="Wingdings" w:eastAsia="Wingdings" w:hAnsi="Wingdings" w:cs="Wingdings"/>
        </w:rPr>
        <w:t>à</w:t>
      </w:r>
      <w:r>
        <w:t xml:space="preserve"> Gestionar servicios: categoría, salón verificado, </w:t>
      </w:r>
      <w:r w:rsidR="0024624B">
        <w:t>servicio.</w:t>
      </w:r>
    </w:p>
    <w:p w14:paraId="7DA6C5D9" w14:textId="0B2C890B" w:rsidR="0024624B" w:rsidRDefault="0024624B" w:rsidP="0020435D">
      <w:pPr>
        <w:pStyle w:val="ListParagraph"/>
        <w:numPr>
          <w:ilvl w:val="0"/>
          <w:numId w:val="48"/>
        </w:numPr>
      </w:pPr>
      <w:r>
        <w:t xml:space="preserve">Gestionar servicio </w:t>
      </w:r>
      <w:r>
        <w:rPr>
          <w:rFonts w:ascii="Wingdings" w:eastAsia="Wingdings" w:hAnsi="Wingdings" w:cs="Wingdings"/>
        </w:rPr>
        <w:t>à</w:t>
      </w:r>
      <w:r>
        <w:t xml:space="preserve"> Gestionar promociones y ofertas: </w:t>
      </w:r>
      <w:r w:rsidR="00AF334A">
        <w:t>servicio</w:t>
      </w:r>
    </w:p>
    <w:p w14:paraId="719BD79D" w14:textId="39683AFA" w:rsidR="00AF334A" w:rsidRDefault="00FF00AE" w:rsidP="0020435D">
      <w:pPr>
        <w:pStyle w:val="ListParagraph"/>
        <w:numPr>
          <w:ilvl w:val="0"/>
          <w:numId w:val="48"/>
        </w:numPr>
      </w:pPr>
      <w:r>
        <w:t xml:space="preserve">Verificar salón de belleza </w:t>
      </w:r>
      <w:r>
        <w:rPr>
          <w:rFonts w:ascii="Wingdings" w:eastAsia="Wingdings" w:hAnsi="Wingdings" w:cs="Wingdings"/>
        </w:rPr>
        <w:t>à</w:t>
      </w:r>
      <w:r>
        <w:t xml:space="preserve"> </w:t>
      </w:r>
      <w:r w:rsidR="00731987">
        <w:t>Gestionar empleados: salón verificado, especialidad, horario empleado, empleado.</w:t>
      </w:r>
    </w:p>
    <w:p w14:paraId="3E203426" w14:textId="465CFC2D" w:rsidR="00731987" w:rsidRDefault="00731987" w:rsidP="0020435D">
      <w:pPr>
        <w:pStyle w:val="ListParagraph"/>
        <w:numPr>
          <w:ilvl w:val="0"/>
          <w:numId w:val="48"/>
        </w:numPr>
      </w:pPr>
      <w:r>
        <w:t xml:space="preserve">Verificar salón de belleza </w:t>
      </w:r>
      <w:r>
        <w:rPr>
          <w:rFonts w:ascii="Wingdings" w:eastAsia="Wingdings" w:hAnsi="Wingdings" w:cs="Wingdings"/>
        </w:rPr>
        <w:t>à</w:t>
      </w:r>
      <w:r>
        <w:t xml:space="preserve"> </w:t>
      </w:r>
      <w:r w:rsidR="008A062A">
        <w:t>Gestionar servicios: salón verificado, especialidad, horario empleado, empleado.</w:t>
      </w:r>
    </w:p>
    <w:p w14:paraId="441D881C" w14:textId="66A4196B" w:rsidR="008A062A" w:rsidRDefault="00075F2A" w:rsidP="0020435D">
      <w:pPr>
        <w:pStyle w:val="ListParagraph"/>
        <w:numPr>
          <w:ilvl w:val="0"/>
          <w:numId w:val="48"/>
        </w:numPr>
      </w:pPr>
      <w:r>
        <w:t xml:space="preserve">Gestionar Géneros </w:t>
      </w:r>
      <w:r>
        <w:rPr>
          <w:rFonts w:ascii="Wingdings" w:eastAsia="Wingdings" w:hAnsi="Wingdings" w:cs="Wingdings"/>
        </w:rPr>
        <w:t>à</w:t>
      </w:r>
      <w:r>
        <w:t xml:space="preserve"> Gestionar clientes: género, personas, clientes.</w:t>
      </w:r>
    </w:p>
    <w:p w14:paraId="238A26C4" w14:textId="71B9BFD2" w:rsidR="00075F2A" w:rsidRDefault="0008257A" w:rsidP="0020435D">
      <w:pPr>
        <w:pStyle w:val="ListParagraph"/>
        <w:numPr>
          <w:ilvl w:val="0"/>
          <w:numId w:val="48"/>
        </w:numPr>
      </w:pPr>
      <w:r>
        <w:t xml:space="preserve">Gestionar personas </w:t>
      </w:r>
      <w:r>
        <w:rPr>
          <w:rFonts w:ascii="Wingdings" w:eastAsia="Wingdings" w:hAnsi="Wingdings" w:cs="Wingdings"/>
        </w:rPr>
        <w:t>à</w:t>
      </w:r>
      <w:r>
        <w:t xml:space="preserve"> Gestionar clientes: personas, género, clientes.</w:t>
      </w:r>
    </w:p>
    <w:p w14:paraId="02C03936" w14:textId="0E63E520" w:rsidR="0008257A" w:rsidRDefault="0008257A" w:rsidP="0020435D">
      <w:pPr>
        <w:pStyle w:val="ListParagraph"/>
        <w:numPr>
          <w:ilvl w:val="0"/>
          <w:numId w:val="48"/>
        </w:numPr>
      </w:pPr>
      <w:r>
        <w:t xml:space="preserve">Gestionar cliente </w:t>
      </w:r>
      <w:r>
        <w:rPr>
          <w:rFonts w:ascii="Wingdings" w:eastAsia="Wingdings" w:hAnsi="Wingdings" w:cs="Wingdings"/>
        </w:rPr>
        <w:t>à</w:t>
      </w:r>
      <w:r>
        <w:t xml:space="preserve"> Verificar cliente: cliente.</w:t>
      </w:r>
    </w:p>
    <w:p w14:paraId="745D7DBB" w14:textId="4E32980D" w:rsidR="0008257A" w:rsidRDefault="009C1DA9" w:rsidP="0020435D">
      <w:pPr>
        <w:pStyle w:val="ListParagraph"/>
        <w:numPr>
          <w:ilvl w:val="0"/>
          <w:numId w:val="48"/>
        </w:numPr>
      </w:pPr>
      <w:r>
        <w:t xml:space="preserve">Verificar cliente </w:t>
      </w:r>
      <w:r>
        <w:rPr>
          <w:rFonts w:ascii="Wingdings" w:eastAsia="Wingdings" w:hAnsi="Wingdings" w:cs="Wingdings"/>
        </w:rPr>
        <w:t>à</w:t>
      </w:r>
      <w:r>
        <w:t xml:space="preserve"> </w:t>
      </w:r>
      <w:r w:rsidR="00E70B73">
        <w:t>Gestionar</w:t>
      </w:r>
      <w:r>
        <w:t xml:space="preserve"> cliente fiel: cliente verificado, salón verificado.</w:t>
      </w:r>
    </w:p>
    <w:p w14:paraId="69E824C1" w14:textId="40D572ED" w:rsidR="009C1DA9" w:rsidRDefault="00113296" w:rsidP="0020435D">
      <w:pPr>
        <w:pStyle w:val="ListParagraph"/>
        <w:numPr>
          <w:ilvl w:val="0"/>
          <w:numId w:val="48"/>
        </w:numPr>
      </w:pPr>
      <w:r>
        <w:t xml:space="preserve">Verificar salón de belleza </w:t>
      </w:r>
      <w:r>
        <w:rPr>
          <w:rFonts w:ascii="Wingdings" w:eastAsia="Wingdings" w:hAnsi="Wingdings" w:cs="Wingdings"/>
        </w:rPr>
        <w:t>à</w:t>
      </w:r>
      <w:r w:rsidR="000B0EDC">
        <w:t xml:space="preserve"> </w:t>
      </w:r>
      <w:r w:rsidR="00E70B73">
        <w:t>Gestionar</w:t>
      </w:r>
      <w:r>
        <w:t xml:space="preserve"> cliente fiel: salón verificado, cliente verificado.</w:t>
      </w:r>
    </w:p>
    <w:p w14:paraId="604D33E1" w14:textId="20A4D9B0" w:rsidR="00EA3769" w:rsidRDefault="00EA3769" w:rsidP="0020435D">
      <w:pPr>
        <w:pStyle w:val="ListParagraph"/>
        <w:numPr>
          <w:ilvl w:val="0"/>
          <w:numId w:val="48"/>
        </w:numPr>
      </w:pPr>
      <w:r>
        <w:t xml:space="preserve">Verificar salón de belleza </w:t>
      </w:r>
      <w:r>
        <w:rPr>
          <w:rFonts w:ascii="Wingdings" w:eastAsia="Wingdings" w:hAnsi="Wingdings" w:cs="Wingdings"/>
        </w:rPr>
        <w:t>à</w:t>
      </w:r>
      <w:r>
        <w:t xml:space="preserve"> Gestionar Sucursales: salón verificado, sucursal.</w:t>
      </w:r>
    </w:p>
    <w:p w14:paraId="05AC4F2E" w14:textId="193B649F" w:rsidR="00EA3769" w:rsidRDefault="002B19FB" w:rsidP="0020435D">
      <w:pPr>
        <w:pStyle w:val="ListParagraph"/>
        <w:numPr>
          <w:ilvl w:val="0"/>
          <w:numId w:val="48"/>
        </w:numPr>
      </w:pPr>
      <w:r>
        <w:t xml:space="preserve">Verificar cliente </w:t>
      </w:r>
      <w:r>
        <w:rPr>
          <w:rFonts w:ascii="Wingdings" w:eastAsia="Wingdings" w:hAnsi="Wingdings" w:cs="Wingdings"/>
        </w:rPr>
        <w:t>à</w:t>
      </w:r>
      <w:r>
        <w:t xml:space="preserve"> Gestionar citas: cliente verificado, </w:t>
      </w:r>
      <w:r w:rsidR="005068A3">
        <w:t>sucursal, cliente fiel, salón verificado, empleado, servicio,</w:t>
      </w:r>
      <w:r w:rsidR="002317F6">
        <w:t xml:space="preserve"> promociones,</w:t>
      </w:r>
      <w:r w:rsidR="00CB5097">
        <w:t xml:space="preserve"> método de pago, estado de cita, cita.</w:t>
      </w:r>
    </w:p>
    <w:p w14:paraId="26E34FF5" w14:textId="15627E05" w:rsidR="00CB5097" w:rsidRDefault="00B368FD" w:rsidP="0020435D">
      <w:pPr>
        <w:pStyle w:val="ListParagraph"/>
        <w:numPr>
          <w:ilvl w:val="0"/>
          <w:numId w:val="48"/>
        </w:numPr>
      </w:pPr>
      <w:r>
        <w:t xml:space="preserve">Gestionar sucursal </w:t>
      </w:r>
      <w:r>
        <w:rPr>
          <w:rFonts w:ascii="Wingdings" w:eastAsia="Wingdings" w:hAnsi="Wingdings" w:cs="Wingdings"/>
        </w:rPr>
        <w:t>à</w:t>
      </w:r>
      <w:r>
        <w:t xml:space="preserve"> Gestionar citas: sucursal, salón verificado, cliente verificado, cliente fiel, empleado, servicio, promoción, método de pago, estado de cita, cita.</w:t>
      </w:r>
    </w:p>
    <w:p w14:paraId="7247F9D4" w14:textId="3B23EF76" w:rsidR="00B368FD" w:rsidRDefault="00E70B73" w:rsidP="0020435D">
      <w:pPr>
        <w:pStyle w:val="ListParagraph"/>
        <w:numPr>
          <w:ilvl w:val="0"/>
          <w:numId w:val="48"/>
        </w:numPr>
      </w:pPr>
      <w:r>
        <w:t xml:space="preserve">Gestionar </w:t>
      </w:r>
      <w:r w:rsidR="00FE48AE">
        <w:t>cliente fiel</w:t>
      </w:r>
      <w:r w:rsidR="00C24C20">
        <w:t xml:space="preserve"> </w:t>
      </w:r>
      <w:r w:rsidR="00C24C20">
        <w:rPr>
          <w:rFonts w:ascii="Wingdings" w:eastAsia="Wingdings" w:hAnsi="Wingdings" w:cs="Wingdings"/>
        </w:rPr>
        <w:t>à</w:t>
      </w:r>
      <w:r w:rsidR="00C24C20">
        <w:t xml:space="preserve"> Gestionar citas</w:t>
      </w:r>
      <w:r w:rsidR="00FE48AE">
        <w:t>: cliente fiel, cliente verificado, sucursal, salón verificado, empleado, servicio, pro</w:t>
      </w:r>
      <w:r w:rsidR="00793344">
        <w:t>moción, método de pago, estado de cita, cita.</w:t>
      </w:r>
    </w:p>
    <w:p w14:paraId="73436FBA" w14:textId="378119FE" w:rsidR="00793344" w:rsidRDefault="008F0D8B" w:rsidP="0020435D">
      <w:pPr>
        <w:pStyle w:val="ListParagraph"/>
        <w:numPr>
          <w:ilvl w:val="0"/>
          <w:numId w:val="48"/>
        </w:numPr>
      </w:pPr>
      <w:r>
        <w:t xml:space="preserve">Verificar salón de belleza </w:t>
      </w:r>
      <w:r>
        <w:rPr>
          <w:rFonts w:ascii="Wingdings" w:eastAsia="Wingdings" w:hAnsi="Wingdings" w:cs="Wingdings"/>
        </w:rPr>
        <w:t>à</w:t>
      </w:r>
      <w:r>
        <w:t xml:space="preserve"> Gestionar citas: salón verificado, sucursal, cliente verificado, cliente fiel, </w:t>
      </w:r>
      <w:r w:rsidR="00024D07">
        <w:t>empleado, servicio, promoción, método de pago, estado de cita, cita.</w:t>
      </w:r>
    </w:p>
    <w:p w14:paraId="16A4E722" w14:textId="680E2FC0" w:rsidR="00024D07" w:rsidRDefault="00C24C20" w:rsidP="0020435D">
      <w:pPr>
        <w:pStyle w:val="ListParagraph"/>
        <w:numPr>
          <w:ilvl w:val="0"/>
          <w:numId w:val="48"/>
        </w:numPr>
      </w:pPr>
      <w:r>
        <w:t xml:space="preserve">Gestionar empleados </w:t>
      </w:r>
      <w:r w:rsidR="00223FE5">
        <w:rPr>
          <w:rFonts w:ascii="Wingdings" w:eastAsia="Wingdings" w:hAnsi="Wingdings" w:cs="Wingdings"/>
        </w:rPr>
        <w:t>à</w:t>
      </w:r>
      <w:r w:rsidR="00223FE5">
        <w:t xml:space="preserve"> </w:t>
      </w:r>
      <w:r w:rsidR="00A27A18">
        <w:t xml:space="preserve">Gestionar citas: empleado, servicio, </w:t>
      </w:r>
      <w:r w:rsidR="005D1C80">
        <w:t>salón verificado, sucursal, cliente fiel, cliente verificado, promoción, método de pago, estado de cita, cita</w:t>
      </w:r>
      <w:r w:rsidR="00DC76C3">
        <w:t>.</w:t>
      </w:r>
    </w:p>
    <w:p w14:paraId="7B191C6F" w14:textId="3F845F10" w:rsidR="00684528" w:rsidRDefault="00DC76C3" w:rsidP="0020435D">
      <w:pPr>
        <w:pStyle w:val="ListParagraph"/>
        <w:numPr>
          <w:ilvl w:val="0"/>
          <w:numId w:val="48"/>
        </w:numPr>
      </w:pPr>
      <w:r>
        <w:t xml:space="preserve">Gestionar Servicios </w:t>
      </w:r>
      <w:r>
        <w:rPr>
          <w:rFonts w:ascii="Wingdings" w:eastAsia="Wingdings" w:hAnsi="Wingdings" w:cs="Wingdings"/>
        </w:rPr>
        <w:t>à</w:t>
      </w:r>
      <w:r>
        <w:t xml:space="preserve"> </w:t>
      </w:r>
      <w:r w:rsidR="00684528">
        <w:t>Gestionar citas: servicio, empleado, salón verificado, sucursal, cliente fiel, cliente verificado, promoción, método de pago, estado de cita, cita.</w:t>
      </w:r>
    </w:p>
    <w:p w14:paraId="2A9D2F0D" w14:textId="07FC5C25" w:rsidR="00684528" w:rsidRDefault="0060341F" w:rsidP="0020435D">
      <w:pPr>
        <w:pStyle w:val="ListParagraph"/>
        <w:numPr>
          <w:ilvl w:val="0"/>
          <w:numId w:val="48"/>
        </w:numPr>
      </w:pPr>
      <w:r>
        <w:t xml:space="preserve">Gestiona promociones </w:t>
      </w:r>
      <w:r>
        <w:rPr>
          <w:rFonts w:ascii="Wingdings" w:eastAsia="Wingdings" w:hAnsi="Wingdings" w:cs="Wingdings"/>
        </w:rPr>
        <w:t>à</w:t>
      </w:r>
      <w:r>
        <w:t xml:space="preserve"> Gestionar citas: promociones, servicios, empleados, salón verificado, sucursal, cliente fiel, cliente verificado, método de pago, estado de cita, cita.</w:t>
      </w:r>
    </w:p>
    <w:p w14:paraId="5D23816A" w14:textId="4A776B33" w:rsidR="0060341F" w:rsidRDefault="004E751A" w:rsidP="0020435D">
      <w:pPr>
        <w:pStyle w:val="ListParagraph"/>
        <w:numPr>
          <w:ilvl w:val="0"/>
          <w:numId w:val="48"/>
        </w:numPr>
      </w:pPr>
      <w:r>
        <w:t xml:space="preserve">Anular cita </w:t>
      </w:r>
      <w:r>
        <w:rPr>
          <w:rFonts w:ascii="Wingdings" w:eastAsia="Wingdings" w:hAnsi="Wingdings" w:cs="Wingdings"/>
        </w:rPr>
        <w:t>à</w:t>
      </w:r>
      <w:r>
        <w:t xml:space="preserve"> Gestionar cita: cita, promoción, servicio, empleado, saló verificado, sucursal, cliente fiel, cliente verificado, método de pago, estado de cita.</w:t>
      </w:r>
    </w:p>
    <w:p w14:paraId="72A994D4" w14:textId="49F9F5C1" w:rsidR="004E751A" w:rsidRDefault="00E71A30" w:rsidP="0020435D">
      <w:pPr>
        <w:pStyle w:val="ListParagraph"/>
        <w:numPr>
          <w:ilvl w:val="0"/>
          <w:numId w:val="48"/>
        </w:numPr>
      </w:pPr>
      <w:r>
        <w:t xml:space="preserve">Gestionar método de pago </w:t>
      </w:r>
      <w:r>
        <w:rPr>
          <w:rFonts w:ascii="Wingdings" w:eastAsia="Wingdings" w:hAnsi="Wingdings" w:cs="Wingdings"/>
        </w:rPr>
        <w:t>à</w:t>
      </w:r>
      <w:r>
        <w:t xml:space="preserve"> Gestionar cita: método de pago, promoción, servicio, empleado, salón verificado, sucursal, cliente verificado, cliente fiel, </w:t>
      </w:r>
      <w:r w:rsidR="003A2DE5">
        <w:t>estado de cita, cita.</w:t>
      </w:r>
    </w:p>
    <w:p w14:paraId="190E75AD" w14:textId="01AD63FF" w:rsidR="003A2DE5" w:rsidRDefault="00D26A73" w:rsidP="0020435D">
      <w:pPr>
        <w:pStyle w:val="ListParagraph"/>
        <w:numPr>
          <w:ilvl w:val="0"/>
          <w:numId w:val="48"/>
        </w:numPr>
      </w:pPr>
      <w:r>
        <w:t xml:space="preserve">Gestionar estado de cita </w:t>
      </w:r>
      <w:r>
        <w:rPr>
          <w:rFonts w:ascii="Wingdings" w:eastAsia="Wingdings" w:hAnsi="Wingdings" w:cs="Wingdings"/>
        </w:rPr>
        <w:t>à</w:t>
      </w:r>
      <w:r>
        <w:t xml:space="preserve"> Gestionar cita: estado de cita, cita, método de pago, promoción, empleado, servicio, salón verificado, sucursal, cliente verificado, cliente fiel.</w:t>
      </w:r>
    </w:p>
    <w:p w14:paraId="3DAAEE82" w14:textId="559F881F" w:rsidR="00D26A73" w:rsidRDefault="00750174" w:rsidP="0020435D">
      <w:pPr>
        <w:pStyle w:val="ListParagraph"/>
        <w:numPr>
          <w:ilvl w:val="0"/>
          <w:numId w:val="48"/>
        </w:numPr>
      </w:pPr>
      <w:r>
        <w:t xml:space="preserve">Gestionar servicios </w:t>
      </w:r>
      <w:r>
        <w:rPr>
          <w:rFonts w:ascii="Wingdings" w:eastAsia="Wingdings" w:hAnsi="Wingdings" w:cs="Wingdings"/>
        </w:rPr>
        <w:t>à</w:t>
      </w:r>
      <w:r>
        <w:t xml:space="preserve"> Gestionar reseñas</w:t>
      </w:r>
      <w:r w:rsidR="00CD0B39">
        <w:t>: servicio, cita.</w:t>
      </w:r>
    </w:p>
    <w:p w14:paraId="06EEF415" w14:textId="3838E19A" w:rsidR="00CD0B39" w:rsidRDefault="00CD0B39" w:rsidP="0020435D">
      <w:pPr>
        <w:pStyle w:val="ListParagraph"/>
        <w:numPr>
          <w:ilvl w:val="0"/>
          <w:numId w:val="48"/>
        </w:numPr>
      </w:pPr>
      <w:r>
        <w:t xml:space="preserve">Gestionar Cita </w:t>
      </w:r>
      <w:r>
        <w:rPr>
          <w:rFonts w:ascii="Wingdings" w:eastAsia="Wingdings" w:hAnsi="Wingdings" w:cs="Wingdings"/>
        </w:rPr>
        <w:t>à</w:t>
      </w:r>
      <w:r>
        <w:t xml:space="preserve"> Gestionar reseñas: </w:t>
      </w:r>
      <w:r w:rsidR="002211FB">
        <w:t>cita, servicio.</w:t>
      </w:r>
    </w:p>
    <w:p w14:paraId="4A601E67" w14:textId="26EFAFEC" w:rsidR="002211FB" w:rsidRDefault="00E2420B" w:rsidP="0020435D">
      <w:pPr>
        <w:pStyle w:val="ListParagraph"/>
        <w:numPr>
          <w:ilvl w:val="0"/>
          <w:numId w:val="48"/>
        </w:numPr>
      </w:pPr>
      <w:r>
        <w:t xml:space="preserve">Gestionar citas </w:t>
      </w:r>
      <w:r>
        <w:rPr>
          <w:rFonts w:ascii="Wingdings" w:eastAsia="Wingdings" w:hAnsi="Wingdings" w:cs="Wingdings"/>
        </w:rPr>
        <w:t>à</w:t>
      </w:r>
      <w:r>
        <w:t xml:space="preserve"> Anular cita: cita</w:t>
      </w:r>
      <w:r w:rsidR="00047537">
        <w:t>.</w:t>
      </w:r>
    </w:p>
    <w:p w14:paraId="7E74CBBD" w14:textId="543CA69B" w:rsidR="00E2420B" w:rsidRDefault="00950EC8" w:rsidP="0020435D">
      <w:pPr>
        <w:pStyle w:val="ListParagraph"/>
        <w:numPr>
          <w:ilvl w:val="0"/>
          <w:numId w:val="48"/>
        </w:numPr>
      </w:pPr>
      <w:r>
        <w:t xml:space="preserve">Gestiona citas </w:t>
      </w:r>
      <w:r>
        <w:rPr>
          <w:rFonts w:ascii="Wingdings" w:eastAsia="Wingdings" w:hAnsi="Wingdings" w:cs="Wingdings"/>
        </w:rPr>
        <w:t>à</w:t>
      </w:r>
      <w:r>
        <w:t xml:space="preserve"> Enviar notificaciones: cita</w:t>
      </w:r>
      <w:r w:rsidR="00047537">
        <w:t>.</w:t>
      </w:r>
    </w:p>
    <w:p w14:paraId="05421348" w14:textId="35D07927" w:rsidR="00950EC8" w:rsidRDefault="00950EC8" w:rsidP="0020435D">
      <w:pPr>
        <w:pStyle w:val="ListParagraph"/>
        <w:numPr>
          <w:ilvl w:val="0"/>
          <w:numId w:val="48"/>
        </w:numPr>
      </w:pPr>
      <w:r>
        <w:t xml:space="preserve">Gestionar citas </w:t>
      </w:r>
      <w:r>
        <w:rPr>
          <w:rFonts w:ascii="Wingdings" w:eastAsia="Wingdings" w:hAnsi="Wingdings" w:cs="Wingdings"/>
        </w:rPr>
        <w:t>à</w:t>
      </w:r>
      <w:r>
        <w:t xml:space="preserve"> </w:t>
      </w:r>
      <w:r w:rsidR="00047537">
        <w:t>Elaborar agenda diaria: cita.</w:t>
      </w:r>
    </w:p>
    <w:p w14:paraId="3C6BCEFB" w14:textId="0730F151" w:rsidR="00982282" w:rsidRPr="00D44DD2" w:rsidRDefault="00047537" w:rsidP="0020435D">
      <w:pPr>
        <w:pStyle w:val="ListParagraph"/>
        <w:numPr>
          <w:ilvl w:val="0"/>
          <w:numId w:val="48"/>
        </w:numPr>
      </w:pPr>
      <w:r>
        <w:t xml:space="preserve">Gestionar citas </w:t>
      </w:r>
      <w:r>
        <w:rPr>
          <w:rFonts w:ascii="Wingdings" w:eastAsia="Wingdings" w:hAnsi="Wingdings" w:cs="Wingdings"/>
        </w:rPr>
        <w:t>à</w:t>
      </w:r>
      <w:r>
        <w:t xml:space="preserve"> </w:t>
      </w:r>
      <w:r w:rsidR="00982282">
        <w:t>Elaborar reporte de citas reservadas: cita</w:t>
      </w:r>
    </w:p>
    <w:p w14:paraId="464DEAC1" w14:textId="77777777" w:rsidR="00B716FF" w:rsidRPr="00837ADE" w:rsidRDefault="00B716FF" w:rsidP="00B716FF">
      <w:pPr>
        <w:pStyle w:val="Heading2"/>
      </w:pPr>
      <w:bookmarkStart w:id="50" w:name="_Toc1866976306"/>
      <w:bookmarkStart w:id="51" w:name="_Toc168952218"/>
      <w:bookmarkStart w:id="52" w:name="_Toc1916269155"/>
      <w:r>
        <w:t>Ambiente</w:t>
      </w:r>
      <w:bookmarkEnd w:id="50"/>
      <w:bookmarkEnd w:id="51"/>
    </w:p>
    <w:p w14:paraId="0716559D" w14:textId="405BD2A8" w:rsidR="20A2EE89" w:rsidRDefault="008E6016" w:rsidP="20A2EE89">
      <w:r>
        <w:t>El ambiente del sistema de gestión de reservas para salones de belleza y peluquerías opera en un ambiente complejo y dinámico, interactuando con varios componentes externos e internos.</w:t>
      </w:r>
    </w:p>
    <w:p w14:paraId="1D68E829" w14:textId="1EC4F9C3" w:rsidR="008E6016" w:rsidRDefault="008E6016" w:rsidP="008E6016">
      <w:pPr>
        <w:pStyle w:val="Heading3"/>
      </w:pPr>
      <w:bookmarkStart w:id="53" w:name="_Toc168952219"/>
      <w:r>
        <w:t>Componentes externos</w:t>
      </w:r>
      <w:bookmarkEnd w:id="53"/>
    </w:p>
    <w:p w14:paraId="10C3907A" w14:textId="76700374" w:rsidR="00CF4E68" w:rsidRDefault="003B061E" w:rsidP="00CF4E68">
      <w:r>
        <w:t>Entre los componentes externos tenemos:</w:t>
      </w:r>
    </w:p>
    <w:p w14:paraId="27EF7D8F" w14:textId="77777777" w:rsidR="003B061E" w:rsidRDefault="003B061E" w:rsidP="0020435D">
      <w:pPr>
        <w:pStyle w:val="ListParagraph"/>
        <w:numPr>
          <w:ilvl w:val="0"/>
          <w:numId w:val="37"/>
        </w:numPr>
      </w:pPr>
      <w:r>
        <w:t>Clientes: El público general que busca servicios de belleza. Interactúan con el sistema a través de la interfaz web o móvil para buscar salones, reservar citas, ver historiales y dar retroalimentación.</w:t>
      </w:r>
    </w:p>
    <w:p w14:paraId="29B0AA7F" w14:textId="77777777" w:rsidR="003B061E" w:rsidRDefault="003B061E" w:rsidP="0020435D">
      <w:pPr>
        <w:pStyle w:val="ListParagraph"/>
        <w:numPr>
          <w:ilvl w:val="0"/>
          <w:numId w:val="37"/>
        </w:numPr>
      </w:pPr>
      <w:r>
        <w:t>Salones de Belleza: Negocios independientes que ofrecen servicios de belleza. Utilizan el sistema para gestionar su presencia en línea, horarios, servicios y reservas.</w:t>
      </w:r>
    </w:p>
    <w:p w14:paraId="798991EA" w14:textId="77777777" w:rsidR="003B061E" w:rsidRDefault="003B061E" w:rsidP="0020435D">
      <w:pPr>
        <w:pStyle w:val="ListParagraph"/>
        <w:numPr>
          <w:ilvl w:val="0"/>
          <w:numId w:val="37"/>
        </w:numPr>
      </w:pPr>
      <w:r>
        <w:t>Estilistas/Empleados: Profesionales que trabajan en los salones. Acceden al sistema para ver sus agendas, gestionar sus horarios y recibir notificaciones.</w:t>
      </w:r>
    </w:p>
    <w:p w14:paraId="2DAFBEA9" w14:textId="77777777" w:rsidR="003B061E" w:rsidRDefault="003B061E" w:rsidP="0020435D">
      <w:pPr>
        <w:pStyle w:val="ListParagraph"/>
        <w:numPr>
          <w:ilvl w:val="0"/>
          <w:numId w:val="37"/>
        </w:numPr>
      </w:pPr>
      <w:r>
        <w:t>Pasarelas de Pago: Servicios de terceros que procesan transacciones cuando los clientes pagan a través de la app.</w:t>
      </w:r>
    </w:p>
    <w:p w14:paraId="4A322E96" w14:textId="77777777" w:rsidR="003B061E" w:rsidRDefault="003B061E" w:rsidP="0020435D">
      <w:pPr>
        <w:pStyle w:val="ListParagraph"/>
        <w:numPr>
          <w:ilvl w:val="0"/>
          <w:numId w:val="37"/>
        </w:numPr>
      </w:pPr>
      <w:r>
        <w:t>Servicios de Geolocalización: APIs que ayudan a los clientes a encontrar salones cercanos.</w:t>
      </w:r>
    </w:p>
    <w:p w14:paraId="64409DA5" w14:textId="02321E7E" w:rsidR="003B061E" w:rsidRPr="00CF4E68" w:rsidRDefault="003B061E" w:rsidP="0020435D">
      <w:pPr>
        <w:pStyle w:val="ListParagraph"/>
        <w:numPr>
          <w:ilvl w:val="0"/>
          <w:numId w:val="37"/>
        </w:numPr>
      </w:pPr>
      <w:r>
        <w:t>Proveedores de Notificaciones: Servicios que envían SMS o notificaciones push para recordatorios.</w:t>
      </w:r>
    </w:p>
    <w:p w14:paraId="6A60CAEF" w14:textId="577765A0" w:rsidR="008E6016" w:rsidRDefault="008E6016" w:rsidP="00CF4E68">
      <w:pPr>
        <w:pStyle w:val="Heading3"/>
      </w:pPr>
      <w:bookmarkStart w:id="54" w:name="_Toc168952220"/>
      <w:r>
        <w:t>Componentes internos</w:t>
      </w:r>
      <w:bookmarkEnd w:id="54"/>
    </w:p>
    <w:p w14:paraId="48D2376C" w14:textId="77777777" w:rsidR="00423A2F" w:rsidRDefault="00423A2F" w:rsidP="0020435D">
      <w:pPr>
        <w:pStyle w:val="ListParagraph"/>
        <w:numPr>
          <w:ilvl w:val="0"/>
          <w:numId w:val="38"/>
        </w:numPr>
      </w:pPr>
      <w:r>
        <w:t>Base de Datos: Almacena toda la información crítica (usuarios, salones, servicios, reservas).</w:t>
      </w:r>
    </w:p>
    <w:p w14:paraId="43A5081F" w14:textId="77777777" w:rsidR="00423A2F" w:rsidRDefault="00423A2F" w:rsidP="0020435D">
      <w:pPr>
        <w:pStyle w:val="ListParagraph"/>
        <w:numPr>
          <w:ilvl w:val="0"/>
          <w:numId w:val="38"/>
        </w:numPr>
      </w:pPr>
      <w:r>
        <w:t>Servidor Web: Aloja la aplicación y maneja las solicitudes de los usuarios.</w:t>
      </w:r>
    </w:p>
    <w:p w14:paraId="2D355798" w14:textId="77777777" w:rsidR="00423A2F" w:rsidRDefault="00423A2F" w:rsidP="0020435D">
      <w:pPr>
        <w:pStyle w:val="ListParagraph"/>
        <w:numPr>
          <w:ilvl w:val="0"/>
          <w:numId w:val="38"/>
        </w:numPr>
      </w:pPr>
      <w:r>
        <w:t>Sistema de Autenticación: Gestiona el registro, inicio de sesión y permisos.</w:t>
      </w:r>
    </w:p>
    <w:p w14:paraId="726E1CE3" w14:textId="77777777" w:rsidR="00423A2F" w:rsidRDefault="00423A2F" w:rsidP="0020435D">
      <w:pPr>
        <w:pStyle w:val="ListParagraph"/>
        <w:numPr>
          <w:ilvl w:val="0"/>
          <w:numId w:val="38"/>
        </w:numPr>
      </w:pPr>
      <w:r>
        <w:t>Motor de Reservas: Algoritmo que maneja la disponibilidad, conflictos y confirmaciones.</w:t>
      </w:r>
    </w:p>
    <w:p w14:paraId="055712ED" w14:textId="77777777" w:rsidR="00423A2F" w:rsidRDefault="00423A2F" w:rsidP="0020435D">
      <w:pPr>
        <w:pStyle w:val="ListParagraph"/>
        <w:numPr>
          <w:ilvl w:val="0"/>
          <w:numId w:val="38"/>
        </w:numPr>
      </w:pPr>
      <w:r>
        <w:t>Sistema de Calificaciones: Procesa y muestra las reseñas y calificaciones de los usuarios.</w:t>
      </w:r>
    </w:p>
    <w:p w14:paraId="787DB548" w14:textId="77777777" w:rsidR="00423A2F" w:rsidRDefault="00423A2F" w:rsidP="0020435D">
      <w:pPr>
        <w:pStyle w:val="ListParagraph"/>
        <w:numPr>
          <w:ilvl w:val="0"/>
          <w:numId w:val="38"/>
        </w:numPr>
      </w:pPr>
      <w:r>
        <w:t>Módulo de Análisis: Genera informes y métricas para los salones.</w:t>
      </w:r>
    </w:p>
    <w:p w14:paraId="235A23BE" w14:textId="09A08B4A" w:rsidR="003B061E" w:rsidRPr="003B061E" w:rsidRDefault="00423A2F" w:rsidP="0020435D">
      <w:pPr>
        <w:pStyle w:val="ListParagraph"/>
        <w:numPr>
          <w:ilvl w:val="0"/>
          <w:numId w:val="38"/>
        </w:numPr>
      </w:pPr>
      <w:r>
        <w:t>Interfaz de Usuario: Componentes front-end que los usuarios interactúan.</w:t>
      </w:r>
    </w:p>
    <w:p w14:paraId="1C0B8B37" w14:textId="0A3D0A97" w:rsidR="008E6016" w:rsidRDefault="008E6016" w:rsidP="00CF4E68">
      <w:pPr>
        <w:pStyle w:val="Heading3"/>
      </w:pPr>
      <w:bookmarkStart w:id="55" w:name="_Toc168952221"/>
      <w:r>
        <w:t>Características del ambiente</w:t>
      </w:r>
      <w:bookmarkEnd w:id="55"/>
    </w:p>
    <w:p w14:paraId="53686AC1" w14:textId="77777777" w:rsidR="005469DF" w:rsidRDefault="005469DF" w:rsidP="0020435D">
      <w:pPr>
        <w:pStyle w:val="ListParagraph"/>
        <w:numPr>
          <w:ilvl w:val="0"/>
          <w:numId w:val="39"/>
        </w:numPr>
      </w:pPr>
      <w:r>
        <w:t>Alta Variabilidad: Los servicios, precios y disponibilidades cambian frecuentemente.</w:t>
      </w:r>
    </w:p>
    <w:p w14:paraId="67D46180" w14:textId="77777777" w:rsidR="005469DF" w:rsidRDefault="005469DF" w:rsidP="0020435D">
      <w:pPr>
        <w:pStyle w:val="ListParagraph"/>
        <w:numPr>
          <w:ilvl w:val="0"/>
          <w:numId w:val="39"/>
        </w:numPr>
      </w:pPr>
      <w:r>
        <w:t>Tiempo Real: La información de disponibilidad debe actualizarse instantáneamente.</w:t>
      </w:r>
    </w:p>
    <w:p w14:paraId="59AD6136" w14:textId="77777777" w:rsidR="005469DF" w:rsidRDefault="005469DF" w:rsidP="0020435D">
      <w:pPr>
        <w:pStyle w:val="ListParagraph"/>
        <w:numPr>
          <w:ilvl w:val="0"/>
          <w:numId w:val="39"/>
        </w:numPr>
      </w:pPr>
      <w:r>
        <w:t>Picos de Demanda: Mayor actividad en fines de semana o antes de eventos.</w:t>
      </w:r>
    </w:p>
    <w:p w14:paraId="6B773C2A" w14:textId="77777777" w:rsidR="005469DF" w:rsidRDefault="005469DF" w:rsidP="0020435D">
      <w:pPr>
        <w:pStyle w:val="ListParagraph"/>
        <w:numPr>
          <w:ilvl w:val="0"/>
          <w:numId w:val="39"/>
        </w:numPr>
      </w:pPr>
      <w:r>
        <w:t>Multilingüe: Puede necesitar soportar varios idiomas según la región.</w:t>
      </w:r>
    </w:p>
    <w:p w14:paraId="584C1882" w14:textId="77777777" w:rsidR="005469DF" w:rsidRDefault="005469DF" w:rsidP="0020435D">
      <w:pPr>
        <w:pStyle w:val="ListParagraph"/>
        <w:numPr>
          <w:ilvl w:val="0"/>
          <w:numId w:val="39"/>
        </w:numPr>
      </w:pPr>
      <w:r>
        <w:t>Multiplataforma: Debe funcionar en web y móvil.</w:t>
      </w:r>
    </w:p>
    <w:p w14:paraId="34AA88C7" w14:textId="7A5519CD" w:rsidR="005469DF" w:rsidRPr="005469DF" w:rsidRDefault="005469DF" w:rsidP="0020435D">
      <w:pPr>
        <w:pStyle w:val="ListParagraph"/>
        <w:numPr>
          <w:ilvl w:val="0"/>
          <w:numId w:val="39"/>
        </w:numPr>
      </w:pPr>
      <w:r>
        <w:t>Alta Seguridad: Maneja datos personales y financieros.</w:t>
      </w:r>
    </w:p>
    <w:p w14:paraId="474E1A30" w14:textId="30668D09" w:rsidR="008E6016" w:rsidRDefault="008E6016" w:rsidP="00CF4E68">
      <w:pPr>
        <w:pStyle w:val="Heading2"/>
      </w:pPr>
      <w:bookmarkStart w:id="56" w:name="_Toc168952222"/>
      <w:r>
        <w:t>R</w:t>
      </w:r>
      <w:r w:rsidR="001D15FD">
        <w:t>etroalim</w:t>
      </w:r>
      <w:r w:rsidR="00CF4E68">
        <w:t>entación</w:t>
      </w:r>
      <w:bookmarkEnd w:id="56"/>
    </w:p>
    <w:p w14:paraId="0EF7E64D" w14:textId="1A93BC53" w:rsidR="00005338" w:rsidRDefault="00005338" w:rsidP="00005338">
      <w:r>
        <w:t>Por parte de la retroalimentación del sistema, este está diseñado para ser altamente adaptivo y receptivo, usando diversos mecanismos de retroalimentación</w:t>
      </w:r>
      <w:r w:rsidR="003101B5">
        <w:t xml:space="preserve"> que nos permitirán</w:t>
      </w:r>
      <w:r w:rsidR="0065610A">
        <w:t>:</w:t>
      </w:r>
    </w:p>
    <w:p w14:paraId="65A75E1A" w14:textId="3221669E" w:rsidR="0065610A" w:rsidRDefault="008D674E" w:rsidP="0020435D">
      <w:pPr>
        <w:pStyle w:val="ListParagraph"/>
        <w:numPr>
          <w:ilvl w:val="0"/>
          <w:numId w:val="39"/>
        </w:numPr>
      </w:pPr>
      <w:r>
        <w:t xml:space="preserve">Mejorar </w:t>
      </w:r>
      <w:r w:rsidR="00A90154">
        <w:t>continuamente la experiencia del usuario</w:t>
      </w:r>
    </w:p>
    <w:p w14:paraId="01FA7631" w14:textId="0226332F" w:rsidR="00A90154" w:rsidRDefault="00A90154" w:rsidP="0020435D">
      <w:pPr>
        <w:pStyle w:val="ListParagraph"/>
        <w:numPr>
          <w:ilvl w:val="0"/>
          <w:numId w:val="39"/>
        </w:numPr>
      </w:pPr>
      <w:r>
        <w:t>Ayudar a los salones a optimizar sus servicios</w:t>
      </w:r>
    </w:p>
    <w:p w14:paraId="4EA5D53A" w14:textId="05DFCB32" w:rsidR="00A90154" w:rsidRDefault="00A90154" w:rsidP="0020435D">
      <w:pPr>
        <w:pStyle w:val="ListParagraph"/>
        <w:numPr>
          <w:ilvl w:val="0"/>
          <w:numId w:val="39"/>
        </w:numPr>
      </w:pPr>
      <w:r>
        <w:t>Adaptarnos a las tendencias del mercado</w:t>
      </w:r>
    </w:p>
    <w:p w14:paraId="784DE800" w14:textId="757CBAE0" w:rsidR="00A90154" w:rsidRDefault="00A90154" w:rsidP="0020435D">
      <w:pPr>
        <w:pStyle w:val="ListParagraph"/>
        <w:numPr>
          <w:ilvl w:val="0"/>
          <w:numId w:val="39"/>
        </w:numPr>
      </w:pPr>
      <w:r>
        <w:t>Mantener alta calidad y rendimiento</w:t>
      </w:r>
      <w:r w:rsidR="00DA2EA3">
        <w:t xml:space="preserve"> contra el mercado</w:t>
      </w:r>
    </w:p>
    <w:p w14:paraId="2D16B1EF" w14:textId="54FEBCBE" w:rsidR="008D0656" w:rsidRDefault="008D0656" w:rsidP="00DC2DCC">
      <w:pPr>
        <w:pStyle w:val="Heading3"/>
      </w:pPr>
      <w:bookmarkStart w:id="57" w:name="_Toc168952223"/>
      <w:r>
        <w:t>Retroalimentación directa del cliente</w:t>
      </w:r>
      <w:bookmarkEnd w:id="57"/>
    </w:p>
    <w:p w14:paraId="19BF4694" w14:textId="77777777" w:rsidR="00C74133" w:rsidRDefault="00C74133" w:rsidP="0020435D">
      <w:pPr>
        <w:pStyle w:val="ListParagraph"/>
        <w:numPr>
          <w:ilvl w:val="0"/>
          <w:numId w:val="40"/>
        </w:numPr>
      </w:pPr>
      <w:r>
        <w:t>Calificaciones de Servicios: Los clientes puntúan de 1 a 5 estrellas.</w:t>
      </w:r>
    </w:p>
    <w:p w14:paraId="5A035203" w14:textId="77777777" w:rsidR="00C74133" w:rsidRDefault="00C74133" w:rsidP="0020435D">
      <w:pPr>
        <w:pStyle w:val="ListParagraph"/>
        <w:numPr>
          <w:ilvl w:val="0"/>
          <w:numId w:val="40"/>
        </w:numPr>
      </w:pPr>
      <w:r>
        <w:t>Reseñas Escritas: Comentarios detallados sobre su experiencia.</w:t>
      </w:r>
    </w:p>
    <w:p w14:paraId="6FFD9D30" w14:textId="4C6E2A69" w:rsidR="00DC2DCC" w:rsidRPr="00DC2DCC" w:rsidRDefault="00C74133" w:rsidP="0020435D">
      <w:pPr>
        <w:pStyle w:val="ListParagraph"/>
        <w:numPr>
          <w:ilvl w:val="0"/>
          <w:numId w:val="40"/>
        </w:numPr>
      </w:pPr>
      <w:r>
        <w:t>Encuestas Post-Servicio: Cuestionarios cortos enviados después de cada cita.</w:t>
      </w:r>
    </w:p>
    <w:p w14:paraId="2AF3E3ED" w14:textId="2972350D" w:rsidR="008D0656" w:rsidRDefault="008D0656" w:rsidP="00DC2DCC">
      <w:pPr>
        <w:pStyle w:val="Heading3"/>
      </w:pPr>
      <w:bookmarkStart w:id="58" w:name="_Toc168952224"/>
      <w:r>
        <w:t>Retroalimentación indirecta del cliente</w:t>
      </w:r>
      <w:bookmarkEnd w:id="58"/>
    </w:p>
    <w:p w14:paraId="372184D1" w14:textId="77777777" w:rsidR="003C2B0F" w:rsidRDefault="003C2B0F" w:rsidP="0020435D">
      <w:pPr>
        <w:pStyle w:val="ListParagraph"/>
        <w:numPr>
          <w:ilvl w:val="0"/>
          <w:numId w:val="41"/>
        </w:numPr>
      </w:pPr>
      <w:r>
        <w:t>Análisis de Reservas: Identifica servicios populares o con baja demanda.</w:t>
      </w:r>
    </w:p>
    <w:p w14:paraId="1BF1277C" w14:textId="77777777" w:rsidR="003C2B0F" w:rsidRDefault="003C2B0F" w:rsidP="0020435D">
      <w:pPr>
        <w:pStyle w:val="ListParagraph"/>
        <w:numPr>
          <w:ilvl w:val="0"/>
          <w:numId w:val="41"/>
        </w:numPr>
      </w:pPr>
      <w:r>
        <w:t>Patrones de Uso: Detecta preferencias de horarios o días.</w:t>
      </w:r>
    </w:p>
    <w:p w14:paraId="0D84868F" w14:textId="77777777" w:rsidR="003C2B0F" w:rsidRDefault="003C2B0F" w:rsidP="0020435D">
      <w:pPr>
        <w:pStyle w:val="ListParagraph"/>
        <w:numPr>
          <w:ilvl w:val="0"/>
          <w:numId w:val="41"/>
        </w:numPr>
      </w:pPr>
      <w:r>
        <w:t>Tasa de Cancelaciones: Alerta sobre posibles problemas con ciertos salones o servicios.</w:t>
      </w:r>
    </w:p>
    <w:p w14:paraId="09970A66" w14:textId="302ACC81" w:rsidR="00C74133" w:rsidRPr="00C74133" w:rsidRDefault="003C2B0F" w:rsidP="0020435D">
      <w:pPr>
        <w:pStyle w:val="ListParagraph"/>
        <w:numPr>
          <w:ilvl w:val="0"/>
          <w:numId w:val="41"/>
        </w:numPr>
      </w:pPr>
      <w:r>
        <w:t>Tasa de Retorno: Muestra la lealtad del cliente a salones específicos.</w:t>
      </w:r>
    </w:p>
    <w:p w14:paraId="0594C1A6" w14:textId="3CBF3AD5" w:rsidR="008D0656" w:rsidRDefault="008D0656" w:rsidP="00DC2DCC">
      <w:pPr>
        <w:pStyle w:val="Heading3"/>
      </w:pPr>
      <w:bookmarkStart w:id="59" w:name="_Toc168952225"/>
      <w:r>
        <w:t>Retroalimentación del salón</w:t>
      </w:r>
      <w:bookmarkEnd w:id="59"/>
    </w:p>
    <w:p w14:paraId="2E37F759" w14:textId="77777777" w:rsidR="00E27C65" w:rsidRDefault="00E27C65" w:rsidP="0020435D">
      <w:pPr>
        <w:pStyle w:val="ListParagraph"/>
        <w:numPr>
          <w:ilvl w:val="0"/>
          <w:numId w:val="42"/>
        </w:numPr>
      </w:pPr>
      <w:r>
        <w:t>Reportes de Rendimiento: Resumen de reservas, ingresos y calificaciones.</w:t>
      </w:r>
    </w:p>
    <w:p w14:paraId="3418D9CA" w14:textId="70C8A5BB" w:rsidR="00E27C65" w:rsidRDefault="00E27C65" w:rsidP="0020435D">
      <w:pPr>
        <w:pStyle w:val="ListParagraph"/>
        <w:numPr>
          <w:ilvl w:val="0"/>
          <w:numId w:val="42"/>
        </w:numPr>
      </w:pPr>
      <w:r>
        <w:t xml:space="preserve">Alertas de Capacidad: Notifica cuando un servicio está sobre o </w:t>
      </w:r>
      <w:r w:rsidR="00221C89">
        <w:t>subutilizado</w:t>
      </w:r>
      <w:r>
        <w:t>.</w:t>
      </w:r>
    </w:p>
    <w:p w14:paraId="3867E6A9" w14:textId="77777777" w:rsidR="00E27C65" w:rsidRDefault="00E27C65" w:rsidP="0020435D">
      <w:pPr>
        <w:pStyle w:val="ListParagraph"/>
        <w:numPr>
          <w:ilvl w:val="0"/>
          <w:numId w:val="42"/>
        </w:numPr>
      </w:pPr>
      <w:r>
        <w:t>Sugerencias de Precios: Basadas en la demanda y precios de la competencia.</w:t>
      </w:r>
    </w:p>
    <w:p w14:paraId="329C4AAA" w14:textId="0508B7CA" w:rsidR="003C2B0F" w:rsidRPr="003C2B0F" w:rsidRDefault="00E27C65" w:rsidP="0020435D">
      <w:pPr>
        <w:pStyle w:val="ListParagraph"/>
        <w:numPr>
          <w:ilvl w:val="0"/>
          <w:numId w:val="42"/>
        </w:numPr>
      </w:pPr>
      <w:r>
        <w:t>Feedback de Empleados: Los estilistas pueden reportar problemas o sugerir mejoras.</w:t>
      </w:r>
    </w:p>
    <w:p w14:paraId="44E3B8A5" w14:textId="430E3305" w:rsidR="008D0656" w:rsidRDefault="008D0656" w:rsidP="00DC2DCC">
      <w:pPr>
        <w:pStyle w:val="Heading3"/>
      </w:pPr>
      <w:bookmarkStart w:id="60" w:name="_Toc168952226"/>
      <w:r>
        <w:t>Retroalimentación del sistema</w:t>
      </w:r>
      <w:bookmarkEnd w:id="60"/>
    </w:p>
    <w:p w14:paraId="277FDB47" w14:textId="77777777" w:rsidR="00AB01DD" w:rsidRDefault="00AB01DD" w:rsidP="0020435D">
      <w:pPr>
        <w:pStyle w:val="ListParagraph"/>
        <w:numPr>
          <w:ilvl w:val="0"/>
          <w:numId w:val="43"/>
        </w:numPr>
      </w:pPr>
      <w:r>
        <w:t>Métricas de Rendimiento: Tiempos de carga, tasas de error.</w:t>
      </w:r>
    </w:p>
    <w:p w14:paraId="6F0C0A9B" w14:textId="77777777" w:rsidR="00AB01DD" w:rsidRDefault="00AB01DD" w:rsidP="0020435D">
      <w:pPr>
        <w:pStyle w:val="ListParagraph"/>
        <w:numPr>
          <w:ilvl w:val="0"/>
          <w:numId w:val="43"/>
        </w:numPr>
      </w:pPr>
      <w:r>
        <w:t>Monitoreo de Recursos: Uso de CPU, memoria, base de datos.</w:t>
      </w:r>
    </w:p>
    <w:p w14:paraId="3BFFD804" w14:textId="77777777" w:rsidR="00AB01DD" w:rsidRDefault="00AB01DD" w:rsidP="0020435D">
      <w:pPr>
        <w:pStyle w:val="ListParagraph"/>
        <w:numPr>
          <w:ilvl w:val="0"/>
          <w:numId w:val="43"/>
        </w:numPr>
      </w:pPr>
      <w:r>
        <w:t>Logs de Errores: Identifica y reporta fallos para su corrección.</w:t>
      </w:r>
    </w:p>
    <w:p w14:paraId="2B83B341" w14:textId="610EE718" w:rsidR="00E27C65" w:rsidRPr="00E27C65" w:rsidRDefault="00AB01DD" w:rsidP="0020435D">
      <w:pPr>
        <w:pStyle w:val="ListParagraph"/>
        <w:numPr>
          <w:ilvl w:val="0"/>
          <w:numId w:val="43"/>
        </w:numPr>
      </w:pPr>
      <w:r>
        <w:t>A/B Testing: Prueba diferentes diseños de UI para ver cuál funciona mejor.</w:t>
      </w:r>
    </w:p>
    <w:p w14:paraId="24880876" w14:textId="46826C80" w:rsidR="008D0656" w:rsidRDefault="00C03E8D" w:rsidP="00DC2DCC">
      <w:pPr>
        <w:pStyle w:val="Heading3"/>
      </w:pPr>
      <w:bookmarkStart w:id="61" w:name="_Toc168952227"/>
      <w:r>
        <w:t>Retroalimentación de la comunidad</w:t>
      </w:r>
      <w:bookmarkEnd w:id="61"/>
    </w:p>
    <w:p w14:paraId="651EB039" w14:textId="77777777" w:rsidR="00AB01DD" w:rsidRDefault="00AB01DD" w:rsidP="0020435D">
      <w:pPr>
        <w:pStyle w:val="ListParagraph"/>
        <w:numPr>
          <w:ilvl w:val="0"/>
          <w:numId w:val="44"/>
        </w:numPr>
      </w:pPr>
      <w:r>
        <w:t>Foros y Grupos: Espacios donde usuarios discuten el sistema.</w:t>
      </w:r>
    </w:p>
    <w:p w14:paraId="655B6DB8" w14:textId="77777777" w:rsidR="00AB01DD" w:rsidRDefault="00AB01DD" w:rsidP="0020435D">
      <w:pPr>
        <w:pStyle w:val="ListParagraph"/>
        <w:numPr>
          <w:ilvl w:val="0"/>
          <w:numId w:val="44"/>
        </w:numPr>
      </w:pPr>
      <w:r>
        <w:t>Redes Sociales: Monitorea menciones y sentimientos.</w:t>
      </w:r>
    </w:p>
    <w:p w14:paraId="10F70AAC" w14:textId="7F8D2513" w:rsidR="00AB01DD" w:rsidRPr="00AB01DD" w:rsidRDefault="00AB01DD" w:rsidP="0020435D">
      <w:pPr>
        <w:pStyle w:val="ListParagraph"/>
        <w:numPr>
          <w:ilvl w:val="0"/>
          <w:numId w:val="44"/>
        </w:numPr>
      </w:pPr>
      <w:r>
        <w:t>Canal de Sugerencias: Usuarios proponen nuevas funciones.</w:t>
      </w:r>
    </w:p>
    <w:p w14:paraId="4650F303" w14:textId="44DA5CD8" w:rsidR="00E11302" w:rsidRDefault="00E11302" w:rsidP="00DC2DCC">
      <w:pPr>
        <w:pStyle w:val="Heading3"/>
      </w:pPr>
      <w:bookmarkStart w:id="62" w:name="_Toc168952228"/>
      <w:r>
        <w:t>Bucles de retroalimentación</w:t>
      </w:r>
      <w:bookmarkEnd w:id="62"/>
    </w:p>
    <w:p w14:paraId="664F4859" w14:textId="77777777" w:rsidR="00AB01DD" w:rsidRDefault="00AB01DD" w:rsidP="0020435D">
      <w:pPr>
        <w:pStyle w:val="ListParagraph"/>
        <w:numPr>
          <w:ilvl w:val="0"/>
          <w:numId w:val="45"/>
        </w:numPr>
      </w:pPr>
      <w:r>
        <w:rPr>
          <w:rFonts w:hint="eastAsia"/>
        </w:rPr>
        <w:t xml:space="preserve">Cliente </w:t>
      </w:r>
      <w:r>
        <w:rPr>
          <w:rFonts w:hint="eastAsia"/>
        </w:rPr>
        <w:t>→</w:t>
      </w:r>
      <w:r>
        <w:rPr>
          <w:rFonts w:hint="eastAsia"/>
        </w:rPr>
        <w:t xml:space="preserve"> Sistema </w:t>
      </w:r>
      <w:r>
        <w:rPr>
          <w:rFonts w:hint="eastAsia"/>
        </w:rPr>
        <w:t>→</w:t>
      </w:r>
      <w:r>
        <w:rPr>
          <w:rFonts w:hint="eastAsia"/>
        </w:rPr>
        <w:t xml:space="preserve"> Salón: Las reseñas afectan el ranking de los salones.</w:t>
      </w:r>
    </w:p>
    <w:p w14:paraId="0A975A1F" w14:textId="77777777" w:rsidR="00AB01DD" w:rsidRDefault="00AB01DD" w:rsidP="0020435D">
      <w:pPr>
        <w:pStyle w:val="ListParagraph"/>
        <w:numPr>
          <w:ilvl w:val="0"/>
          <w:numId w:val="45"/>
        </w:numPr>
      </w:pPr>
      <w:r>
        <w:rPr>
          <w:rFonts w:hint="eastAsia"/>
        </w:rPr>
        <w:t xml:space="preserve">Salón </w:t>
      </w:r>
      <w:r>
        <w:rPr>
          <w:rFonts w:hint="eastAsia"/>
        </w:rPr>
        <w:t>→</w:t>
      </w:r>
      <w:r>
        <w:rPr>
          <w:rFonts w:hint="eastAsia"/>
        </w:rPr>
        <w:t xml:space="preserve"> Sistema </w:t>
      </w:r>
      <w:r>
        <w:rPr>
          <w:rFonts w:hint="eastAsia"/>
        </w:rPr>
        <w:t>→</w:t>
      </w:r>
      <w:r>
        <w:rPr>
          <w:rFonts w:hint="eastAsia"/>
        </w:rPr>
        <w:t xml:space="preserve"> Cliente: Cambios en servicios actualizan las opciones del cliente.</w:t>
      </w:r>
    </w:p>
    <w:p w14:paraId="6B691E4B" w14:textId="77777777" w:rsidR="00AB01DD" w:rsidRDefault="00AB01DD" w:rsidP="0020435D">
      <w:pPr>
        <w:pStyle w:val="ListParagraph"/>
        <w:numPr>
          <w:ilvl w:val="0"/>
          <w:numId w:val="45"/>
        </w:numPr>
      </w:pPr>
      <w:r>
        <w:rPr>
          <w:rFonts w:hint="eastAsia"/>
        </w:rPr>
        <w:t xml:space="preserve">Sistema </w:t>
      </w:r>
      <w:r>
        <w:rPr>
          <w:rFonts w:hint="eastAsia"/>
        </w:rPr>
        <w:t>→</w:t>
      </w:r>
      <w:r>
        <w:rPr>
          <w:rFonts w:hint="eastAsia"/>
        </w:rPr>
        <w:t xml:space="preserve"> Desarrolladores: Errores y rendimiento guían actualizaciones.</w:t>
      </w:r>
    </w:p>
    <w:p w14:paraId="769B1A58" w14:textId="58FE6F05" w:rsidR="0056054F" w:rsidRPr="00005338" w:rsidRDefault="00AB01DD" w:rsidP="0020435D">
      <w:pPr>
        <w:pStyle w:val="ListParagraph"/>
        <w:numPr>
          <w:ilvl w:val="0"/>
          <w:numId w:val="45"/>
        </w:numPr>
      </w:pPr>
      <w:r>
        <w:rPr>
          <w:rFonts w:hint="eastAsia"/>
        </w:rPr>
        <w:t xml:space="preserve">Comunidad </w:t>
      </w:r>
      <w:r>
        <w:rPr>
          <w:rFonts w:hint="eastAsia"/>
        </w:rPr>
        <w:t>→</w:t>
      </w:r>
      <w:r>
        <w:rPr>
          <w:rFonts w:hint="eastAsia"/>
        </w:rPr>
        <w:t xml:space="preserve"> Sistema: Sugerencias influyen en el roadmap.</w:t>
      </w:r>
    </w:p>
    <w:p w14:paraId="08A8BFE6" w14:textId="77777777" w:rsidR="00B914D9" w:rsidRPr="00EA3D41" w:rsidRDefault="00B914D9" w:rsidP="00B914D9">
      <w:pPr>
        <w:pStyle w:val="Heading2"/>
      </w:pPr>
      <w:bookmarkStart w:id="63" w:name="_Toc2034408429"/>
      <w:bookmarkStart w:id="64" w:name="_Toc168952229"/>
      <w:r>
        <w:t>Descripción y Tipo de Sistema</w:t>
      </w:r>
      <w:bookmarkEnd w:id="63"/>
      <w:bookmarkEnd w:id="64"/>
    </w:p>
    <w:p w14:paraId="4CD68C9B" w14:textId="77777777" w:rsidR="00B914D9" w:rsidRDefault="00B914D9" w:rsidP="00B914D9">
      <w:r>
        <w:t>Por parte del tipo de sistema identificado, se clasifica primariamente como un sistema de información transacciona (TPS), peor también incorpora elementos de algunos otros sistemas.</w:t>
      </w:r>
    </w:p>
    <w:p w14:paraId="5DDCFD09" w14:textId="77777777" w:rsidR="00B914D9" w:rsidRDefault="00B914D9" w:rsidP="00B914D9">
      <w:pPr>
        <w:pStyle w:val="Heading3"/>
      </w:pPr>
      <w:bookmarkStart w:id="65" w:name="_Toc168952230"/>
      <w:r>
        <w:t>Sistema de información transaccional (TPS)</w:t>
      </w:r>
      <w:bookmarkEnd w:id="65"/>
    </w:p>
    <w:p w14:paraId="01E41D3D" w14:textId="77777777" w:rsidR="00B914D9" w:rsidRDefault="00B914D9" w:rsidP="00B914D9">
      <w:r>
        <w:t>El TPS recopila, almacena, modifica y recupera las transacciones diarias de una organización</w:t>
      </w:r>
    </w:p>
    <w:p w14:paraId="27424DE8" w14:textId="77777777" w:rsidR="00B914D9" w:rsidRDefault="00B914D9" w:rsidP="00B914D9">
      <w:r>
        <w:t>En nuestro sistema:</w:t>
      </w:r>
    </w:p>
    <w:p w14:paraId="35B37F39" w14:textId="77777777" w:rsidR="00B914D9" w:rsidRDefault="00B914D9" w:rsidP="0020435D">
      <w:pPr>
        <w:pStyle w:val="ListParagraph"/>
        <w:numPr>
          <w:ilvl w:val="0"/>
          <w:numId w:val="46"/>
        </w:numPr>
      </w:pPr>
      <w:r>
        <w:t>Se procesarán transacciones de reservas (CRUD)</w:t>
      </w:r>
    </w:p>
    <w:p w14:paraId="42247231" w14:textId="77777777" w:rsidR="00B914D9" w:rsidRDefault="00B914D9" w:rsidP="0020435D">
      <w:pPr>
        <w:pStyle w:val="ListParagraph"/>
        <w:numPr>
          <w:ilvl w:val="0"/>
          <w:numId w:val="46"/>
        </w:numPr>
      </w:pPr>
      <w:r>
        <w:t>Se registrarán servicios realizados</w:t>
      </w:r>
    </w:p>
    <w:p w14:paraId="0B3D9C65" w14:textId="77777777" w:rsidR="00B914D9" w:rsidRDefault="00B914D9" w:rsidP="0020435D">
      <w:pPr>
        <w:pStyle w:val="ListParagraph"/>
        <w:numPr>
          <w:ilvl w:val="0"/>
          <w:numId w:val="46"/>
        </w:numPr>
      </w:pPr>
      <w:r>
        <w:t>Se manejarán transacciones de pago</w:t>
      </w:r>
    </w:p>
    <w:p w14:paraId="55A572F5" w14:textId="77777777" w:rsidR="00B914D9" w:rsidRDefault="00B914D9" w:rsidP="0020435D">
      <w:pPr>
        <w:pStyle w:val="ListParagraph"/>
        <w:numPr>
          <w:ilvl w:val="0"/>
          <w:numId w:val="46"/>
        </w:numPr>
      </w:pPr>
      <w:r>
        <w:t>Se actualizará en tiempo real la disponibilidad de los salones</w:t>
      </w:r>
    </w:p>
    <w:p w14:paraId="4737F78C" w14:textId="77777777" w:rsidR="00B914D9" w:rsidRDefault="00B914D9" w:rsidP="00B914D9">
      <w:r>
        <w:t>La función principal del sistema es gestionar el flujo constante de reservas y servicios, que son las transacciones fundamentales en el negocio de la belleza.</w:t>
      </w:r>
    </w:p>
    <w:p w14:paraId="492087D5" w14:textId="77777777" w:rsidR="00B914D9" w:rsidRDefault="00B914D9" w:rsidP="00B914D9">
      <w:pPr>
        <w:pStyle w:val="Heading3"/>
      </w:pPr>
      <w:bookmarkStart w:id="66" w:name="_Toc168952231"/>
      <w:r>
        <w:t>Sistema de información estratégica (SIS)</w:t>
      </w:r>
      <w:bookmarkEnd w:id="66"/>
    </w:p>
    <w:p w14:paraId="0007C548" w14:textId="77777777" w:rsidR="00B914D9" w:rsidRDefault="00B914D9" w:rsidP="00B914D9">
      <w:r>
        <w:t>Este se comporta como el tipo secundario, que ayuda a la alta gerencia a tomar decisiones que afectan la dirección futura de la organización</w:t>
      </w:r>
    </w:p>
    <w:p w14:paraId="452818E6" w14:textId="77777777" w:rsidR="00B914D9" w:rsidRDefault="00B914D9" w:rsidP="0020435D">
      <w:pPr>
        <w:pStyle w:val="ListParagraph"/>
        <w:numPr>
          <w:ilvl w:val="0"/>
          <w:numId w:val="46"/>
        </w:numPr>
      </w:pPr>
      <w:r>
        <w:t>Se proporciona un análisis de tendencias de servicios</w:t>
      </w:r>
    </w:p>
    <w:p w14:paraId="2E4FFCCF" w14:textId="77777777" w:rsidR="00B914D9" w:rsidRDefault="00B914D9" w:rsidP="0020435D">
      <w:pPr>
        <w:pStyle w:val="ListParagraph"/>
        <w:numPr>
          <w:ilvl w:val="0"/>
          <w:numId w:val="46"/>
        </w:numPr>
      </w:pPr>
      <w:r>
        <w:t>Se ofrece insights sobre la satisfacción del cliente</w:t>
      </w:r>
    </w:p>
    <w:p w14:paraId="4DA25CBA" w14:textId="77777777" w:rsidR="00B914D9" w:rsidRDefault="00B914D9" w:rsidP="0020435D">
      <w:pPr>
        <w:pStyle w:val="ListParagraph"/>
        <w:numPr>
          <w:ilvl w:val="0"/>
          <w:numId w:val="46"/>
        </w:numPr>
      </w:pPr>
      <w:r>
        <w:t>Se ayuda a los salones a decidir sobre nuevos servicios o precios</w:t>
      </w:r>
    </w:p>
    <w:p w14:paraId="68CC2901" w14:textId="77777777" w:rsidR="00B914D9" w:rsidRPr="009E2AB5" w:rsidRDefault="00B914D9" w:rsidP="00B914D9">
      <w:r>
        <w:t>Si bien no es su función principal, el sistema proporciona datos estratégicos que los dueños de salones puedan usar para el crecimiento a largo plazo</w:t>
      </w:r>
    </w:p>
    <w:p w14:paraId="7B4DF89B" w14:textId="77777777" w:rsidR="00B914D9" w:rsidRDefault="00B914D9" w:rsidP="00B914D9">
      <w:pPr>
        <w:pStyle w:val="Heading3"/>
      </w:pPr>
      <w:bookmarkStart w:id="67" w:name="_Toc168952232"/>
      <w:r>
        <w:t>Sistema de procesamiento de eventos complejos (CEP)</w:t>
      </w:r>
      <w:bookmarkEnd w:id="67"/>
    </w:p>
    <w:p w14:paraId="79474C10" w14:textId="77777777" w:rsidR="00B914D9" w:rsidRPr="0067563E" w:rsidRDefault="00B914D9" w:rsidP="00B914D9">
      <w:r>
        <w:t>Los CEP identifican eventos significativos resultantes de las combinaciones de muchos eventos más simples.</w:t>
      </w:r>
    </w:p>
    <w:p w14:paraId="3F3E0876" w14:textId="77777777" w:rsidR="00B914D9" w:rsidRDefault="00B914D9" w:rsidP="0020435D">
      <w:pPr>
        <w:pStyle w:val="ListParagraph"/>
        <w:numPr>
          <w:ilvl w:val="0"/>
          <w:numId w:val="46"/>
        </w:numPr>
      </w:pPr>
      <w:r>
        <w:t>Se detectan patrones en las reservas</w:t>
      </w:r>
    </w:p>
    <w:p w14:paraId="49D75A14" w14:textId="77777777" w:rsidR="00B914D9" w:rsidRDefault="00B914D9" w:rsidP="0020435D">
      <w:pPr>
        <w:pStyle w:val="ListParagraph"/>
        <w:numPr>
          <w:ilvl w:val="0"/>
          <w:numId w:val="46"/>
        </w:numPr>
      </w:pPr>
      <w:r>
        <w:t>Se identifican correlaciones</w:t>
      </w:r>
    </w:p>
    <w:p w14:paraId="65A7887B" w14:textId="77777777" w:rsidR="00B914D9" w:rsidRDefault="00B914D9" w:rsidP="0020435D">
      <w:pPr>
        <w:pStyle w:val="ListParagraph"/>
        <w:numPr>
          <w:ilvl w:val="0"/>
          <w:numId w:val="46"/>
        </w:numPr>
      </w:pPr>
      <w:r>
        <w:t>Se alerta sobre anomalías</w:t>
      </w:r>
    </w:p>
    <w:p w14:paraId="672BC101" w14:textId="77777777" w:rsidR="00B914D9" w:rsidRPr="0067563E" w:rsidRDefault="00B914D9" w:rsidP="00B914D9">
      <w:r>
        <w:t>Si bien no es CEP puro, se tiene componentes que analizan patrones complejos en tiempo real para la optimización de la experiencia.</w:t>
      </w:r>
    </w:p>
    <w:p w14:paraId="149839E7" w14:textId="77777777" w:rsidR="00B914D9" w:rsidRDefault="00B914D9" w:rsidP="00B914D9">
      <w:pPr>
        <w:pStyle w:val="Heading3"/>
      </w:pPr>
      <w:bookmarkStart w:id="68" w:name="_Toc168952233"/>
      <w:r>
        <w:t>Sistema de recomendación</w:t>
      </w:r>
      <w:bookmarkEnd w:id="68"/>
    </w:p>
    <w:p w14:paraId="2EF21408" w14:textId="77777777" w:rsidR="00B914D9" w:rsidRPr="00441962" w:rsidRDefault="00B914D9" w:rsidP="00B914D9">
      <w:r>
        <w:t>Para la sugerencia de ítems a usuarios basándose en sus preferencias y comportamientos</w:t>
      </w:r>
    </w:p>
    <w:p w14:paraId="17F74AD4" w14:textId="77777777" w:rsidR="00B914D9" w:rsidRPr="00441962" w:rsidRDefault="00B914D9" w:rsidP="0020435D">
      <w:pPr>
        <w:pStyle w:val="ListParagraph"/>
        <w:numPr>
          <w:ilvl w:val="0"/>
          <w:numId w:val="46"/>
        </w:numPr>
      </w:pPr>
      <w:r>
        <w:t>Se recomienda servicios basados en el historial</w:t>
      </w:r>
    </w:p>
    <w:p w14:paraId="04FE6B47" w14:textId="77777777" w:rsidR="00B914D9" w:rsidRPr="00441962" w:rsidRDefault="00B914D9" w:rsidP="0020435D">
      <w:pPr>
        <w:pStyle w:val="ListParagraph"/>
        <w:numPr>
          <w:ilvl w:val="0"/>
          <w:numId w:val="46"/>
        </w:numPr>
      </w:pPr>
      <w:r>
        <w:t>Se sugiere salones según preferencias y ubicaciones</w:t>
      </w:r>
    </w:p>
    <w:p w14:paraId="2F66487A" w14:textId="77777777" w:rsidR="00B914D9" w:rsidRDefault="00B914D9" w:rsidP="0020435D">
      <w:pPr>
        <w:pStyle w:val="ListParagraph"/>
        <w:numPr>
          <w:ilvl w:val="0"/>
          <w:numId w:val="46"/>
        </w:numPr>
      </w:pPr>
      <w:r>
        <w:t>Se proporciona paquetes basados en combinaciones populares</w:t>
      </w:r>
    </w:p>
    <w:p w14:paraId="01F74751" w14:textId="77777777" w:rsidR="00B914D9" w:rsidRPr="00441962" w:rsidRDefault="00B914D9" w:rsidP="00B914D9">
      <w:r>
        <w:t>Esta función mejora la experiencia del usuario y aumenta las ventas cruzadas</w:t>
      </w:r>
    </w:p>
    <w:p w14:paraId="06779D7C" w14:textId="77777777" w:rsidR="00B914D9" w:rsidRDefault="00B914D9" w:rsidP="00B914D9">
      <w:pPr>
        <w:pStyle w:val="Heading3"/>
      </w:pPr>
      <w:bookmarkStart w:id="69" w:name="_Toc168952234"/>
      <w:r>
        <w:t>Sistema en tiempo real como característica</w:t>
      </w:r>
      <w:bookmarkEnd w:id="69"/>
    </w:p>
    <w:p w14:paraId="35E15439" w14:textId="77777777" w:rsidR="00B914D9" w:rsidRPr="00E42232" w:rsidRDefault="00B914D9" w:rsidP="00B914D9">
      <w:r>
        <w:t>Ayuda a la respuesta de entradas inmediatas con restricciones de tiempo</w:t>
      </w:r>
    </w:p>
    <w:p w14:paraId="2068E5B1" w14:textId="77777777" w:rsidR="00B914D9" w:rsidRDefault="00B914D9" w:rsidP="0020435D">
      <w:pPr>
        <w:pStyle w:val="ListParagraph"/>
        <w:numPr>
          <w:ilvl w:val="0"/>
          <w:numId w:val="46"/>
        </w:numPr>
      </w:pPr>
      <w:r>
        <w:t>Se actualiza la disponibilidad instantáneamente</w:t>
      </w:r>
    </w:p>
    <w:p w14:paraId="73407D6E" w14:textId="77777777" w:rsidR="00B914D9" w:rsidRPr="00E42232" w:rsidRDefault="00B914D9" w:rsidP="0020435D">
      <w:pPr>
        <w:pStyle w:val="ListParagraph"/>
        <w:numPr>
          <w:ilvl w:val="0"/>
          <w:numId w:val="46"/>
        </w:numPr>
      </w:pPr>
      <w:r>
        <w:t>Se envía confirmaciones y recordatorios en momentos precisos</w:t>
      </w:r>
    </w:p>
    <w:p w14:paraId="0C18E5C4" w14:textId="77777777" w:rsidR="00B914D9" w:rsidRDefault="00B914D9" w:rsidP="0020435D">
      <w:pPr>
        <w:pStyle w:val="ListParagraph"/>
        <w:numPr>
          <w:ilvl w:val="0"/>
          <w:numId w:val="46"/>
        </w:numPr>
      </w:pPr>
      <w:r>
        <w:t>Se ajusta la agenda en tiempo real con cambios</w:t>
      </w:r>
    </w:p>
    <w:p w14:paraId="32334CF9" w14:textId="77777777" w:rsidR="00B914D9" w:rsidRPr="00E42232" w:rsidRDefault="00B914D9" w:rsidP="00B914D9">
      <w:r>
        <w:t>En el mundo de las citas, la precisión temporal es crítica para evitar dobles reservas o clientes perdidos</w:t>
      </w:r>
    </w:p>
    <w:p w14:paraId="451BB43E" w14:textId="77777777" w:rsidR="00C15752" w:rsidRDefault="00C15752" w:rsidP="00F524C4">
      <w:pPr>
        <w:ind w:firstLine="0"/>
      </w:pPr>
    </w:p>
    <w:p w14:paraId="68ACA0E8" w14:textId="01B04B93" w:rsidR="00D7713D" w:rsidRDefault="00B00710" w:rsidP="00B00710">
      <w:pPr>
        <w:pStyle w:val="Heading1"/>
      </w:pPr>
      <w:bookmarkStart w:id="70" w:name="_Toc168952235"/>
      <w:r>
        <w:t>Modelado UML</w:t>
      </w:r>
      <w:r w:rsidR="00C474F9">
        <w:t xml:space="preserve"> y Diagramas</w:t>
      </w:r>
      <w:bookmarkEnd w:id="52"/>
      <w:bookmarkEnd w:id="70"/>
    </w:p>
    <w:p w14:paraId="267DCDDC" w14:textId="72CB77CA" w:rsidR="00B00710" w:rsidRPr="00B00710" w:rsidRDefault="00B00710" w:rsidP="00B00710">
      <w:pPr>
        <w:pStyle w:val="Heading2"/>
      </w:pPr>
      <w:bookmarkStart w:id="71" w:name="_Toc267788618"/>
      <w:bookmarkStart w:id="72" w:name="_Toc168952236"/>
      <w:r>
        <w:t>Casos de Uso</w:t>
      </w:r>
      <w:bookmarkEnd w:id="71"/>
      <w:bookmarkEnd w:id="72"/>
    </w:p>
    <w:p w14:paraId="219F167D" w14:textId="7B4A413C" w:rsidR="00AC0826" w:rsidRPr="00AC0826" w:rsidRDefault="00913BC7" w:rsidP="004B4EF6">
      <w:pPr>
        <w:pStyle w:val="Heading3"/>
      </w:pPr>
      <w:bookmarkStart w:id="73" w:name="_Toc168952237"/>
      <w:r>
        <w:t>Actores</w:t>
      </w:r>
      <w:bookmarkEnd w:id="73"/>
    </w:p>
    <w:p w14:paraId="639EFE8E" w14:textId="1DA578E9" w:rsidR="00913BC7" w:rsidRPr="00913BC7" w:rsidRDefault="00ED1054" w:rsidP="00E01639">
      <w:pPr>
        <w:pStyle w:val="ListParagraph"/>
        <w:numPr>
          <w:ilvl w:val="0"/>
          <w:numId w:val="14"/>
        </w:numPr>
      </w:pPr>
      <w:r>
        <w:t>Administrador de Peluquería</w:t>
      </w:r>
      <w:r w:rsidR="00504A9D">
        <w:t>.</w:t>
      </w:r>
    </w:p>
    <w:p w14:paraId="1E3A5614" w14:textId="701C3C43" w:rsidR="00ED1054" w:rsidRDefault="00ED1054" w:rsidP="00E01639">
      <w:pPr>
        <w:pStyle w:val="ListParagraph"/>
        <w:numPr>
          <w:ilvl w:val="0"/>
          <w:numId w:val="14"/>
        </w:numPr>
      </w:pPr>
      <w:r>
        <w:t>Secretaria de Peluquería</w:t>
      </w:r>
      <w:r w:rsidR="00504A9D">
        <w:t>.</w:t>
      </w:r>
    </w:p>
    <w:p w14:paraId="5F467DEE" w14:textId="0640CA55" w:rsidR="00ED1054" w:rsidRDefault="00ED1054" w:rsidP="00E01639">
      <w:pPr>
        <w:pStyle w:val="ListParagraph"/>
        <w:numPr>
          <w:ilvl w:val="0"/>
          <w:numId w:val="14"/>
        </w:numPr>
      </w:pPr>
      <w:r>
        <w:t>Peluquero o estilista (empleado)</w:t>
      </w:r>
      <w:r w:rsidR="00504A9D">
        <w:t>.</w:t>
      </w:r>
    </w:p>
    <w:p w14:paraId="24B09865" w14:textId="0141613F" w:rsidR="00ED1054" w:rsidRDefault="00ED1054" w:rsidP="00E01639">
      <w:pPr>
        <w:pStyle w:val="ListParagraph"/>
        <w:numPr>
          <w:ilvl w:val="0"/>
          <w:numId w:val="14"/>
        </w:numPr>
      </w:pPr>
      <w:r>
        <w:t>Cliente.</w:t>
      </w:r>
    </w:p>
    <w:p w14:paraId="448FE826" w14:textId="2EBAC961" w:rsidR="00271FF6" w:rsidRPr="00913BC7" w:rsidRDefault="00271FF6" w:rsidP="00E01639">
      <w:pPr>
        <w:pStyle w:val="ListParagraph"/>
        <w:numPr>
          <w:ilvl w:val="0"/>
          <w:numId w:val="14"/>
        </w:numPr>
      </w:pPr>
      <w:r>
        <w:t>Administrador de la aplicación o plataforma.</w:t>
      </w:r>
    </w:p>
    <w:p w14:paraId="12171778" w14:textId="7E1F409C" w:rsidR="6D1D587D" w:rsidRDefault="19F9602B" w:rsidP="00FB320B">
      <w:pPr>
        <w:pStyle w:val="Heading3"/>
      </w:pPr>
      <w:bookmarkStart w:id="74" w:name="_Toc340258848"/>
      <w:bookmarkStart w:id="75" w:name="_Toc168952238"/>
      <w:r w:rsidRPr="19F9602B">
        <w:t>Casos de Uso</w:t>
      </w:r>
      <w:r w:rsidR="529D7E73" w:rsidRPr="529D7E73">
        <w:t xml:space="preserve"> </w:t>
      </w:r>
      <w:r w:rsidR="00B00710">
        <w:t>a D</w:t>
      </w:r>
      <w:r w:rsidR="75EF947A" w:rsidRPr="75EF947A">
        <w:t>etall</w:t>
      </w:r>
      <w:r w:rsidR="00B00710">
        <w:t>e</w:t>
      </w:r>
      <w:bookmarkEnd w:id="74"/>
      <w:bookmarkEnd w:id="75"/>
    </w:p>
    <w:p w14:paraId="13AF38E0" w14:textId="77777777" w:rsidR="00F57CE0" w:rsidRPr="007257C4" w:rsidRDefault="00F57CE0" w:rsidP="00F57CE0">
      <w:pPr>
        <w:pStyle w:val="ListParagraph"/>
        <w:numPr>
          <w:ilvl w:val="0"/>
          <w:numId w:val="15"/>
        </w:numPr>
        <w:rPr>
          <w:b/>
        </w:rPr>
      </w:pPr>
      <w:r>
        <w:rPr>
          <w:b/>
        </w:rPr>
        <w:t>Gestionar</w:t>
      </w:r>
      <w:r w:rsidRPr="007257C4">
        <w:rPr>
          <w:b/>
        </w:rPr>
        <w:t xml:space="preserve"> Peluquería/Salón</w:t>
      </w:r>
    </w:p>
    <w:p w14:paraId="44259AAE" w14:textId="77777777" w:rsidR="00F57CE0" w:rsidRPr="00D33B82" w:rsidRDefault="00F57CE0" w:rsidP="00F57CE0">
      <w:pPr>
        <w:pStyle w:val="ListParagraph"/>
        <w:ind w:left="1440"/>
      </w:pPr>
      <w:r>
        <w:rPr>
          <w:b/>
        </w:rPr>
        <w:t xml:space="preserve">Actores: </w:t>
      </w:r>
      <w:r>
        <w:rPr>
          <w:bCs/>
        </w:rPr>
        <w:t>Administrador de peluquería/salón de belleza</w:t>
      </w:r>
    </w:p>
    <w:p w14:paraId="71ABCC9D" w14:textId="77777777" w:rsidR="00F57CE0" w:rsidRPr="00D33B82" w:rsidRDefault="00F57CE0" w:rsidP="00F57CE0">
      <w:pPr>
        <w:pStyle w:val="ListParagraph"/>
        <w:ind w:left="1440"/>
      </w:pPr>
      <w:r>
        <w:rPr>
          <w:b/>
        </w:rPr>
        <w:t xml:space="preserve">Tipo: </w:t>
      </w:r>
      <w:r>
        <w:rPr>
          <w:bCs/>
        </w:rPr>
        <w:t>Primario</w:t>
      </w:r>
    </w:p>
    <w:p w14:paraId="66D5A735" w14:textId="5282D6B5" w:rsidR="00F57CE0" w:rsidRPr="005F0ABD" w:rsidRDefault="00F57CE0" w:rsidP="00F57CE0">
      <w:pPr>
        <w:pStyle w:val="ListParagraph"/>
        <w:ind w:left="1440"/>
        <w:rPr>
          <w:lang w:val="es-BO"/>
        </w:rPr>
      </w:pPr>
      <w:r>
        <w:rPr>
          <w:b/>
        </w:rPr>
        <w:t xml:space="preserve">Propósito: </w:t>
      </w:r>
      <w:r w:rsidR="00CC4B50" w:rsidRPr="00C3351F">
        <w:rPr>
          <w:bCs/>
          <w:lang w:val="es-MX"/>
        </w:rPr>
        <w:t xml:space="preserve">Registrar </w:t>
      </w:r>
      <w:r w:rsidR="00C3351F" w:rsidRPr="00C3351F">
        <w:rPr>
          <w:bCs/>
          <w:lang w:val="es-MX"/>
        </w:rPr>
        <w:t>una nueva peluquería en el sistema</w:t>
      </w:r>
    </w:p>
    <w:p w14:paraId="2D7C85FB" w14:textId="5B4A9C86" w:rsidR="00F57CE0" w:rsidRPr="00DA3A59" w:rsidRDefault="00F57CE0" w:rsidP="00F57CE0">
      <w:pPr>
        <w:pStyle w:val="ListParagraph"/>
        <w:ind w:left="1440"/>
      </w:pPr>
      <w:r>
        <w:rPr>
          <w:b/>
        </w:rPr>
        <w:t xml:space="preserve">Precondición: </w:t>
      </w:r>
      <w:r w:rsidR="00191968">
        <w:rPr>
          <w:bCs/>
        </w:rPr>
        <w:t>N/A</w:t>
      </w:r>
    </w:p>
    <w:p w14:paraId="1D2CACFA" w14:textId="064D16D1" w:rsidR="00F57CE0" w:rsidRPr="006A558F" w:rsidRDefault="00F57CE0" w:rsidP="00F57CE0">
      <w:pPr>
        <w:pStyle w:val="ListParagraph"/>
        <w:ind w:left="1440"/>
      </w:pPr>
      <w:r>
        <w:rPr>
          <w:b/>
        </w:rPr>
        <w:t xml:space="preserve">Descripción: </w:t>
      </w:r>
      <w:r>
        <w:rPr>
          <w:bCs/>
        </w:rPr>
        <w:t>El administrador de la peluquería deberá ingresar la información básica de su peluquería en el sistema como: nombre de la peluquería, dirección, número de teléfono, correo electrónico, redes sociales, horarios de atención y servicios</w:t>
      </w:r>
      <w:r w:rsidR="00CC4B50">
        <w:rPr>
          <w:bCs/>
        </w:rPr>
        <w:t xml:space="preserve"> para que quede registrada en la plataforma</w:t>
      </w:r>
      <w:r>
        <w:rPr>
          <w:bCs/>
        </w:rPr>
        <w:t>.</w:t>
      </w:r>
    </w:p>
    <w:p w14:paraId="55F4AE8A" w14:textId="77777777" w:rsidR="00F57CE0" w:rsidRDefault="00F57CE0" w:rsidP="00F57CE0">
      <w:pPr>
        <w:pStyle w:val="ListParagraph"/>
        <w:ind w:left="1440"/>
        <w:rPr>
          <w:b/>
        </w:rPr>
      </w:pPr>
      <w:r>
        <w:rPr>
          <w:b/>
        </w:rPr>
        <w:t>Curso básico: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882"/>
        <w:gridCol w:w="3694"/>
      </w:tblGrid>
      <w:tr w:rsidR="00F57CE0" w14:paraId="314E5164" w14:textId="77777777">
        <w:tc>
          <w:tcPr>
            <w:tcW w:w="3882" w:type="dxa"/>
          </w:tcPr>
          <w:p w14:paraId="26D8B50F" w14:textId="77777777" w:rsidR="00F57CE0" w:rsidRPr="000F0180" w:rsidRDefault="00F57CE0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Acciones del Actor</w:t>
            </w:r>
          </w:p>
        </w:tc>
        <w:tc>
          <w:tcPr>
            <w:tcW w:w="3694" w:type="dxa"/>
          </w:tcPr>
          <w:p w14:paraId="62A6BA84" w14:textId="77777777" w:rsidR="00F57CE0" w:rsidRDefault="00F57CE0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Acciones del sistema</w:t>
            </w:r>
          </w:p>
        </w:tc>
      </w:tr>
      <w:tr w:rsidR="00F57CE0" w14:paraId="303B96A9" w14:textId="77777777">
        <w:tc>
          <w:tcPr>
            <w:tcW w:w="3882" w:type="dxa"/>
          </w:tcPr>
          <w:p w14:paraId="24953156" w14:textId="65841EC0" w:rsidR="00F57CE0" w:rsidRDefault="00F57CE0" w:rsidP="00F57CE0">
            <w:pPr>
              <w:pStyle w:val="ListParagraph"/>
              <w:numPr>
                <w:ilvl w:val="0"/>
                <w:numId w:val="29"/>
              </w:numPr>
              <w:rPr>
                <w:b/>
              </w:rPr>
            </w:pPr>
            <w:r>
              <w:rPr>
                <w:bCs/>
              </w:rPr>
              <w:t>Se ingresa el nombre de la peluquería/salón, número de teléfono</w:t>
            </w:r>
            <w:r w:rsidR="00491546">
              <w:rPr>
                <w:bCs/>
              </w:rPr>
              <w:t xml:space="preserve"> y</w:t>
            </w:r>
            <w:r>
              <w:rPr>
                <w:bCs/>
              </w:rPr>
              <w:t xml:space="preserve"> correo electrónico</w:t>
            </w:r>
          </w:p>
        </w:tc>
        <w:tc>
          <w:tcPr>
            <w:tcW w:w="3694" w:type="dxa"/>
          </w:tcPr>
          <w:p w14:paraId="0A927913" w14:textId="4D175ADB" w:rsidR="00F57CE0" w:rsidRDefault="00F57CE0" w:rsidP="00F57CE0">
            <w:pPr>
              <w:pStyle w:val="ListParagraph"/>
              <w:numPr>
                <w:ilvl w:val="0"/>
                <w:numId w:val="29"/>
              </w:numPr>
              <w:rPr>
                <w:b/>
              </w:rPr>
            </w:pPr>
            <w:r>
              <w:rPr>
                <w:bCs/>
              </w:rPr>
              <w:t xml:space="preserve">Se verifica que </w:t>
            </w:r>
            <w:r w:rsidR="00573003">
              <w:rPr>
                <w:bCs/>
              </w:rPr>
              <w:t>la peluquería no exista en el sistem</w:t>
            </w:r>
            <w:r w:rsidR="004C3C20">
              <w:rPr>
                <w:bCs/>
              </w:rPr>
              <w:t>a, con el correo.</w:t>
            </w:r>
          </w:p>
        </w:tc>
      </w:tr>
      <w:tr w:rsidR="00C26A6C" w14:paraId="4AB42FCC" w14:textId="77777777">
        <w:tc>
          <w:tcPr>
            <w:tcW w:w="3882" w:type="dxa"/>
          </w:tcPr>
          <w:p w14:paraId="016B59E8" w14:textId="7801777B" w:rsidR="00C26A6C" w:rsidRDefault="00C26A6C" w:rsidP="00F57CE0">
            <w:pPr>
              <w:pStyle w:val="ListParagraph"/>
              <w:numPr>
                <w:ilvl w:val="0"/>
                <w:numId w:val="29"/>
              </w:numPr>
              <w:rPr>
                <w:bCs/>
              </w:rPr>
            </w:pPr>
            <w:r>
              <w:rPr>
                <w:bCs/>
              </w:rPr>
              <w:t>Se ingresa la red social</w:t>
            </w:r>
          </w:p>
        </w:tc>
        <w:tc>
          <w:tcPr>
            <w:tcW w:w="3694" w:type="dxa"/>
          </w:tcPr>
          <w:p w14:paraId="0E64C3B2" w14:textId="6E5A491B" w:rsidR="00C26A6C" w:rsidRDefault="00C26A6C" w:rsidP="00F57CE0">
            <w:pPr>
              <w:pStyle w:val="ListParagraph"/>
              <w:numPr>
                <w:ilvl w:val="0"/>
                <w:numId w:val="29"/>
              </w:numPr>
              <w:rPr>
                <w:bCs/>
              </w:rPr>
            </w:pPr>
            <w:r>
              <w:rPr>
                <w:bCs/>
              </w:rPr>
              <w:t>Se buscar la red social</w:t>
            </w:r>
          </w:p>
        </w:tc>
      </w:tr>
      <w:tr w:rsidR="00C26A6C" w14:paraId="25435A97" w14:textId="77777777">
        <w:tc>
          <w:tcPr>
            <w:tcW w:w="3882" w:type="dxa"/>
          </w:tcPr>
          <w:p w14:paraId="7A1B9675" w14:textId="16CCB035" w:rsidR="00C26A6C" w:rsidRDefault="00C26A6C" w:rsidP="00F57CE0">
            <w:pPr>
              <w:pStyle w:val="ListParagraph"/>
              <w:numPr>
                <w:ilvl w:val="0"/>
                <w:numId w:val="29"/>
              </w:numPr>
              <w:rPr>
                <w:bCs/>
              </w:rPr>
            </w:pPr>
            <w:r>
              <w:rPr>
                <w:bCs/>
              </w:rPr>
              <w:t>Se ingresa el horario de atención.</w:t>
            </w:r>
          </w:p>
        </w:tc>
        <w:tc>
          <w:tcPr>
            <w:tcW w:w="3694" w:type="dxa"/>
          </w:tcPr>
          <w:p w14:paraId="0F68098F" w14:textId="231DB596" w:rsidR="00C26A6C" w:rsidRDefault="00C26A6C" w:rsidP="00F57CE0">
            <w:pPr>
              <w:pStyle w:val="ListParagraph"/>
              <w:numPr>
                <w:ilvl w:val="0"/>
                <w:numId w:val="29"/>
              </w:numPr>
              <w:rPr>
                <w:bCs/>
              </w:rPr>
            </w:pPr>
            <w:r>
              <w:rPr>
                <w:bCs/>
              </w:rPr>
              <w:t>Se busca el horario de atención.</w:t>
            </w:r>
          </w:p>
        </w:tc>
      </w:tr>
      <w:tr w:rsidR="00C26A6C" w14:paraId="43F82F2B" w14:textId="77777777">
        <w:tc>
          <w:tcPr>
            <w:tcW w:w="3882" w:type="dxa"/>
          </w:tcPr>
          <w:p w14:paraId="55684597" w14:textId="2CB4A529" w:rsidR="00C26A6C" w:rsidRDefault="00C26A6C" w:rsidP="00F57CE0">
            <w:pPr>
              <w:pStyle w:val="ListParagraph"/>
              <w:numPr>
                <w:ilvl w:val="0"/>
                <w:numId w:val="29"/>
              </w:numPr>
              <w:rPr>
                <w:bCs/>
              </w:rPr>
            </w:pPr>
            <w:r>
              <w:rPr>
                <w:bCs/>
              </w:rPr>
              <w:t>Se ingresa el servicio.</w:t>
            </w:r>
          </w:p>
        </w:tc>
        <w:tc>
          <w:tcPr>
            <w:tcW w:w="3694" w:type="dxa"/>
          </w:tcPr>
          <w:p w14:paraId="1C42A672" w14:textId="01B09115" w:rsidR="00C26A6C" w:rsidRDefault="00C26A6C" w:rsidP="00F57CE0">
            <w:pPr>
              <w:pStyle w:val="ListParagraph"/>
              <w:numPr>
                <w:ilvl w:val="0"/>
                <w:numId w:val="29"/>
              </w:numPr>
              <w:rPr>
                <w:bCs/>
              </w:rPr>
            </w:pPr>
            <w:r>
              <w:rPr>
                <w:bCs/>
              </w:rPr>
              <w:t>Se busca el servicio.</w:t>
            </w:r>
          </w:p>
        </w:tc>
      </w:tr>
      <w:tr w:rsidR="00F57CE0" w14:paraId="1C068428" w14:textId="77777777">
        <w:tc>
          <w:tcPr>
            <w:tcW w:w="3882" w:type="dxa"/>
          </w:tcPr>
          <w:p w14:paraId="790F932E" w14:textId="77777777" w:rsidR="00F57CE0" w:rsidRDefault="00F57CE0" w:rsidP="00F57CE0">
            <w:pPr>
              <w:pStyle w:val="ListParagraph"/>
              <w:numPr>
                <w:ilvl w:val="0"/>
                <w:numId w:val="29"/>
              </w:numPr>
              <w:rPr>
                <w:b/>
              </w:rPr>
            </w:pPr>
            <w:r>
              <w:rPr>
                <w:bCs/>
              </w:rPr>
              <w:t>Se guarda la información.</w:t>
            </w:r>
          </w:p>
        </w:tc>
        <w:tc>
          <w:tcPr>
            <w:tcW w:w="3694" w:type="dxa"/>
          </w:tcPr>
          <w:p w14:paraId="658E37FB" w14:textId="77777777" w:rsidR="00F57CE0" w:rsidRDefault="00F57CE0" w:rsidP="00F57CE0">
            <w:pPr>
              <w:pStyle w:val="ListParagraph"/>
              <w:numPr>
                <w:ilvl w:val="0"/>
                <w:numId w:val="29"/>
              </w:numPr>
              <w:rPr>
                <w:b/>
              </w:rPr>
            </w:pPr>
            <w:r>
              <w:rPr>
                <w:bCs/>
              </w:rPr>
              <w:t>Se guarda la información de la nueva peluquería.</w:t>
            </w:r>
          </w:p>
        </w:tc>
      </w:tr>
    </w:tbl>
    <w:p w14:paraId="4108C28E" w14:textId="77777777" w:rsidR="00F57CE0" w:rsidRDefault="00F57CE0" w:rsidP="00F57CE0">
      <w:pPr>
        <w:pStyle w:val="ListParagraph"/>
        <w:ind w:left="1440"/>
        <w:rPr>
          <w:b/>
        </w:rPr>
      </w:pPr>
    </w:p>
    <w:p w14:paraId="081C9B21" w14:textId="77777777" w:rsidR="00F57CE0" w:rsidRDefault="00F57CE0" w:rsidP="00F57CE0">
      <w:pPr>
        <w:pStyle w:val="ListParagraph"/>
        <w:ind w:left="1440"/>
        <w:rPr>
          <w:b/>
        </w:rPr>
      </w:pPr>
      <w:r>
        <w:rPr>
          <w:b/>
        </w:rPr>
        <w:t>Curso Alternativo:</w:t>
      </w:r>
    </w:p>
    <w:p w14:paraId="4C77F6C9" w14:textId="77777777" w:rsidR="00F57CE0" w:rsidRPr="00491546" w:rsidRDefault="00F57CE0" w:rsidP="00F57CE0">
      <w:pPr>
        <w:pStyle w:val="ListParagraph"/>
        <w:numPr>
          <w:ilvl w:val="0"/>
          <w:numId w:val="27"/>
        </w:numPr>
        <w:rPr>
          <w:b/>
        </w:rPr>
      </w:pPr>
      <w:r>
        <w:rPr>
          <w:b/>
        </w:rPr>
        <w:t xml:space="preserve">En el paso 2: </w:t>
      </w:r>
      <w:r>
        <w:rPr>
          <w:bCs/>
        </w:rPr>
        <w:t>Si el correo electrónico ya está registrado en el sistema, se puede eliminar, modificar o salir del sistema.</w:t>
      </w:r>
    </w:p>
    <w:p w14:paraId="4C4FAEE4" w14:textId="01A075CE" w:rsidR="00491546" w:rsidRPr="00491546" w:rsidRDefault="00491546" w:rsidP="00F57CE0">
      <w:pPr>
        <w:pStyle w:val="ListParagraph"/>
        <w:numPr>
          <w:ilvl w:val="0"/>
          <w:numId w:val="27"/>
        </w:numPr>
        <w:rPr>
          <w:b/>
        </w:rPr>
      </w:pPr>
      <w:r>
        <w:rPr>
          <w:b/>
        </w:rPr>
        <w:t xml:space="preserve">En el paso 4: </w:t>
      </w:r>
      <w:r>
        <w:rPr>
          <w:bCs/>
        </w:rPr>
        <w:t>Si no existe la red social, se puede modificar, eliminar</w:t>
      </w:r>
      <w:r w:rsidR="005F450A">
        <w:rPr>
          <w:bCs/>
        </w:rPr>
        <w:t xml:space="preserve">, consultar o </w:t>
      </w:r>
      <w:r>
        <w:rPr>
          <w:bCs/>
        </w:rPr>
        <w:t>salir del sistema.</w:t>
      </w:r>
    </w:p>
    <w:p w14:paraId="7EC5D52F" w14:textId="3F712957" w:rsidR="00491546" w:rsidRPr="005F450A" w:rsidRDefault="00491546" w:rsidP="00F57CE0">
      <w:pPr>
        <w:pStyle w:val="ListParagraph"/>
        <w:numPr>
          <w:ilvl w:val="0"/>
          <w:numId w:val="27"/>
        </w:numPr>
        <w:rPr>
          <w:b/>
        </w:rPr>
      </w:pPr>
      <w:r>
        <w:rPr>
          <w:b/>
        </w:rPr>
        <w:t xml:space="preserve">En el paso 6: </w:t>
      </w:r>
      <w:r w:rsidR="005F450A">
        <w:rPr>
          <w:bCs/>
        </w:rPr>
        <w:t>Si no existe el horario de atención, se puede consultar, modificar, eliminar o salir del sistema.</w:t>
      </w:r>
    </w:p>
    <w:p w14:paraId="3DDF88E1" w14:textId="387A4B4C" w:rsidR="005F450A" w:rsidRDefault="005F450A" w:rsidP="00F57CE0">
      <w:pPr>
        <w:pStyle w:val="ListParagraph"/>
        <w:numPr>
          <w:ilvl w:val="0"/>
          <w:numId w:val="27"/>
        </w:numPr>
        <w:rPr>
          <w:b/>
        </w:rPr>
      </w:pPr>
      <w:r>
        <w:rPr>
          <w:b/>
        </w:rPr>
        <w:t xml:space="preserve">En el paso 8: </w:t>
      </w:r>
      <w:r>
        <w:rPr>
          <w:bCs/>
        </w:rPr>
        <w:t>Si no existe el servicio, se puede consultar, modificar, eliminar o salir del sistema.</w:t>
      </w:r>
    </w:p>
    <w:p w14:paraId="314366E5" w14:textId="35E34475" w:rsidR="00F57CE0" w:rsidRPr="00FA438E" w:rsidRDefault="00F57CE0" w:rsidP="00F57CE0">
      <w:pPr>
        <w:pStyle w:val="ListParagraph"/>
        <w:ind w:left="1440"/>
      </w:pPr>
      <w:r>
        <w:rPr>
          <w:b/>
        </w:rPr>
        <w:t xml:space="preserve">Postcondición: </w:t>
      </w:r>
      <w:r>
        <w:rPr>
          <w:bCs/>
        </w:rPr>
        <w:t>La peluquería/salón de belleza queda registrada en el sistema y podrá administrar sus citas.</w:t>
      </w:r>
      <w:r w:rsidR="00D42231">
        <w:rPr>
          <w:bCs/>
        </w:rPr>
        <w:t xml:space="preserve"> Además</w:t>
      </w:r>
      <w:r w:rsidR="00D479ED">
        <w:rPr>
          <w:bCs/>
        </w:rPr>
        <w:t>,</w:t>
      </w:r>
      <w:r w:rsidR="00D42231">
        <w:rPr>
          <w:bCs/>
        </w:rPr>
        <w:t xml:space="preserve"> se enviará el código de acceso al</w:t>
      </w:r>
      <w:r w:rsidR="00D479ED">
        <w:rPr>
          <w:bCs/>
        </w:rPr>
        <w:t xml:space="preserve"> correo electrónico del</w:t>
      </w:r>
      <w:r w:rsidR="00D42231">
        <w:rPr>
          <w:bCs/>
        </w:rPr>
        <w:t xml:space="preserve"> administrador del salón recientemente </w:t>
      </w:r>
      <w:r w:rsidR="00D479ED">
        <w:rPr>
          <w:bCs/>
        </w:rPr>
        <w:t>registrado.</w:t>
      </w:r>
    </w:p>
    <w:p w14:paraId="01CF2BEC" w14:textId="52AE09F0" w:rsidR="00F57CE0" w:rsidRDefault="00EF7DD8" w:rsidP="00F57CE0">
      <w:pPr>
        <w:pStyle w:val="ListParagraph"/>
        <w:ind w:left="1440"/>
        <w:rPr>
          <w:bCs/>
        </w:rPr>
      </w:pPr>
      <w:r w:rsidRPr="00EF7DD8">
        <w:rPr>
          <w:noProof/>
        </w:rPr>
        <w:drawing>
          <wp:anchor distT="0" distB="0" distL="114300" distR="114300" simplePos="0" relativeHeight="251658320" behindDoc="0" locked="0" layoutInCell="1" allowOverlap="1" wp14:anchorId="17FCCDC9" wp14:editId="07CA49DC">
            <wp:simplePos x="0" y="0"/>
            <wp:positionH relativeFrom="column">
              <wp:posOffset>704850</wp:posOffset>
            </wp:positionH>
            <wp:positionV relativeFrom="paragraph">
              <wp:posOffset>389255</wp:posOffset>
            </wp:positionV>
            <wp:extent cx="5352415" cy="3705225"/>
            <wp:effectExtent l="0" t="0" r="635" b="9525"/>
            <wp:wrapTopAndBottom/>
            <wp:docPr id="20128233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233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241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7CE0">
        <w:rPr>
          <w:b/>
        </w:rPr>
        <w:t xml:space="preserve">Referencia: </w:t>
      </w:r>
      <w:r w:rsidR="00F57CE0">
        <w:rPr>
          <w:bCs/>
        </w:rPr>
        <w:t>párrafo 2.</w:t>
      </w:r>
    </w:p>
    <w:p w14:paraId="03D4B037" w14:textId="678E21A8" w:rsidR="00F57CE0" w:rsidRDefault="00F57CE0" w:rsidP="00F57CE0">
      <w:pPr>
        <w:pStyle w:val="ListParagraph"/>
        <w:ind w:left="1440"/>
      </w:pPr>
    </w:p>
    <w:p w14:paraId="1178D94B" w14:textId="667E6C5C" w:rsidR="00F57CE0" w:rsidRDefault="002C5C16" w:rsidP="00F57CE0">
      <w:pPr>
        <w:pStyle w:val="ListParagraph"/>
        <w:ind w:left="1440"/>
      </w:pPr>
      <w:r w:rsidRPr="002C5C16">
        <w:rPr>
          <w:noProof/>
        </w:rPr>
        <w:drawing>
          <wp:anchor distT="0" distB="0" distL="114300" distR="114300" simplePos="0" relativeHeight="251658339" behindDoc="0" locked="0" layoutInCell="1" allowOverlap="1" wp14:anchorId="3C7E1C82" wp14:editId="6CE39BC8">
            <wp:simplePos x="0" y="0"/>
            <wp:positionH relativeFrom="column">
              <wp:posOffset>514350</wp:posOffset>
            </wp:positionH>
            <wp:positionV relativeFrom="paragraph">
              <wp:posOffset>85725</wp:posOffset>
            </wp:positionV>
            <wp:extent cx="5115560" cy="2849880"/>
            <wp:effectExtent l="0" t="0" r="8890" b="7620"/>
            <wp:wrapTopAndBottom/>
            <wp:docPr id="13468061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80614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76F0" w:rsidRPr="00D176F0">
        <w:rPr>
          <w:noProof/>
        </w:rPr>
        <w:drawing>
          <wp:anchor distT="0" distB="0" distL="114300" distR="114300" simplePos="0" relativeHeight="251658323" behindDoc="0" locked="0" layoutInCell="1" allowOverlap="1" wp14:anchorId="55DA49A9" wp14:editId="33186770">
            <wp:simplePos x="0" y="0"/>
            <wp:positionH relativeFrom="column">
              <wp:posOffset>207010</wp:posOffset>
            </wp:positionH>
            <wp:positionV relativeFrom="paragraph">
              <wp:posOffset>3514725</wp:posOffset>
            </wp:positionV>
            <wp:extent cx="5731510" cy="2634615"/>
            <wp:effectExtent l="0" t="0" r="2540" b="0"/>
            <wp:wrapTopAndBottom/>
            <wp:docPr id="3571664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664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15B20" w14:textId="77777777" w:rsidR="002C5C16" w:rsidRDefault="002C5C16" w:rsidP="00F57CE0">
      <w:pPr>
        <w:pStyle w:val="ListParagraph"/>
        <w:ind w:left="1440"/>
      </w:pPr>
    </w:p>
    <w:p w14:paraId="27602FF5" w14:textId="3CD8DC0B" w:rsidR="00441EF3" w:rsidRDefault="00441EF3" w:rsidP="00F57CE0">
      <w:pPr>
        <w:pStyle w:val="ListParagraph"/>
        <w:ind w:left="1440"/>
      </w:pPr>
    </w:p>
    <w:p w14:paraId="5073E471" w14:textId="384AA8F8" w:rsidR="00441EF3" w:rsidRDefault="00441EF3" w:rsidP="00F57CE0">
      <w:pPr>
        <w:pStyle w:val="ListParagraph"/>
        <w:ind w:left="1440"/>
      </w:pPr>
    </w:p>
    <w:p w14:paraId="4D4B3CCD" w14:textId="77777777" w:rsidR="00441EF3" w:rsidRDefault="00441EF3" w:rsidP="00441EF3">
      <w:pPr>
        <w:ind w:firstLine="0"/>
      </w:pPr>
    </w:p>
    <w:p w14:paraId="15952CD4" w14:textId="77777777" w:rsidR="008A1EC8" w:rsidRDefault="008A1EC8" w:rsidP="00B018BC">
      <w:pPr>
        <w:pStyle w:val="ListParagraph"/>
        <w:ind w:left="1440"/>
      </w:pPr>
    </w:p>
    <w:p w14:paraId="7D95C1B7" w14:textId="77777777" w:rsidR="008A1EC8" w:rsidRDefault="008A1EC8" w:rsidP="00B018BC">
      <w:pPr>
        <w:pStyle w:val="ListParagraph"/>
        <w:ind w:left="1440"/>
      </w:pPr>
    </w:p>
    <w:p w14:paraId="21999434" w14:textId="77777777" w:rsidR="008A1EC8" w:rsidRDefault="008A1EC8" w:rsidP="00B018BC">
      <w:pPr>
        <w:pStyle w:val="ListParagraph"/>
        <w:ind w:left="1440"/>
      </w:pPr>
    </w:p>
    <w:p w14:paraId="21B1542C" w14:textId="77777777" w:rsidR="008A1EC8" w:rsidRDefault="008A1EC8" w:rsidP="00B018BC">
      <w:pPr>
        <w:pStyle w:val="ListParagraph"/>
        <w:ind w:left="1440"/>
      </w:pPr>
    </w:p>
    <w:p w14:paraId="06BA93BD" w14:textId="3324B144" w:rsidR="00F9742D" w:rsidRDefault="004C3D12" w:rsidP="00B018BC">
      <w:pPr>
        <w:pStyle w:val="ListParagraph"/>
        <w:ind w:left="1440"/>
      </w:pPr>
      <w:r w:rsidRPr="004C3D12">
        <w:rPr>
          <w:noProof/>
        </w:rPr>
        <w:drawing>
          <wp:anchor distT="0" distB="0" distL="114300" distR="114300" simplePos="0" relativeHeight="251658322" behindDoc="0" locked="0" layoutInCell="1" allowOverlap="1" wp14:anchorId="7C7D984D" wp14:editId="1C138010">
            <wp:simplePos x="0" y="0"/>
            <wp:positionH relativeFrom="margin">
              <wp:posOffset>660400</wp:posOffset>
            </wp:positionH>
            <wp:positionV relativeFrom="paragraph">
              <wp:posOffset>2656205</wp:posOffset>
            </wp:positionV>
            <wp:extent cx="5295900" cy="2977515"/>
            <wp:effectExtent l="0" t="0" r="0" b="0"/>
            <wp:wrapTopAndBottom/>
            <wp:docPr id="16220405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04050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61A8" w:rsidRPr="001961A8">
        <w:rPr>
          <w:noProof/>
        </w:rPr>
        <w:drawing>
          <wp:anchor distT="0" distB="0" distL="114300" distR="114300" simplePos="0" relativeHeight="251658321" behindDoc="0" locked="0" layoutInCell="1" allowOverlap="1" wp14:anchorId="754E3DFF" wp14:editId="14305B6D">
            <wp:simplePos x="0" y="0"/>
            <wp:positionH relativeFrom="column">
              <wp:posOffset>733425</wp:posOffset>
            </wp:positionH>
            <wp:positionV relativeFrom="paragraph">
              <wp:posOffset>0</wp:posOffset>
            </wp:positionV>
            <wp:extent cx="5133975" cy="2625725"/>
            <wp:effectExtent l="0" t="0" r="9525" b="3175"/>
            <wp:wrapTopAndBottom/>
            <wp:docPr id="7488017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0175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084AEE" w14:textId="54C958BB" w:rsidR="008A1EC8" w:rsidRPr="00384C11" w:rsidRDefault="00384C11" w:rsidP="00766A4D">
      <w:pPr>
        <w:pStyle w:val="ListParagraph"/>
        <w:numPr>
          <w:ilvl w:val="0"/>
          <w:numId w:val="15"/>
        </w:numPr>
      </w:pPr>
      <w:r>
        <w:rPr>
          <w:b/>
          <w:bCs/>
        </w:rPr>
        <w:t>Gestionar métodos de pago</w:t>
      </w:r>
    </w:p>
    <w:p w14:paraId="3EFE68CF" w14:textId="42BF94C3" w:rsidR="00384C11" w:rsidRDefault="00384C11" w:rsidP="00384C11">
      <w:pPr>
        <w:pStyle w:val="ListParagraph"/>
        <w:ind w:left="1440"/>
      </w:pPr>
      <w:r w:rsidRPr="37BD9EAD">
        <w:rPr>
          <w:b/>
          <w:bCs/>
        </w:rPr>
        <w:t xml:space="preserve">Actor: </w:t>
      </w:r>
      <w:r w:rsidRPr="00BD1E8C">
        <w:t>Administrador de P</w:t>
      </w:r>
      <w:r>
        <w:t>lataforma</w:t>
      </w:r>
    </w:p>
    <w:p w14:paraId="4107925C" w14:textId="77777777" w:rsidR="00384C11" w:rsidRDefault="00384C11" w:rsidP="00384C11">
      <w:pPr>
        <w:pStyle w:val="ListParagraph"/>
        <w:ind w:left="1440"/>
      </w:pPr>
      <w:r w:rsidRPr="5594D5EC">
        <w:rPr>
          <w:b/>
          <w:bCs/>
        </w:rPr>
        <w:t xml:space="preserve">Tipo: </w:t>
      </w:r>
      <w:r w:rsidRPr="00BD1E8C">
        <w:t>Primario</w:t>
      </w:r>
    </w:p>
    <w:p w14:paraId="5A869FFF" w14:textId="4AB49954" w:rsidR="00384C11" w:rsidRDefault="00384C11" w:rsidP="00384C11">
      <w:pPr>
        <w:pStyle w:val="ListParagraph"/>
        <w:ind w:left="1440"/>
      </w:pPr>
      <w:r w:rsidRPr="7D79CA2A">
        <w:rPr>
          <w:b/>
          <w:bCs/>
        </w:rPr>
        <w:t xml:space="preserve">Propósito: </w:t>
      </w:r>
      <w:r>
        <w:t xml:space="preserve">Registrar los métodos de pago </w:t>
      </w:r>
      <w:r w:rsidR="00BB4445">
        <w:t>que podrán ser utilizados dentro de la aplicación para pagar la franquicia</w:t>
      </w:r>
      <w:r w:rsidR="00BC2696">
        <w:t xml:space="preserve"> y otros pagos</w:t>
      </w:r>
      <w:r w:rsidR="00BB4445">
        <w:t>.</w:t>
      </w:r>
    </w:p>
    <w:p w14:paraId="79B4EBE6" w14:textId="768DD6E1" w:rsidR="00384C11" w:rsidRPr="00BD1E8C" w:rsidRDefault="00384C11" w:rsidP="00384C11">
      <w:pPr>
        <w:pStyle w:val="ListParagraph"/>
        <w:ind w:left="1440"/>
      </w:pPr>
      <w:r w:rsidRPr="6A8255D6">
        <w:rPr>
          <w:b/>
          <w:bCs/>
        </w:rPr>
        <w:t xml:space="preserve">Resumen: </w:t>
      </w:r>
      <w:r w:rsidRPr="00BD1E8C">
        <w:t xml:space="preserve">El </w:t>
      </w:r>
      <w:r w:rsidR="00BC2696">
        <w:t xml:space="preserve">administrador de la plataforma ingresa los métodos de pago </w:t>
      </w:r>
      <w:r w:rsidR="009355F4">
        <w:t>que podrán ser utilizados en la aplicación</w:t>
      </w:r>
    </w:p>
    <w:p w14:paraId="2CCAD6D5" w14:textId="42A96A34" w:rsidR="00384C11" w:rsidRDefault="00384C11" w:rsidP="00384C11">
      <w:pPr>
        <w:pStyle w:val="ListParagraph"/>
        <w:ind w:left="1440"/>
        <w:rPr>
          <w:b/>
          <w:bCs/>
        </w:rPr>
      </w:pPr>
      <w:r w:rsidRPr="53ACC5F1">
        <w:rPr>
          <w:b/>
          <w:bCs/>
        </w:rPr>
        <w:t xml:space="preserve">Precondición: </w:t>
      </w:r>
      <w:r w:rsidR="009355F4">
        <w:t>N/A</w:t>
      </w:r>
    </w:p>
    <w:p w14:paraId="7CA08204" w14:textId="77777777" w:rsidR="00384C11" w:rsidRDefault="00384C11" w:rsidP="00384C11">
      <w:pPr>
        <w:pStyle w:val="ListParagraph"/>
        <w:ind w:left="1440"/>
        <w:rPr>
          <w:b/>
          <w:bCs/>
        </w:rPr>
      </w:pPr>
      <w:r w:rsidRPr="5594D5EC">
        <w:rPr>
          <w:b/>
          <w:bCs/>
        </w:rPr>
        <w:t>Curso básico: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788"/>
        <w:gridCol w:w="3788"/>
      </w:tblGrid>
      <w:tr w:rsidR="00384C11" w14:paraId="3E3C4831" w14:textId="77777777" w:rsidTr="005554A1">
        <w:trPr>
          <w:trHeight w:val="300"/>
        </w:trPr>
        <w:tc>
          <w:tcPr>
            <w:tcW w:w="3788" w:type="dxa"/>
          </w:tcPr>
          <w:p w14:paraId="34A8CF16" w14:textId="77777777" w:rsidR="00384C11" w:rsidRDefault="00384C11" w:rsidP="005554A1">
            <w:pPr>
              <w:pStyle w:val="ListParagraph"/>
              <w:ind w:left="0"/>
              <w:rPr>
                <w:b/>
                <w:bCs/>
              </w:rPr>
            </w:pPr>
            <w:r w:rsidRPr="5594D5EC">
              <w:rPr>
                <w:b/>
                <w:bCs/>
              </w:rPr>
              <w:t>Acciones del actor</w:t>
            </w:r>
          </w:p>
        </w:tc>
        <w:tc>
          <w:tcPr>
            <w:tcW w:w="3788" w:type="dxa"/>
          </w:tcPr>
          <w:p w14:paraId="4B1D4DBE" w14:textId="77777777" w:rsidR="00384C11" w:rsidRDefault="00384C11" w:rsidP="005554A1">
            <w:pPr>
              <w:pStyle w:val="ListParagraph"/>
              <w:ind w:left="0"/>
              <w:rPr>
                <w:b/>
                <w:bCs/>
              </w:rPr>
            </w:pPr>
            <w:r w:rsidRPr="5594D5EC">
              <w:rPr>
                <w:b/>
                <w:bCs/>
              </w:rPr>
              <w:t>Acciones del sistema</w:t>
            </w:r>
          </w:p>
        </w:tc>
      </w:tr>
      <w:tr w:rsidR="00384C11" w14:paraId="6A2B04FB" w14:textId="77777777" w:rsidTr="005554A1">
        <w:trPr>
          <w:trHeight w:val="300"/>
        </w:trPr>
        <w:tc>
          <w:tcPr>
            <w:tcW w:w="3788" w:type="dxa"/>
          </w:tcPr>
          <w:p w14:paraId="29AA554C" w14:textId="342EACCC" w:rsidR="00384C11" w:rsidRPr="00BD1E8C" w:rsidRDefault="00FC7B40" w:rsidP="00384C11">
            <w:pPr>
              <w:pStyle w:val="ListParagraph"/>
              <w:numPr>
                <w:ilvl w:val="0"/>
                <w:numId w:val="22"/>
              </w:numPr>
            </w:pPr>
            <w:r>
              <w:t>Se ingresa el método de pago.</w:t>
            </w:r>
          </w:p>
        </w:tc>
        <w:tc>
          <w:tcPr>
            <w:tcW w:w="3788" w:type="dxa"/>
          </w:tcPr>
          <w:p w14:paraId="069701C1" w14:textId="2ABE2945" w:rsidR="00384C11" w:rsidRPr="00BD1E8C" w:rsidRDefault="00384C11" w:rsidP="00384C11">
            <w:pPr>
              <w:pStyle w:val="ListParagraph"/>
              <w:numPr>
                <w:ilvl w:val="0"/>
                <w:numId w:val="22"/>
              </w:numPr>
            </w:pPr>
            <w:r>
              <w:t xml:space="preserve">Se verifica </w:t>
            </w:r>
            <w:r w:rsidR="00FC7B40">
              <w:t>que no exista el método de pago.</w:t>
            </w:r>
          </w:p>
        </w:tc>
      </w:tr>
      <w:tr w:rsidR="00384C11" w14:paraId="5EC7744A" w14:textId="77777777" w:rsidTr="005554A1">
        <w:trPr>
          <w:trHeight w:val="300"/>
        </w:trPr>
        <w:tc>
          <w:tcPr>
            <w:tcW w:w="3788" w:type="dxa"/>
          </w:tcPr>
          <w:p w14:paraId="05CB804E" w14:textId="352E29F6" w:rsidR="00384C11" w:rsidRPr="00BD1E8C" w:rsidRDefault="00384C11" w:rsidP="00384C11">
            <w:pPr>
              <w:pStyle w:val="ListParagraph"/>
              <w:numPr>
                <w:ilvl w:val="0"/>
                <w:numId w:val="22"/>
              </w:numPr>
            </w:pPr>
            <w:r>
              <w:t xml:space="preserve">Guarda el </w:t>
            </w:r>
            <w:r w:rsidR="00413488">
              <w:t>tipo de pago</w:t>
            </w:r>
          </w:p>
        </w:tc>
        <w:tc>
          <w:tcPr>
            <w:tcW w:w="3788" w:type="dxa"/>
          </w:tcPr>
          <w:p w14:paraId="6B05F651" w14:textId="57803A00" w:rsidR="00384C11" w:rsidRPr="00BD1E8C" w:rsidRDefault="00413488" w:rsidP="00384C11">
            <w:pPr>
              <w:pStyle w:val="ListParagraph"/>
              <w:numPr>
                <w:ilvl w:val="0"/>
                <w:numId w:val="22"/>
              </w:numPr>
            </w:pPr>
            <w:r>
              <w:t>Guarda el tipo de pago</w:t>
            </w:r>
          </w:p>
        </w:tc>
      </w:tr>
    </w:tbl>
    <w:p w14:paraId="24C52642" w14:textId="77777777" w:rsidR="00384C11" w:rsidRDefault="00384C11" w:rsidP="00384C11">
      <w:pPr>
        <w:pStyle w:val="ListParagraph"/>
        <w:ind w:left="1440"/>
        <w:rPr>
          <w:b/>
          <w:bCs/>
        </w:rPr>
      </w:pPr>
    </w:p>
    <w:p w14:paraId="3A59709E" w14:textId="77777777" w:rsidR="00384C11" w:rsidRDefault="00384C11" w:rsidP="00384C11">
      <w:pPr>
        <w:pStyle w:val="ListParagraph"/>
        <w:ind w:left="1440"/>
      </w:pPr>
      <w:r w:rsidRPr="67464781">
        <w:rPr>
          <w:b/>
          <w:bCs/>
        </w:rPr>
        <w:t xml:space="preserve">Curso alternativo: </w:t>
      </w:r>
    </w:p>
    <w:p w14:paraId="1442318C" w14:textId="5465331E" w:rsidR="00384C11" w:rsidRPr="00BD1E8C" w:rsidRDefault="00384C11" w:rsidP="00384C11">
      <w:pPr>
        <w:pStyle w:val="ListParagraph"/>
        <w:numPr>
          <w:ilvl w:val="0"/>
          <w:numId w:val="34"/>
        </w:numPr>
      </w:pPr>
      <w:r>
        <w:rPr>
          <w:b/>
          <w:bCs/>
        </w:rPr>
        <w:t xml:space="preserve">En el paso 2: </w:t>
      </w:r>
      <w:r w:rsidR="00413488">
        <w:t>Si ya existe el método de pago se puede consultar, modificar, eliminar o salir del sistema.</w:t>
      </w:r>
    </w:p>
    <w:p w14:paraId="4A737AA9" w14:textId="6B4A92DF" w:rsidR="00384C11" w:rsidRPr="00BD1E8C" w:rsidRDefault="008F0F56" w:rsidP="00384C11">
      <w:pPr>
        <w:pStyle w:val="ListParagraph"/>
        <w:ind w:left="1440"/>
      </w:pPr>
      <w:r w:rsidRPr="008F0F56">
        <w:rPr>
          <w:noProof/>
        </w:rPr>
        <w:drawing>
          <wp:anchor distT="0" distB="0" distL="114300" distR="114300" simplePos="0" relativeHeight="251658327" behindDoc="0" locked="0" layoutInCell="1" allowOverlap="1" wp14:anchorId="0C80D5B2" wp14:editId="6A1AF5FE">
            <wp:simplePos x="0" y="0"/>
            <wp:positionH relativeFrom="margin">
              <wp:posOffset>1019810</wp:posOffset>
            </wp:positionH>
            <wp:positionV relativeFrom="paragraph">
              <wp:posOffset>725805</wp:posOffset>
            </wp:positionV>
            <wp:extent cx="4557395" cy="3512820"/>
            <wp:effectExtent l="0" t="0" r="0" b="0"/>
            <wp:wrapTopAndBottom/>
            <wp:docPr id="1152860014" name="Imagen 1152860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600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5739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4C11" w:rsidRPr="6A66FF81">
        <w:rPr>
          <w:b/>
          <w:bCs/>
        </w:rPr>
        <w:t xml:space="preserve">Postcondición: </w:t>
      </w:r>
      <w:r w:rsidR="00413488">
        <w:t>Los métodos de pago quedan registrados en la plataforma para que las peluquerías puedan pagar su franq</w:t>
      </w:r>
      <w:r w:rsidR="00D320CF">
        <w:t>uicia y otros pagos variables.</w:t>
      </w:r>
    </w:p>
    <w:p w14:paraId="6B0BCE83" w14:textId="1623824D" w:rsidR="00384C11" w:rsidRDefault="00384C11" w:rsidP="00384C11">
      <w:pPr>
        <w:pStyle w:val="ListParagraph"/>
        <w:ind w:left="1440"/>
      </w:pPr>
    </w:p>
    <w:p w14:paraId="5EFF3CAE" w14:textId="12059054" w:rsidR="008F0F56" w:rsidRDefault="00026F85" w:rsidP="00384C11">
      <w:pPr>
        <w:pStyle w:val="ListParagraph"/>
        <w:ind w:left="1440"/>
      </w:pPr>
      <w:r w:rsidRPr="00026F85">
        <w:rPr>
          <w:noProof/>
        </w:rPr>
        <w:drawing>
          <wp:anchor distT="0" distB="0" distL="114300" distR="114300" simplePos="0" relativeHeight="251658325" behindDoc="0" locked="0" layoutInCell="1" allowOverlap="1" wp14:anchorId="039231EA" wp14:editId="64E98253">
            <wp:simplePos x="0" y="0"/>
            <wp:positionH relativeFrom="margin">
              <wp:posOffset>894080</wp:posOffset>
            </wp:positionH>
            <wp:positionV relativeFrom="paragraph">
              <wp:posOffset>2209800</wp:posOffset>
            </wp:positionV>
            <wp:extent cx="3939540" cy="2900315"/>
            <wp:effectExtent l="0" t="0" r="3810" b="0"/>
            <wp:wrapTopAndBottom/>
            <wp:docPr id="579188733" name="Imagen 579188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887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900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7DB3" w:rsidRPr="00937DB3">
        <w:rPr>
          <w:noProof/>
        </w:rPr>
        <w:drawing>
          <wp:anchor distT="0" distB="0" distL="114300" distR="114300" simplePos="0" relativeHeight="251658324" behindDoc="0" locked="0" layoutInCell="1" allowOverlap="1" wp14:anchorId="6C67752A" wp14:editId="3488E784">
            <wp:simplePos x="0" y="0"/>
            <wp:positionH relativeFrom="column">
              <wp:posOffset>914400</wp:posOffset>
            </wp:positionH>
            <wp:positionV relativeFrom="paragraph">
              <wp:posOffset>0</wp:posOffset>
            </wp:positionV>
            <wp:extent cx="4823460" cy="2013070"/>
            <wp:effectExtent l="0" t="0" r="0" b="6350"/>
            <wp:wrapTopAndBottom/>
            <wp:docPr id="142961674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087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013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BC9B61" w14:textId="77777777" w:rsidR="001E36A7" w:rsidRDefault="001E36A7" w:rsidP="00384C11">
      <w:pPr>
        <w:pStyle w:val="ListParagraph"/>
        <w:ind w:left="1440"/>
      </w:pPr>
    </w:p>
    <w:p w14:paraId="24F2B7FB" w14:textId="53FEC2BC" w:rsidR="00937DB3" w:rsidRDefault="001E36A7" w:rsidP="00384C11">
      <w:pPr>
        <w:pStyle w:val="ListParagraph"/>
        <w:ind w:left="1440"/>
      </w:pPr>
      <w:r w:rsidRPr="001E36A7">
        <w:rPr>
          <w:noProof/>
        </w:rPr>
        <w:drawing>
          <wp:anchor distT="0" distB="0" distL="114300" distR="114300" simplePos="0" relativeHeight="251658326" behindDoc="0" locked="0" layoutInCell="1" allowOverlap="1" wp14:anchorId="7C65324D" wp14:editId="50F3F478">
            <wp:simplePos x="0" y="0"/>
            <wp:positionH relativeFrom="column">
              <wp:posOffset>876300</wp:posOffset>
            </wp:positionH>
            <wp:positionV relativeFrom="paragraph">
              <wp:posOffset>0</wp:posOffset>
            </wp:positionV>
            <wp:extent cx="4427220" cy="3130838"/>
            <wp:effectExtent l="0" t="0" r="0" b="0"/>
            <wp:wrapTopAndBottom/>
            <wp:docPr id="1762650005" name="Imagen 176265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6500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130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A2C69B" w14:textId="184366A3" w:rsidR="001E36A7" w:rsidRPr="008A1EC8" w:rsidRDefault="00A0625E" w:rsidP="00A0625E">
      <w:pPr>
        <w:pStyle w:val="ListParagraph"/>
        <w:ind w:left="1440"/>
      </w:pPr>
      <w:r w:rsidRPr="00A0625E">
        <w:rPr>
          <w:noProof/>
        </w:rPr>
        <w:drawing>
          <wp:anchor distT="0" distB="0" distL="114300" distR="114300" simplePos="0" relativeHeight="251658332" behindDoc="0" locked="0" layoutInCell="1" allowOverlap="1" wp14:anchorId="10410C13" wp14:editId="71AC71BA">
            <wp:simplePos x="0" y="0"/>
            <wp:positionH relativeFrom="column">
              <wp:posOffset>762000</wp:posOffset>
            </wp:positionH>
            <wp:positionV relativeFrom="paragraph">
              <wp:posOffset>98425</wp:posOffset>
            </wp:positionV>
            <wp:extent cx="4884420" cy="962660"/>
            <wp:effectExtent l="0" t="0" r="0" b="8890"/>
            <wp:wrapTopAndBottom/>
            <wp:docPr id="74468137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490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58A82B" w14:textId="0548F959" w:rsidR="00766A4D" w:rsidRPr="00B018BC" w:rsidRDefault="00766A4D" w:rsidP="00766A4D">
      <w:pPr>
        <w:pStyle w:val="ListParagraph"/>
        <w:numPr>
          <w:ilvl w:val="0"/>
          <w:numId w:val="15"/>
        </w:numPr>
      </w:pPr>
      <w:r>
        <w:rPr>
          <w:b/>
          <w:bCs/>
        </w:rPr>
        <w:t>Realizar pago de franquicia</w:t>
      </w:r>
    </w:p>
    <w:p w14:paraId="574BA67A" w14:textId="67B476C2" w:rsidR="00B018BC" w:rsidRDefault="00B018BC" w:rsidP="00B018BC">
      <w:pPr>
        <w:pStyle w:val="ListParagraph"/>
        <w:ind w:left="1440"/>
      </w:pPr>
      <w:r w:rsidRPr="37BD9EAD">
        <w:rPr>
          <w:b/>
          <w:bCs/>
        </w:rPr>
        <w:t xml:space="preserve">Actor: </w:t>
      </w:r>
      <w:r w:rsidRPr="00BD1E8C">
        <w:t>Administrador de Peluquería</w:t>
      </w:r>
    </w:p>
    <w:p w14:paraId="0C3E84B1" w14:textId="3CE9A4FC" w:rsidR="00B018BC" w:rsidRDefault="00B018BC" w:rsidP="00B018BC">
      <w:pPr>
        <w:pStyle w:val="ListParagraph"/>
        <w:ind w:left="1440"/>
      </w:pPr>
      <w:r w:rsidRPr="5594D5EC">
        <w:rPr>
          <w:b/>
          <w:bCs/>
        </w:rPr>
        <w:t xml:space="preserve">Tipo: </w:t>
      </w:r>
      <w:r w:rsidRPr="00BD1E8C">
        <w:t>Primario</w:t>
      </w:r>
    </w:p>
    <w:p w14:paraId="55754321" w14:textId="69B86E88" w:rsidR="00B018BC" w:rsidRDefault="00B018BC" w:rsidP="00B018BC">
      <w:pPr>
        <w:pStyle w:val="ListParagraph"/>
        <w:ind w:left="1440"/>
      </w:pPr>
      <w:r w:rsidRPr="7D79CA2A">
        <w:rPr>
          <w:b/>
          <w:bCs/>
        </w:rPr>
        <w:t xml:space="preserve">Propósito: </w:t>
      </w:r>
      <w:r w:rsidR="00C6137F">
        <w:t>Realizar el pago de la franquicia de la plataforma para poder tener acceso a la misma.</w:t>
      </w:r>
    </w:p>
    <w:p w14:paraId="0E9D381C" w14:textId="3117922C" w:rsidR="00B018BC" w:rsidRPr="00BD1E8C" w:rsidRDefault="00B018BC" w:rsidP="00B018BC">
      <w:pPr>
        <w:pStyle w:val="ListParagraph"/>
        <w:ind w:left="1440"/>
      </w:pPr>
      <w:r w:rsidRPr="6A8255D6">
        <w:rPr>
          <w:b/>
          <w:bCs/>
        </w:rPr>
        <w:t xml:space="preserve">Resumen: </w:t>
      </w:r>
      <w:r w:rsidRPr="00BD1E8C">
        <w:t xml:space="preserve">El administrador </w:t>
      </w:r>
      <w:r w:rsidR="00C6137F">
        <w:t>realiza el pago de la franquicia de la plataforma llenando la siguiente información</w:t>
      </w:r>
      <w:r w:rsidR="007679C1">
        <w:t xml:space="preserve">: método de </w:t>
      </w:r>
      <w:r w:rsidR="0089100A">
        <w:t>pago (</w:t>
      </w:r>
      <w:r w:rsidR="00D67F62">
        <w:t>Pago por qr</w:t>
      </w:r>
      <w:r w:rsidR="00FC36BA">
        <w:t xml:space="preserve"> o tarjeta de </w:t>
      </w:r>
      <w:r w:rsidR="00014435">
        <w:t>débito</w:t>
      </w:r>
      <w:r w:rsidR="00FC36BA">
        <w:t xml:space="preserve"> o crédito)</w:t>
      </w:r>
      <w:r w:rsidR="00014435">
        <w:t>.</w:t>
      </w:r>
    </w:p>
    <w:p w14:paraId="407E4BF6" w14:textId="77777777" w:rsidR="00B018BC" w:rsidRDefault="00B018BC" w:rsidP="00B018BC">
      <w:pPr>
        <w:pStyle w:val="ListParagraph"/>
        <w:ind w:left="1440"/>
        <w:rPr>
          <w:b/>
          <w:bCs/>
        </w:rPr>
      </w:pPr>
      <w:r w:rsidRPr="53ACC5F1">
        <w:rPr>
          <w:b/>
          <w:bCs/>
        </w:rPr>
        <w:t xml:space="preserve">Precondición: </w:t>
      </w:r>
      <w:r w:rsidRPr="00BD1E8C">
        <w:t xml:space="preserve">La peluquería </w:t>
      </w:r>
      <w:r>
        <w:t>debe estar registrada en el sistema.</w:t>
      </w:r>
    </w:p>
    <w:p w14:paraId="4834E246" w14:textId="77777777" w:rsidR="00B018BC" w:rsidRDefault="00B018BC" w:rsidP="00B018BC">
      <w:pPr>
        <w:pStyle w:val="ListParagraph"/>
        <w:ind w:left="1440"/>
        <w:rPr>
          <w:b/>
          <w:bCs/>
        </w:rPr>
      </w:pPr>
      <w:r w:rsidRPr="5594D5EC">
        <w:rPr>
          <w:b/>
          <w:bCs/>
        </w:rPr>
        <w:t>Curso básico: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788"/>
        <w:gridCol w:w="3788"/>
      </w:tblGrid>
      <w:tr w:rsidR="00B018BC" w14:paraId="1BF31CB4" w14:textId="77777777" w:rsidTr="005554A1">
        <w:trPr>
          <w:trHeight w:val="300"/>
        </w:trPr>
        <w:tc>
          <w:tcPr>
            <w:tcW w:w="3788" w:type="dxa"/>
          </w:tcPr>
          <w:p w14:paraId="2FD98354" w14:textId="77777777" w:rsidR="00B018BC" w:rsidRDefault="00B018BC" w:rsidP="005554A1">
            <w:pPr>
              <w:pStyle w:val="ListParagraph"/>
              <w:ind w:left="0"/>
              <w:rPr>
                <w:b/>
                <w:bCs/>
              </w:rPr>
            </w:pPr>
            <w:r w:rsidRPr="5594D5EC">
              <w:rPr>
                <w:b/>
                <w:bCs/>
              </w:rPr>
              <w:t>Acciones del actor</w:t>
            </w:r>
          </w:p>
        </w:tc>
        <w:tc>
          <w:tcPr>
            <w:tcW w:w="3788" w:type="dxa"/>
          </w:tcPr>
          <w:p w14:paraId="468FF692" w14:textId="77777777" w:rsidR="00B018BC" w:rsidRDefault="00B018BC" w:rsidP="005554A1">
            <w:pPr>
              <w:pStyle w:val="ListParagraph"/>
              <w:ind w:left="0"/>
              <w:rPr>
                <w:b/>
                <w:bCs/>
              </w:rPr>
            </w:pPr>
            <w:r w:rsidRPr="5594D5EC">
              <w:rPr>
                <w:b/>
                <w:bCs/>
              </w:rPr>
              <w:t>Acciones del sistema</w:t>
            </w:r>
          </w:p>
        </w:tc>
      </w:tr>
      <w:tr w:rsidR="004E1562" w14:paraId="790F56E5" w14:textId="77777777" w:rsidTr="005554A1">
        <w:trPr>
          <w:trHeight w:val="300"/>
        </w:trPr>
        <w:tc>
          <w:tcPr>
            <w:tcW w:w="3788" w:type="dxa"/>
          </w:tcPr>
          <w:p w14:paraId="7623F9E0" w14:textId="019512F9" w:rsidR="004E1562" w:rsidRPr="004E1562" w:rsidRDefault="004E1562" w:rsidP="005554A1">
            <w:pPr>
              <w:pStyle w:val="ListParagraph"/>
              <w:ind w:left="0"/>
            </w:pPr>
            <w:r>
              <w:rPr>
                <w:b/>
                <w:bCs/>
              </w:rPr>
              <w:t xml:space="preserve">Paso 1. </w:t>
            </w:r>
            <w:r>
              <w:t>Se ingresa el método de pago a través del cual se va a pagar.</w:t>
            </w:r>
          </w:p>
        </w:tc>
        <w:tc>
          <w:tcPr>
            <w:tcW w:w="3788" w:type="dxa"/>
          </w:tcPr>
          <w:p w14:paraId="5D35EE99" w14:textId="399DEABD" w:rsidR="004E1562" w:rsidRPr="00ED2843" w:rsidRDefault="00ED2843" w:rsidP="005554A1">
            <w:pPr>
              <w:pStyle w:val="ListParagraph"/>
              <w:ind w:left="0"/>
            </w:pPr>
            <w:r>
              <w:rPr>
                <w:b/>
                <w:bCs/>
              </w:rPr>
              <w:t xml:space="preserve">Paso 2. </w:t>
            </w:r>
            <w:r>
              <w:t xml:space="preserve">Se verifica que </w:t>
            </w:r>
            <w:r w:rsidR="008B07A4">
              <w:t>el método de pago seleccionado.</w:t>
            </w:r>
          </w:p>
        </w:tc>
      </w:tr>
      <w:tr w:rsidR="008B07A4" w14:paraId="0B0E9512" w14:textId="77777777" w:rsidTr="005554A1">
        <w:trPr>
          <w:trHeight w:val="300"/>
        </w:trPr>
        <w:tc>
          <w:tcPr>
            <w:tcW w:w="3788" w:type="dxa"/>
          </w:tcPr>
          <w:p w14:paraId="6A3BCD1E" w14:textId="1DB26138" w:rsidR="008B07A4" w:rsidRPr="0089100A" w:rsidRDefault="008B07A4" w:rsidP="005554A1">
            <w:pPr>
              <w:pStyle w:val="ListParagraph"/>
              <w:ind w:left="0"/>
            </w:pPr>
            <w:r>
              <w:rPr>
                <w:b/>
                <w:bCs/>
              </w:rPr>
              <w:t xml:space="preserve">Paso 3. </w:t>
            </w:r>
            <w:r w:rsidR="0089100A">
              <w:t xml:space="preserve">Se ingresan los datos del pago </w:t>
            </w:r>
            <w:r w:rsidR="002421E1">
              <w:t>ya sea de la tarjeta o el comprobante por qr.</w:t>
            </w:r>
          </w:p>
        </w:tc>
        <w:tc>
          <w:tcPr>
            <w:tcW w:w="3788" w:type="dxa"/>
          </w:tcPr>
          <w:p w14:paraId="1338F4A8" w14:textId="77777777" w:rsidR="008B07A4" w:rsidRDefault="008B07A4" w:rsidP="005554A1">
            <w:pPr>
              <w:pStyle w:val="ListParagraph"/>
              <w:ind w:left="0"/>
              <w:rPr>
                <w:b/>
                <w:bCs/>
              </w:rPr>
            </w:pPr>
          </w:p>
        </w:tc>
      </w:tr>
      <w:tr w:rsidR="002421E1" w14:paraId="074F0472" w14:textId="77777777" w:rsidTr="005554A1">
        <w:trPr>
          <w:trHeight w:val="300"/>
        </w:trPr>
        <w:tc>
          <w:tcPr>
            <w:tcW w:w="3788" w:type="dxa"/>
          </w:tcPr>
          <w:p w14:paraId="1A392672" w14:textId="14BA7F3A" w:rsidR="002421E1" w:rsidRPr="0026600B" w:rsidRDefault="0026600B" w:rsidP="005554A1">
            <w:pPr>
              <w:pStyle w:val="ListParagraph"/>
              <w:ind w:left="0"/>
            </w:pPr>
            <w:r>
              <w:rPr>
                <w:b/>
                <w:bCs/>
              </w:rPr>
              <w:t xml:space="preserve">Paso 4. </w:t>
            </w:r>
            <w:r>
              <w:t>Se guarda en el sistema.</w:t>
            </w:r>
          </w:p>
        </w:tc>
        <w:tc>
          <w:tcPr>
            <w:tcW w:w="3788" w:type="dxa"/>
          </w:tcPr>
          <w:p w14:paraId="1D84B636" w14:textId="063F3D76" w:rsidR="002421E1" w:rsidRPr="0026600B" w:rsidRDefault="0026600B" w:rsidP="005554A1">
            <w:pPr>
              <w:pStyle w:val="ListParagraph"/>
              <w:ind w:left="0"/>
            </w:pPr>
            <w:r>
              <w:rPr>
                <w:b/>
                <w:bCs/>
              </w:rPr>
              <w:t xml:space="preserve">Paso 5. </w:t>
            </w:r>
            <w:r>
              <w:t>Se guarda en el sistema.</w:t>
            </w:r>
          </w:p>
        </w:tc>
      </w:tr>
    </w:tbl>
    <w:p w14:paraId="72AB13B7" w14:textId="77777777" w:rsidR="00B018BC" w:rsidRDefault="00B018BC" w:rsidP="00B018BC">
      <w:pPr>
        <w:pStyle w:val="ListParagraph"/>
        <w:ind w:left="1440"/>
        <w:rPr>
          <w:b/>
          <w:bCs/>
        </w:rPr>
      </w:pPr>
    </w:p>
    <w:p w14:paraId="28203E54" w14:textId="77777777" w:rsidR="00B018BC" w:rsidRDefault="00B018BC" w:rsidP="00B018BC">
      <w:pPr>
        <w:pStyle w:val="ListParagraph"/>
        <w:ind w:left="1440"/>
      </w:pPr>
      <w:r w:rsidRPr="67464781">
        <w:rPr>
          <w:b/>
          <w:bCs/>
        </w:rPr>
        <w:t xml:space="preserve">Curso alternativo: </w:t>
      </w:r>
    </w:p>
    <w:p w14:paraId="7803F740" w14:textId="23651913" w:rsidR="00B018BC" w:rsidRPr="00BD1E8C" w:rsidRDefault="00B018BC" w:rsidP="00B018BC">
      <w:pPr>
        <w:pStyle w:val="ListParagraph"/>
        <w:numPr>
          <w:ilvl w:val="0"/>
          <w:numId w:val="34"/>
        </w:numPr>
      </w:pPr>
      <w:r>
        <w:rPr>
          <w:b/>
          <w:bCs/>
        </w:rPr>
        <w:t xml:space="preserve">En el paso 2: </w:t>
      </w:r>
      <w:r>
        <w:t xml:space="preserve">Si no existe </w:t>
      </w:r>
      <w:r w:rsidR="0026600B">
        <w:t>el método de pago seleccionado se puede consultar, modificar, eliminar o salir del sistema.</w:t>
      </w:r>
    </w:p>
    <w:p w14:paraId="2EC50488" w14:textId="1EDC71F8" w:rsidR="00B018BC" w:rsidRDefault="00B018BC" w:rsidP="00B018BC">
      <w:pPr>
        <w:pStyle w:val="ListParagraph"/>
        <w:ind w:left="1440"/>
      </w:pPr>
      <w:r w:rsidRPr="6A66FF81">
        <w:rPr>
          <w:b/>
          <w:bCs/>
        </w:rPr>
        <w:t xml:space="preserve">Postcondición: </w:t>
      </w:r>
      <w:r w:rsidR="0026600B">
        <w:t>L</w:t>
      </w:r>
      <w:r w:rsidR="00286F32">
        <w:t xml:space="preserve">a peluquería o salón registrada tendrá acceso al sistema y a las herramientas </w:t>
      </w:r>
      <w:r w:rsidR="00B904A4">
        <w:t xml:space="preserve">provistas por la plataforma para </w:t>
      </w:r>
      <w:r w:rsidR="009F45FA">
        <w:t>administrar su salón</w:t>
      </w:r>
      <w:r w:rsidR="00EF213D">
        <w:t xml:space="preserve">. Se enviará un código al correo registrado con el cual el administrador podrá </w:t>
      </w:r>
      <w:r w:rsidR="00DF014E" w:rsidRPr="00DF014E">
        <w:rPr>
          <w:noProof/>
        </w:rPr>
        <w:drawing>
          <wp:anchor distT="0" distB="0" distL="114300" distR="114300" simplePos="0" relativeHeight="251658328" behindDoc="0" locked="0" layoutInCell="1" allowOverlap="1" wp14:anchorId="2777555B" wp14:editId="54B81C39">
            <wp:simplePos x="0" y="0"/>
            <wp:positionH relativeFrom="margin">
              <wp:posOffset>1036320</wp:posOffset>
            </wp:positionH>
            <wp:positionV relativeFrom="paragraph">
              <wp:posOffset>739140</wp:posOffset>
            </wp:positionV>
            <wp:extent cx="4328160" cy="3310255"/>
            <wp:effectExtent l="0" t="0" r="0" b="4445"/>
            <wp:wrapTopAndBottom/>
            <wp:docPr id="673186117" name="Imagen 673186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861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213D">
        <w:t>acceder a la plataforma de su peluquería.</w:t>
      </w:r>
    </w:p>
    <w:p w14:paraId="6F007565" w14:textId="4D4D7CD4" w:rsidR="004E1562" w:rsidRDefault="00395D07" w:rsidP="00395D07">
      <w:r>
        <w:tab/>
      </w:r>
    </w:p>
    <w:p w14:paraId="652BB09E" w14:textId="3FA57006" w:rsidR="007975D3" w:rsidRDefault="008C2E40" w:rsidP="00395D07">
      <w:r w:rsidRPr="008C7068">
        <w:rPr>
          <w:noProof/>
        </w:rPr>
        <w:drawing>
          <wp:anchor distT="0" distB="0" distL="114300" distR="114300" simplePos="0" relativeHeight="251658329" behindDoc="0" locked="0" layoutInCell="1" allowOverlap="1" wp14:anchorId="3084D1C1" wp14:editId="1FD6DE32">
            <wp:simplePos x="0" y="0"/>
            <wp:positionH relativeFrom="column">
              <wp:posOffset>944880</wp:posOffset>
            </wp:positionH>
            <wp:positionV relativeFrom="paragraph">
              <wp:posOffset>419100</wp:posOffset>
            </wp:positionV>
            <wp:extent cx="4389120" cy="2516505"/>
            <wp:effectExtent l="0" t="0" r="0" b="0"/>
            <wp:wrapTopAndBottom/>
            <wp:docPr id="1032859480" name="Imagen 1032859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594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39DB35" w14:textId="18A82877" w:rsidR="008C7068" w:rsidRDefault="008C7068" w:rsidP="00395D07"/>
    <w:p w14:paraId="5F42950E" w14:textId="77777777" w:rsidR="008C2E40" w:rsidRDefault="008C2E40" w:rsidP="00395D07"/>
    <w:p w14:paraId="49EB6D91" w14:textId="77777777" w:rsidR="008C2E40" w:rsidRDefault="008C2E40" w:rsidP="00395D07"/>
    <w:p w14:paraId="726D401B" w14:textId="77777777" w:rsidR="003338C9" w:rsidRDefault="003338C9" w:rsidP="00395D07"/>
    <w:p w14:paraId="386CBC7F" w14:textId="12ABBDC0" w:rsidR="003338C9" w:rsidRDefault="00E82FD8" w:rsidP="00EF397B">
      <w:pPr>
        <w:ind w:left="15120"/>
      </w:pPr>
      <w:r w:rsidRPr="00E82FD8">
        <w:rPr>
          <w:noProof/>
        </w:rPr>
        <w:drawing>
          <wp:anchor distT="0" distB="0" distL="114300" distR="114300" simplePos="0" relativeHeight="251658331" behindDoc="0" locked="0" layoutInCell="1" allowOverlap="1" wp14:anchorId="7E40005E" wp14:editId="181815C3">
            <wp:simplePos x="0" y="0"/>
            <wp:positionH relativeFrom="column">
              <wp:posOffset>1082040</wp:posOffset>
            </wp:positionH>
            <wp:positionV relativeFrom="paragraph">
              <wp:posOffset>2842260</wp:posOffset>
            </wp:positionV>
            <wp:extent cx="4357336" cy="2392045"/>
            <wp:effectExtent l="0" t="0" r="5715" b="8255"/>
            <wp:wrapTopAndBottom/>
            <wp:docPr id="1998289243" name="Imagen 1998289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8924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57336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8C9" w:rsidRPr="008C2E40">
        <w:rPr>
          <w:noProof/>
        </w:rPr>
        <w:drawing>
          <wp:anchor distT="0" distB="0" distL="114300" distR="114300" simplePos="0" relativeHeight="251658330" behindDoc="0" locked="0" layoutInCell="1" allowOverlap="1" wp14:anchorId="76334467" wp14:editId="63B074D3">
            <wp:simplePos x="0" y="0"/>
            <wp:positionH relativeFrom="column">
              <wp:posOffset>1295400</wp:posOffset>
            </wp:positionH>
            <wp:positionV relativeFrom="paragraph">
              <wp:posOffset>0</wp:posOffset>
            </wp:positionV>
            <wp:extent cx="3505200" cy="2583180"/>
            <wp:effectExtent l="0" t="0" r="0" b="7620"/>
            <wp:wrapTopAndBottom/>
            <wp:docPr id="267996776" name="Imagen 267996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9677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5665B" w14:textId="04724640" w:rsidR="003338C9" w:rsidRDefault="00E67C90" w:rsidP="00395D07">
      <w:r w:rsidRPr="00B40CE6">
        <w:rPr>
          <w:noProof/>
        </w:rPr>
        <w:drawing>
          <wp:anchor distT="0" distB="0" distL="114300" distR="114300" simplePos="0" relativeHeight="251658333" behindDoc="0" locked="0" layoutInCell="1" allowOverlap="1" wp14:anchorId="0E39F4FA" wp14:editId="3E6920C2">
            <wp:simplePos x="0" y="0"/>
            <wp:positionH relativeFrom="column">
              <wp:posOffset>1005205</wp:posOffset>
            </wp:positionH>
            <wp:positionV relativeFrom="paragraph">
              <wp:posOffset>2484120</wp:posOffset>
            </wp:positionV>
            <wp:extent cx="4415790" cy="1642745"/>
            <wp:effectExtent l="0" t="0" r="3810" b="0"/>
            <wp:wrapTopAndBottom/>
            <wp:docPr id="460040707" name="Imagen 460040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407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B5213D" w14:textId="29CBA47E" w:rsidR="008C2E40" w:rsidRDefault="008C2E40" w:rsidP="00395D07"/>
    <w:p w14:paraId="23D5CC3B" w14:textId="22EF0113" w:rsidR="00420353" w:rsidRPr="00ED1970" w:rsidRDefault="00420353" w:rsidP="00420353">
      <w:pPr>
        <w:pStyle w:val="ListParagraph"/>
        <w:numPr>
          <w:ilvl w:val="0"/>
          <w:numId w:val="15"/>
        </w:numPr>
        <w:rPr>
          <w:b/>
        </w:rPr>
      </w:pPr>
      <w:r w:rsidRPr="6BB6A59C">
        <w:rPr>
          <w:b/>
          <w:bCs/>
        </w:rPr>
        <w:t>Gestionar Horarios de atención</w:t>
      </w:r>
    </w:p>
    <w:p w14:paraId="5C08ADCD" w14:textId="77777777" w:rsidR="00420353" w:rsidRDefault="00420353" w:rsidP="00420353">
      <w:pPr>
        <w:pStyle w:val="ListParagraph"/>
        <w:ind w:left="1440"/>
      </w:pPr>
      <w:r w:rsidRPr="37BD9EAD">
        <w:rPr>
          <w:b/>
          <w:bCs/>
        </w:rPr>
        <w:t xml:space="preserve">Actor: </w:t>
      </w:r>
      <w:r w:rsidRPr="00BD1E8C">
        <w:t>Administrador de Peluquería</w:t>
      </w:r>
    </w:p>
    <w:p w14:paraId="54007E6B" w14:textId="6DF89BA5" w:rsidR="00420353" w:rsidRDefault="00420353" w:rsidP="00420353">
      <w:pPr>
        <w:pStyle w:val="ListParagraph"/>
        <w:ind w:left="1440"/>
      </w:pPr>
      <w:r w:rsidRPr="5594D5EC">
        <w:rPr>
          <w:b/>
          <w:bCs/>
        </w:rPr>
        <w:t xml:space="preserve">Tipo: </w:t>
      </w:r>
      <w:r w:rsidRPr="00BD1E8C">
        <w:t>Primario</w:t>
      </w:r>
    </w:p>
    <w:p w14:paraId="31FEACC2" w14:textId="078C3976" w:rsidR="00420353" w:rsidRDefault="00420353" w:rsidP="00420353">
      <w:pPr>
        <w:pStyle w:val="ListParagraph"/>
        <w:ind w:left="1440"/>
      </w:pPr>
      <w:r w:rsidRPr="7D79CA2A">
        <w:rPr>
          <w:b/>
          <w:bCs/>
        </w:rPr>
        <w:t xml:space="preserve">Propósito: </w:t>
      </w:r>
      <w:r w:rsidR="003F1378">
        <w:t xml:space="preserve">Registrar los horarios en los cuales una peluquería </w:t>
      </w:r>
      <w:r w:rsidR="00441EF3">
        <w:t>está</w:t>
      </w:r>
      <w:r w:rsidR="003F1378">
        <w:t xml:space="preserve"> ofreciendo sus servicios.</w:t>
      </w:r>
    </w:p>
    <w:p w14:paraId="123658CF" w14:textId="77777777" w:rsidR="00420353" w:rsidRPr="00BD1E8C" w:rsidRDefault="00420353" w:rsidP="00420353">
      <w:pPr>
        <w:pStyle w:val="ListParagraph"/>
        <w:ind w:left="1440"/>
      </w:pPr>
      <w:r w:rsidRPr="6A8255D6">
        <w:rPr>
          <w:b/>
          <w:bCs/>
        </w:rPr>
        <w:t xml:space="preserve">Resumen: </w:t>
      </w:r>
      <w:r w:rsidRPr="00BD1E8C">
        <w:t>El administrador establece los horarios de atención de la peluquería para cada día de la semana.</w:t>
      </w:r>
    </w:p>
    <w:p w14:paraId="49F9B7DE" w14:textId="062BA907" w:rsidR="00420353" w:rsidRDefault="00420353" w:rsidP="00420353">
      <w:pPr>
        <w:pStyle w:val="ListParagraph"/>
        <w:ind w:left="1440"/>
        <w:rPr>
          <w:b/>
          <w:bCs/>
        </w:rPr>
      </w:pPr>
      <w:r w:rsidRPr="53ACC5F1">
        <w:rPr>
          <w:b/>
          <w:bCs/>
        </w:rPr>
        <w:t xml:space="preserve">Precondición: </w:t>
      </w:r>
      <w:r w:rsidRPr="00BD1E8C">
        <w:t xml:space="preserve">La peluquería </w:t>
      </w:r>
      <w:r>
        <w:t xml:space="preserve">debe estar registrada </w:t>
      </w:r>
      <w:r w:rsidR="008B3F43">
        <w:t>en el sistema.</w:t>
      </w:r>
    </w:p>
    <w:p w14:paraId="0C0FA21C" w14:textId="77777777" w:rsidR="00420353" w:rsidRDefault="00420353" w:rsidP="00420353">
      <w:pPr>
        <w:pStyle w:val="ListParagraph"/>
        <w:ind w:left="1440"/>
        <w:rPr>
          <w:b/>
          <w:bCs/>
        </w:rPr>
      </w:pPr>
      <w:r w:rsidRPr="5594D5EC">
        <w:rPr>
          <w:b/>
          <w:bCs/>
        </w:rPr>
        <w:t>Curso básico: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788"/>
        <w:gridCol w:w="3788"/>
      </w:tblGrid>
      <w:tr w:rsidR="00420353" w14:paraId="1BB3EA5D" w14:textId="77777777">
        <w:trPr>
          <w:trHeight w:val="300"/>
        </w:trPr>
        <w:tc>
          <w:tcPr>
            <w:tcW w:w="3788" w:type="dxa"/>
          </w:tcPr>
          <w:p w14:paraId="4ECAB335" w14:textId="77777777" w:rsidR="00420353" w:rsidRDefault="00420353">
            <w:pPr>
              <w:pStyle w:val="ListParagraph"/>
              <w:ind w:left="0"/>
              <w:rPr>
                <w:b/>
                <w:bCs/>
              </w:rPr>
            </w:pPr>
            <w:r w:rsidRPr="5594D5EC">
              <w:rPr>
                <w:b/>
                <w:bCs/>
              </w:rPr>
              <w:t>Acciones del actor</w:t>
            </w:r>
          </w:p>
        </w:tc>
        <w:tc>
          <w:tcPr>
            <w:tcW w:w="3788" w:type="dxa"/>
          </w:tcPr>
          <w:p w14:paraId="5149EA72" w14:textId="77777777" w:rsidR="00420353" w:rsidRDefault="00420353">
            <w:pPr>
              <w:pStyle w:val="ListParagraph"/>
              <w:ind w:left="0"/>
              <w:rPr>
                <w:b/>
                <w:bCs/>
              </w:rPr>
            </w:pPr>
            <w:r w:rsidRPr="5594D5EC">
              <w:rPr>
                <w:b/>
                <w:bCs/>
              </w:rPr>
              <w:t>Acciones del sistema</w:t>
            </w:r>
          </w:p>
        </w:tc>
      </w:tr>
      <w:tr w:rsidR="00420353" w14:paraId="2A51E738" w14:textId="77777777">
        <w:trPr>
          <w:trHeight w:val="300"/>
        </w:trPr>
        <w:tc>
          <w:tcPr>
            <w:tcW w:w="3788" w:type="dxa"/>
          </w:tcPr>
          <w:p w14:paraId="6032A82E" w14:textId="77777777" w:rsidR="00420353" w:rsidRPr="00BD1E8C" w:rsidRDefault="00420353" w:rsidP="00420353">
            <w:pPr>
              <w:pStyle w:val="ListParagraph"/>
              <w:numPr>
                <w:ilvl w:val="0"/>
                <w:numId w:val="22"/>
              </w:numPr>
            </w:pPr>
            <w:r w:rsidRPr="00BD1E8C">
              <w:t xml:space="preserve">El administrador </w:t>
            </w:r>
            <w:r>
              <w:t>ingresa el código de su peluquería</w:t>
            </w:r>
          </w:p>
        </w:tc>
        <w:tc>
          <w:tcPr>
            <w:tcW w:w="3788" w:type="dxa"/>
          </w:tcPr>
          <w:p w14:paraId="126AE7F9" w14:textId="77777777" w:rsidR="00420353" w:rsidRPr="00BD1E8C" w:rsidRDefault="00420353" w:rsidP="00420353">
            <w:pPr>
              <w:pStyle w:val="ListParagraph"/>
              <w:numPr>
                <w:ilvl w:val="0"/>
                <w:numId w:val="22"/>
              </w:numPr>
            </w:pPr>
            <w:r>
              <w:t>Se verifica que la peluquería exista.</w:t>
            </w:r>
          </w:p>
        </w:tc>
      </w:tr>
      <w:tr w:rsidR="00420353" w14:paraId="7BBA5961" w14:textId="77777777">
        <w:trPr>
          <w:trHeight w:val="300"/>
        </w:trPr>
        <w:tc>
          <w:tcPr>
            <w:tcW w:w="3788" w:type="dxa"/>
          </w:tcPr>
          <w:p w14:paraId="232005D2" w14:textId="790D499D" w:rsidR="00420353" w:rsidRPr="00BD1E8C" w:rsidRDefault="00420353" w:rsidP="00420353">
            <w:pPr>
              <w:pStyle w:val="ListParagraph"/>
              <w:numPr>
                <w:ilvl w:val="0"/>
                <w:numId w:val="22"/>
              </w:numPr>
            </w:pPr>
            <w:r w:rsidRPr="00BD1E8C">
              <w:t xml:space="preserve">El administrador </w:t>
            </w:r>
            <w:r w:rsidR="008B3F43">
              <w:t xml:space="preserve">ingresa </w:t>
            </w:r>
            <w:r w:rsidRPr="00BD1E8C">
              <w:t>los horarios de atención según sea necesario.</w:t>
            </w:r>
          </w:p>
        </w:tc>
        <w:tc>
          <w:tcPr>
            <w:tcW w:w="3788" w:type="dxa"/>
          </w:tcPr>
          <w:p w14:paraId="1E8BFECA" w14:textId="77777777" w:rsidR="00420353" w:rsidRPr="00BD1E8C" w:rsidRDefault="00420353">
            <w:pPr>
              <w:ind w:left="360" w:firstLine="0"/>
            </w:pPr>
          </w:p>
        </w:tc>
      </w:tr>
      <w:tr w:rsidR="00420353" w14:paraId="70C73DAC" w14:textId="77777777">
        <w:trPr>
          <w:trHeight w:val="300"/>
        </w:trPr>
        <w:tc>
          <w:tcPr>
            <w:tcW w:w="3788" w:type="dxa"/>
          </w:tcPr>
          <w:p w14:paraId="3703E1D0" w14:textId="77777777" w:rsidR="00420353" w:rsidRPr="00BD1E8C" w:rsidRDefault="00420353" w:rsidP="00420353">
            <w:pPr>
              <w:pStyle w:val="ListParagraph"/>
              <w:numPr>
                <w:ilvl w:val="0"/>
                <w:numId w:val="22"/>
              </w:numPr>
            </w:pPr>
            <w:r>
              <w:t>Guarda el horario de atención</w:t>
            </w:r>
          </w:p>
        </w:tc>
        <w:tc>
          <w:tcPr>
            <w:tcW w:w="3788" w:type="dxa"/>
          </w:tcPr>
          <w:p w14:paraId="2AFAC0E8" w14:textId="77777777" w:rsidR="00420353" w:rsidRPr="00BD1E8C" w:rsidRDefault="00420353" w:rsidP="00420353">
            <w:pPr>
              <w:pStyle w:val="ListParagraph"/>
              <w:numPr>
                <w:ilvl w:val="0"/>
                <w:numId w:val="22"/>
              </w:numPr>
            </w:pPr>
            <w:r>
              <w:t>Se guarda el horario de atención.</w:t>
            </w:r>
          </w:p>
        </w:tc>
      </w:tr>
    </w:tbl>
    <w:p w14:paraId="2695F4EF" w14:textId="77777777" w:rsidR="00420353" w:rsidRDefault="00420353" w:rsidP="00420353">
      <w:pPr>
        <w:pStyle w:val="ListParagraph"/>
        <w:ind w:left="1440"/>
        <w:rPr>
          <w:b/>
          <w:bCs/>
        </w:rPr>
      </w:pPr>
    </w:p>
    <w:p w14:paraId="61E23BA1" w14:textId="77777777" w:rsidR="00420353" w:rsidRDefault="00420353" w:rsidP="00420353">
      <w:pPr>
        <w:pStyle w:val="ListParagraph"/>
        <w:ind w:left="1440"/>
      </w:pPr>
      <w:r w:rsidRPr="67464781">
        <w:rPr>
          <w:b/>
          <w:bCs/>
        </w:rPr>
        <w:t xml:space="preserve">Curso alternativo: </w:t>
      </w:r>
    </w:p>
    <w:p w14:paraId="3F168247" w14:textId="77777777" w:rsidR="00420353" w:rsidRPr="00BD1E8C" w:rsidRDefault="00420353" w:rsidP="0020435D">
      <w:pPr>
        <w:pStyle w:val="ListParagraph"/>
        <w:numPr>
          <w:ilvl w:val="0"/>
          <w:numId w:val="34"/>
        </w:numPr>
      </w:pPr>
      <w:r>
        <w:rPr>
          <w:b/>
          <w:bCs/>
        </w:rPr>
        <w:t xml:space="preserve">En el paso 2: </w:t>
      </w:r>
      <w:r>
        <w:t>Si no existe la peluquería, se puede editar, modificar, eliminar o salir del sistema.</w:t>
      </w:r>
    </w:p>
    <w:p w14:paraId="5D90C21F" w14:textId="3CB496AF" w:rsidR="00420353" w:rsidRPr="00BD1E8C" w:rsidRDefault="002C5C16" w:rsidP="00420353">
      <w:pPr>
        <w:pStyle w:val="ListParagraph"/>
        <w:ind w:left="1440"/>
      </w:pPr>
      <w:r w:rsidRPr="005518FA">
        <w:rPr>
          <w:b/>
          <w:bCs/>
          <w:noProof/>
        </w:rPr>
        <w:drawing>
          <wp:anchor distT="0" distB="0" distL="114300" distR="114300" simplePos="0" relativeHeight="251658246" behindDoc="0" locked="0" layoutInCell="1" allowOverlap="1" wp14:anchorId="22E1D1AF" wp14:editId="0F8213EE">
            <wp:simplePos x="0" y="0"/>
            <wp:positionH relativeFrom="margin">
              <wp:posOffset>875030</wp:posOffset>
            </wp:positionH>
            <wp:positionV relativeFrom="paragraph">
              <wp:posOffset>777240</wp:posOffset>
            </wp:positionV>
            <wp:extent cx="4752975" cy="2784475"/>
            <wp:effectExtent l="0" t="0" r="9525" b="0"/>
            <wp:wrapTopAndBottom/>
            <wp:docPr id="12674947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947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0353" w:rsidRPr="6A66FF81">
        <w:rPr>
          <w:b/>
          <w:bCs/>
        </w:rPr>
        <w:t xml:space="preserve">Postcondición: </w:t>
      </w:r>
      <w:r w:rsidR="00420353" w:rsidRPr="00BD1E8C">
        <w:t>Los nuevos horarios de atención quedan guardados en el sistema.</w:t>
      </w:r>
    </w:p>
    <w:p w14:paraId="1574016C" w14:textId="6F12BB9E" w:rsidR="00420353" w:rsidRDefault="00420353" w:rsidP="00420353">
      <w:pPr>
        <w:pStyle w:val="ListParagraph"/>
        <w:ind w:left="1440"/>
        <w:rPr>
          <w:b/>
          <w:bCs/>
        </w:rPr>
      </w:pPr>
    </w:p>
    <w:p w14:paraId="1E673DC4" w14:textId="61339433" w:rsidR="00420353" w:rsidRDefault="00420353" w:rsidP="00420353">
      <w:pPr>
        <w:ind w:left="720" w:firstLine="0"/>
      </w:pPr>
    </w:p>
    <w:p w14:paraId="59A7103E" w14:textId="523D41AC" w:rsidR="00816E50" w:rsidRDefault="000D4BFC" w:rsidP="00420353">
      <w:pPr>
        <w:ind w:left="720" w:firstLine="0"/>
      </w:pPr>
      <w:r w:rsidRPr="000D4BFC">
        <w:rPr>
          <w:b/>
          <w:bCs/>
          <w:noProof/>
        </w:rPr>
        <w:drawing>
          <wp:anchor distT="0" distB="0" distL="114300" distR="114300" simplePos="0" relativeHeight="251658335" behindDoc="0" locked="0" layoutInCell="1" allowOverlap="1" wp14:anchorId="1D555FBE" wp14:editId="6F4C38CA">
            <wp:simplePos x="0" y="0"/>
            <wp:positionH relativeFrom="margin">
              <wp:posOffset>838200</wp:posOffset>
            </wp:positionH>
            <wp:positionV relativeFrom="paragraph">
              <wp:posOffset>354330</wp:posOffset>
            </wp:positionV>
            <wp:extent cx="5012055" cy="2922270"/>
            <wp:effectExtent l="0" t="0" r="0" b="0"/>
            <wp:wrapTopAndBottom/>
            <wp:docPr id="15037640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6409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1205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73232F" w14:textId="77777777" w:rsidR="00816E50" w:rsidRDefault="00816E50" w:rsidP="00420353">
      <w:pPr>
        <w:ind w:left="720" w:firstLine="0"/>
      </w:pPr>
    </w:p>
    <w:p w14:paraId="51818F05" w14:textId="77777777" w:rsidR="00816E50" w:rsidRDefault="00816E50" w:rsidP="00420353">
      <w:pPr>
        <w:ind w:left="720" w:firstLine="0"/>
      </w:pPr>
    </w:p>
    <w:p w14:paraId="4B3E18FA" w14:textId="0CC7181F" w:rsidR="00816E50" w:rsidRDefault="002C5C16" w:rsidP="00420353">
      <w:pPr>
        <w:ind w:left="720" w:firstLine="0"/>
      </w:pPr>
      <w:r w:rsidRPr="00707BAC">
        <w:rPr>
          <w:noProof/>
        </w:rPr>
        <w:drawing>
          <wp:anchor distT="0" distB="0" distL="114300" distR="114300" simplePos="0" relativeHeight="251658247" behindDoc="0" locked="0" layoutInCell="1" allowOverlap="1" wp14:anchorId="35E373A6" wp14:editId="00491241">
            <wp:simplePos x="0" y="0"/>
            <wp:positionH relativeFrom="column">
              <wp:posOffset>1276350</wp:posOffset>
            </wp:positionH>
            <wp:positionV relativeFrom="paragraph">
              <wp:posOffset>236220</wp:posOffset>
            </wp:positionV>
            <wp:extent cx="4238625" cy="3107690"/>
            <wp:effectExtent l="0" t="0" r="9525" b="0"/>
            <wp:wrapTopAndBottom/>
            <wp:docPr id="3368834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834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B93E26" w14:textId="1B57A7A5" w:rsidR="00420353" w:rsidRDefault="00420353" w:rsidP="00420353">
      <w:pPr>
        <w:ind w:left="720" w:firstLine="0"/>
      </w:pPr>
    </w:p>
    <w:p w14:paraId="52922F9D" w14:textId="786AE69E" w:rsidR="00420353" w:rsidRPr="005F0ABD" w:rsidRDefault="00853F61" w:rsidP="00420353">
      <w:pPr>
        <w:ind w:left="720" w:firstLine="0"/>
        <w:rPr>
          <w:lang w:val="es-BO"/>
        </w:rPr>
      </w:pPr>
      <w:r w:rsidRPr="00853F61">
        <w:rPr>
          <w:noProof/>
        </w:rPr>
        <w:drawing>
          <wp:anchor distT="0" distB="0" distL="114300" distR="114300" simplePos="0" relativeHeight="251658248" behindDoc="0" locked="0" layoutInCell="1" allowOverlap="1" wp14:anchorId="223F5093" wp14:editId="45F5777A">
            <wp:simplePos x="0" y="0"/>
            <wp:positionH relativeFrom="column">
              <wp:posOffset>885825</wp:posOffset>
            </wp:positionH>
            <wp:positionV relativeFrom="paragraph">
              <wp:posOffset>275590</wp:posOffset>
            </wp:positionV>
            <wp:extent cx="4667250" cy="3268006"/>
            <wp:effectExtent l="0" t="0" r="0" b="8890"/>
            <wp:wrapTopAndBottom/>
            <wp:docPr id="10688661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6618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268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C7FD9A" w14:textId="1031A9AD" w:rsidR="00816E50" w:rsidRPr="005F0ABD" w:rsidRDefault="00816E50" w:rsidP="00420353">
      <w:pPr>
        <w:ind w:left="720" w:firstLine="0"/>
        <w:rPr>
          <w:lang w:val="es-BO"/>
        </w:rPr>
      </w:pPr>
    </w:p>
    <w:p w14:paraId="204B7C14" w14:textId="59AA8714" w:rsidR="00816E50" w:rsidRPr="005F0ABD" w:rsidRDefault="00816E50" w:rsidP="00420353">
      <w:pPr>
        <w:ind w:left="720" w:firstLine="0"/>
        <w:rPr>
          <w:lang w:val="es-BO"/>
        </w:rPr>
      </w:pPr>
    </w:p>
    <w:p w14:paraId="4D3984F5" w14:textId="3BC10F0B" w:rsidR="00420353" w:rsidRDefault="00420353" w:rsidP="00420353">
      <w:pPr>
        <w:ind w:left="360" w:firstLine="0"/>
      </w:pPr>
    </w:p>
    <w:p w14:paraId="12E87906" w14:textId="748A050D" w:rsidR="00420353" w:rsidRDefault="008242CD" w:rsidP="00A84D90">
      <w:pPr>
        <w:ind w:left="360" w:firstLine="0"/>
      </w:pPr>
      <w:r w:rsidRPr="008242CD">
        <w:rPr>
          <w:noProof/>
        </w:rPr>
        <w:drawing>
          <wp:inline distT="0" distB="0" distL="0" distR="0" wp14:anchorId="6DF0B66F" wp14:editId="3553E9DC">
            <wp:extent cx="5731510" cy="2804160"/>
            <wp:effectExtent l="0" t="0" r="2540" b="0"/>
            <wp:docPr id="11974487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487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5A50" w14:textId="4A0A831A" w:rsidR="00953F16" w:rsidRPr="00953F16" w:rsidRDefault="00953F16" w:rsidP="00953F16">
      <w:pPr>
        <w:pStyle w:val="ListParagraph"/>
        <w:numPr>
          <w:ilvl w:val="0"/>
          <w:numId w:val="15"/>
        </w:numPr>
      </w:pPr>
      <w:r>
        <w:rPr>
          <w:b/>
          <w:bCs/>
        </w:rPr>
        <w:t>Gestionar Redes Sociales</w:t>
      </w:r>
    </w:p>
    <w:p w14:paraId="1BB217D0" w14:textId="77777777" w:rsidR="00953F16" w:rsidRPr="003B6FEC" w:rsidRDefault="00953F16" w:rsidP="00953F16">
      <w:pPr>
        <w:pStyle w:val="ListParagraph"/>
        <w:ind w:left="1440"/>
        <w:rPr>
          <w:bCs/>
        </w:rPr>
      </w:pPr>
      <w:r>
        <w:rPr>
          <w:b/>
        </w:rPr>
        <w:t xml:space="preserve">Actores: </w:t>
      </w:r>
      <w:r>
        <w:rPr>
          <w:bCs/>
        </w:rPr>
        <w:t>Administrador de peluquería (iniciador)</w:t>
      </w:r>
    </w:p>
    <w:p w14:paraId="1A4849ED" w14:textId="1EC7B11F" w:rsidR="00953F16" w:rsidRDefault="00953F16" w:rsidP="00953F16">
      <w:pPr>
        <w:pStyle w:val="ListParagraph"/>
        <w:ind w:left="1440"/>
        <w:rPr>
          <w:b/>
        </w:rPr>
      </w:pPr>
      <w:r>
        <w:rPr>
          <w:b/>
        </w:rPr>
        <w:t xml:space="preserve">Tipo: </w:t>
      </w:r>
      <w:r w:rsidR="00365C14">
        <w:rPr>
          <w:bCs/>
        </w:rPr>
        <w:t>Secundario</w:t>
      </w:r>
    </w:p>
    <w:p w14:paraId="6248C7E3" w14:textId="4D1B0235" w:rsidR="00953F16" w:rsidRPr="0001443F" w:rsidRDefault="00953F16" w:rsidP="00953F16">
      <w:pPr>
        <w:pStyle w:val="ListParagraph"/>
        <w:ind w:left="1440"/>
        <w:rPr>
          <w:bCs/>
        </w:rPr>
      </w:pPr>
      <w:r>
        <w:rPr>
          <w:b/>
        </w:rPr>
        <w:t xml:space="preserve">Propósito: </w:t>
      </w:r>
      <w:r>
        <w:rPr>
          <w:bCs/>
        </w:rPr>
        <w:t xml:space="preserve">Registrar las </w:t>
      </w:r>
      <w:r w:rsidR="00365C14">
        <w:rPr>
          <w:bCs/>
        </w:rPr>
        <w:t>redes sociales</w:t>
      </w:r>
      <w:r>
        <w:rPr>
          <w:bCs/>
        </w:rPr>
        <w:t xml:space="preserve"> con las que cuenta un salón de belleza.</w:t>
      </w:r>
    </w:p>
    <w:p w14:paraId="1D29318C" w14:textId="77777777" w:rsidR="00953F16" w:rsidRPr="004C27A7" w:rsidRDefault="00953F16" w:rsidP="00953F16">
      <w:pPr>
        <w:pStyle w:val="ListParagraph"/>
        <w:ind w:left="1440"/>
        <w:rPr>
          <w:bCs/>
        </w:rPr>
      </w:pPr>
      <w:r>
        <w:rPr>
          <w:b/>
        </w:rPr>
        <w:t xml:space="preserve">Precondición: </w:t>
      </w:r>
      <w:r>
        <w:rPr>
          <w:bCs/>
        </w:rPr>
        <w:t>La peluquería o salón debe estar registrada en la plataforma.</w:t>
      </w:r>
    </w:p>
    <w:p w14:paraId="505E98C8" w14:textId="2D0AF748" w:rsidR="00953F16" w:rsidRPr="00A92A47" w:rsidRDefault="00953F16" w:rsidP="00953F16">
      <w:pPr>
        <w:pStyle w:val="ListParagraph"/>
        <w:ind w:left="1440"/>
        <w:rPr>
          <w:bCs/>
        </w:rPr>
      </w:pPr>
      <w:r>
        <w:rPr>
          <w:b/>
        </w:rPr>
        <w:t xml:space="preserve">Descripción: </w:t>
      </w:r>
      <w:r>
        <w:rPr>
          <w:bCs/>
        </w:rPr>
        <w:t xml:space="preserve">El administrador de la peluquería deberá ingresar la información </w:t>
      </w:r>
      <w:r w:rsidR="00365C14">
        <w:rPr>
          <w:bCs/>
        </w:rPr>
        <w:t>de sus redes sociales</w:t>
      </w:r>
      <w:r>
        <w:rPr>
          <w:bCs/>
        </w:rPr>
        <w:t xml:space="preserve"> a registrar en el sistema como:</w:t>
      </w:r>
      <w:r w:rsidR="00FE46A4">
        <w:rPr>
          <w:bCs/>
        </w:rPr>
        <w:t xml:space="preserve"> ingresando el link o URL de la red social.</w:t>
      </w:r>
      <w:r>
        <w:rPr>
          <w:bCs/>
        </w:rPr>
        <w:t xml:space="preserve"> </w:t>
      </w:r>
    </w:p>
    <w:p w14:paraId="58181116" w14:textId="77777777" w:rsidR="00953F16" w:rsidRDefault="00953F16" w:rsidP="00953F16">
      <w:pPr>
        <w:pStyle w:val="ListParagraph"/>
        <w:ind w:left="1440"/>
        <w:rPr>
          <w:b/>
        </w:rPr>
      </w:pPr>
      <w:r>
        <w:rPr>
          <w:b/>
        </w:rPr>
        <w:t>Curso básico: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784"/>
        <w:gridCol w:w="3792"/>
      </w:tblGrid>
      <w:tr w:rsidR="00953F16" w14:paraId="13C139ED" w14:textId="77777777" w:rsidTr="00677005">
        <w:tc>
          <w:tcPr>
            <w:tcW w:w="4508" w:type="dxa"/>
          </w:tcPr>
          <w:p w14:paraId="2E54706E" w14:textId="77777777" w:rsidR="00953F16" w:rsidRPr="00EE7C13" w:rsidRDefault="00953F16" w:rsidP="00677005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 xml:space="preserve">Acciones del actor </w:t>
            </w:r>
          </w:p>
        </w:tc>
        <w:tc>
          <w:tcPr>
            <w:tcW w:w="4508" w:type="dxa"/>
          </w:tcPr>
          <w:p w14:paraId="7869F3F7" w14:textId="77777777" w:rsidR="00953F16" w:rsidRPr="00EE7C13" w:rsidRDefault="00953F16" w:rsidP="00677005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Acciones del sistema</w:t>
            </w:r>
          </w:p>
        </w:tc>
      </w:tr>
      <w:tr w:rsidR="00953F16" w14:paraId="45D04C64" w14:textId="77777777" w:rsidTr="00677005">
        <w:tc>
          <w:tcPr>
            <w:tcW w:w="4508" w:type="dxa"/>
          </w:tcPr>
          <w:p w14:paraId="76D801DA" w14:textId="77777777" w:rsidR="00953F16" w:rsidRDefault="00953F16" w:rsidP="00677005">
            <w:pPr>
              <w:pStyle w:val="ListParagraph"/>
              <w:ind w:left="0"/>
            </w:pPr>
            <w:r>
              <w:t>1.  El actor ingresa el código del salón de belleza</w:t>
            </w:r>
          </w:p>
        </w:tc>
        <w:tc>
          <w:tcPr>
            <w:tcW w:w="4508" w:type="dxa"/>
          </w:tcPr>
          <w:p w14:paraId="57CBF058" w14:textId="77777777" w:rsidR="00953F16" w:rsidRDefault="00953F16" w:rsidP="00677005">
            <w:pPr>
              <w:pStyle w:val="ListParagraph"/>
              <w:ind w:left="0"/>
            </w:pPr>
            <w:r>
              <w:t>2. Verifica que el salón de belleza exista en el sistema.</w:t>
            </w:r>
          </w:p>
        </w:tc>
      </w:tr>
      <w:tr w:rsidR="00953F16" w14:paraId="6BF2C6ED" w14:textId="77777777" w:rsidTr="00677005">
        <w:tc>
          <w:tcPr>
            <w:tcW w:w="4508" w:type="dxa"/>
          </w:tcPr>
          <w:p w14:paraId="630F6BCC" w14:textId="5600BEE8" w:rsidR="00953F16" w:rsidRDefault="00953F16" w:rsidP="00677005">
            <w:pPr>
              <w:ind w:firstLine="0"/>
            </w:pPr>
            <w:r>
              <w:t>3.  Ingresa</w:t>
            </w:r>
            <w:r w:rsidR="00A96334">
              <w:t xml:space="preserve"> el </w:t>
            </w:r>
            <w:r w:rsidR="00CB0E1C">
              <w:t>enlace</w:t>
            </w:r>
            <w:r w:rsidR="00A96334">
              <w:t xml:space="preserve"> o URL de su red social.</w:t>
            </w:r>
            <w:r>
              <w:t xml:space="preserve"> </w:t>
            </w:r>
          </w:p>
        </w:tc>
        <w:tc>
          <w:tcPr>
            <w:tcW w:w="4508" w:type="dxa"/>
          </w:tcPr>
          <w:p w14:paraId="61A75849" w14:textId="6C82A529" w:rsidR="00953F16" w:rsidRDefault="00953F16" w:rsidP="00677005">
            <w:pPr>
              <w:pStyle w:val="ListParagraph"/>
              <w:ind w:left="0"/>
            </w:pPr>
            <w:r>
              <w:t xml:space="preserve">4. Se verifica que la </w:t>
            </w:r>
            <w:r w:rsidR="00A96334">
              <w:t>red social</w:t>
            </w:r>
            <w:r>
              <w:t xml:space="preserve"> no este registrada en el sistema.</w:t>
            </w:r>
          </w:p>
        </w:tc>
      </w:tr>
      <w:tr w:rsidR="00953F16" w14:paraId="64C8E3A2" w14:textId="77777777" w:rsidTr="00677005">
        <w:tc>
          <w:tcPr>
            <w:tcW w:w="4508" w:type="dxa"/>
          </w:tcPr>
          <w:p w14:paraId="5BC66D34" w14:textId="77777777" w:rsidR="00953F16" w:rsidRDefault="00953F16" w:rsidP="00677005">
            <w:pPr>
              <w:ind w:firstLine="0"/>
            </w:pPr>
            <w:r>
              <w:t>5. Se guarda</w:t>
            </w:r>
          </w:p>
        </w:tc>
        <w:tc>
          <w:tcPr>
            <w:tcW w:w="4508" w:type="dxa"/>
          </w:tcPr>
          <w:p w14:paraId="66584E83" w14:textId="77777777" w:rsidR="00953F16" w:rsidRDefault="00953F16" w:rsidP="00677005">
            <w:pPr>
              <w:pStyle w:val="ListParagraph"/>
              <w:ind w:left="0"/>
            </w:pPr>
            <w:r>
              <w:t>6. Se guarda en el sistema</w:t>
            </w:r>
          </w:p>
        </w:tc>
      </w:tr>
    </w:tbl>
    <w:p w14:paraId="09D1BB36" w14:textId="77777777" w:rsidR="00953F16" w:rsidRDefault="00953F16" w:rsidP="00953F16">
      <w:pPr>
        <w:pStyle w:val="ListParagraph"/>
        <w:ind w:left="1440"/>
      </w:pPr>
    </w:p>
    <w:p w14:paraId="4E07B5AC" w14:textId="77777777" w:rsidR="00953F16" w:rsidRDefault="00953F16" w:rsidP="00953F16">
      <w:pPr>
        <w:pStyle w:val="ListParagraph"/>
        <w:ind w:left="1440"/>
        <w:rPr>
          <w:b/>
        </w:rPr>
      </w:pPr>
      <w:r>
        <w:rPr>
          <w:b/>
        </w:rPr>
        <w:t>Curso alternativo:</w:t>
      </w:r>
    </w:p>
    <w:p w14:paraId="18D16406" w14:textId="77777777" w:rsidR="00953F16" w:rsidRPr="00A96334" w:rsidRDefault="00953F16" w:rsidP="00953F16">
      <w:pPr>
        <w:pStyle w:val="ListParagraph"/>
        <w:numPr>
          <w:ilvl w:val="0"/>
          <w:numId w:val="27"/>
        </w:numPr>
        <w:rPr>
          <w:b/>
        </w:rPr>
      </w:pPr>
      <w:r>
        <w:rPr>
          <w:b/>
        </w:rPr>
        <w:t xml:space="preserve">En el paso 2: </w:t>
      </w:r>
      <w:r>
        <w:rPr>
          <w:bCs/>
        </w:rPr>
        <w:t>Si no se encuentra el salón, es decir el mail registrado, se puede modificar, eliminar o salir del sistema.</w:t>
      </w:r>
    </w:p>
    <w:p w14:paraId="06D3F245" w14:textId="321FCBFA" w:rsidR="00A96334" w:rsidRPr="00586C4E" w:rsidRDefault="00A96334" w:rsidP="00953F16">
      <w:pPr>
        <w:pStyle w:val="ListParagraph"/>
        <w:numPr>
          <w:ilvl w:val="0"/>
          <w:numId w:val="27"/>
        </w:numPr>
        <w:rPr>
          <w:b/>
        </w:rPr>
      </w:pPr>
      <w:r>
        <w:rPr>
          <w:b/>
        </w:rPr>
        <w:t xml:space="preserve">En el paso 4: </w:t>
      </w:r>
      <w:r>
        <w:rPr>
          <w:bCs/>
        </w:rPr>
        <w:t>Si la red social ya se encuentra registrada en el sistema, se puede eliminar, modificar o salir del sistema.</w:t>
      </w:r>
    </w:p>
    <w:p w14:paraId="3A7676D9" w14:textId="4B61C092" w:rsidR="008E410C" w:rsidRPr="008E410C" w:rsidRDefault="008E410C" w:rsidP="008E410C">
      <w:pPr>
        <w:rPr>
          <w:bCs/>
        </w:rPr>
      </w:pPr>
      <w:r w:rsidRPr="008E410C">
        <w:rPr>
          <w:b/>
          <w:bCs/>
        </w:rPr>
        <w:t xml:space="preserve">Postcondición: </w:t>
      </w:r>
      <w:r>
        <w:t>La red social del salón queda registrada en el sistema.</w:t>
      </w:r>
    </w:p>
    <w:p w14:paraId="1E727C4A" w14:textId="1B7805A7" w:rsidR="00586C4E" w:rsidRDefault="004B64CF" w:rsidP="51DD4184">
      <w:pPr>
        <w:ind w:left="720" w:firstLine="0"/>
        <w:rPr>
          <w:b/>
          <w:bCs/>
        </w:rPr>
      </w:pPr>
      <w:r>
        <w:rPr>
          <w:noProof/>
        </w:rPr>
        <w:drawing>
          <wp:inline distT="0" distB="0" distL="0" distR="0" wp14:anchorId="26430AAD" wp14:editId="76C916AE">
            <wp:extent cx="5353050" cy="2571750"/>
            <wp:effectExtent l="0" t="0" r="0" b="0"/>
            <wp:docPr id="1669249649" name="Picture 1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3D20" w:rsidRPr="00A23D20">
        <w:rPr>
          <w:b/>
          <w:bCs/>
          <w:noProof/>
        </w:rPr>
        <w:drawing>
          <wp:inline distT="0" distB="0" distL="0" distR="0" wp14:anchorId="0856EC42" wp14:editId="18D3BF57">
            <wp:extent cx="4267796" cy="3820058"/>
            <wp:effectExtent l="0" t="0" r="0" b="9525"/>
            <wp:docPr id="901513116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13116" name="Picture 1" descr="A screenshot of a web pag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8170" w14:textId="5B6DF87C" w:rsidR="007436F9" w:rsidRDefault="00EA1699" w:rsidP="51DD4184">
      <w:pPr>
        <w:ind w:left="720" w:firstLine="0"/>
        <w:rPr>
          <w:b/>
          <w:bCs/>
        </w:rPr>
      </w:pPr>
      <w:r>
        <w:rPr>
          <w:noProof/>
        </w:rPr>
        <w:drawing>
          <wp:inline distT="0" distB="0" distL="0" distR="0" wp14:anchorId="26D5C07F" wp14:editId="75977D02">
            <wp:extent cx="2552700" cy="3048000"/>
            <wp:effectExtent l="0" t="0" r="0" b="0"/>
            <wp:docPr id="1881361800" name="Picture 4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FD047" w14:textId="66EFDCC0" w:rsidR="51DD4184" w:rsidRDefault="51DD4184" w:rsidP="008E410C">
      <w:pPr>
        <w:ind w:firstLine="0"/>
      </w:pPr>
    </w:p>
    <w:p w14:paraId="357857D9" w14:textId="2505C92B" w:rsidR="51DD4184" w:rsidRDefault="004C5C74" w:rsidP="008E410C">
      <w:pPr>
        <w:ind w:firstLine="0"/>
      </w:pPr>
      <w:r>
        <w:rPr>
          <w:noProof/>
        </w:rPr>
        <w:drawing>
          <wp:inline distT="0" distB="0" distL="0" distR="0" wp14:anchorId="229A65B7" wp14:editId="078C4AEA">
            <wp:extent cx="5731510" cy="3863975"/>
            <wp:effectExtent l="0" t="0" r="2540" b="3175"/>
            <wp:docPr id="1756132054" name="Picture 5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4FDCA" w14:textId="76FA9A4C" w:rsidR="008E410C" w:rsidRDefault="00865071" w:rsidP="008E410C">
      <w:pPr>
        <w:ind w:firstLine="0"/>
      </w:pPr>
      <w:r w:rsidRPr="00865071">
        <w:rPr>
          <w:noProof/>
        </w:rPr>
        <w:drawing>
          <wp:inline distT="0" distB="0" distL="0" distR="0" wp14:anchorId="580ECA20" wp14:editId="7514E265">
            <wp:extent cx="5731510" cy="1513205"/>
            <wp:effectExtent l="0" t="0" r="2540" b="0"/>
            <wp:docPr id="1289570882" name="Picture 1" descr="A diagram with text and arrow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570882" name="Picture 1" descr="A diagram with text and arrows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DE5">
        <w:tab/>
      </w:r>
    </w:p>
    <w:p w14:paraId="680DF016" w14:textId="2ADCF4C7" w:rsidR="005F0ABD" w:rsidRPr="005F0ABD" w:rsidRDefault="005F0ABD" w:rsidP="005F0ABD">
      <w:pPr>
        <w:pStyle w:val="ListParagraph"/>
        <w:numPr>
          <w:ilvl w:val="0"/>
          <w:numId w:val="15"/>
        </w:numPr>
      </w:pPr>
      <w:r>
        <w:rPr>
          <w:b/>
          <w:bCs/>
        </w:rPr>
        <w:t>Gestionar Sucursales</w:t>
      </w:r>
    </w:p>
    <w:p w14:paraId="0F18BDB0" w14:textId="32641BE0" w:rsidR="005F0ABD" w:rsidRPr="003B6FEC" w:rsidRDefault="005F0ABD" w:rsidP="005F0ABD">
      <w:pPr>
        <w:pStyle w:val="ListParagraph"/>
        <w:ind w:left="1440"/>
        <w:rPr>
          <w:bCs/>
        </w:rPr>
      </w:pPr>
      <w:r>
        <w:rPr>
          <w:b/>
        </w:rPr>
        <w:t xml:space="preserve">Actores: </w:t>
      </w:r>
      <w:r>
        <w:rPr>
          <w:bCs/>
        </w:rPr>
        <w:t>Administrador de peluquería (iniciador)</w:t>
      </w:r>
    </w:p>
    <w:p w14:paraId="4331B645" w14:textId="148806EE" w:rsidR="005F0ABD" w:rsidRDefault="005F0ABD" w:rsidP="005F0ABD">
      <w:pPr>
        <w:pStyle w:val="ListParagraph"/>
        <w:ind w:left="1440"/>
        <w:rPr>
          <w:b/>
        </w:rPr>
      </w:pPr>
      <w:r>
        <w:rPr>
          <w:b/>
        </w:rPr>
        <w:t xml:space="preserve">Tipo: </w:t>
      </w:r>
      <w:r w:rsidRPr="00107CAA">
        <w:rPr>
          <w:bCs/>
        </w:rPr>
        <w:t>Primario</w:t>
      </w:r>
    </w:p>
    <w:p w14:paraId="652A4AC8" w14:textId="52A38472" w:rsidR="005F0ABD" w:rsidRPr="0001443F" w:rsidRDefault="005F0ABD" w:rsidP="005F0ABD">
      <w:pPr>
        <w:pStyle w:val="ListParagraph"/>
        <w:ind w:left="1440"/>
        <w:rPr>
          <w:bCs/>
        </w:rPr>
      </w:pPr>
      <w:r>
        <w:rPr>
          <w:b/>
        </w:rPr>
        <w:t xml:space="preserve">Propósito: </w:t>
      </w:r>
      <w:r w:rsidR="00E5709A">
        <w:rPr>
          <w:bCs/>
        </w:rPr>
        <w:t>Registrar las sucursales con las que cuenta un salón de belleza.</w:t>
      </w:r>
    </w:p>
    <w:p w14:paraId="2283D311" w14:textId="30A216BA" w:rsidR="005F0ABD" w:rsidRPr="004C27A7" w:rsidRDefault="005F0ABD" w:rsidP="005F0ABD">
      <w:pPr>
        <w:pStyle w:val="ListParagraph"/>
        <w:ind w:left="1440"/>
        <w:rPr>
          <w:bCs/>
        </w:rPr>
      </w:pPr>
      <w:r>
        <w:rPr>
          <w:b/>
        </w:rPr>
        <w:t xml:space="preserve">Precondición: </w:t>
      </w:r>
      <w:r>
        <w:rPr>
          <w:bCs/>
        </w:rPr>
        <w:t>La peluquería</w:t>
      </w:r>
      <w:r w:rsidR="00DD1A75">
        <w:rPr>
          <w:bCs/>
        </w:rPr>
        <w:t xml:space="preserve"> o</w:t>
      </w:r>
      <w:r>
        <w:rPr>
          <w:bCs/>
        </w:rPr>
        <w:t xml:space="preserve"> salón debe estar registrada en la plataforma.</w:t>
      </w:r>
    </w:p>
    <w:p w14:paraId="3645090B" w14:textId="2B8DD4B6" w:rsidR="005F0ABD" w:rsidRPr="00A92A47" w:rsidRDefault="005F0ABD" w:rsidP="005F0ABD">
      <w:pPr>
        <w:pStyle w:val="ListParagraph"/>
        <w:ind w:left="1440"/>
        <w:rPr>
          <w:bCs/>
        </w:rPr>
      </w:pPr>
      <w:r>
        <w:rPr>
          <w:b/>
        </w:rPr>
        <w:t xml:space="preserve">Descripción: </w:t>
      </w:r>
      <w:r>
        <w:rPr>
          <w:bCs/>
        </w:rPr>
        <w:t xml:space="preserve">El administrador de la peluquería deberá ingresar la información de </w:t>
      </w:r>
      <w:r w:rsidR="00DD1A75">
        <w:rPr>
          <w:bCs/>
        </w:rPr>
        <w:t xml:space="preserve">la sucursal a registrar </w:t>
      </w:r>
      <w:r>
        <w:rPr>
          <w:bCs/>
        </w:rPr>
        <w:t>en el sistema como: dirección</w:t>
      </w:r>
      <w:r w:rsidR="00EE7C13">
        <w:rPr>
          <w:bCs/>
        </w:rPr>
        <w:t xml:space="preserve"> y </w:t>
      </w:r>
      <w:r>
        <w:rPr>
          <w:bCs/>
        </w:rPr>
        <w:t xml:space="preserve">número de teléfono, </w:t>
      </w:r>
    </w:p>
    <w:p w14:paraId="1178CAFB" w14:textId="77777777" w:rsidR="005F0ABD" w:rsidRDefault="005F0ABD" w:rsidP="005F0ABD">
      <w:pPr>
        <w:pStyle w:val="ListParagraph"/>
        <w:ind w:left="1440"/>
        <w:rPr>
          <w:b/>
        </w:rPr>
      </w:pPr>
      <w:r>
        <w:rPr>
          <w:b/>
        </w:rPr>
        <w:t>Curso básico: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813"/>
        <w:gridCol w:w="3763"/>
      </w:tblGrid>
      <w:tr w:rsidR="00EE7C13" w14:paraId="15EA6856" w14:textId="77777777" w:rsidTr="00EE7C13">
        <w:tc>
          <w:tcPr>
            <w:tcW w:w="4508" w:type="dxa"/>
          </w:tcPr>
          <w:p w14:paraId="17777EA1" w14:textId="27227511" w:rsidR="00EE7C13" w:rsidRPr="00EE7C13" w:rsidRDefault="00EE7C13" w:rsidP="005F0ABD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 xml:space="preserve">Acciones del actor </w:t>
            </w:r>
          </w:p>
        </w:tc>
        <w:tc>
          <w:tcPr>
            <w:tcW w:w="4508" w:type="dxa"/>
          </w:tcPr>
          <w:p w14:paraId="5E419B29" w14:textId="461CE961" w:rsidR="00EE7C13" w:rsidRPr="00EE7C13" w:rsidRDefault="00EE7C13" w:rsidP="005F0ABD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Acciones del sistema</w:t>
            </w:r>
          </w:p>
        </w:tc>
      </w:tr>
      <w:tr w:rsidR="00EE7C13" w14:paraId="4542D841" w14:textId="77777777" w:rsidTr="00EE7C13">
        <w:tc>
          <w:tcPr>
            <w:tcW w:w="4508" w:type="dxa"/>
          </w:tcPr>
          <w:p w14:paraId="5CB1690E" w14:textId="6287375C" w:rsidR="00EE7C13" w:rsidRDefault="00A7255C" w:rsidP="005F0ABD">
            <w:pPr>
              <w:pStyle w:val="ListParagraph"/>
              <w:ind w:left="0"/>
            </w:pPr>
            <w:r>
              <w:t>1.  El actor ingresa el código del salón de belleza</w:t>
            </w:r>
          </w:p>
        </w:tc>
        <w:tc>
          <w:tcPr>
            <w:tcW w:w="4508" w:type="dxa"/>
          </w:tcPr>
          <w:p w14:paraId="1D1838AC" w14:textId="5709154D" w:rsidR="00EE7C13" w:rsidRDefault="00A7255C" w:rsidP="005F0ABD">
            <w:pPr>
              <w:pStyle w:val="ListParagraph"/>
              <w:ind w:left="0"/>
            </w:pPr>
            <w:r>
              <w:t xml:space="preserve">2. </w:t>
            </w:r>
            <w:r w:rsidR="000D32BD">
              <w:t>Verifica que el salón de belleza exista en el sistema.</w:t>
            </w:r>
          </w:p>
        </w:tc>
      </w:tr>
      <w:tr w:rsidR="00EE7C13" w14:paraId="0F4FD671" w14:textId="77777777" w:rsidTr="00EE7C13">
        <w:tc>
          <w:tcPr>
            <w:tcW w:w="4508" w:type="dxa"/>
          </w:tcPr>
          <w:p w14:paraId="306F112D" w14:textId="7818444F" w:rsidR="00EE7C13" w:rsidRDefault="000D32BD" w:rsidP="000D32BD">
            <w:pPr>
              <w:ind w:firstLine="0"/>
            </w:pPr>
            <w:r>
              <w:t>3.  Ingresa la información de la sucursal en el sistema</w:t>
            </w:r>
            <w:r w:rsidR="000850F7">
              <w:t xml:space="preserve"> como su dirección y número de teléfono</w:t>
            </w:r>
            <w:r>
              <w:t>.</w:t>
            </w:r>
          </w:p>
        </w:tc>
        <w:tc>
          <w:tcPr>
            <w:tcW w:w="4508" w:type="dxa"/>
          </w:tcPr>
          <w:p w14:paraId="2FF2C3D7" w14:textId="775DCE92" w:rsidR="00B550BB" w:rsidRDefault="000850F7" w:rsidP="005F0ABD">
            <w:pPr>
              <w:pStyle w:val="ListParagraph"/>
              <w:ind w:left="0"/>
            </w:pPr>
            <w:r>
              <w:t xml:space="preserve">4. </w:t>
            </w:r>
            <w:r w:rsidR="00B550BB">
              <w:t>Se verifica que la sucursal no este registrada en el sistema.</w:t>
            </w:r>
          </w:p>
        </w:tc>
      </w:tr>
      <w:tr w:rsidR="00B550BB" w14:paraId="3B73A76A" w14:textId="77777777" w:rsidTr="00EE7C13">
        <w:tc>
          <w:tcPr>
            <w:tcW w:w="4508" w:type="dxa"/>
          </w:tcPr>
          <w:p w14:paraId="082EBC63" w14:textId="737CDBAE" w:rsidR="00B550BB" w:rsidRDefault="00B550BB" w:rsidP="000D32BD">
            <w:pPr>
              <w:ind w:firstLine="0"/>
            </w:pPr>
            <w:r>
              <w:t>5. Se guarda</w:t>
            </w:r>
          </w:p>
        </w:tc>
        <w:tc>
          <w:tcPr>
            <w:tcW w:w="4508" w:type="dxa"/>
          </w:tcPr>
          <w:p w14:paraId="03FDD226" w14:textId="17FE881F" w:rsidR="00B550BB" w:rsidRDefault="00B550BB" w:rsidP="005F0ABD">
            <w:pPr>
              <w:pStyle w:val="ListParagraph"/>
              <w:ind w:left="0"/>
            </w:pPr>
            <w:r>
              <w:t>6. Se guarda</w:t>
            </w:r>
            <w:r w:rsidR="009B6E4E">
              <w:t xml:space="preserve"> en el sistema</w:t>
            </w:r>
          </w:p>
        </w:tc>
      </w:tr>
    </w:tbl>
    <w:p w14:paraId="780B8ECE" w14:textId="620FCCCF" w:rsidR="005F0ABD" w:rsidRDefault="005F0ABD" w:rsidP="005F0ABD">
      <w:pPr>
        <w:pStyle w:val="ListParagraph"/>
        <w:ind w:left="1440"/>
      </w:pPr>
    </w:p>
    <w:p w14:paraId="1EBC6A7A" w14:textId="77777777" w:rsidR="009B6E4E" w:rsidRDefault="009B6E4E" w:rsidP="009B6E4E">
      <w:pPr>
        <w:pStyle w:val="ListParagraph"/>
        <w:ind w:left="1440"/>
        <w:rPr>
          <w:b/>
        </w:rPr>
      </w:pPr>
      <w:r>
        <w:rPr>
          <w:b/>
        </w:rPr>
        <w:t>Curso alternativo:</w:t>
      </w:r>
    </w:p>
    <w:p w14:paraId="3D4D87D6" w14:textId="15E4F325" w:rsidR="009B6E4E" w:rsidRDefault="009B6E4E" w:rsidP="009B6E4E">
      <w:pPr>
        <w:pStyle w:val="ListParagraph"/>
        <w:numPr>
          <w:ilvl w:val="0"/>
          <w:numId w:val="27"/>
        </w:numPr>
        <w:rPr>
          <w:b/>
        </w:rPr>
      </w:pPr>
      <w:r>
        <w:rPr>
          <w:b/>
        </w:rPr>
        <w:t xml:space="preserve">En el paso 2: </w:t>
      </w:r>
      <w:r>
        <w:rPr>
          <w:bCs/>
        </w:rPr>
        <w:t>Si no se encuentra el salón, es decir el mail registrado, se puede modificar, eliminar o salir del sistema.</w:t>
      </w:r>
    </w:p>
    <w:p w14:paraId="6260FB73" w14:textId="17CBD669" w:rsidR="009B6E4E" w:rsidRPr="00C920C8" w:rsidRDefault="009B6E4E" w:rsidP="009B6E4E">
      <w:pPr>
        <w:pStyle w:val="ListParagraph"/>
        <w:ind w:left="1440"/>
        <w:rPr>
          <w:bCs/>
        </w:rPr>
      </w:pPr>
      <w:r>
        <w:rPr>
          <w:b/>
        </w:rPr>
        <w:t xml:space="preserve">Postcondición: </w:t>
      </w:r>
      <w:r>
        <w:rPr>
          <w:bCs/>
        </w:rPr>
        <w:t>La sucursal del salón de belleza queda registrada en el sistema.</w:t>
      </w:r>
    </w:p>
    <w:p w14:paraId="41993BA0" w14:textId="74FB80E9" w:rsidR="009B6E4E" w:rsidRDefault="0091688E" w:rsidP="00000070">
      <w:r w:rsidRPr="0091688E">
        <w:rPr>
          <w:noProof/>
        </w:rPr>
        <w:drawing>
          <wp:inline distT="0" distB="0" distL="0" distR="0" wp14:anchorId="06676DBE" wp14:editId="60FFC823">
            <wp:extent cx="5731510" cy="3520440"/>
            <wp:effectExtent l="0" t="0" r="2540" b="3810"/>
            <wp:docPr id="67228307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83077" name="Picture 1" descr="A diagram of a dia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5B75" w14:textId="0F158817" w:rsidR="00E17562" w:rsidRDefault="00E17562" w:rsidP="00000070"/>
    <w:p w14:paraId="5432FBC5" w14:textId="45FC3B2E" w:rsidR="00000070" w:rsidRDefault="00CE4214" w:rsidP="00000070">
      <w:r>
        <w:rPr>
          <w:noProof/>
        </w:rPr>
        <w:drawing>
          <wp:anchor distT="0" distB="0" distL="114300" distR="114300" simplePos="0" relativeHeight="251658307" behindDoc="0" locked="0" layoutInCell="1" allowOverlap="1" wp14:anchorId="733F0F64" wp14:editId="3A23D716">
            <wp:simplePos x="0" y="0"/>
            <wp:positionH relativeFrom="column">
              <wp:posOffset>2133600</wp:posOffset>
            </wp:positionH>
            <wp:positionV relativeFrom="paragraph">
              <wp:posOffset>4606290</wp:posOffset>
            </wp:positionV>
            <wp:extent cx="2057400" cy="3324225"/>
            <wp:effectExtent l="0" t="0" r="0" b="9525"/>
            <wp:wrapTopAndBottom/>
            <wp:docPr id="807848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848395" name="Picture 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306" behindDoc="0" locked="0" layoutInCell="1" allowOverlap="1" wp14:anchorId="1B63A748" wp14:editId="74F26A15">
            <wp:simplePos x="0" y="0"/>
            <wp:positionH relativeFrom="margin">
              <wp:posOffset>1501140</wp:posOffset>
            </wp:positionH>
            <wp:positionV relativeFrom="paragraph">
              <wp:posOffset>0</wp:posOffset>
            </wp:positionV>
            <wp:extent cx="3086735" cy="4206240"/>
            <wp:effectExtent l="0" t="0" r="0" b="3810"/>
            <wp:wrapTopAndBottom/>
            <wp:docPr id="679895345" name="Imagen 679895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95345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C778BB" w14:textId="20EEDEB5" w:rsidR="51DD4184" w:rsidRDefault="51DD4184" w:rsidP="51DD4184"/>
    <w:p w14:paraId="4FE0DBD0" w14:textId="078B65B7" w:rsidR="00CE4214" w:rsidRDefault="00CE4214" w:rsidP="51DD4184">
      <w:pPr>
        <w:ind w:firstLine="0"/>
      </w:pPr>
    </w:p>
    <w:p w14:paraId="20440E67" w14:textId="5B1EC1C3" w:rsidR="00CE4214" w:rsidRDefault="00CE4214" w:rsidP="51DD4184">
      <w:pPr>
        <w:ind w:firstLine="0"/>
      </w:pPr>
    </w:p>
    <w:p w14:paraId="17A4C54F" w14:textId="7778AB79" w:rsidR="00CE4214" w:rsidRDefault="00002A6A" w:rsidP="00002A6A">
      <w:pPr>
        <w:ind w:firstLine="0"/>
        <w:jc w:val="center"/>
      </w:pPr>
      <w:r w:rsidRPr="00002A6A">
        <w:rPr>
          <w:noProof/>
        </w:rPr>
        <w:drawing>
          <wp:inline distT="0" distB="0" distL="0" distR="0" wp14:anchorId="6B573432" wp14:editId="6D792BCB">
            <wp:extent cx="4572000" cy="3505200"/>
            <wp:effectExtent l="0" t="0" r="0" b="0"/>
            <wp:docPr id="1385014936" name="Picture 1" descr="A diagram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14936" name="Picture 1" descr="A diagram of a computer flowchar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4F8" w:rsidRPr="00F334F8">
        <w:rPr>
          <w:noProof/>
        </w:rPr>
        <w:drawing>
          <wp:anchor distT="0" distB="0" distL="114300" distR="114300" simplePos="0" relativeHeight="251658308" behindDoc="0" locked="0" layoutInCell="1" allowOverlap="1" wp14:anchorId="0921C6D2" wp14:editId="2E0FABF8">
            <wp:simplePos x="0" y="0"/>
            <wp:positionH relativeFrom="column">
              <wp:posOffset>556260</wp:posOffset>
            </wp:positionH>
            <wp:positionV relativeFrom="paragraph">
              <wp:posOffset>3688080</wp:posOffset>
            </wp:positionV>
            <wp:extent cx="4998720" cy="1859280"/>
            <wp:effectExtent l="0" t="0" r="0" b="7620"/>
            <wp:wrapTopAndBottom/>
            <wp:docPr id="23176717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2458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3C6EE6" w14:textId="29D7BF57" w:rsidR="51DD4184" w:rsidRDefault="51DD4184" w:rsidP="51DD4184">
      <w:pPr>
        <w:ind w:firstLine="0"/>
      </w:pPr>
    </w:p>
    <w:p w14:paraId="462C5D35" w14:textId="77777777" w:rsidR="00657508" w:rsidRPr="007257C4" w:rsidRDefault="00657508" w:rsidP="00657508">
      <w:pPr>
        <w:pStyle w:val="ListParagraph"/>
        <w:numPr>
          <w:ilvl w:val="0"/>
          <w:numId w:val="15"/>
        </w:numPr>
        <w:rPr>
          <w:b/>
        </w:rPr>
      </w:pPr>
      <w:r w:rsidRPr="007257C4">
        <w:rPr>
          <w:b/>
        </w:rPr>
        <w:t>Actualizar Peluquería/Salón</w:t>
      </w:r>
    </w:p>
    <w:p w14:paraId="2F00899B" w14:textId="77777777" w:rsidR="00657508" w:rsidRPr="003B6FEC" w:rsidRDefault="00657508" w:rsidP="00657508">
      <w:pPr>
        <w:pStyle w:val="ListParagraph"/>
        <w:ind w:left="1440"/>
        <w:rPr>
          <w:bCs/>
        </w:rPr>
      </w:pPr>
      <w:r>
        <w:rPr>
          <w:b/>
        </w:rPr>
        <w:t xml:space="preserve">Actores: </w:t>
      </w:r>
      <w:r>
        <w:rPr>
          <w:bCs/>
        </w:rPr>
        <w:t>Administrador de peluquería (iniciador)</w:t>
      </w:r>
    </w:p>
    <w:p w14:paraId="42ABC07F" w14:textId="77777777" w:rsidR="00657508" w:rsidRDefault="00657508" w:rsidP="00657508">
      <w:pPr>
        <w:pStyle w:val="ListParagraph"/>
        <w:ind w:left="1440"/>
        <w:rPr>
          <w:b/>
        </w:rPr>
      </w:pPr>
      <w:r>
        <w:rPr>
          <w:b/>
        </w:rPr>
        <w:t xml:space="preserve">Tipo: </w:t>
      </w:r>
      <w:r w:rsidRPr="00107CAA">
        <w:rPr>
          <w:bCs/>
        </w:rPr>
        <w:t>Primario</w:t>
      </w:r>
    </w:p>
    <w:p w14:paraId="5204A306" w14:textId="77777777" w:rsidR="00657508" w:rsidRPr="0001443F" w:rsidRDefault="00657508" w:rsidP="00657508">
      <w:pPr>
        <w:pStyle w:val="ListParagraph"/>
        <w:ind w:left="1440"/>
        <w:rPr>
          <w:bCs/>
        </w:rPr>
      </w:pPr>
      <w:r>
        <w:rPr>
          <w:b/>
        </w:rPr>
        <w:t xml:space="preserve">Propósito: </w:t>
      </w:r>
      <w:r>
        <w:rPr>
          <w:bCs/>
        </w:rPr>
        <w:t>Actualizar la información de la peluquería.</w:t>
      </w:r>
    </w:p>
    <w:p w14:paraId="16EF03AF" w14:textId="708B4D66" w:rsidR="00657508" w:rsidRPr="004C27A7" w:rsidRDefault="00657508" w:rsidP="00657508">
      <w:pPr>
        <w:pStyle w:val="ListParagraph"/>
        <w:ind w:left="1440"/>
        <w:rPr>
          <w:bCs/>
        </w:rPr>
      </w:pPr>
      <w:r>
        <w:rPr>
          <w:b/>
        </w:rPr>
        <w:t xml:space="preserve">Precondición: </w:t>
      </w:r>
      <w:r>
        <w:rPr>
          <w:bCs/>
        </w:rPr>
        <w:t>La peluquería salón debe estar registrada en la plataforma</w:t>
      </w:r>
      <w:r w:rsidR="00BC51FC">
        <w:rPr>
          <w:bCs/>
        </w:rPr>
        <w:t xml:space="preserve"> y tener acceso a ella</w:t>
      </w:r>
      <w:r>
        <w:rPr>
          <w:bCs/>
        </w:rPr>
        <w:t>.</w:t>
      </w:r>
    </w:p>
    <w:p w14:paraId="6A6D16A1" w14:textId="77777777" w:rsidR="00657508" w:rsidRPr="00A92A47" w:rsidRDefault="00657508" w:rsidP="00657508">
      <w:pPr>
        <w:pStyle w:val="ListParagraph"/>
        <w:ind w:left="1440"/>
        <w:rPr>
          <w:bCs/>
        </w:rPr>
      </w:pPr>
      <w:r>
        <w:rPr>
          <w:b/>
        </w:rPr>
        <w:t xml:space="preserve">Descripción: </w:t>
      </w:r>
      <w:r>
        <w:rPr>
          <w:bCs/>
        </w:rPr>
        <w:t>El administrador de la peluquería deberá ingresar la nueva información de su peluquería en el sistema como: nombre de la peluquería, dirección, número de teléfono, correo electrónico, redes sociales, horarios de atención y servicios.</w:t>
      </w:r>
    </w:p>
    <w:p w14:paraId="760A1852" w14:textId="77777777" w:rsidR="00657508" w:rsidRDefault="00657508" w:rsidP="00657508">
      <w:pPr>
        <w:pStyle w:val="ListParagraph"/>
        <w:ind w:left="1440"/>
        <w:rPr>
          <w:b/>
        </w:rPr>
      </w:pPr>
      <w:r>
        <w:rPr>
          <w:b/>
        </w:rPr>
        <w:t>Curso básico: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788"/>
        <w:gridCol w:w="3788"/>
      </w:tblGrid>
      <w:tr w:rsidR="00657508" w14:paraId="0BE95BC5" w14:textId="77777777">
        <w:tc>
          <w:tcPr>
            <w:tcW w:w="4508" w:type="dxa"/>
          </w:tcPr>
          <w:p w14:paraId="7C53E8F6" w14:textId="77777777" w:rsidR="00657508" w:rsidRPr="00F5733D" w:rsidRDefault="00657508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Acciones del Actor</w:t>
            </w:r>
          </w:p>
        </w:tc>
        <w:tc>
          <w:tcPr>
            <w:tcW w:w="4508" w:type="dxa"/>
          </w:tcPr>
          <w:p w14:paraId="3A1D2A37" w14:textId="77777777" w:rsidR="00657508" w:rsidRDefault="00657508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Acciones del Sistema</w:t>
            </w:r>
          </w:p>
        </w:tc>
      </w:tr>
      <w:tr w:rsidR="00657508" w14:paraId="15BE31FA" w14:textId="77777777">
        <w:tc>
          <w:tcPr>
            <w:tcW w:w="4508" w:type="dxa"/>
          </w:tcPr>
          <w:p w14:paraId="12725B9A" w14:textId="43F002E4" w:rsidR="00657508" w:rsidRDefault="00657508" w:rsidP="00657508">
            <w:pPr>
              <w:pStyle w:val="ListParagraph"/>
              <w:numPr>
                <w:ilvl w:val="0"/>
                <w:numId w:val="30"/>
              </w:numPr>
              <w:rPr>
                <w:b/>
              </w:rPr>
            </w:pPr>
            <w:r>
              <w:rPr>
                <w:bCs/>
              </w:rPr>
              <w:t xml:space="preserve">Se ingresa el nombre de la peluquería/salón, número de teléfono, correo electrónico, </w:t>
            </w:r>
          </w:p>
        </w:tc>
        <w:tc>
          <w:tcPr>
            <w:tcW w:w="4508" w:type="dxa"/>
          </w:tcPr>
          <w:p w14:paraId="4830DDEA" w14:textId="64ABCA02" w:rsidR="00657508" w:rsidRDefault="00657508" w:rsidP="00657508">
            <w:pPr>
              <w:pStyle w:val="ListParagraph"/>
              <w:numPr>
                <w:ilvl w:val="0"/>
                <w:numId w:val="30"/>
              </w:numPr>
              <w:rPr>
                <w:b/>
              </w:rPr>
            </w:pPr>
            <w:r>
              <w:rPr>
                <w:bCs/>
              </w:rPr>
              <w:t xml:space="preserve">Se verifica </w:t>
            </w:r>
            <w:r w:rsidR="00F10DBB">
              <w:rPr>
                <w:bCs/>
              </w:rPr>
              <w:t xml:space="preserve">con el </w:t>
            </w:r>
            <w:r>
              <w:rPr>
                <w:bCs/>
              </w:rPr>
              <w:t>mail</w:t>
            </w:r>
            <w:r w:rsidR="00F10DBB">
              <w:rPr>
                <w:bCs/>
              </w:rPr>
              <w:t xml:space="preserve"> que el </w:t>
            </w:r>
            <w:r w:rsidR="00E90634">
              <w:rPr>
                <w:bCs/>
              </w:rPr>
              <w:t>salón</w:t>
            </w:r>
            <w:r>
              <w:rPr>
                <w:bCs/>
              </w:rPr>
              <w:t xml:space="preserve"> este registrado en el sistema.</w:t>
            </w:r>
          </w:p>
        </w:tc>
      </w:tr>
      <w:tr w:rsidR="00AA7B3C" w14:paraId="6010BC57" w14:textId="77777777">
        <w:tc>
          <w:tcPr>
            <w:tcW w:w="4508" w:type="dxa"/>
          </w:tcPr>
          <w:p w14:paraId="39F3E9CE" w14:textId="2D7FDF9F" w:rsidR="00AA7B3C" w:rsidRDefault="00AA7B3C" w:rsidP="00657508">
            <w:pPr>
              <w:pStyle w:val="ListParagraph"/>
              <w:numPr>
                <w:ilvl w:val="0"/>
                <w:numId w:val="30"/>
              </w:numPr>
              <w:rPr>
                <w:bCs/>
              </w:rPr>
            </w:pPr>
            <w:r>
              <w:rPr>
                <w:bCs/>
              </w:rPr>
              <w:t>Se ingresan las redes sociales</w:t>
            </w:r>
          </w:p>
        </w:tc>
        <w:tc>
          <w:tcPr>
            <w:tcW w:w="4508" w:type="dxa"/>
          </w:tcPr>
          <w:p w14:paraId="5D5D519C" w14:textId="26B737B0" w:rsidR="00AA7B3C" w:rsidRDefault="00AA7B3C" w:rsidP="00657508">
            <w:pPr>
              <w:pStyle w:val="ListParagraph"/>
              <w:numPr>
                <w:ilvl w:val="0"/>
                <w:numId w:val="30"/>
              </w:numPr>
              <w:rPr>
                <w:bCs/>
              </w:rPr>
            </w:pPr>
            <w:r>
              <w:rPr>
                <w:bCs/>
              </w:rPr>
              <w:t>Se buscan las redes sociales</w:t>
            </w:r>
          </w:p>
        </w:tc>
      </w:tr>
      <w:tr w:rsidR="00AA7B3C" w14:paraId="33284F2B" w14:textId="77777777">
        <w:tc>
          <w:tcPr>
            <w:tcW w:w="4508" w:type="dxa"/>
          </w:tcPr>
          <w:p w14:paraId="0336F19B" w14:textId="304A4952" w:rsidR="00AA7B3C" w:rsidRDefault="00AA7B3C" w:rsidP="00657508">
            <w:pPr>
              <w:pStyle w:val="ListParagraph"/>
              <w:numPr>
                <w:ilvl w:val="0"/>
                <w:numId w:val="30"/>
              </w:numPr>
              <w:rPr>
                <w:bCs/>
              </w:rPr>
            </w:pPr>
            <w:r>
              <w:rPr>
                <w:bCs/>
              </w:rPr>
              <w:t>Se ingresan los horarios de atenci</w:t>
            </w:r>
            <w:r w:rsidRPr="00E96FB4">
              <w:rPr>
                <w:lang w:val="es-419"/>
              </w:rPr>
              <w:t>ón</w:t>
            </w:r>
          </w:p>
        </w:tc>
        <w:tc>
          <w:tcPr>
            <w:tcW w:w="4508" w:type="dxa"/>
          </w:tcPr>
          <w:p w14:paraId="6DDF8619" w14:textId="47731B89" w:rsidR="00AA7B3C" w:rsidRDefault="00AA7B3C" w:rsidP="00657508">
            <w:pPr>
              <w:pStyle w:val="ListParagraph"/>
              <w:numPr>
                <w:ilvl w:val="0"/>
                <w:numId w:val="30"/>
              </w:numPr>
              <w:rPr>
                <w:bCs/>
              </w:rPr>
            </w:pPr>
            <w:r>
              <w:rPr>
                <w:bCs/>
              </w:rPr>
              <w:t>Se buscan los horarios de atención</w:t>
            </w:r>
          </w:p>
        </w:tc>
      </w:tr>
      <w:tr w:rsidR="00AA7B3C" w14:paraId="65B7052F" w14:textId="77777777">
        <w:tc>
          <w:tcPr>
            <w:tcW w:w="4508" w:type="dxa"/>
          </w:tcPr>
          <w:p w14:paraId="3094CDB7" w14:textId="01D89ABA" w:rsidR="00AA7B3C" w:rsidRDefault="00AA7B3C" w:rsidP="00657508">
            <w:pPr>
              <w:pStyle w:val="ListParagraph"/>
              <w:numPr>
                <w:ilvl w:val="0"/>
                <w:numId w:val="30"/>
              </w:numPr>
              <w:rPr>
                <w:bCs/>
              </w:rPr>
            </w:pPr>
            <w:r>
              <w:rPr>
                <w:bCs/>
              </w:rPr>
              <w:t>Se insertan los servicios</w:t>
            </w:r>
          </w:p>
        </w:tc>
        <w:tc>
          <w:tcPr>
            <w:tcW w:w="4508" w:type="dxa"/>
          </w:tcPr>
          <w:p w14:paraId="57A4BB6C" w14:textId="468F47E7" w:rsidR="00AA7B3C" w:rsidRDefault="00AA7B3C" w:rsidP="00657508">
            <w:pPr>
              <w:pStyle w:val="ListParagraph"/>
              <w:numPr>
                <w:ilvl w:val="0"/>
                <w:numId w:val="30"/>
              </w:numPr>
              <w:rPr>
                <w:bCs/>
              </w:rPr>
            </w:pPr>
            <w:r>
              <w:rPr>
                <w:bCs/>
              </w:rPr>
              <w:t>Se buscan los servicios.</w:t>
            </w:r>
          </w:p>
        </w:tc>
      </w:tr>
      <w:tr w:rsidR="00657508" w14:paraId="70CCF1C4" w14:textId="77777777">
        <w:tc>
          <w:tcPr>
            <w:tcW w:w="4508" w:type="dxa"/>
          </w:tcPr>
          <w:p w14:paraId="3C9000BD" w14:textId="77777777" w:rsidR="00657508" w:rsidRDefault="00657508" w:rsidP="00657508">
            <w:pPr>
              <w:pStyle w:val="ListParagraph"/>
              <w:numPr>
                <w:ilvl w:val="0"/>
                <w:numId w:val="30"/>
              </w:numPr>
              <w:rPr>
                <w:b/>
              </w:rPr>
            </w:pPr>
            <w:r>
              <w:rPr>
                <w:bCs/>
              </w:rPr>
              <w:t>Se guarda la información actualizada.</w:t>
            </w:r>
          </w:p>
        </w:tc>
        <w:tc>
          <w:tcPr>
            <w:tcW w:w="4508" w:type="dxa"/>
          </w:tcPr>
          <w:p w14:paraId="7B791FFC" w14:textId="77777777" w:rsidR="00657508" w:rsidRDefault="00657508" w:rsidP="00657508">
            <w:pPr>
              <w:pStyle w:val="ListParagraph"/>
              <w:numPr>
                <w:ilvl w:val="0"/>
                <w:numId w:val="30"/>
              </w:numPr>
              <w:rPr>
                <w:b/>
              </w:rPr>
            </w:pPr>
            <w:r>
              <w:rPr>
                <w:bCs/>
              </w:rPr>
              <w:t>Se guardan los datos la peluquería/salón.</w:t>
            </w:r>
          </w:p>
        </w:tc>
      </w:tr>
    </w:tbl>
    <w:p w14:paraId="0163E9B6" w14:textId="77777777" w:rsidR="00657508" w:rsidRDefault="00657508" w:rsidP="00657508">
      <w:pPr>
        <w:pStyle w:val="ListParagraph"/>
        <w:ind w:left="1440"/>
        <w:rPr>
          <w:b/>
        </w:rPr>
      </w:pPr>
    </w:p>
    <w:p w14:paraId="7109A82E" w14:textId="77777777" w:rsidR="00657508" w:rsidRDefault="00657508" w:rsidP="00657508">
      <w:pPr>
        <w:pStyle w:val="ListParagraph"/>
        <w:ind w:left="1440"/>
        <w:rPr>
          <w:b/>
        </w:rPr>
      </w:pPr>
      <w:r>
        <w:rPr>
          <w:b/>
        </w:rPr>
        <w:t>Curso alternativo:</w:t>
      </w:r>
    </w:p>
    <w:p w14:paraId="1A85EE57" w14:textId="77777777" w:rsidR="00657508" w:rsidRPr="004E3FCA" w:rsidRDefault="00657508" w:rsidP="00657508">
      <w:pPr>
        <w:pStyle w:val="ListParagraph"/>
        <w:numPr>
          <w:ilvl w:val="0"/>
          <w:numId w:val="27"/>
        </w:numPr>
        <w:rPr>
          <w:b/>
        </w:rPr>
      </w:pPr>
      <w:r>
        <w:rPr>
          <w:b/>
        </w:rPr>
        <w:t xml:space="preserve">En el paso 2: </w:t>
      </w:r>
      <w:r>
        <w:rPr>
          <w:bCs/>
        </w:rPr>
        <w:t>Si no se encuentra la peluquería, es decir el mail registrado, se puede modificar, eliminar o salir del sistema.</w:t>
      </w:r>
    </w:p>
    <w:p w14:paraId="25DD7875" w14:textId="77777777" w:rsidR="004E3FCA" w:rsidRDefault="004E3FCA" w:rsidP="004E3FCA">
      <w:pPr>
        <w:pStyle w:val="ListParagraph"/>
        <w:numPr>
          <w:ilvl w:val="0"/>
          <w:numId w:val="27"/>
        </w:numPr>
        <w:rPr>
          <w:b/>
        </w:rPr>
      </w:pPr>
      <w:r>
        <w:rPr>
          <w:b/>
        </w:rPr>
        <w:t xml:space="preserve">En el paso 4: </w:t>
      </w:r>
      <w:r>
        <w:rPr>
          <w:bCs/>
        </w:rPr>
        <w:t>Si no existe la red social, se puede modificar, eliminar, consultar o salir del sistema.</w:t>
      </w:r>
    </w:p>
    <w:p w14:paraId="3C62ED02" w14:textId="77777777" w:rsidR="004E3FCA" w:rsidRDefault="004E3FCA" w:rsidP="004E3FCA">
      <w:pPr>
        <w:pStyle w:val="ListParagraph"/>
        <w:numPr>
          <w:ilvl w:val="0"/>
          <w:numId w:val="27"/>
        </w:numPr>
        <w:rPr>
          <w:b/>
        </w:rPr>
      </w:pPr>
      <w:r>
        <w:rPr>
          <w:b/>
        </w:rPr>
        <w:t xml:space="preserve">En el paso 6: </w:t>
      </w:r>
      <w:r>
        <w:rPr>
          <w:bCs/>
        </w:rPr>
        <w:t>Si no existe el horario de atención, se puede consultar, modificar, eliminar o salir del sistema.</w:t>
      </w:r>
    </w:p>
    <w:p w14:paraId="41831B92" w14:textId="5A9C51D2" w:rsidR="004E3FCA" w:rsidRPr="004E3FCA" w:rsidRDefault="004E3FCA" w:rsidP="004E3FCA">
      <w:pPr>
        <w:pStyle w:val="ListParagraph"/>
        <w:numPr>
          <w:ilvl w:val="0"/>
          <w:numId w:val="27"/>
        </w:numPr>
        <w:rPr>
          <w:b/>
        </w:rPr>
      </w:pPr>
      <w:r>
        <w:rPr>
          <w:b/>
        </w:rPr>
        <w:t xml:space="preserve">En el paso 8: </w:t>
      </w:r>
      <w:r>
        <w:rPr>
          <w:bCs/>
        </w:rPr>
        <w:t>Si no existe el servicio, se puede consultar, modificar, eliminar o salir del sistema.</w:t>
      </w:r>
    </w:p>
    <w:p w14:paraId="1F1547C4" w14:textId="77777777" w:rsidR="00657508" w:rsidRPr="00C920C8" w:rsidRDefault="00657508" w:rsidP="00657508">
      <w:pPr>
        <w:pStyle w:val="ListParagraph"/>
        <w:ind w:left="1440"/>
        <w:rPr>
          <w:bCs/>
        </w:rPr>
      </w:pPr>
      <w:r>
        <w:rPr>
          <w:b/>
        </w:rPr>
        <w:t xml:space="preserve">Postcondición: </w:t>
      </w:r>
      <w:r>
        <w:rPr>
          <w:bCs/>
        </w:rPr>
        <w:t>La nueva información de la peluquería/salón se actualiza.</w:t>
      </w:r>
    </w:p>
    <w:p w14:paraId="0E6EDA9C" w14:textId="6707A891" w:rsidR="00657508" w:rsidRDefault="00657508" w:rsidP="00657508">
      <w:pPr>
        <w:pStyle w:val="ListParagraph"/>
        <w:ind w:left="1440"/>
        <w:rPr>
          <w:bCs/>
        </w:rPr>
      </w:pPr>
      <w:r>
        <w:rPr>
          <w:b/>
        </w:rPr>
        <w:t xml:space="preserve">Referencia: </w:t>
      </w:r>
      <w:r>
        <w:rPr>
          <w:bCs/>
        </w:rPr>
        <w:t>Párrafo 2.</w:t>
      </w:r>
    </w:p>
    <w:p w14:paraId="4DC5532F" w14:textId="50932908" w:rsidR="00657508" w:rsidRDefault="00657508" w:rsidP="00657508">
      <w:pPr>
        <w:pStyle w:val="ListParagraph"/>
        <w:ind w:left="1440"/>
        <w:rPr>
          <w:bCs/>
        </w:rPr>
      </w:pPr>
    </w:p>
    <w:p w14:paraId="26151AFA" w14:textId="58151B62" w:rsidR="00657508" w:rsidRDefault="00E25790" w:rsidP="00657508">
      <w:pPr>
        <w:pStyle w:val="ListParagraph"/>
        <w:ind w:left="1440"/>
        <w:rPr>
          <w:bCs/>
        </w:rPr>
      </w:pPr>
      <w:r w:rsidRPr="00E25790">
        <w:rPr>
          <w:noProof/>
        </w:rPr>
        <w:drawing>
          <wp:anchor distT="0" distB="0" distL="114300" distR="114300" simplePos="0" relativeHeight="251658343" behindDoc="0" locked="0" layoutInCell="1" allowOverlap="1" wp14:anchorId="6CD8D609" wp14:editId="01B0AEAA">
            <wp:simplePos x="0" y="0"/>
            <wp:positionH relativeFrom="column">
              <wp:posOffset>1066800</wp:posOffset>
            </wp:positionH>
            <wp:positionV relativeFrom="paragraph">
              <wp:posOffset>0</wp:posOffset>
            </wp:positionV>
            <wp:extent cx="4020111" cy="2886478"/>
            <wp:effectExtent l="0" t="0" r="0" b="9525"/>
            <wp:wrapTopAndBottom/>
            <wp:docPr id="10257463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4635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5B0C" w:rsidRPr="00465B0C">
        <w:rPr>
          <w:noProof/>
        </w:rPr>
        <w:t xml:space="preserve"> </w:t>
      </w:r>
    </w:p>
    <w:p w14:paraId="12B8A7B0" w14:textId="48413E39" w:rsidR="00657508" w:rsidRDefault="00E25790" w:rsidP="00657508">
      <w:pPr>
        <w:pStyle w:val="ListParagraph"/>
        <w:ind w:left="1440"/>
        <w:rPr>
          <w:bCs/>
        </w:rPr>
      </w:pPr>
      <w:r w:rsidRPr="00465B0C">
        <w:rPr>
          <w:bCs/>
          <w:noProof/>
        </w:rPr>
        <w:drawing>
          <wp:anchor distT="0" distB="0" distL="114300" distR="114300" simplePos="0" relativeHeight="251658338" behindDoc="0" locked="0" layoutInCell="1" allowOverlap="1" wp14:anchorId="30E1A2CA" wp14:editId="49DB21B6">
            <wp:simplePos x="0" y="0"/>
            <wp:positionH relativeFrom="margin">
              <wp:posOffset>330835</wp:posOffset>
            </wp:positionH>
            <wp:positionV relativeFrom="paragraph">
              <wp:posOffset>111760</wp:posOffset>
            </wp:positionV>
            <wp:extent cx="5505450" cy="2968625"/>
            <wp:effectExtent l="0" t="0" r="0" b="3175"/>
            <wp:wrapTopAndBottom/>
            <wp:docPr id="901513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1321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05CD9F" w14:textId="6AA23FFB" w:rsidR="00657508" w:rsidRDefault="00657508" w:rsidP="00657508">
      <w:pPr>
        <w:pStyle w:val="ListParagraph"/>
        <w:ind w:left="1440"/>
        <w:rPr>
          <w:bCs/>
        </w:rPr>
      </w:pPr>
    </w:p>
    <w:p w14:paraId="66AE3FED" w14:textId="2ED5FDAB" w:rsidR="00657508" w:rsidRDefault="00657508" w:rsidP="00657508">
      <w:pPr>
        <w:pStyle w:val="ListParagraph"/>
        <w:ind w:left="1440"/>
        <w:rPr>
          <w:bCs/>
        </w:rPr>
      </w:pPr>
    </w:p>
    <w:p w14:paraId="01046423" w14:textId="26C1D629" w:rsidR="00465B0C" w:rsidRDefault="00465B0C" w:rsidP="00657508">
      <w:pPr>
        <w:pStyle w:val="ListParagraph"/>
        <w:ind w:left="1440"/>
        <w:rPr>
          <w:bCs/>
        </w:rPr>
      </w:pPr>
    </w:p>
    <w:p w14:paraId="3EA0D06F" w14:textId="3E8FE598" w:rsidR="00465B0C" w:rsidRDefault="00465B0C" w:rsidP="00657508">
      <w:pPr>
        <w:pStyle w:val="ListParagraph"/>
        <w:ind w:left="1440"/>
        <w:rPr>
          <w:bCs/>
        </w:rPr>
      </w:pPr>
    </w:p>
    <w:p w14:paraId="6B22A788" w14:textId="5B99C4D4" w:rsidR="00465B0C" w:rsidRDefault="00465B0C" w:rsidP="00657508">
      <w:pPr>
        <w:pStyle w:val="ListParagraph"/>
        <w:ind w:left="1440"/>
        <w:rPr>
          <w:bCs/>
        </w:rPr>
      </w:pPr>
    </w:p>
    <w:p w14:paraId="35D75DAE" w14:textId="4163D13C" w:rsidR="00465B0C" w:rsidRDefault="00465B0C" w:rsidP="00657508">
      <w:pPr>
        <w:pStyle w:val="ListParagraph"/>
        <w:ind w:left="1440"/>
        <w:rPr>
          <w:bCs/>
        </w:rPr>
      </w:pPr>
    </w:p>
    <w:p w14:paraId="359AC5A3" w14:textId="45AF4909" w:rsidR="00465B0C" w:rsidRDefault="00C66849" w:rsidP="00657508">
      <w:pPr>
        <w:pStyle w:val="ListParagraph"/>
        <w:ind w:left="1440"/>
        <w:rPr>
          <w:bCs/>
        </w:rPr>
      </w:pPr>
      <w:r w:rsidRPr="00C66849">
        <w:rPr>
          <w:bCs/>
          <w:noProof/>
        </w:rPr>
        <w:drawing>
          <wp:anchor distT="0" distB="0" distL="114300" distR="114300" simplePos="0" relativeHeight="251658345" behindDoc="0" locked="0" layoutInCell="1" allowOverlap="1" wp14:anchorId="186329C7" wp14:editId="5CF318E4">
            <wp:simplePos x="0" y="0"/>
            <wp:positionH relativeFrom="column">
              <wp:posOffset>216535</wp:posOffset>
            </wp:positionH>
            <wp:positionV relativeFrom="paragraph">
              <wp:posOffset>3067050</wp:posOffset>
            </wp:positionV>
            <wp:extent cx="5731510" cy="3342640"/>
            <wp:effectExtent l="0" t="0" r="2540" b="0"/>
            <wp:wrapTopAndBottom/>
            <wp:docPr id="7064784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7843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5906" w:rsidRPr="009A5906">
        <w:rPr>
          <w:bCs/>
          <w:noProof/>
        </w:rPr>
        <w:drawing>
          <wp:anchor distT="0" distB="0" distL="114300" distR="114300" simplePos="0" relativeHeight="251658344" behindDoc="0" locked="0" layoutInCell="1" allowOverlap="1" wp14:anchorId="616BD948" wp14:editId="3EF85D11">
            <wp:simplePos x="0" y="0"/>
            <wp:positionH relativeFrom="column">
              <wp:posOffset>226060</wp:posOffset>
            </wp:positionH>
            <wp:positionV relativeFrom="paragraph">
              <wp:posOffset>142875</wp:posOffset>
            </wp:positionV>
            <wp:extent cx="5731510" cy="2661920"/>
            <wp:effectExtent l="0" t="0" r="2540" b="5080"/>
            <wp:wrapTopAndBottom/>
            <wp:docPr id="17983824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8245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3ECC9C" w14:textId="7091B1BD" w:rsidR="00465B0C" w:rsidRDefault="00AF718E" w:rsidP="00657508">
      <w:pPr>
        <w:pStyle w:val="ListParagraph"/>
        <w:ind w:left="1440"/>
        <w:rPr>
          <w:bCs/>
        </w:rPr>
      </w:pPr>
      <w:r w:rsidRPr="00AF718E">
        <w:rPr>
          <w:noProof/>
        </w:rPr>
        <w:drawing>
          <wp:anchor distT="0" distB="0" distL="114300" distR="114300" simplePos="0" relativeHeight="251658346" behindDoc="0" locked="0" layoutInCell="1" allowOverlap="1" wp14:anchorId="671AB122" wp14:editId="7447E5F0">
            <wp:simplePos x="0" y="0"/>
            <wp:positionH relativeFrom="column">
              <wp:posOffset>1457325</wp:posOffset>
            </wp:positionH>
            <wp:positionV relativeFrom="paragraph">
              <wp:posOffset>3546475</wp:posOffset>
            </wp:positionV>
            <wp:extent cx="3248025" cy="2153285"/>
            <wp:effectExtent l="0" t="0" r="9525" b="0"/>
            <wp:wrapTopAndBottom/>
            <wp:docPr id="9805870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8706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6849" w:rsidRPr="00C66849">
        <w:rPr>
          <w:noProof/>
        </w:rPr>
        <w:t xml:space="preserve"> </w:t>
      </w:r>
    </w:p>
    <w:p w14:paraId="04A1B821" w14:textId="5746C01A" w:rsidR="00465B0C" w:rsidRPr="00465B0C" w:rsidRDefault="00465B0C" w:rsidP="00465B0C">
      <w:pPr>
        <w:ind w:firstLine="0"/>
        <w:rPr>
          <w:bCs/>
        </w:rPr>
      </w:pPr>
      <w:r w:rsidRPr="00465B0C">
        <w:rPr>
          <w:bCs/>
        </w:rPr>
        <w:br/>
      </w:r>
    </w:p>
    <w:p w14:paraId="58476805" w14:textId="77777777" w:rsidR="002577EC" w:rsidRDefault="002577EC" w:rsidP="002577EC">
      <w:pPr>
        <w:pStyle w:val="ListParagraph"/>
        <w:numPr>
          <w:ilvl w:val="0"/>
          <w:numId w:val="15"/>
        </w:numPr>
        <w:rPr>
          <w:b/>
        </w:rPr>
      </w:pPr>
      <w:r>
        <w:rPr>
          <w:b/>
        </w:rPr>
        <w:t>Gestionar Categorías</w:t>
      </w:r>
    </w:p>
    <w:p w14:paraId="466E6075" w14:textId="304A56B5" w:rsidR="002577EC" w:rsidRPr="00ED1970" w:rsidRDefault="002577EC" w:rsidP="002577EC">
      <w:pPr>
        <w:pStyle w:val="ListParagraph"/>
        <w:ind w:left="1440"/>
        <w:rPr>
          <w:b/>
        </w:rPr>
      </w:pPr>
      <w:r w:rsidRPr="61FC2F5E">
        <w:rPr>
          <w:b/>
          <w:bCs/>
        </w:rPr>
        <w:t xml:space="preserve">Actores: </w:t>
      </w:r>
      <w:r>
        <w:t>Administrador d</w:t>
      </w:r>
      <w:r w:rsidR="006349F6">
        <w:t>e la plataforma</w:t>
      </w:r>
    </w:p>
    <w:p w14:paraId="13773DC6" w14:textId="77777777" w:rsidR="002577EC" w:rsidRDefault="002577EC" w:rsidP="002577EC">
      <w:pPr>
        <w:pStyle w:val="ListParagraph"/>
        <w:ind w:left="1440"/>
        <w:rPr>
          <w:b/>
        </w:rPr>
      </w:pPr>
      <w:r w:rsidRPr="61FC2F5E">
        <w:rPr>
          <w:b/>
          <w:bCs/>
        </w:rPr>
        <w:t xml:space="preserve">Tipos: </w:t>
      </w:r>
      <w:r>
        <w:t>Secundario</w:t>
      </w:r>
    </w:p>
    <w:p w14:paraId="6089A387" w14:textId="77777777" w:rsidR="002577EC" w:rsidRPr="003B0B78" w:rsidRDefault="002577EC" w:rsidP="002577EC">
      <w:pPr>
        <w:pStyle w:val="ListParagraph"/>
        <w:ind w:left="1440"/>
        <w:rPr>
          <w:bCs/>
        </w:rPr>
      </w:pPr>
      <w:r w:rsidRPr="61FC2F5E">
        <w:rPr>
          <w:b/>
          <w:bCs/>
        </w:rPr>
        <w:t xml:space="preserve">Propósito: </w:t>
      </w:r>
      <w:r>
        <w:t>Permitir registrar las categorías para que los servicios puedan ser categorizados adecuadamente.</w:t>
      </w:r>
    </w:p>
    <w:p w14:paraId="1B5360A4" w14:textId="380BAB80" w:rsidR="002577EC" w:rsidRPr="003B0B78" w:rsidRDefault="002577EC" w:rsidP="002577EC">
      <w:pPr>
        <w:pStyle w:val="ListParagraph"/>
        <w:ind w:left="1440"/>
      </w:pPr>
      <w:r w:rsidRPr="61FC2F5E">
        <w:rPr>
          <w:b/>
          <w:bCs/>
        </w:rPr>
        <w:t xml:space="preserve">Resumen: </w:t>
      </w:r>
      <w:r>
        <w:t xml:space="preserve">El administrador de </w:t>
      </w:r>
      <w:r w:rsidR="006349F6">
        <w:t>plataforma</w:t>
      </w:r>
      <w:r>
        <w:t xml:space="preserve"> ingresa las categorías que utilizará</w:t>
      </w:r>
      <w:r w:rsidR="006349F6">
        <w:t>n</w:t>
      </w:r>
      <w:r>
        <w:t xml:space="preserve"> para clasificar sus servicios.</w:t>
      </w:r>
    </w:p>
    <w:p w14:paraId="68AF2AF3" w14:textId="5166097C" w:rsidR="002577EC" w:rsidRDefault="002577EC" w:rsidP="002577EC">
      <w:pPr>
        <w:pStyle w:val="ListParagraph"/>
        <w:ind w:left="1440"/>
        <w:rPr>
          <w:b/>
        </w:rPr>
      </w:pPr>
      <w:r w:rsidRPr="61FC2F5E">
        <w:rPr>
          <w:b/>
          <w:bCs/>
        </w:rPr>
        <w:t xml:space="preserve">Precondición: </w:t>
      </w:r>
      <w:r w:rsidR="008340F1">
        <w:t>N/A</w:t>
      </w:r>
    </w:p>
    <w:p w14:paraId="230F8F09" w14:textId="77777777" w:rsidR="002577EC" w:rsidRDefault="002577EC" w:rsidP="002577EC">
      <w:pPr>
        <w:pStyle w:val="ListParagraph"/>
        <w:ind w:left="1440"/>
        <w:rPr>
          <w:b/>
        </w:rPr>
      </w:pPr>
      <w:r w:rsidRPr="61FC2F5E">
        <w:rPr>
          <w:b/>
          <w:bCs/>
        </w:rPr>
        <w:t>Curso básico: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802"/>
        <w:gridCol w:w="3774"/>
      </w:tblGrid>
      <w:tr w:rsidR="002577EC" w14:paraId="21759251" w14:textId="77777777" w:rsidTr="002577EC">
        <w:tc>
          <w:tcPr>
            <w:tcW w:w="3802" w:type="dxa"/>
          </w:tcPr>
          <w:p w14:paraId="26EF0F2F" w14:textId="77777777" w:rsidR="002577EC" w:rsidRDefault="002577EC" w:rsidP="00677005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Acciones de actores</w:t>
            </w:r>
          </w:p>
        </w:tc>
        <w:tc>
          <w:tcPr>
            <w:tcW w:w="3774" w:type="dxa"/>
          </w:tcPr>
          <w:p w14:paraId="3C26396B" w14:textId="77777777" w:rsidR="002577EC" w:rsidRDefault="002577EC" w:rsidP="00677005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Acciones del sistema</w:t>
            </w:r>
          </w:p>
        </w:tc>
      </w:tr>
      <w:tr w:rsidR="002577EC" w14:paraId="374AB95D" w14:textId="77777777" w:rsidTr="002577EC">
        <w:tc>
          <w:tcPr>
            <w:tcW w:w="3802" w:type="dxa"/>
          </w:tcPr>
          <w:p w14:paraId="45E2D1B7" w14:textId="488CAA88" w:rsidR="002577EC" w:rsidRPr="00B93231" w:rsidRDefault="002577EC" w:rsidP="00677005">
            <w:pPr>
              <w:ind w:firstLine="0"/>
              <w:rPr>
                <w:bCs/>
              </w:rPr>
            </w:pPr>
            <w:r w:rsidRPr="00B93231">
              <w:rPr>
                <w:bCs/>
              </w:rPr>
              <w:t xml:space="preserve">Paso </w:t>
            </w:r>
            <w:r w:rsidR="000F2045">
              <w:rPr>
                <w:bCs/>
              </w:rPr>
              <w:t>1</w:t>
            </w:r>
            <w:r w:rsidRPr="00B93231">
              <w:rPr>
                <w:bCs/>
              </w:rPr>
              <w:t xml:space="preserve">. </w:t>
            </w:r>
            <w:r>
              <w:rPr>
                <w:bCs/>
              </w:rPr>
              <w:t>Se ingresa el nombre de la categoría</w:t>
            </w:r>
          </w:p>
        </w:tc>
        <w:tc>
          <w:tcPr>
            <w:tcW w:w="3774" w:type="dxa"/>
          </w:tcPr>
          <w:p w14:paraId="29943F3C" w14:textId="336691A3" w:rsidR="002577EC" w:rsidRPr="00B93231" w:rsidRDefault="000F2045" w:rsidP="00677005">
            <w:pPr>
              <w:pStyle w:val="ListParagraph"/>
              <w:ind w:left="0"/>
              <w:rPr>
                <w:bCs/>
              </w:rPr>
            </w:pPr>
            <w:r>
              <w:rPr>
                <w:bCs/>
              </w:rPr>
              <w:t>Paso 2. Se verifica que la categoría no exista.</w:t>
            </w:r>
          </w:p>
        </w:tc>
      </w:tr>
      <w:tr w:rsidR="002577EC" w14:paraId="0CB9E557" w14:textId="77777777" w:rsidTr="002577EC">
        <w:tc>
          <w:tcPr>
            <w:tcW w:w="3802" w:type="dxa"/>
          </w:tcPr>
          <w:p w14:paraId="48B5F316" w14:textId="47018922" w:rsidR="002577EC" w:rsidRPr="00B93231" w:rsidRDefault="002577EC" w:rsidP="00677005">
            <w:pPr>
              <w:pStyle w:val="ListParagraph"/>
              <w:ind w:left="0"/>
              <w:rPr>
                <w:bCs/>
              </w:rPr>
            </w:pPr>
            <w:r w:rsidRPr="00B93231">
              <w:rPr>
                <w:bCs/>
              </w:rPr>
              <w:t xml:space="preserve">Paso </w:t>
            </w:r>
            <w:r w:rsidR="00E55AF2">
              <w:rPr>
                <w:bCs/>
              </w:rPr>
              <w:t>3</w:t>
            </w:r>
            <w:r w:rsidRPr="00B93231">
              <w:rPr>
                <w:bCs/>
              </w:rPr>
              <w:t xml:space="preserve">. </w:t>
            </w:r>
            <w:r w:rsidR="000F2045">
              <w:rPr>
                <w:bCs/>
              </w:rPr>
              <w:t xml:space="preserve">Se guarda. </w:t>
            </w:r>
          </w:p>
        </w:tc>
        <w:tc>
          <w:tcPr>
            <w:tcW w:w="3774" w:type="dxa"/>
          </w:tcPr>
          <w:p w14:paraId="073B65B8" w14:textId="33464B54" w:rsidR="002577EC" w:rsidRPr="00B93231" w:rsidRDefault="000F2045" w:rsidP="00677005">
            <w:pPr>
              <w:pStyle w:val="ListParagraph"/>
              <w:ind w:left="0"/>
              <w:rPr>
                <w:bCs/>
              </w:rPr>
            </w:pPr>
            <w:r>
              <w:rPr>
                <w:bCs/>
              </w:rPr>
              <w:t xml:space="preserve">Paso </w:t>
            </w:r>
            <w:r w:rsidR="00E55AF2">
              <w:rPr>
                <w:bCs/>
              </w:rPr>
              <w:t>4</w:t>
            </w:r>
            <w:r>
              <w:rPr>
                <w:bCs/>
              </w:rPr>
              <w:t>. Se guarda.</w:t>
            </w:r>
          </w:p>
        </w:tc>
      </w:tr>
    </w:tbl>
    <w:p w14:paraId="2CA635A7" w14:textId="77777777" w:rsidR="00E55AF2" w:rsidRDefault="00E55AF2" w:rsidP="00E55AF2">
      <w:pPr>
        <w:pStyle w:val="ListParagraph"/>
        <w:ind w:left="1440"/>
        <w:rPr>
          <w:b/>
        </w:rPr>
      </w:pPr>
      <w:r>
        <w:rPr>
          <w:b/>
        </w:rPr>
        <w:t>Curso alternativo:</w:t>
      </w:r>
    </w:p>
    <w:p w14:paraId="7F651F55" w14:textId="49CCD7BE" w:rsidR="00E55AF2" w:rsidRPr="00C37BCE" w:rsidRDefault="00E55AF2" w:rsidP="00E55AF2">
      <w:pPr>
        <w:pStyle w:val="ListParagraph"/>
        <w:numPr>
          <w:ilvl w:val="0"/>
          <w:numId w:val="27"/>
        </w:numPr>
        <w:rPr>
          <w:b/>
        </w:rPr>
      </w:pPr>
      <w:r>
        <w:rPr>
          <w:b/>
        </w:rPr>
        <w:t xml:space="preserve">En el paso 2: </w:t>
      </w:r>
      <w:r>
        <w:rPr>
          <w:bCs/>
        </w:rPr>
        <w:t>Si la categoría ya está registrada en el sistema, se puede eliminar, modificar o salir del sistema.</w:t>
      </w:r>
    </w:p>
    <w:p w14:paraId="11FCD731" w14:textId="305CABE0" w:rsidR="00E55AF2" w:rsidRPr="006A3F98" w:rsidRDefault="7B99A105" w:rsidP="00E55AF2">
      <w:pPr>
        <w:pStyle w:val="ListParagraph"/>
        <w:ind w:left="1440"/>
        <w:rPr>
          <w:bCs/>
        </w:rPr>
      </w:pPr>
      <w:r w:rsidRPr="7B99A105">
        <w:rPr>
          <w:b/>
          <w:bCs/>
        </w:rPr>
        <w:t xml:space="preserve">Postcondición: </w:t>
      </w:r>
      <w:r>
        <w:t>La categoría queda registrada en el sistema.</w:t>
      </w:r>
    </w:p>
    <w:p w14:paraId="310AA6CE" w14:textId="28B80962" w:rsidR="002577EC" w:rsidRDefault="00355665" w:rsidP="002577EC">
      <w:pPr>
        <w:pStyle w:val="ListParagraph"/>
        <w:ind w:left="1440"/>
      </w:pPr>
      <w:r>
        <w:rPr>
          <w:noProof/>
        </w:rPr>
        <w:drawing>
          <wp:anchor distT="0" distB="0" distL="114300" distR="114300" simplePos="0" relativeHeight="251658309" behindDoc="0" locked="0" layoutInCell="1" allowOverlap="1" wp14:anchorId="1691F83D" wp14:editId="13519382">
            <wp:simplePos x="0" y="0"/>
            <wp:positionH relativeFrom="column">
              <wp:posOffset>1552575</wp:posOffset>
            </wp:positionH>
            <wp:positionV relativeFrom="paragraph">
              <wp:posOffset>4273550</wp:posOffset>
            </wp:positionV>
            <wp:extent cx="3057526" cy="3390355"/>
            <wp:effectExtent l="0" t="0" r="0" b="635"/>
            <wp:wrapTopAndBottom/>
            <wp:docPr id="1507674496" name="Imagen 1507674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674496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6" cy="3390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77EC">
        <w:rPr>
          <w:noProof/>
        </w:rPr>
        <w:drawing>
          <wp:inline distT="0" distB="0" distL="0" distR="0" wp14:anchorId="7242D49E" wp14:editId="1180C598">
            <wp:extent cx="4544059" cy="4163006"/>
            <wp:effectExtent l="0" t="0" r="0" b="0"/>
            <wp:docPr id="712353148" name="Picture 712353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EBB1" w14:textId="1837CDBA" w:rsidR="00355665" w:rsidRDefault="00355665" w:rsidP="002577EC">
      <w:pPr>
        <w:pStyle w:val="ListParagraph"/>
        <w:ind w:left="1440"/>
      </w:pPr>
    </w:p>
    <w:p w14:paraId="21BA61C0" w14:textId="57D230B2" w:rsidR="00355665" w:rsidRDefault="00355665" w:rsidP="002577EC">
      <w:pPr>
        <w:pStyle w:val="ListParagraph"/>
        <w:ind w:left="1440"/>
      </w:pPr>
    </w:p>
    <w:p w14:paraId="112990EB" w14:textId="77777777" w:rsidR="00355665" w:rsidRDefault="00355665" w:rsidP="002577EC">
      <w:pPr>
        <w:pStyle w:val="ListParagraph"/>
        <w:ind w:left="1440"/>
      </w:pPr>
    </w:p>
    <w:p w14:paraId="6676A068" w14:textId="5BE765DB" w:rsidR="008E7A07" w:rsidRDefault="00D41238" w:rsidP="002577EC">
      <w:pPr>
        <w:pStyle w:val="ListParagraph"/>
        <w:ind w:left="1440"/>
      </w:pPr>
      <w:r>
        <w:rPr>
          <w:noProof/>
        </w:rPr>
        <w:drawing>
          <wp:anchor distT="0" distB="0" distL="114300" distR="114300" simplePos="0" relativeHeight="251658342" behindDoc="0" locked="0" layoutInCell="1" allowOverlap="1" wp14:anchorId="573B5880" wp14:editId="194B2532">
            <wp:simplePos x="0" y="0"/>
            <wp:positionH relativeFrom="margin">
              <wp:posOffset>2038350</wp:posOffset>
            </wp:positionH>
            <wp:positionV relativeFrom="paragraph">
              <wp:posOffset>142875</wp:posOffset>
            </wp:positionV>
            <wp:extent cx="1952625" cy="2981325"/>
            <wp:effectExtent l="0" t="0" r="9525" b="9525"/>
            <wp:wrapTopAndBottom/>
            <wp:docPr id="1148154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54220" name="Picture 1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9447E8" w14:textId="7382DFCE" w:rsidR="00BC4A48" w:rsidRDefault="00D41238" w:rsidP="002577EC">
      <w:pPr>
        <w:pStyle w:val="ListParagraph"/>
        <w:ind w:left="1440"/>
      </w:pPr>
      <w:r w:rsidRPr="00161DF7">
        <w:rPr>
          <w:noProof/>
        </w:rPr>
        <w:drawing>
          <wp:anchor distT="0" distB="0" distL="114300" distR="114300" simplePos="0" relativeHeight="251658341" behindDoc="0" locked="0" layoutInCell="1" allowOverlap="1" wp14:anchorId="0D5AC3BB" wp14:editId="071C0C32">
            <wp:simplePos x="0" y="0"/>
            <wp:positionH relativeFrom="column">
              <wp:posOffset>866775</wp:posOffset>
            </wp:positionH>
            <wp:positionV relativeFrom="paragraph">
              <wp:posOffset>249555</wp:posOffset>
            </wp:positionV>
            <wp:extent cx="4552950" cy="3857625"/>
            <wp:effectExtent l="0" t="0" r="0" b="9525"/>
            <wp:wrapTopAndBottom/>
            <wp:docPr id="1726257688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57688" name="Picture 1" descr="A diagram of a computer pro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63CB25" w14:textId="38EC8E36" w:rsidR="00A146D9" w:rsidRDefault="00A146D9" w:rsidP="002577EC">
      <w:pPr>
        <w:pStyle w:val="ListParagraph"/>
        <w:ind w:left="1440"/>
      </w:pPr>
    </w:p>
    <w:p w14:paraId="3B518E66" w14:textId="52431B80" w:rsidR="00A146D9" w:rsidRDefault="00A146D9" w:rsidP="51DD4184">
      <w:pPr>
        <w:ind w:left="720" w:firstLine="0"/>
      </w:pPr>
    </w:p>
    <w:p w14:paraId="781C3EEC" w14:textId="128CBE66" w:rsidR="00D41238" w:rsidRDefault="00D41238" w:rsidP="51DD4184">
      <w:pPr>
        <w:ind w:left="720" w:firstLine="0"/>
      </w:pPr>
    </w:p>
    <w:p w14:paraId="6B8FB94E" w14:textId="09DBEA95" w:rsidR="00D41238" w:rsidRDefault="00D41238" w:rsidP="51DD4184">
      <w:pPr>
        <w:ind w:left="720" w:firstLine="0"/>
      </w:pPr>
    </w:p>
    <w:p w14:paraId="31340D13" w14:textId="3C711B55" w:rsidR="00D41238" w:rsidRDefault="00D41238" w:rsidP="51DD4184">
      <w:pPr>
        <w:ind w:left="720" w:firstLine="0"/>
      </w:pPr>
      <w:r>
        <w:rPr>
          <w:noProof/>
        </w:rPr>
        <w:drawing>
          <wp:anchor distT="0" distB="0" distL="114300" distR="114300" simplePos="0" relativeHeight="251658340" behindDoc="0" locked="0" layoutInCell="1" allowOverlap="1" wp14:anchorId="70501065" wp14:editId="3510DE53">
            <wp:simplePos x="0" y="0"/>
            <wp:positionH relativeFrom="column">
              <wp:posOffset>304800</wp:posOffset>
            </wp:positionH>
            <wp:positionV relativeFrom="paragraph">
              <wp:posOffset>226060</wp:posOffset>
            </wp:positionV>
            <wp:extent cx="5723890" cy="1828800"/>
            <wp:effectExtent l="0" t="0" r="0" b="0"/>
            <wp:wrapTopAndBottom/>
            <wp:docPr id="356984456" name="Picture 356984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61A4FD" w14:textId="346CD752" w:rsidR="00D41238" w:rsidRPr="008E7A07" w:rsidRDefault="00D41238" w:rsidP="51DD4184">
      <w:pPr>
        <w:ind w:left="720" w:firstLine="0"/>
      </w:pPr>
    </w:p>
    <w:p w14:paraId="5166C3C6" w14:textId="62422AC3" w:rsidR="51DD4184" w:rsidRDefault="51DD4184" w:rsidP="51DD4184">
      <w:pPr>
        <w:pStyle w:val="ListParagraph"/>
        <w:ind w:left="1440"/>
      </w:pPr>
    </w:p>
    <w:p w14:paraId="3FFB8A35" w14:textId="08D3B2EB" w:rsidR="0089469E" w:rsidRPr="007257C4" w:rsidRDefault="0089469E" w:rsidP="0089469E">
      <w:pPr>
        <w:pStyle w:val="ListParagraph"/>
        <w:numPr>
          <w:ilvl w:val="0"/>
          <w:numId w:val="15"/>
        </w:numPr>
        <w:rPr>
          <w:b/>
        </w:rPr>
      </w:pPr>
      <w:r w:rsidRPr="007257C4">
        <w:rPr>
          <w:b/>
        </w:rPr>
        <w:t>Gestionar Servicios</w:t>
      </w:r>
    </w:p>
    <w:p w14:paraId="2FF1DB90" w14:textId="773FCDC4" w:rsidR="0089469E" w:rsidRPr="00604B34" w:rsidRDefault="0089469E" w:rsidP="0089469E">
      <w:pPr>
        <w:pStyle w:val="ListParagraph"/>
        <w:ind w:left="1440"/>
        <w:rPr>
          <w:bCs/>
        </w:rPr>
      </w:pPr>
      <w:r>
        <w:rPr>
          <w:b/>
        </w:rPr>
        <w:t xml:space="preserve">Actores: </w:t>
      </w:r>
      <w:r>
        <w:rPr>
          <w:bCs/>
        </w:rPr>
        <w:t>Administrador de peluquería (iniciador), secretaria de la peluquería.</w:t>
      </w:r>
    </w:p>
    <w:p w14:paraId="6C80E1A7" w14:textId="72EAA125" w:rsidR="0089469E" w:rsidRDefault="0089469E" w:rsidP="0089469E">
      <w:pPr>
        <w:pStyle w:val="ListParagraph"/>
        <w:ind w:left="1440"/>
        <w:rPr>
          <w:b/>
        </w:rPr>
      </w:pPr>
      <w:r>
        <w:rPr>
          <w:b/>
        </w:rPr>
        <w:t xml:space="preserve">Tipo: </w:t>
      </w:r>
      <w:r w:rsidRPr="00604B34">
        <w:rPr>
          <w:bCs/>
        </w:rPr>
        <w:t>Primario</w:t>
      </w:r>
    </w:p>
    <w:p w14:paraId="275DA24E" w14:textId="058DD1A7" w:rsidR="0089469E" w:rsidRPr="001E4D86" w:rsidRDefault="0089469E" w:rsidP="0089469E">
      <w:pPr>
        <w:pStyle w:val="ListParagraph"/>
        <w:ind w:left="1440"/>
        <w:rPr>
          <w:bCs/>
        </w:rPr>
      </w:pPr>
      <w:r>
        <w:rPr>
          <w:b/>
        </w:rPr>
        <w:t xml:space="preserve">Propósito: </w:t>
      </w:r>
      <w:r w:rsidR="006C1112">
        <w:rPr>
          <w:bCs/>
        </w:rPr>
        <w:t>Registrar un</w:t>
      </w:r>
      <w:r>
        <w:rPr>
          <w:bCs/>
        </w:rPr>
        <w:t xml:space="preserve"> servicio</w:t>
      </w:r>
      <w:r w:rsidR="006C1112">
        <w:rPr>
          <w:bCs/>
        </w:rPr>
        <w:t>.</w:t>
      </w:r>
    </w:p>
    <w:p w14:paraId="4E284DB2" w14:textId="1CAA20CB" w:rsidR="0089469E" w:rsidRPr="00D62F03" w:rsidRDefault="0089469E" w:rsidP="0089469E">
      <w:pPr>
        <w:pStyle w:val="ListParagraph"/>
        <w:ind w:left="1440"/>
        <w:rPr>
          <w:bCs/>
        </w:rPr>
      </w:pPr>
      <w:r>
        <w:rPr>
          <w:b/>
        </w:rPr>
        <w:t>Precondición:</w:t>
      </w:r>
      <w:r w:rsidR="00D62F03">
        <w:rPr>
          <w:b/>
        </w:rPr>
        <w:t xml:space="preserve"> </w:t>
      </w:r>
      <w:r w:rsidR="00D62F03">
        <w:rPr>
          <w:bCs/>
        </w:rPr>
        <w:t>La peluquería o salón debe estar registrada en el sistema y tener acc</w:t>
      </w:r>
      <w:r w:rsidR="00FB5424">
        <w:rPr>
          <w:bCs/>
        </w:rPr>
        <w:t>eso al mismo.</w:t>
      </w:r>
    </w:p>
    <w:p w14:paraId="7B398AD0" w14:textId="24F788B1" w:rsidR="0089469E" w:rsidRPr="004F22EE" w:rsidRDefault="0089469E" w:rsidP="0089469E">
      <w:pPr>
        <w:pStyle w:val="ListParagraph"/>
        <w:ind w:left="1440"/>
        <w:rPr>
          <w:bCs/>
        </w:rPr>
      </w:pPr>
      <w:r>
        <w:rPr>
          <w:b/>
        </w:rPr>
        <w:t xml:space="preserve">Descripción: </w:t>
      </w:r>
      <w:r>
        <w:rPr>
          <w:bCs/>
        </w:rPr>
        <w:t>La secretaria ingresará la información del servicio que ofrece la peluquería/salón: nombre del servicio, descripción, categoría, precio del servicio, duración estimada.</w:t>
      </w:r>
    </w:p>
    <w:p w14:paraId="698F5601" w14:textId="77777777" w:rsidR="0089469E" w:rsidRDefault="0089469E" w:rsidP="0089469E">
      <w:pPr>
        <w:pStyle w:val="ListParagraph"/>
        <w:ind w:left="1440"/>
        <w:rPr>
          <w:b/>
        </w:rPr>
      </w:pPr>
      <w:r>
        <w:rPr>
          <w:b/>
        </w:rPr>
        <w:t>Curso básico: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788"/>
        <w:gridCol w:w="3788"/>
      </w:tblGrid>
      <w:tr w:rsidR="0089469E" w14:paraId="7C57C09F" w14:textId="77777777">
        <w:tc>
          <w:tcPr>
            <w:tcW w:w="4508" w:type="dxa"/>
          </w:tcPr>
          <w:p w14:paraId="3AE35BBA" w14:textId="77777777" w:rsidR="0089469E" w:rsidRDefault="0089469E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Acciones del Actor</w:t>
            </w:r>
          </w:p>
        </w:tc>
        <w:tc>
          <w:tcPr>
            <w:tcW w:w="4508" w:type="dxa"/>
          </w:tcPr>
          <w:p w14:paraId="3F42AF9C" w14:textId="77777777" w:rsidR="0089469E" w:rsidRDefault="0089469E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Acciones del Sistema</w:t>
            </w:r>
          </w:p>
        </w:tc>
      </w:tr>
      <w:tr w:rsidR="0089469E" w14:paraId="2C2B7407" w14:textId="77777777">
        <w:tc>
          <w:tcPr>
            <w:tcW w:w="4508" w:type="dxa"/>
          </w:tcPr>
          <w:p w14:paraId="4D858281" w14:textId="231D5168" w:rsidR="0089469E" w:rsidRPr="00FA6B9F" w:rsidRDefault="0089469E" w:rsidP="0089469E">
            <w:pPr>
              <w:pStyle w:val="ListParagraph"/>
              <w:numPr>
                <w:ilvl w:val="0"/>
                <w:numId w:val="31"/>
              </w:numPr>
              <w:rPr>
                <w:bCs/>
              </w:rPr>
            </w:pPr>
            <w:r w:rsidRPr="00FA6B9F">
              <w:rPr>
                <w:bCs/>
              </w:rPr>
              <w:t xml:space="preserve">Se </w:t>
            </w:r>
            <w:r>
              <w:rPr>
                <w:bCs/>
              </w:rPr>
              <w:t xml:space="preserve">ingresa </w:t>
            </w:r>
            <w:r w:rsidR="00FB5424">
              <w:rPr>
                <w:bCs/>
              </w:rPr>
              <w:t>la categoría a la que pertenecerá el servicio</w:t>
            </w:r>
          </w:p>
        </w:tc>
        <w:tc>
          <w:tcPr>
            <w:tcW w:w="4508" w:type="dxa"/>
          </w:tcPr>
          <w:p w14:paraId="15EC7AB0" w14:textId="03816C1D" w:rsidR="0089469E" w:rsidRDefault="0089469E" w:rsidP="0089469E">
            <w:pPr>
              <w:pStyle w:val="ListParagraph"/>
              <w:numPr>
                <w:ilvl w:val="0"/>
                <w:numId w:val="31"/>
              </w:numPr>
              <w:rPr>
                <w:b/>
              </w:rPr>
            </w:pPr>
            <w:r>
              <w:rPr>
                <w:bCs/>
              </w:rPr>
              <w:t xml:space="preserve">Se verifica que la </w:t>
            </w:r>
            <w:r w:rsidR="00FB5424">
              <w:rPr>
                <w:bCs/>
              </w:rPr>
              <w:t>categoría</w:t>
            </w:r>
            <w:r>
              <w:rPr>
                <w:bCs/>
              </w:rPr>
              <w:t xml:space="preserve"> exista.</w:t>
            </w:r>
          </w:p>
        </w:tc>
      </w:tr>
      <w:tr w:rsidR="0089469E" w14:paraId="2BC01E36" w14:textId="77777777">
        <w:tc>
          <w:tcPr>
            <w:tcW w:w="4508" w:type="dxa"/>
          </w:tcPr>
          <w:p w14:paraId="1A0EEBF7" w14:textId="60B0F0A2" w:rsidR="0089469E" w:rsidRDefault="0089469E" w:rsidP="0089469E">
            <w:pPr>
              <w:pStyle w:val="ListParagraph"/>
              <w:numPr>
                <w:ilvl w:val="0"/>
                <w:numId w:val="31"/>
              </w:numPr>
              <w:rPr>
                <w:b/>
              </w:rPr>
            </w:pPr>
            <w:r>
              <w:rPr>
                <w:bCs/>
              </w:rPr>
              <w:t>Se ingresa el nombre del servicio, descripción, precio del servicio y duración estimada</w:t>
            </w:r>
          </w:p>
        </w:tc>
        <w:tc>
          <w:tcPr>
            <w:tcW w:w="4508" w:type="dxa"/>
          </w:tcPr>
          <w:p w14:paraId="497F17C8" w14:textId="77777777" w:rsidR="0089469E" w:rsidRDefault="0089469E" w:rsidP="0089469E">
            <w:pPr>
              <w:pStyle w:val="ListParagraph"/>
              <w:numPr>
                <w:ilvl w:val="0"/>
                <w:numId w:val="31"/>
              </w:numPr>
              <w:rPr>
                <w:b/>
              </w:rPr>
            </w:pPr>
            <w:r>
              <w:rPr>
                <w:bCs/>
              </w:rPr>
              <w:t>Se verifica que no exista el servicio con ese nombre.</w:t>
            </w:r>
          </w:p>
        </w:tc>
      </w:tr>
      <w:tr w:rsidR="0089469E" w14:paraId="27566DB8" w14:textId="77777777">
        <w:tc>
          <w:tcPr>
            <w:tcW w:w="4508" w:type="dxa"/>
          </w:tcPr>
          <w:p w14:paraId="0453CD32" w14:textId="7A2C2DB0" w:rsidR="0089469E" w:rsidRDefault="0089469E" w:rsidP="0089469E">
            <w:pPr>
              <w:pStyle w:val="ListParagraph"/>
              <w:numPr>
                <w:ilvl w:val="0"/>
                <w:numId w:val="31"/>
              </w:numPr>
              <w:rPr>
                <w:bCs/>
              </w:rPr>
            </w:pPr>
            <w:r>
              <w:rPr>
                <w:bCs/>
              </w:rPr>
              <w:t>Se gu</w:t>
            </w:r>
            <w:r w:rsidR="009A7647">
              <w:rPr>
                <w:bCs/>
              </w:rPr>
              <w:t>a</w:t>
            </w:r>
            <w:r>
              <w:rPr>
                <w:bCs/>
              </w:rPr>
              <w:t>rda la información del servicio</w:t>
            </w:r>
          </w:p>
        </w:tc>
        <w:tc>
          <w:tcPr>
            <w:tcW w:w="4508" w:type="dxa"/>
          </w:tcPr>
          <w:p w14:paraId="1DF3A6E5" w14:textId="77777777" w:rsidR="0089469E" w:rsidRDefault="0089469E" w:rsidP="0089469E">
            <w:pPr>
              <w:pStyle w:val="ListParagraph"/>
              <w:numPr>
                <w:ilvl w:val="0"/>
                <w:numId w:val="31"/>
              </w:numPr>
              <w:rPr>
                <w:bCs/>
              </w:rPr>
            </w:pPr>
            <w:r>
              <w:rPr>
                <w:bCs/>
              </w:rPr>
              <w:t>Se guarda la información del servicio.</w:t>
            </w:r>
          </w:p>
        </w:tc>
      </w:tr>
    </w:tbl>
    <w:p w14:paraId="39BBED1B" w14:textId="77777777" w:rsidR="0089469E" w:rsidRDefault="0089469E" w:rsidP="0089469E">
      <w:pPr>
        <w:pStyle w:val="ListParagraph"/>
        <w:ind w:left="1440"/>
        <w:rPr>
          <w:b/>
        </w:rPr>
      </w:pPr>
    </w:p>
    <w:p w14:paraId="52721770" w14:textId="77777777" w:rsidR="000F0152" w:rsidRDefault="000F0152" w:rsidP="0089469E">
      <w:pPr>
        <w:pStyle w:val="ListParagraph"/>
        <w:ind w:left="1440"/>
        <w:rPr>
          <w:b/>
        </w:rPr>
      </w:pPr>
    </w:p>
    <w:p w14:paraId="7BFE4483" w14:textId="77777777" w:rsidR="000F0152" w:rsidRDefault="000F0152" w:rsidP="0089469E">
      <w:pPr>
        <w:pStyle w:val="ListParagraph"/>
        <w:ind w:left="1440"/>
        <w:rPr>
          <w:b/>
        </w:rPr>
      </w:pPr>
    </w:p>
    <w:p w14:paraId="798406A9" w14:textId="77777777" w:rsidR="0089469E" w:rsidRDefault="0089469E" w:rsidP="0089469E">
      <w:pPr>
        <w:pStyle w:val="ListParagraph"/>
        <w:ind w:left="1440"/>
        <w:rPr>
          <w:b/>
        </w:rPr>
      </w:pPr>
      <w:r>
        <w:rPr>
          <w:b/>
        </w:rPr>
        <w:t>Curso alternativo:</w:t>
      </w:r>
    </w:p>
    <w:p w14:paraId="59008A23" w14:textId="77777777" w:rsidR="0089469E" w:rsidRPr="00C37BCE" w:rsidRDefault="0089469E" w:rsidP="0089469E">
      <w:pPr>
        <w:pStyle w:val="ListParagraph"/>
        <w:numPr>
          <w:ilvl w:val="0"/>
          <w:numId w:val="27"/>
        </w:numPr>
        <w:rPr>
          <w:b/>
        </w:rPr>
      </w:pPr>
      <w:r>
        <w:rPr>
          <w:b/>
        </w:rPr>
        <w:t xml:space="preserve">En el paso 2: </w:t>
      </w:r>
      <w:r>
        <w:rPr>
          <w:bCs/>
        </w:rPr>
        <w:t>Si la peluquería no existe, se puede eliminar, modificar o salir del sistema.</w:t>
      </w:r>
    </w:p>
    <w:p w14:paraId="04C04D97" w14:textId="77777777" w:rsidR="0089469E" w:rsidRDefault="0089469E" w:rsidP="0089469E">
      <w:pPr>
        <w:pStyle w:val="ListParagraph"/>
        <w:numPr>
          <w:ilvl w:val="0"/>
          <w:numId w:val="27"/>
        </w:numPr>
        <w:rPr>
          <w:b/>
        </w:rPr>
      </w:pPr>
      <w:r>
        <w:rPr>
          <w:b/>
        </w:rPr>
        <w:t xml:space="preserve">En el paso 4: </w:t>
      </w:r>
      <w:r>
        <w:rPr>
          <w:bCs/>
        </w:rPr>
        <w:t>Si el servicio ya existe, se puede eliminar, modificar, consultar o salir del sistema.</w:t>
      </w:r>
    </w:p>
    <w:p w14:paraId="606D4A68" w14:textId="78921DDA" w:rsidR="0089469E" w:rsidRPr="006A3F98" w:rsidRDefault="0089469E" w:rsidP="0089469E">
      <w:pPr>
        <w:pStyle w:val="ListParagraph"/>
        <w:ind w:left="1440"/>
        <w:rPr>
          <w:bCs/>
        </w:rPr>
      </w:pPr>
      <w:r>
        <w:rPr>
          <w:b/>
        </w:rPr>
        <w:t xml:space="preserve">Postcondición: </w:t>
      </w:r>
      <w:r>
        <w:rPr>
          <w:bCs/>
        </w:rPr>
        <w:t xml:space="preserve">El servicio </w:t>
      </w:r>
      <w:r w:rsidR="00224285">
        <w:rPr>
          <w:bCs/>
        </w:rPr>
        <w:t>queda registrado e</w:t>
      </w:r>
      <w:r w:rsidR="00B03D26">
        <w:rPr>
          <w:bCs/>
        </w:rPr>
        <w:t>n la plataforma del salón</w:t>
      </w:r>
      <w:r>
        <w:rPr>
          <w:bCs/>
        </w:rPr>
        <w:t>.</w:t>
      </w:r>
    </w:p>
    <w:p w14:paraId="5BCC6C98" w14:textId="37616876" w:rsidR="0089469E" w:rsidRDefault="00F0014D" w:rsidP="0089469E">
      <w:pPr>
        <w:pStyle w:val="ListParagraph"/>
        <w:ind w:left="1440"/>
        <w:rPr>
          <w:bCs/>
        </w:rPr>
      </w:pPr>
      <w:r w:rsidRPr="00F0014D">
        <w:rPr>
          <w:b/>
          <w:noProof/>
        </w:rPr>
        <w:drawing>
          <wp:anchor distT="0" distB="0" distL="114300" distR="114300" simplePos="0" relativeHeight="251658347" behindDoc="0" locked="0" layoutInCell="1" allowOverlap="1" wp14:anchorId="4F20F4A9" wp14:editId="56A8763B">
            <wp:simplePos x="0" y="0"/>
            <wp:positionH relativeFrom="column">
              <wp:posOffset>1019175</wp:posOffset>
            </wp:positionH>
            <wp:positionV relativeFrom="paragraph">
              <wp:posOffset>304165</wp:posOffset>
            </wp:positionV>
            <wp:extent cx="4577807" cy="3314700"/>
            <wp:effectExtent l="0" t="0" r="0" b="0"/>
            <wp:wrapTopAndBottom/>
            <wp:docPr id="2393163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1632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77807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469E">
        <w:rPr>
          <w:b/>
        </w:rPr>
        <w:t xml:space="preserve">Referencia: </w:t>
      </w:r>
      <w:r w:rsidR="0089469E" w:rsidRPr="00CF54B1">
        <w:rPr>
          <w:bCs/>
        </w:rPr>
        <w:t>Párrafo 6.</w:t>
      </w:r>
    </w:p>
    <w:p w14:paraId="4C6EE3E0" w14:textId="2A4BC215" w:rsidR="0089469E" w:rsidRDefault="0089469E" w:rsidP="0089469E">
      <w:pPr>
        <w:pStyle w:val="ListParagraph"/>
        <w:ind w:left="1440"/>
        <w:rPr>
          <w:b/>
        </w:rPr>
      </w:pPr>
    </w:p>
    <w:p w14:paraId="5528EE5A" w14:textId="3E04F088" w:rsidR="0089469E" w:rsidRDefault="00417F19" w:rsidP="0089469E">
      <w:pPr>
        <w:pStyle w:val="ListParagraph"/>
        <w:ind w:left="1440"/>
        <w:rPr>
          <w:b/>
        </w:rPr>
      </w:pPr>
      <w:r w:rsidRPr="00417F19">
        <w:rPr>
          <w:b/>
          <w:noProof/>
        </w:rPr>
        <w:drawing>
          <wp:anchor distT="0" distB="0" distL="114300" distR="114300" simplePos="0" relativeHeight="251658348" behindDoc="0" locked="0" layoutInCell="1" allowOverlap="1" wp14:anchorId="5E8C66AC" wp14:editId="31B740B1">
            <wp:simplePos x="0" y="0"/>
            <wp:positionH relativeFrom="column">
              <wp:posOffset>914400</wp:posOffset>
            </wp:positionH>
            <wp:positionV relativeFrom="paragraph">
              <wp:posOffset>1905</wp:posOffset>
            </wp:positionV>
            <wp:extent cx="4605678" cy="2343150"/>
            <wp:effectExtent l="0" t="0" r="4445" b="0"/>
            <wp:wrapTopAndBottom/>
            <wp:docPr id="13727289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2895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05678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CD4B4" w14:textId="5078AD71" w:rsidR="0089469E" w:rsidRDefault="00A440D0" w:rsidP="0089469E">
      <w:pPr>
        <w:pStyle w:val="ListParagraph"/>
        <w:ind w:left="1440"/>
        <w:rPr>
          <w:b/>
        </w:rPr>
      </w:pPr>
      <w:r w:rsidRPr="00A440D0">
        <w:rPr>
          <w:b/>
          <w:noProof/>
        </w:rPr>
        <w:drawing>
          <wp:anchor distT="0" distB="0" distL="114300" distR="114300" simplePos="0" relativeHeight="251658350" behindDoc="0" locked="0" layoutInCell="1" allowOverlap="1" wp14:anchorId="4E16AC16" wp14:editId="3DE6AE6F">
            <wp:simplePos x="0" y="0"/>
            <wp:positionH relativeFrom="margin">
              <wp:align>right</wp:align>
            </wp:positionH>
            <wp:positionV relativeFrom="paragraph">
              <wp:posOffset>3228975</wp:posOffset>
            </wp:positionV>
            <wp:extent cx="5046345" cy="2387600"/>
            <wp:effectExtent l="0" t="0" r="1905" b="0"/>
            <wp:wrapTopAndBottom/>
            <wp:docPr id="6603906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39067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4634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1B08" w:rsidRPr="00661B08">
        <w:rPr>
          <w:b/>
          <w:noProof/>
        </w:rPr>
        <w:drawing>
          <wp:anchor distT="0" distB="0" distL="114300" distR="114300" simplePos="0" relativeHeight="251658349" behindDoc="0" locked="0" layoutInCell="1" allowOverlap="1" wp14:anchorId="3975BAB1" wp14:editId="77E6B952">
            <wp:simplePos x="0" y="0"/>
            <wp:positionH relativeFrom="column">
              <wp:posOffset>904875</wp:posOffset>
            </wp:positionH>
            <wp:positionV relativeFrom="paragraph">
              <wp:posOffset>0</wp:posOffset>
            </wp:positionV>
            <wp:extent cx="4539615" cy="3000375"/>
            <wp:effectExtent l="0" t="0" r="0" b="9525"/>
            <wp:wrapTopAndBottom/>
            <wp:docPr id="63080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07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545F87" w14:textId="40A2BAD7" w:rsidR="0089469E" w:rsidRDefault="00CA0604" w:rsidP="0089469E">
      <w:pPr>
        <w:pStyle w:val="ListParagraph"/>
        <w:ind w:left="1440"/>
        <w:rPr>
          <w:b/>
        </w:rPr>
      </w:pPr>
      <w:r w:rsidRPr="00CA0604">
        <w:rPr>
          <w:b/>
          <w:noProof/>
        </w:rPr>
        <w:drawing>
          <wp:anchor distT="0" distB="0" distL="114300" distR="114300" simplePos="0" relativeHeight="251658351" behindDoc="0" locked="0" layoutInCell="1" allowOverlap="1" wp14:anchorId="4D4495A1" wp14:editId="1104D894">
            <wp:simplePos x="0" y="0"/>
            <wp:positionH relativeFrom="column">
              <wp:posOffset>600075</wp:posOffset>
            </wp:positionH>
            <wp:positionV relativeFrom="paragraph">
              <wp:posOffset>2497455</wp:posOffset>
            </wp:positionV>
            <wp:extent cx="5016500" cy="1871980"/>
            <wp:effectExtent l="0" t="0" r="0" b="0"/>
            <wp:wrapTopAndBottom/>
            <wp:docPr id="9877983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983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F141E6" w14:textId="787EA469" w:rsidR="00B04199" w:rsidRDefault="00B04199" w:rsidP="00B04199">
      <w:pPr>
        <w:pStyle w:val="ListParagraph"/>
        <w:ind w:left="1440"/>
        <w:rPr>
          <w:b/>
        </w:rPr>
      </w:pPr>
    </w:p>
    <w:p w14:paraId="323A8D7E" w14:textId="6D21B856" w:rsidR="0013165E" w:rsidRPr="0013165E" w:rsidRDefault="00DE1A71" w:rsidP="00A678D5">
      <w:pPr>
        <w:pStyle w:val="ListParagraph"/>
        <w:numPr>
          <w:ilvl w:val="0"/>
          <w:numId w:val="15"/>
        </w:numPr>
        <w:rPr>
          <w:b/>
          <w:lang w:val="es-419"/>
        </w:rPr>
      </w:pPr>
      <w:r>
        <w:rPr>
          <w:b/>
          <w:lang w:val="es-419"/>
        </w:rPr>
        <w:t xml:space="preserve">Gestionar </w:t>
      </w:r>
      <w:r w:rsidR="00527F8B">
        <w:rPr>
          <w:b/>
          <w:lang w:val="es-419"/>
        </w:rPr>
        <w:t>Promociones</w:t>
      </w:r>
      <w:r>
        <w:rPr>
          <w:b/>
          <w:lang w:val="es-419"/>
        </w:rPr>
        <w:t xml:space="preserve"> y Oferta</w:t>
      </w:r>
      <w:r w:rsidR="00E9137A">
        <w:rPr>
          <w:b/>
          <w:lang w:val="es-419"/>
        </w:rPr>
        <w:t>s</w:t>
      </w:r>
    </w:p>
    <w:p w14:paraId="3612EB6E" w14:textId="2220ECA0" w:rsidR="00DE1A71" w:rsidRPr="00CF7F7F" w:rsidRDefault="00DE1A71" w:rsidP="00761052">
      <w:pPr>
        <w:ind w:left="720"/>
        <w:rPr>
          <w:lang w:val="es-419"/>
        </w:rPr>
      </w:pPr>
      <w:r>
        <w:rPr>
          <w:b/>
          <w:lang w:val="es-419"/>
        </w:rPr>
        <w:t>Actores</w:t>
      </w:r>
      <w:r w:rsidR="00CF7F7F">
        <w:rPr>
          <w:bCs/>
          <w:lang w:val="es-419"/>
        </w:rPr>
        <w:t>: Administrador de</w:t>
      </w:r>
      <w:r w:rsidR="00E9137A">
        <w:rPr>
          <w:bCs/>
          <w:lang w:val="es-419"/>
        </w:rPr>
        <w:t xml:space="preserve"> plataforma</w:t>
      </w:r>
    </w:p>
    <w:p w14:paraId="056C2D59" w14:textId="47CF834D" w:rsidR="00DE1A71" w:rsidRPr="00CF7F7F" w:rsidRDefault="00DE1A71" w:rsidP="00761052">
      <w:pPr>
        <w:ind w:left="720"/>
        <w:rPr>
          <w:lang w:val="es-419"/>
        </w:rPr>
      </w:pPr>
      <w:r>
        <w:rPr>
          <w:b/>
          <w:lang w:val="es-419"/>
        </w:rPr>
        <w:t>Tipo</w:t>
      </w:r>
      <w:r w:rsidR="00CF7F7F">
        <w:rPr>
          <w:bCs/>
          <w:lang w:val="es-419"/>
        </w:rPr>
        <w:t>: Primario</w:t>
      </w:r>
    </w:p>
    <w:p w14:paraId="1D8E4507" w14:textId="6395E9E0" w:rsidR="00DE1A71" w:rsidRPr="00CF7F7F" w:rsidRDefault="00DE1A71" w:rsidP="00761052">
      <w:pPr>
        <w:ind w:left="1440" w:firstLine="0"/>
        <w:rPr>
          <w:lang w:val="es-419"/>
        </w:rPr>
      </w:pPr>
      <w:r>
        <w:rPr>
          <w:b/>
          <w:lang w:val="es-419"/>
        </w:rPr>
        <w:t>Propósito</w:t>
      </w:r>
      <w:r w:rsidR="00CF7F7F">
        <w:rPr>
          <w:bCs/>
          <w:lang w:val="es-419"/>
        </w:rPr>
        <w:t>:</w:t>
      </w:r>
      <w:r w:rsidR="00347EDA">
        <w:rPr>
          <w:bCs/>
          <w:lang w:val="es-419"/>
        </w:rPr>
        <w:t xml:space="preserve"> </w:t>
      </w:r>
      <w:r w:rsidR="00527F8B">
        <w:rPr>
          <w:bCs/>
          <w:lang w:val="es-419"/>
        </w:rPr>
        <w:t>Registrar los tipos de promociones que se podrán ofrecer</w:t>
      </w:r>
    </w:p>
    <w:p w14:paraId="0E026E0E" w14:textId="74780050" w:rsidR="00DE1A71" w:rsidRPr="000A3504" w:rsidRDefault="00DE1A71" w:rsidP="00761052">
      <w:pPr>
        <w:ind w:left="1440" w:firstLine="0"/>
        <w:rPr>
          <w:lang w:val="es-419"/>
        </w:rPr>
      </w:pPr>
      <w:r>
        <w:rPr>
          <w:b/>
          <w:lang w:val="es-419"/>
        </w:rPr>
        <w:t>Resumen</w:t>
      </w:r>
      <w:r w:rsidR="000A3504">
        <w:rPr>
          <w:bCs/>
          <w:lang w:val="es-419"/>
        </w:rPr>
        <w:t xml:space="preserve">: El administrador </w:t>
      </w:r>
      <w:r w:rsidR="00527F8B">
        <w:rPr>
          <w:bCs/>
          <w:lang w:val="es-419"/>
        </w:rPr>
        <w:t>de plataforma establece los tipos de ofertas básicos que se podrán hacer en la aplicación.</w:t>
      </w:r>
    </w:p>
    <w:p w14:paraId="2A8EC7B2" w14:textId="289E19F0" w:rsidR="00DE1A71" w:rsidRPr="001F1A23" w:rsidRDefault="00DE1A71" w:rsidP="00761052">
      <w:pPr>
        <w:ind w:left="720"/>
        <w:rPr>
          <w:lang w:val="es-419"/>
        </w:rPr>
      </w:pPr>
      <w:r>
        <w:rPr>
          <w:b/>
          <w:lang w:val="es-419"/>
        </w:rPr>
        <w:t>Precondición</w:t>
      </w:r>
      <w:r w:rsidR="001F1A23">
        <w:rPr>
          <w:bCs/>
          <w:lang w:val="es-419"/>
        </w:rPr>
        <w:t xml:space="preserve">: </w:t>
      </w:r>
      <w:r w:rsidR="00527F8B">
        <w:rPr>
          <w:bCs/>
          <w:lang w:val="es-419"/>
        </w:rPr>
        <w:t>N/A</w:t>
      </w:r>
    </w:p>
    <w:p w14:paraId="1945DE23" w14:textId="7917BF8F" w:rsidR="00DE1A71" w:rsidRDefault="00DE1A71" w:rsidP="00761052">
      <w:pPr>
        <w:ind w:left="720"/>
        <w:rPr>
          <w:b/>
          <w:lang w:val="es-419"/>
        </w:rPr>
      </w:pPr>
      <w:r>
        <w:rPr>
          <w:b/>
          <w:lang w:val="es-419"/>
        </w:rPr>
        <w:t>Curso básico</w:t>
      </w:r>
    </w:p>
    <w:tbl>
      <w:tblPr>
        <w:tblStyle w:val="TableGrid"/>
        <w:tblW w:w="7576" w:type="dxa"/>
        <w:tblInd w:w="2160" w:type="dxa"/>
        <w:tblLook w:val="04A0" w:firstRow="1" w:lastRow="0" w:firstColumn="1" w:lastColumn="0" w:noHBand="0" w:noVBand="1"/>
      </w:tblPr>
      <w:tblGrid>
        <w:gridCol w:w="3802"/>
        <w:gridCol w:w="3774"/>
      </w:tblGrid>
      <w:tr w:rsidR="00126209" w14:paraId="726217A2" w14:textId="77777777" w:rsidTr="00761052">
        <w:tc>
          <w:tcPr>
            <w:tcW w:w="3802" w:type="dxa"/>
          </w:tcPr>
          <w:p w14:paraId="012112F0" w14:textId="77777777" w:rsidR="00126209" w:rsidRDefault="00126209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Acciones de actores</w:t>
            </w:r>
          </w:p>
        </w:tc>
        <w:tc>
          <w:tcPr>
            <w:tcW w:w="3774" w:type="dxa"/>
          </w:tcPr>
          <w:p w14:paraId="6CE04273" w14:textId="77777777" w:rsidR="00126209" w:rsidRDefault="00126209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Acciones del sistema</w:t>
            </w:r>
          </w:p>
        </w:tc>
      </w:tr>
      <w:tr w:rsidR="00126209" w14:paraId="0EFE562B" w14:textId="77777777" w:rsidTr="00761052">
        <w:tc>
          <w:tcPr>
            <w:tcW w:w="3802" w:type="dxa"/>
          </w:tcPr>
          <w:p w14:paraId="38D44E4A" w14:textId="7E38E20C" w:rsidR="00126209" w:rsidRPr="00B93231" w:rsidRDefault="00126209">
            <w:pPr>
              <w:ind w:firstLine="0"/>
              <w:rPr>
                <w:bCs/>
              </w:rPr>
            </w:pPr>
            <w:r w:rsidRPr="00B93231">
              <w:rPr>
                <w:bCs/>
              </w:rPr>
              <w:t xml:space="preserve">Paso </w:t>
            </w:r>
            <w:r w:rsidR="005D5FDE">
              <w:rPr>
                <w:bCs/>
              </w:rPr>
              <w:t>1</w:t>
            </w:r>
            <w:r w:rsidRPr="00B93231">
              <w:rPr>
                <w:bCs/>
              </w:rPr>
              <w:t xml:space="preserve">. </w:t>
            </w:r>
            <w:r w:rsidR="00CA4291">
              <w:rPr>
                <w:bCs/>
              </w:rPr>
              <w:t xml:space="preserve">Se ingresa </w:t>
            </w:r>
            <w:r w:rsidR="0067225F">
              <w:rPr>
                <w:bCs/>
              </w:rPr>
              <w:t>el nombre de la promoción</w:t>
            </w:r>
          </w:p>
        </w:tc>
        <w:tc>
          <w:tcPr>
            <w:tcW w:w="3774" w:type="dxa"/>
          </w:tcPr>
          <w:p w14:paraId="43CC484C" w14:textId="598EA11C" w:rsidR="00126209" w:rsidRPr="00B93231" w:rsidRDefault="00126209">
            <w:pPr>
              <w:pStyle w:val="ListParagraph"/>
              <w:ind w:left="0"/>
              <w:rPr>
                <w:bCs/>
              </w:rPr>
            </w:pPr>
            <w:r w:rsidRPr="00B93231">
              <w:rPr>
                <w:bCs/>
              </w:rPr>
              <w:t xml:space="preserve">Paso </w:t>
            </w:r>
            <w:r w:rsidR="005D5FDE">
              <w:rPr>
                <w:bCs/>
              </w:rPr>
              <w:t>2</w:t>
            </w:r>
            <w:r w:rsidRPr="00B93231">
              <w:rPr>
                <w:bCs/>
              </w:rPr>
              <w:t xml:space="preserve">. </w:t>
            </w:r>
            <w:r>
              <w:rPr>
                <w:bCs/>
              </w:rPr>
              <w:t xml:space="preserve">Se verifica que </w:t>
            </w:r>
            <w:r w:rsidR="005D5FDE">
              <w:rPr>
                <w:bCs/>
              </w:rPr>
              <w:t>no exista la promoción.</w:t>
            </w:r>
          </w:p>
        </w:tc>
      </w:tr>
      <w:tr w:rsidR="00126209" w14:paraId="194E40F8" w14:textId="77777777" w:rsidTr="00761052">
        <w:tc>
          <w:tcPr>
            <w:tcW w:w="3802" w:type="dxa"/>
          </w:tcPr>
          <w:p w14:paraId="208AC750" w14:textId="38AE7DEC" w:rsidR="00126209" w:rsidRPr="00B93231" w:rsidRDefault="00126209">
            <w:pPr>
              <w:pStyle w:val="ListParagraph"/>
              <w:ind w:left="0"/>
              <w:rPr>
                <w:bCs/>
              </w:rPr>
            </w:pPr>
            <w:r>
              <w:rPr>
                <w:bCs/>
              </w:rPr>
              <w:t xml:space="preserve">Paso </w:t>
            </w:r>
            <w:r w:rsidR="005D5FDE">
              <w:rPr>
                <w:bCs/>
              </w:rPr>
              <w:t>3</w:t>
            </w:r>
            <w:r>
              <w:rPr>
                <w:bCs/>
              </w:rPr>
              <w:t>. Se guarda</w:t>
            </w:r>
          </w:p>
        </w:tc>
        <w:tc>
          <w:tcPr>
            <w:tcW w:w="3774" w:type="dxa"/>
          </w:tcPr>
          <w:p w14:paraId="070D038F" w14:textId="37A47566" w:rsidR="00126209" w:rsidRPr="00B93231" w:rsidRDefault="00126209">
            <w:pPr>
              <w:pStyle w:val="ListParagraph"/>
              <w:ind w:left="0"/>
              <w:rPr>
                <w:bCs/>
              </w:rPr>
            </w:pPr>
            <w:r>
              <w:rPr>
                <w:bCs/>
              </w:rPr>
              <w:t xml:space="preserve">Paso </w:t>
            </w:r>
            <w:r w:rsidR="005D5FDE">
              <w:rPr>
                <w:bCs/>
              </w:rPr>
              <w:t>4</w:t>
            </w:r>
            <w:r>
              <w:rPr>
                <w:bCs/>
              </w:rPr>
              <w:t>. Se guarda.</w:t>
            </w:r>
          </w:p>
        </w:tc>
      </w:tr>
    </w:tbl>
    <w:p w14:paraId="3831C4C7" w14:textId="77777777" w:rsidR="005D5FDE" w:rsidRDefault="007631C3" w:rsidP="00761052">
      <w:pPr>
        <w:ind w:left="1440" w:firstLine="0"/>
        <w:rPr>
          <w:bCs/>
          <w:lang w:val="es-419"/>
        </w:rPr>
      </w:pPr>
      <w:r>
        <w:rPr>
          <w:b/>
          <w:lang w:val="es-419"/>
        </w:rPr>
        <w:t>Curso alternativo</w:t>
      </w:r>
      <w:r w:rsidR="000461C6">
        <w:rPr>
          <w:bCs/>
          <w:lang w:val="es-419"/>
        </w:rPr>
        <w:t xml:space="preserve">: </w:t>
      </w:r>
    </w:p>
    <w:p w14:paraId="079AD93B" w14:textId="2BFA95B3" w:rsidR="0027729A" w:rsidRPr="0027729A" w:rsidRDefault="0027729A" w:rsidP="0027729A">
      <w:pPr>
        <w:pStyle w:val="ListParagraph"/>
        <w:numPr>
          <w:ilvl w:val="0"/>
          <w:numId w:val="61"/>
        </w:numPr>
        <w:rPr>
          <w:bCs/>
          <w:lang w:val="es-419"/>
        </w:rPr>
      </w:pPr>
      <w:r>
        <w:rPr>
          <w:b/>
          <w:lang w:val="es-419"/>
        </w:rPr>
        <w:t xml:space="preserve">En el paso 2: </w:t>
      </w:r>
      <w:r>
        <w:rPr>
          <w:bCs/>
          <w:lang w:val="es-419"/>
        </w:rPr>
        <w:t>Si la promoción ya existe, se puede consultar, modificar, eliminar o salir del sistema.</w:t>
      </w:r>
    </w:p>
    <w:p w14:paraId="343F7181" w14:textId="025393FF" w:rsidR="007631C3" w:rsidRPr="00A63279" w:rsidRDefault="00F8156F" w:rsidP="00761052">
      <w:pPr>
        <w:ind w:left="1440" w:firstLine="0"/>
        <w:rPr>
          <w:lang w:val="es-419"/>
        </w:rPr>
      </w:pPr>
      <w:r w:rsidRPr="00F8156F">
        <w:rPr>
          <w:bCs/>
          <w:noProof/>
          <w:lang w:val="es-419"/>
        </w:rPr>
        <w:drawing>
          <wp:anchor distT="0" distB="0" distL="114300" distR="114300" simplePos="0" relativeHeight="251658352" behindDoc="0" locked="0" layoutInCell="1" allowOverlap="1" wp14:anchorId="08ADC1D3" wp14:editId="5B6158D4">
            <wp:simplePos x="0" y="0"/>
            <wp:positionH relativeFrom="margin">
              <wp:align>right</wp:align>
            </wp:positionH>
            <wp:positionV relativeFrom="paragraph">
              <wp:posOffset>813435</wp:posOffset>
            </wp:positionV>
            <wp:extent cx="4877481" cy="3972479"/>
            <wp:effectExtent l="0" t="0" r="0" b="9525"/>
            <wp:wrapTopAndBottom/>
            <wp:docPr id="1305696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9657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31C3">
        <w:rPr>
          <w:b/>
          <w:lang w:val="es-419"/>
        </w:rPr>
        <w:t>Postcondición</w:t>
      </w:r>
      <w:r w:rsidR="00A63279">
        <w:rPr>
          <w:bCs/>
          <w:lang w:val="es-419"/>
        </w:rPr>
        <w:t xml:space="preserve">: </w:t>
      </w:r>
      <w:r w:rsidR="0027729A">
        <w:rPr>
          <w:bCs/>
          <w:lang w:val="es-419"/>
        </w:rPr>
        <w:t>La promoción queda registrada para que pueda ser utilizada en la aplicación.</w:t>
      </w:r>
    </w:p>
    <w:p w14:paraId="7A47B3F5" w14:textId="1A1A69A5" w:rsidR="00E305CB" w:rsidRDefault="00E305CB" w:rsidP="00DE1A71">
      <w:pPr>
        <w:rPr>
          <w:bCs/>
          <w:lang w:val="es-419"/>
        </w:rPr>
      </w:pPr>
    </w:p>
    <w:p w14:paraId="0448AE8E" w14:textId="19AB01BB" w:rsidR="00ED5471" w:rsidRDefault="00ED5471" w:rsidP="00DE1A71">
      <w:pPr>
        <w:rPr>
          <w:bCs/>
          <w:lang w:val="es-419"/>
        </w:rPr>
      </w:pPr>
      <w:r w:rsidRPr="00ED5471">
        <w:rPr>
          <w:bCs/>
          <w:noProof/>
          <w:lang w:val="es-419"/>
        </w:rPr>
        <w:drawing>
          <wp:anchor distT="0" distB="0" distL="114300" distR="114300" simplePos="0" relativeHeight="251658353" behindDoc="0" locked="0" layoutInCell="1" allowOverlap="1" wp14:anchorId="1DD66B8F" wp14:editId="0DBC9A3E">
            <wp:simplePos x="0" y="0"/>
            <wp:positionH relativeFrom="margin">
              <wp:align>right</wp:align>
            </wp:positionH>
            <wp:positionV relativeFrom="paragraph">
              <wp:posOffset>266700</wp:posOffset>
            </wp:positionV>
            <wp:extent cx="4962525" cy="2533650"/>
            <wp:effectExtent l="0" t="0" r="9525" b="0"/>
            <wp:wrapTopAndBottom/>
            <wp:docPr id="18418796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7967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DAE5AF" w14:textId="02F177FC" w:rsidR="00ED5471" w:rsidRDefault="00ED5471" w:rsidP="00DE1A71">
      <w:pPr>
        <w:rPr>
          <w:bCs/>
          <w:lang w:val="es-419"/>
        </w:rPr>
      </w:pPr>
    </w:p>
    <w:p w14:paraId="23ED0319" w14:textId="0494AAD5" w:rsidR="00ED5471" w:rsidRPr="00A63279" w:rsidRDefault="00C862B7" w:rsidP="00DE1A71">
      <w:pPr>
        <w:rPr>
          <w:bCs/>
          <w:lang w:val="es-419"/>
        </w:rPr>
      </w:pPr>
      <w:r w:rsidRPr="00C862B7">
        <w:rPr>
          <w:bCs/>
          <w:noProof/>
          <w:lang w:val="es-419"/>
        </w:rPr>
        <w:drawing>
          <wp:anchor distT="0" distB="0" distL="114300" distR="114300" simplePos="0" relativeHeight="251658354" behindDoc="0" locked="0" layoutInCell="1" allowOverlap="1" wp14:anchorId="446F4AED" wp14:editId="7702FCC6">
            <wp:simplePos x="0" y="0"/>
            <wp:positionH relativeFrom="column">
              <wp:posOffset>620395</wp:posOffset>
            </wp:positionH>
            <wp:positionV relativeFrom="paragraph">
              <wp:posOffset>248920</wp:posOffset>
            </wp:positionV>
            <wp:extent cx="5104130" cy="3333115"/>
            <wp:effectExtent l="0" t="0" r="1270" b="635"/>
            <wp:wrapTopAndBottom/>
            <wp:docPr id="16967258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2587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0413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C4F5AE" w14:textId="77777777" w:rsidR="00ED5471" w:rsidRDefault="00ED5471" w:rsidP="00DE1A71">
      <w:pPr>
        <w:rPr>
          <w:bCs/>
          <w:lang w:val="es-419"/>
        </w:rPr>
      </w:pPr>
    </w:p>
    <w:p w14:paraId="4AEE2C1E" w14:textId="77777777" w:rsidR="00ED5471" w:rsidRDefault="00ED5471" w:rsidP="00DE1A71">
      <w:pPr>
        <w:rPr>
          <w:bCs/>
          <w:lang w:val="es-419"/>
        </w:rPr>
      </w:pPr>
    </w:p>
    <w:p w14:paraId="01C9566F" w14:textId="77777777" w:rsidR="00ED5471" w:rsidRDefault="00ED5471" w:rsidP="00DE1A71">
      <w:pPr>
        <w:rPr>
          <w:bCs/>
          <w:lang w:val="es-419"/>
        </w:rPr>
      </w:pPr>
    </w:p>
    <w:p w14:paraId="03466532" w14:textId="77777777" w:rsidR="00ED5471" w:rsidRDefault="00ED5471" w:rsidP="00DE1A71">
      <w:pPr>
        <w:rPr>
          <w:bCs/>
          <w:lang w:val="es-419"/>
        </w:rPr>
      </w:pPr>
    </w:p>
    <w:p w14:paraId="5D9CE029" w14:textId="77777777" w:rsidR="0078028C" w:rsidRDefault="0078028C" w:rsidP="00DE1A71">
      <w:pPr>
        <w:rPr>
          <w:bCs/>
          <w:lang w:val="es-419"/>
        </w:rPr>
      </w:pPr>
    </w:p>
    <w:p w14:paraId="34AB1FD5" w14:textId="77777777" w:rsidR="0078028C" w:rsidRDefault="0078028C" w:rsidP="00DE1A71">
      <w:pPr>
        <w:rPr>
          <w:bCs/>
          <w:lang w:val="es-419"/>
        </w:rPr>
      </w:pPr>
    </w:p>
    <w:p w14:paraId="57F62F79" w14:textId="30E91896" w:rsidR="00ED5471" w:rsidRDefault="00C212A5" w:rsidP="00DE1A71">
      <w:pPr>
        <w:rPr>
          <w:bCs/>
          <w:lang w:val="es-419"/>
        </w:rPr>
      </w:pPr>
      <w:r w:rsidRPr="00C212A5">
        <w:rPr>
          <w:bCs/>
          <w:noProof/>
          <w:lang w:val="es-419"/>
        </w:rPr>
        <w:drawing>
          <wp:anchor distT="0" distB="0" distL="114300" distR="114300" simplePos="0" relativeHeight="251658356" behindDoc="0" locked="0" layoutInCell="1" allowOverlap="1" wp14:anchorId="40135430" wp14:editId="081A03F0">
            <wp:simplePos x="0" y="0"/>
            <wp:positionH relativeFrom="column">
              <wp:posOffset>333375</wp:posOffset>
            </wp:positionH>
            <wp:positionV relativeFrom="paragraph">
              <wp:posOffset>3752850</wp:posOffset>
            </wp:positionV>
            <wp:extent cx="5731510" cy="1678940"/>
            <wp:effectExtent l="0" t="0" r="2540" b="0"/>
            <wp:wrapTopAndBottom/>
            <wp:docPr id="20643201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32018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028C" w:rsidRPr="0078028C">
        <w:rPr>
          <w:bCs/>
          <w:noProof/>
          <w:lang w:val="es-419"/>
        </w:rPr>
        <w:drawing>
          <wp:anchor distT="0" distB="0" distL="114300" distR="114300" simplePos="0" relativeHeight="251658355" behindDoc="0" locked="0" layoutInCell="1" allowOverlap="1" wp14:anchorId="23BA000D" wp14:editId="5F98FED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533900" cy="3474517"/>
            <wp:effectExtent l="0" t="0" r="0" b="0"/>
            <wp:wrapTopAndBottom/>
            <wp:docPr id="6442973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973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474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7279D6" w14:textId="239F4A10" w:rsidR="00ED5471" w:rsidRDefault="00ED5471" w:rsidP="00DE1A71">
      <w:pPr>
        <w:rPr>
          <w:bCs/>
          <w:lang w:val="es-419"/>
        </w:rPr>
      </w:pPr>
    </w:p>
    <w:p w14:paraId="41CD14C7" w14:textId="3391AC03" w:rsidR="0090776F" w:rsidRPr="00A63279" w:rsidRDefault="0090776F" w:rsidP="00DE1A71">
      <w:pPr>
        <w:rPr>
          <w:bCs/>
          <w:lang w:val="es-419"/>
        </w:rPr>
      </w:pPr>
    </w:p>
    <w:p w14:paraId="657E4249" w14:textId="7646057B" w:rsidR="00A678D5" w:rsidRDefault="00A678D5" w:rsidP="00A678D5">
      <w:pPr>
        <w:pStyle w:val="ListParagraph"/>
        <w:numPr>
          <w:ilvl w:val="0"/>
          <w:numId w:val="15"/>
        </w:numPr>
        <w:rPr>
          <w:b/>
          <w:lang w:val="es-419"/>
        </w:rPr>
      </w:pPr>
      <w:r w:rsidRPr="61FC2F5E">
        <w:rPr>
          <w:b/>
          <w:bCs/>
          <w:lang w:val="es-419"/>
        </w:rPr>
        <w:t xml:space="preserve">Gestionar </w:t>
      </w:r>
      <w:r w:rsidR="00904959" w:rsidRPr="61FC2F5E">
        <w:rPr>
          <w:b/>
          <w:bCs/>
          <w:lang w:val="es-419"/>
        </w:rPr>
        <w:t>Promoción</w:t>
      </w:r>
      <w:r w:rsidRPr="61FC2F5E">
        <w:rPr>
          <w:b/>
          <w:bCs/>
          <w:lang w:val="es-419"/>
        </w:rPr>
        <w:t xml:space="preserve"> </w:t>
      </w:r>
      <w:r w:rsidR="00904959">
        <w:rPr>
          <w:b/>
          <w:bCs/>
          <w:lang w:val="es-419"/>
        </w:rPr>
        <w:t>u</w:t>
      </w:r>
      <w:r w:rsidRPr="61FC2F5E">
        <w:rPr>
          <w:b/>
          <w:bCs/>
          <w:lang w:val="es-419"/>
        </w:rPr>
        <w:t xml:space="preserve"> Oferta</w:t>
      </w:r>
    </w:p>
    <w:p w14:paraId="37C1DAB0" w14:textId="77777777" w:rsidR="00A678D5" w:rsidRPr="00ED1970" w:rsidRDefault="00A678D5" w:rsidP="00B04199">
      <w:pPr>
        <w:pStyle w:val="ListParagraph"/>
        <w:ind w:left="1440"/>
        <w:rPr>
          <w:b/>
        </w:rPr>
      </w:pPr>
      <w:r w:rsidRPr="61FC2F5E">
        <w:rPr>
          <w:b/>
          <w:bCs/>
        </w:rPr>
        <w:t xml:space="preserve">Actores: </w:t>
      </w:r>
      <w:r>
        <w:t>Administrador del Salón</w:t>
      </w:r>
    </w:p>
    <w:p w14:paraId="22EF688F" w14:textId="2E7250DC" w:rsidR="00A678D5" w:rsidRDefault="00A678D5" w:rsidP="00B04199">
      <w:pPr>
        <w:pStyle w:val="ListParagraph"/>
        <w:ind w:left="1440"/>
        <w:rPr>
          <w:b/>
        </w:rPr>
      </w:pPr>
      <w:r w:rsidRPr="61FC2F5E">
        <w:rPr>
          <w:b/>
          <w:bCs/>
        </w:rPr>
        <w:t xml:space="preserve">Tipos: </w:t>
      </w:r>
      <w:r>
        <w:t>Secundario</w:t>
      </w:r>
    </w:p>
    <w:p w14:paraId="558AE886" w14:textId="77777777" w:rsidR="00A678D5" w:rsidRPr="003B0B78" w:rsidRDefault="00A678D5" w:rsidP="00B04199">
      <w:pPr>
        <w:pStyle w:val="ListParagraph"/>
        <w:ind w:left="1440"/>
        <w:rPr>
          <w:bCs/>
        </w:rPr>
      </w:pPr>
      <w:r w:rsidRPr="61FC2F5E">
        <w:rPr>
          <w:b/>
          <w:bCs/>
        </w:rPr>
        <w:t xml:space="preserve">Propósito: </w:t>
      </w:r>
      <w:r>
        <w:t>Permitir la gestión de promociones y ofertas en los servicios ofrecidos</w:t>
      </w:r>
    </w:p>
    <w:p w14:paraId="4D074DD2" w14:textId="77777777" w:rsidR="00A678D5" w:rsidRPr="003B0B78" w:rsidRDefault="00A678D5" w:rsidP="00B04199">
      <w:pPr>
        <w:pStyle w:val="ListParagraph"/>
        <w:ind w:left="1440"/>
      </w:pPr>
      <w:r w:rsidRPr="61FC2F5E">
        <w:rPr>
          <w:b/>
          <w:bCs/>
        </w:rPr>
        <w:t xml:space="preserve">Resumen: </w:t>
      </w:r>
      <w:r>
        <w:t>El administrador de Salón ingresa promociones y ofertas en los servicios ofrecidos</w:t>
      </w:r>
    </w:p>
    <w:p w14:paraId="2C4155C5" w14:textId="7AE8D094" w:rsidR="00A678D5" w:rsidRDefault="00A678D5" w:rsidP="00B04199">
      <w:pPr>
        <w:pStyle w:val="ListParagraph"/>
        <w:ind w:left="1440"/>
        <w:rPr>
          <w:b/>
        </w:rPr>
      </w:pPr>
      <w:r w:rsidRPr="61FC2F5E">
        <w:rPr>
          <w:b/>
          <w:bCs/>
        </w:rPr>
        <w:t xml:space="preserve">Precondición: </w:t>
      </w:r>
      <w:r w:rsidR="00F34608">
        <w:t>El establecimiento, y el servicio deben estar registrados.</w:t>
      </w:r>
    </w:p>
    <w:p w14:paraId="6184304B" w14:textId="77777777" w:rsidR="00A678D5" w:rsidRDefault="00A678D5" w:rsidP="00B04199">
      <w:pPr>
        <w:pStyle w:val="ListParagraph"/>
        <w:ind w:left="1440"/>
        <w:rPr>
          <w:b/>
        </w:rPr>
      </w:pPr>
      <w:r w:rsidRPr="61FC2F5E">
        <w:rPr>
          <w:b/>
          <w:bCs/>
        </w:rPr>
        <w:t>Curso básico: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802"/>
        <w:gridCol w:w="3774"/>
      </w:tblGrid>
      <w:tr w:rsidR="00126209" w14:paraId="3AC120B0" w14:textId="77777777" w:rsidTr="00126209">
        <w:tc>
          <w:tcPr>
            <w:tcW w:w="3802" w:type="dxa"/>
          </w:tcPr>
          <w:p w14:paraId="746DF985" w14:textId="77777777" w:rsidR="00126209" w:rsidRDefault="00126209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Acciones de actores</w:t>
            </w:r>
          </w:p>
        </w:tc>
        <w:tc>
          <w:tcPr>
            <w:tcW w:w="3774" w:type="dxa"/>
          </w:tcPr>
          <w:p w14:paraId="3A0A5DE6" w14:textId="77777777" w:rsidR="00126209" w:rsidRDefault="00126209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Acciones del sistema</w:t>
            </w:r>
          </w:p>
        </w:tc>
      </w:tr>
      <w:tr w:rsidR="00126209" w14:paraId="6ADAF89A" w14:textId="77777777" w:rsidTr="00126209">
        <w:tc>
          <w:tcPr>
            <w:tcW w:w="3802" w:type="dxa"/>
          </w:tcPr>
          <w:p w14:paraId="1E0FDB81" w14:textId="77777777" w:rsidR="00126209" w:rsidRPr="00B93231" w:rsidRDefault="00126209">
            <w:pPr>
              <w:ind w:firstLine="0"/>
              <w:rPr>
                <w:bCs/>
              </w:rPr>
            </w:pPr>
            <w:r>
              <w:rPr>
                <w:bCs/>
              </w:rPr>
              <w:t>Paso 1. Se ingresa el código del salón</w:t>
            </w:r>
          </w:p>
        </w:tc>
        <w:tc>
          <w:tcPr>
            <w:tcW w:w="3774" w:type="dxa"/>
          </w:tcPr>
          <w:p w14:paraId="616495FD" w14:textId="77777777" w:rsidR="00126209" w:rsidRPr="00B93231" w:rsidRDefault="00126209">
            <w:pPr>
              <w:pStyle w:val="ListParagraph"/>
              <w:ind w:left="0"/>
              <w:rPr>
                <w:bCs/>
              </w:rPr>
            </w:pPr>
            <w:r>
              <w:rPr>
                <w:bCs/>
              </w:rPr>
              <w:t>Paso 2. Se verifica que exista el salón.</w:t>
            </w:r>
          </w:p>
        </w:tc>
      </w:tr>
      <w:tr w:rsidR="00126209" w14:paraId="636B9907" w14:textId="77777777" w:rsidTr="00126209">
        <w:tc>
          <w:tcPr>
            <w:tcW w:w="3802" w:type="dxa"/>
          </w:tcPr>
          <w:p w14:paraId="6D802926" w14:textId="77777777" w:rsidR="00126209" w:rsidRPr="00B93231" w:rsidRDefault="00126209">
            <w:pPr>
              <w:ind w:firstLine="0"/>
              <w:rPr>
                <w:bCs/>
              </w:rPr>
            </w:pPr>
            <w:r w:rsidRPr="00B93231">
              <w:rPr>
                <w:bCs/>
              </w:rPr>
              <w:t xml:space="preserve">Paso </w:t>
            </w:r>
            <w:r>
              <w:rPr>
                <w:bCs/>
              </w:rPr>
              <w:t>3</w:t>
            </w:r>
            <w:r w:rsidRPr="00B93231">
              <w:rPr>
                <w:bCs/>
              </w:rPr>
              <w:t xml:space="preserve">. </w:t>
            </w:r>
            <w:r>
              <w:rPr>
                <w:bCs/>
              </w:rPr>
              <w:t>Se ingresa el código del servicio que tendrá la promoción</w:t>
            </w:r>
          </w:p>
        </w:tc>
        <w:tc>
          <w:tcPr>
            <w:tcW w:w="3774" w:type="dxa"/>
          </w:tcPr>
          <w:p w14:paraId="68B784B9" w14:textId="77777777" w:rsidR="00126209" w:rsidRPr="00B93231" w:rsidRDefault="00126209">
            <w:pPr>
              <w:pStyle w:val="ListParagraph"/>
              <w:ind w:left="0"/>
              <w:rPr>
                <w:bCs/>
              </w:rPr>
            </w:pPr>
            <w:r w:rsidRPr="00B93231">
              <w:rPr>
                <w:bCs/>
              </w:rPr>
              <w:t xml:space="preserve">Paso </w:t>
            </w:r>
            <w:r>
              <w:rPr>
                <w:bCs/>
              </w:rPr>
              <w:t>4</w:t>
            </w:r>
            <w:r w:rsidRPr="00B93231">
              <w:rPr>
                <w:bCs/>
              </w:rPr>
              <w:t xml:space="preserve">. </w:t>
            </w:r>
            <w:r>
              <w:rPr>
                <w:bCs/>
              </w:rPr>
              <w:t>Se verifica que el servicio exista.</w:t>
            </w:r>
          </w:p>
        </w:tc>
      </w:tr>
      <w:tr w:rsidR="00126209" w14:paraId="3F376F80" w14:textId="77777777" w:rsidTr="00126209">
        <w:tc>
          <w:tcPr>
            <w:tcW w:w="3802" w:type="dxa"/>
          </w:tcPr>
          <w:p w14:paraId="31DA89FF" w14:textId="77777777" w:rsidR="00126209" w:rsidRPr="00B93231" w:rsidRDefault="00126209">
            <w:pPr>
              <w:pStyle w:val="ListParagraph"/>
              <w:ind w:left="0"/>
              <w:rPr>
                <w:bCs/>
              </w:rPr>
            </w:pPr>
            <w:r w:rsidRPr="00B93231">
              <w:rPr>
                <w:bCs/>
              </w:rPr>
              <w:t xml:space="preserve">Paso </w:t>
            </w:r>
            <w:r>
              <w:rPr>
                <w:bCs/>
              </w:rPr>
              <w:t>5</w:t>
            </w:r>
            <w:r w:rsidRPr="00B93231">
              <w:rPr>
                <w:bCs/>
              </w:rPr>
              <w:t xml:space="preserve">. </w:t>
            </w:r>
            <w:r>
              <w:rPr>
                <w:bCs/>
              </w:rPr>
              <w:t>Se ingresa la promoción que tendrá</w:t>
            </w:r>
          </w:p>
        </w:tc>
        <w:tc>
          <w:tcPr>
            <w:tcW w:w="3774" w:type="dxa"/>
          </w:tcPr>
          <w:p w14:paraId="27ECB70F" w14:textId="77777777" w:rsidR="00126209" w:rsidRPr="00B93231" w:rsidRDefault="00126209">
            <w:pPr>
              <w:pStyle w:val="ListParagraph"/>
              <w:ind w:left="0"/>
              <w:rPr>
                <w:bCs/>
              </w:rPr>
            </w:pPr>
          </w:p>
        </w:tc>
      </w:tr>
      <w:tr w:rsidR="00126209" w14:paraId="5BBD1D7C" w14:textId="77777777" w:rsidTr="00126209">
        <w:tc>
          <w:tcPr>
            <w:tcW w:w="3802" w:type="dxa"/>
          </w:tcPr>
          <w:p w14:paraId="4CBD4C0E" w14:textId="77777777" w:rsidR="00126209" w:rsidRPr="00B93231" w:rsidRDefault="00126209">
            <w:pPr>
              <w:pStyle w:val="ListParagraph"/>
              <w:ind w:left="0"/>
              <w:rPr>
                <w:bCs/>
              </w:rPr>
            </w:pPr>
            <w:r>
              <w:rPr>
                <w:bCs/>
              </w:rPr>
              <w:t>Paso 6. Se guarda</w:t>
            </w:r>
          </w:p>
        </w:tc>
        <w:tc>
          <w:tcPr>
            <w:tcW w:w="3774" w:type="dxa"/>
          </w:tcPr>
          <w:p w14:paraId="151B84AA" w14:textId="77777777" w:rsidR="00126209" w:rsidRPr="00B93231" w:rsidRDefault="00126209">
            <w:pPr>
              <w:pStyle w:val="ListParagraph"/>
              <w:ind w:left="0"/>
              <w:rPr>
                <w:bCs/>
              </w:rPr>
            </w:pPr>
            <w:r>
              <w:rPr>
                <w:bCs/>
              </w:rPr>
              <w:t>Paso 7. Se guarda.</w:t>
            </w:r>
          </w:p>
        </w:tc>
      </w:tr>
    </w:tbl>
    <w:p w14:paraId="3949A536" w14:textId="77777777" w:rsidR="00A678D5" w:rsidRPr="00E25044" w:rsidRDefault="00A678D5" w:rsidP="00A678D5">
      <w:pPr>
        <w:ind w:left="1080" w:firstLine="0"/>
        <w:rPr>
          <w:b/>
        </w:rPr>
      </w:pPr>
    </w:p>
    <w:p w14:paraId="5953CB61" w14:textId="77777777" w:rsidR="00A678D5" w:rsidRPr="00111C98" w:rsidRDefault="00A678D5" w:rsidP="00B04199">
      <w:pPr>
        <w:pStyle w:val="ListParagraph"/>
        <w:ind w:left="1440"/>
        <w:rPr>
          <w:b/>
        </w:rPr>
      </w:pPr>
      <w:r w:rsidRPr="61FC2F5E">
        <w:rPr>
          <w:b/>
          <w:bCs/>
        </w:rPr>
        <w:t xml:space="preserve">Curso alternativo: </w:t>
      </w:r>
    </w:p>
    <w:p w14:paraId="7EAE1C01" w14:textId="36A25B07" w:rsidR="00A678D5" w:rsidRDefault="00A678D5" w:rsidP="00213142">
      <w:pPr>
        <w:pStyle w:val="ListParagraph"/>
        <w:numPr>
          <w:ilvl w:val="2"/>
          <w:numId w:val="15"/>
        </w:numPr>
        <w:rPr>
          <w:b/>
          <w:bCs/>
        </w:rPr>
      </w:pPr>
      <w:r w:rsidRPr="00213142">
        <w:rPr>
          <w:b/>
          <w:bCs/>
        </w:rPr>
        <w:t xml:space="preserve">En el paso 2: </w:t>
      </w:r>
      <w:r>
        <w:t xml:space="preserve">Si no existe el </w:t>
      </w:r>
      <w:r w:rsidR="00213142">
        <w:t>salón</w:t>
      </w:r>
      <w:r>
        <w:t xml:space="preserve"> se puede eliminar, modificar o salir del sistema.</w:t>
      </w:r>
      <w:r w:rsidRPr="00213142">
        <w:rPr>
          <w:b/>
          <w:bCs/>
        </w:rPr>
        <w:t xml:space="preserve"> </w:t>
      </w:r>
    </w:p>
    <w:p w14:paraId="72C3DFDE" w14:textId="1DAEEB49" w:rsidR="00213142" w:rsidRPr="00213142" w:rsidRDefault="00213142" w:rsidP="00213142">
      <w:pPr>
        <w:pStyle w:val="ListParagraph"/>
        <w:numPr>
          <w:ilvl w:val="2"/>
          <w:numId w:val="15"/>
        </w:numPr>
        <w:rPr>
          <w:b/>
          <w:bCs/>
        </w:rPr>
      </w:pPr>
      <w:r>
        <w:rPr>
          <w:b/>
          <w:bCs/>
        </w:rPr>
        <w:t xml:space="preserve">En el paso 4: </w:t>
      </w:r>
      <w:r>
        <w:t>Si no existe el servicio se puede eliminar, modificar o salir del sistema.</w:t>
      </w:r>
    </w:p>
    <w:p w14:paraId="78755569" w14:textId="77777777" w:rsidR="00A678D5" w:rsidRPr="00EC01E4" w:rsidRDefault="00A678D5" w:rsidP="00B04199">
      <w:pPr>
        <w:pStyle w:val="ListParagraph"/>
        <w:ind w:left="1440"/>
        <w:rPr>
          <w:b/>
          <w:bCs/>
        </w:rPr>
      </w:pPr>
      <w:r w:rsidRPr="3C1A9A34">
        <w:rPr>
          <w:b/>
          <w:bCs/>
        </w:rPr>
        <w:t xml:space="preserve">Postcondiciones: </w:t>
      </w:r>
      <w:r>
        <w:t>Las promociones y ofertas en los servicios ofrecidos se guardan correctamente en el sistema.</w:t>
      </w:r>
    </w:p>
    <w:p w14:paraId="558D0583" w14:textId="0B682B37" w:rsidR="00A678D5" w:rsidRDefault="00A20B8F" w:rsidP="00A678D5">
      <w:pPr>
        <w:rPr>
          <w:b/>
          <w:bCs/>
        </w:rPr>
      </w:pPr>
      <w:r w:rsidRPr="00A20B8F">
        <w:rPr>
          <w:b/>
          <w:bCs/>
          <w:noProof/>
        </w:rPr>
        <w:drawing>
          <wp:inline distT="0" distB="0" distL="0" distR="0" wp14:anchorId="364E9ACC" wp14:editId="7C6A6EA5">
            <wp:extent cx="4572000" cy="2514600"/>
            <wp:effectExtent l="0" t="0" r="0" b="0"/>
            <wp:docPr id="1879981431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81431" name="Picture 1" descr="A diagram of a dia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D548" w14:textId="5651F4FE" w:rsidR="00433567" w:rsidRDefault="004D2054" w:rsidP="00A678D5">
      <w:pPr>
        <w:rPr>
          <w:b/>
          <w:bCs/>
        </w:rPr>
      </w:pPr>
      <w:r>
        <w:rPr>
          <w:noProof/>
        </w:rPr>
        <w:drawing>
          <wp:inline distT="0" distB="0" distL="0" distR="0" wp14:anchorId="663A009E" wp14:editId="195CE0BE">
            <wp:extent cx="5731510" cy="2517775"/>
            <wp:effectExtent l="0" t="0" r="2540" b="0"/>
            <wp:docPr id="1863588882" name="Picture 4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3567">
        <w:rPr>
          <w:noProof/>
        </w:rPr>
        <w:drawing>
          <wp:anchor distT="0" distB="0" distL="114300" distR="114300" simplePos="0" relativeHeight="251658310" behindDoc="0" locked="0" layoutInCell="1" allowOverlap="1" wp14:anchorId="771D6892" wp14:editId="6D339103">
            <wp:simplePos x="0" y="0"/>
            <wp:positionH relativeFrom="column">
              <wp:posOffset>685800</wp:posOffset>
            </wp:positionH>
            <wp:positionV relativeFrom="paragraph">
              <wp:posOffset>0</wp:posOffset>
            </wp:positionV>
            <wp:extent cx="4791710" cy="4029075"/>
            <wp:effectExtent l="0" t="0" r="8890" b="9525"/>
            <wp:wrapTopAndBottom/>
            <wp:docPr id="232450454" name="Imagen 232450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29445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951E7" w14:textId="57D1BE4A" w:rsidR="00A678D5" w:rsidRPr="00EC01E4" w:rsidRDefault="00433567" w:rsidP="00A678D5">
      <w:pPr>
        <w:rPr>
          <w:b/>
          <w:bCs/>
        </w:rPr>
      </w:pPr>
      <w:r w:rsidRPr="00B918B6">
        <w:rPr>
          <w:rFonts w:ascii="Times New Roman" w:eastAsia="Times New Roman" w:hAnsi="Times New Roman" w:cs="Times New Roman"/>
          <w:noProof/>
          <w:color w:val="auto"/>
          <w:lang w:val="es-419" w:eastAsia="es-419"/>
        </w:rPr>
        <w:drawing>
          <wp:anchor distT="0" distB="0" distL="114300" distR="114300" simplePos="0" relativeHeight="251658311" behindDoc="0" locked="0" layoutInCell="1" allowOverlap="1" wp14:anchorId="2BC8D1AD" wp14:editId="247E03C3">
            <wp:simplePos x="0" y="0"/>
            <wp:positionH relativeFrom="margin">
              <wp:posOffset>0</wp:posOffset>
            </wp:positionH>
            <wp:positionV relativeFrom="paragraph">
              <wp:posOffset>5438775</wp:posOffset>
            </wp:positionV>
            <wp:extent cx="5757816" cy="1874526"/>
            <wp:effectExtent l="0" t="0" r="0" b="0"/>
            <wp:wrapTopAndBottom/>
            <wp:docPr id="212709213" name="Picture 7" descr="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9213" name="Picture 7" descr="A black and whit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816" cy="1874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07AD3" w:rsidRPr="00707AD3">
        <w:rPr>
          <w:b/>
          <w:bCs/>
          <w:noProof/>
        </w:rPr>
        <w:drawing>
          <wp:inline distT="0" distB="0" distL="0" distR="0" wp14:anchorId="24B83990" wp14:editId="6E57FB38">
            <wp:extent cx="4572000" cy="5295900"/>
            <wp:effectExtent l="0" t="0" r="0" b="0"/>
            <wp:docPr id="466886432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86432" name="Picture 1" descr="A diagram of a company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6F66" w14:textId="32B5D3BC" w:rsidR="00A678D5" w:rsidRDefault="00A678D5" w:rsidP="00A678D5">
      <w:pPr>
        <w:ind w:firstLine="0"/>
        <w:rPr>
          <w:noProof/>
        </w:rPr>
      </w:pPr>
    </w:p>
    <w:p w14:paraId="18B2996A" w14:textId="5C716EC8" w:rsidR="00A678D5" w:rsidRDefault="00A678D5" w:rsidP="00A678D5">
      <w:pPr>
        <w:ind w:firstLine="0"/>
        <w:jc w:val="center"/>
      </w:pPr>
    </w:p>
    <w:p w14:paraId="7A870ED3" w14:textId="1316413F" w:rsidR="00A678D5" w:rsidRDefault="00A678D5" w:rsidP="00A678D5">
      <w:pPr>
        <w:ind w:firstLine="0"/>
        <w:rPr>
          <w:rFonts w:ascii="Times New Roman" w:eastAsia="Times New Roman" w:hAnsi="Times New Roman" w:cs="Times New Roman"/>
          <w:color w:val="auto"/>
          <w:lang w:val="es-419" w:eastAsia="es-419"/>
        </w:rPr>
      </w:pPr>
    </w:p>
    <w:p w14:paraId="29B46F54" w14:textId="77777777" w:rsidR="00A0296A" w:rsidRDefault="00A0296A" w:rsidP="00A678D5">
      <w:pPr>
        <w:ind w:firstLine="0"/>
        <w:rPr>
          <w:rFonts w:ascii="Times New Roman" w:eastAsia="Times New Roman" w:hAnsi="Times New Roman" w:cs="Times New Roman"/>
          <w:color w:val="auto"/>
          <w:lang w:val="es-419" w:eastAsia="es-419"/>
        </w:rPr>
      </w:pPr>
    </w:p>
    <w:p w14:paraId="0FA719DE" w14:textId="627AEE74" w:rsidR="00251F78" w:rsidRPr="00761052" w:rsidRDefault="00251F78" w:rsidP="00251F78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b/>
          <w:bCs/>
          <w:color w:val="auto"/>
          <w:lang w:val="es-419" w:eastAsia="es-419"/>
        </w:rPr>
      </w:pPr>
      <w:r w:rsidRPr="00761052">
        <w:rPr>
          <w:rFonts w:ascii="Times New Roman" w:eastAsia="Times New Roman" w:hAnsi="Times New Roman" w:cs="Times New Roman"/>
          <w:b/>
          <w:bCs/>
          <w:color w:val="auto"/>
          <w:lang w:val="es-419" w:eastAsia="es-419"/>
        </w:rPr>
        <w:t>Gestionar usuario</w:t>
      </w:r>
      <w:r w:rsidR="00D84B4C" w:rsidRPr="00761052">
        <w:rPr>
          <w:rFonts w:ascii="Times New Roman" w:eastAsia="Times New Roman" w:hAnsi="Times New Roman" w:cs="Times New Roman"/>
          <w:b/>
          <w:bCs/>
          <w:color w:val="auto"/>
          <w:lang w:val="es-419" w:eastAsia="es-419"/>
        </w:rPr>
        <w:t>s</w:t>
      </w:r>
    </w:p>
    <w:p w14:paraId="0FF13C9C" w14:textId="1B3264F3" w:rsidR="0021683A" w:rsidRPr="008D66D0" w:rsidRDefault="0021683A" w:rsidP="008D66D0">
      <w:pPr>
        <w:pStyle w:val="ListParagraph"/>
        <w:numPr>
          <w:ilvl w:val="0"/>
          <w:numId w:val="60"/>
        </w:numPr>
        <w:rPr>
          <w:rFonts w:ascii="Times New Roman" w:eastAsia="Times New Roman" w:hAnsi="Times New Roman" w:cs="Times New Roman"/>
          <w:color w:val="auto"/>
          <w:lang w:val="es-419" w:eastAsia="es-419"/>
        </w:rPr>
      </w:pPr>
      <w:r w:rsidRPr="008D66D0">
        <w:rPr>
          <w:rFonts w:ascii="Times New Roman" w:eastAsia="Times New Roman" w:hAnsi="Times New Roman" w:cs="Times New Roman"/>
          <w:b/>
          <w:bCs/>
          <w:color w:val="auto"/>
          <w:lang w:val="es-419" w:eastAsia="es-419"/>
        </w:rPr>
        <w:t>Actor:</w:t>
      </w:r>
      <w:r w:rsidRPr="008D66D0">
        <w:rPr>
          <w:rFonts w:ascii="Times New Roman" w:eastAsia="Times New Roman" w:hAnsi="Times New Roman" w:cs="Times New Roman"/>
          <w:color w:val="auto"/>
          <w:lang w:val="es-419" w:eastAsia="es-419"/>
        </w:rPr>
        <w:t xml:space="preserve"> Administrador de salón</w:t>
      </w:r>
    </w:p>
    <w:p w14:paraId="655E71D7" w14:textId="099D5030" w:rsidR="0021683A" w:rsidRPr="008D66D0" w:rsidRDefault="0021683A" w:rsidP="008D66D0">
      <w:pPr>
        <w:pStyle w:val="ListParagraph"/>
        <w:numPr>
          <w:ilvl w:val="0"/>
          <w:numId w:val="60"/>
        </w:numPr>
        <w:rPr>
          <w:rFonts w:ascii="Times New Roman" w:eastAsia="Times New Roman" w:hAnsi="Times New Roman" w:cs="Times New Roman"/>
          <w:color w:val="auto"/>
          <w:lang w:val="es-419" w:eastAsia="es-419"/>
        </w:rPr>
      </w:pPr>
      <w:r w:rsidRPr="008D66D0">
        <w:rPr>
          <w:rFonts w:ascii="Times New Roman" w:eastAsia="Times New Roman" w:hAnsi="Times New Roman" w:cs="Times New Roman"/>
          <w:b/>
          <w:bCs/>
          <w:color w:val="auto"/>
          <w:lang w:val="es-419" w:eastAsia="es-419"/>
        </w:rPr>
        <w:t>Tipo:</w:t>
      </w:r>
      <w:r w:rsidRPr="008D66D0">
        <w:rPr>
          <w:rFonts w:ascii="Times New Roman" w:eastAsia="Times New Roman" w:hAnsi="Times New Roman" w:cs="Times New Roman"/>
          <w:color w:val="auto"/>
          <w:lang w:val="es-419" w:eastAsia="es-419"/>
        </w:rPr>
        <w:t xml:space="preserve"> Primario</w:t>
      </w:r>
    </w:p>
    <w:p w14:paraId="623F5EA4" w14:textId="5935ED53" w:rsidR="0021683A" w:rsidRPr="008D66D0" w:rsidRDefault="0021683A" w:rsidP="008D66D0">
      <w:pPr>
        <w:pStyle w:val="ListParagraph"/>
        <w:numPr>
          <w:ilvl w:val="0"/>
          <w:numId w:val="60"/>
        </w:numPr>
        <w:rPr>
          <w:rFonts w:ascii="Times New Roman" w:eastAsia="Times New Roman" w:hAnsi="Times New Roman" w:cs="Times New Roman"/>
          <w:color w:val="auto"/>
          <w:lang w:val="es-419" w:eastAsia="es-419"/>
        </w:rPr>
      </w:pPr>
      <w:r w:rsidRPr="008D66D0">
        <w:rPr>
          <w:rFonts w:ascii="Times New Roman" w:eastAsia="Times New Roman" w:hAnsi="Times New Roman" w:cs="Times New Roman"/>
          <w:b/>
          <w:bCs/>
          <w:color w:val="auto"/>
          <w:lang w:val="es-419" w:eastAsia="es-419"/>
        </w:rPr>
        <w:t>Propósito:</w:t>
      </w:r>
      <w:r w:rsidRPr="008D66D0">
        <w:rPr>
          <w:rFonts w:ascii="Times New Roman" w:eastAsia="Times New Roman" w:hAnsi="Times New Roman" w:cs="Times New Roman"/>
          <w:color w:val="auto"/>
          <w:lang w:val="es-419" w:eastAsia="es-419"/>
        </w:rPr>
        <w:t xml:space="preserve"> Gestionar </w:t>
      </w:r>
      <w:r w:rsidR="00707024" w:rsidRPr="008D66D0">
        <w:rPr>
          <w:rFonts w:ascii="Times New Roman" w:eastAsia="Times New Roman" w:hAnsi="Times New Roman" w:cs="Times New Roman"/>
          <w:color w:val="auto"/>
          <w:lang w:val="es-419" w:eastAsia="es-419"/>
        </w:rPr>
        <w:t>los usuarios de todo tipo del salón</w:t>
      </w:r>
    </w:p>
    <w:p w14:paraId="66DE0A06" w14:textId="527CB288" w:rsidR="00707024" w:rsidRPr="008D66D0" w:rsidRDefault="00707024" w:rsidP="008D66D0">
      <w:pPr>
        <w:pStyle w:val="ListParagraph"/>
        <w:numPr>
          <w:ilvl w:val="0"/>
          <w:numId w:val="60"/>
        </w:numPr>
        <w:rPr>
          <w:rFonts w:ascii="Times New Roman" w:eastAsia="Times New Roman" w:hAnsi="Times New Roman" w:cs="Times New Roman"/>
          <w:color w:val="auto"/>
          <w:lang w:val="es-419" w:eastAsia="es-419"/>
        </w:rPr>
      </w:pPr>
      <w:r w:rsidRPr="008D66D0">
        <w:rPr>
          <w:rFonts w:ascii="Times New Roman" w:eastAsia="Times New Roman" w:hAnsi="Times New Roman" w:cs="Times New Roman"/>
          <w:b/>
          <w:bCs/>
          <w:color w:val="auto"/>
          <w:lang w:val="es-419" w:eastAsia="es-419"/>
        </w:rPr>
        <w:t>Resumen:</w:t>
      </w:r>
      <w:r w:rsidRPr="008D66D0">
        <w:rPr>
          <w:rFonts w:ascii="Times New Roman" w:eastAsia="Times New Roman" w:hAnsi="Times New Roman" w:cs="Times New Roman"/>
          <w:color w:val="auto"/>
          <w:lang w:val="es-419" w:eastAsia="es-419"/>
        </w:rPr>
        <w:t xml:space="preserve"> El administrador </w:t>
      </w:r>
      <w:r w:rsidR="0054349C" w:rsidRPr="008D66D0">
        <w:rPr>
          <w:rFonts w:ascii="Times New Roman" w:eastAsia="Times New Roman" w:hAnsi="Times New Roman" w:cs="Times New Roman"/>
          <w:color w:val="auto"/>
          <w:lang w:val="es-419" w:eastAsia="es-419"/>
        </w:rPr>
        <w:t>gestiona los datos de todos los usuarios de todo tipo</w:t>
      </w:r>
    </w:p>
    <w:p w14:paraId="05481E8E" w14:textId="5F3018D7" w:rsidR="0054349C" w:rsidRPr="008D66D0" w:rsidRDefault="0054349C" w:rsidP="008D66D0">
      <w:pPr>
        <w:pStyle w:val="ListParagraph"/>
        <w:numPr>
          <w:ilvl w:val="0"/>
          <w:numId w:val="60"/>
        </w:numPr>
        <w:rPr>
          <w:rFonts w:ascii="Times New Roman" w:eastAsia="Times New Roman" w:hAnsi="Times New Roman" w:cs="Times New Roman"/>
          <w:color w:val="auto"/>
          <w:lang w:val="es-419" w:eastAsia="es-419"/>
        </w:rPr>
      </w:pPr>
      <w:r w:rsidRPr="008D66D0">
        <w:rPr>
          <w:rFonts w:ascii="Times New Roman" w:eastAsia="Times New Roman" w:hAnsi="Times New Roman" w:cs="Times New Roman"/>
          <w:b/>
          <w:bCs/>
          <w:color w:val="auto"/>
          <w:lang w:val="es-419" w:eastAsia="es-419"/>
        </w:rPr>
        <w:t>Precondición:</w:t>
      </w:r>
      <w:r w:rsidRPr="008D66D0">
        <w:rPr>
          <w:rFonts w:ascii="Times New Roman" w:eastAsia="Times New Roman" w:hAnsi="Times New Roman" w:cs="Times New Roman"/>
          <w:color w:val="auto"/>
          <w:lang w:val="es-419" w:eastAsia="es-419"/>
        </w:rPr>
        <w:t xml:space="preserve"> </w:t>
      </w:r>
      <w:r w:rsidR="00A55131">
        <w:rPr>
          <w:rFonts w:ascii="Times New Roman" w:eastAsia="Times New Roman" w:hAnsi="Times New Roman" w:cs="Times New Roman"/>
          <w:color w:val="auto"/>
          <w:lang w:val="es-419" w:eastAsia="es-419"/>
        </w:rPr>
        <w:t>El salón debe estar registrado y además debe tener acceso al sistema.</w:t>
      </w:r>
    </w:p>
    <w:p w14:paraId="10FDBE61" w14:textId="0EE39FD9" w:rsidR="0054349C" w:rsidRPr="008D66D0" w:rsidRDefault="00355F00" w:rsidP="008D66D0">
      <w:pPr>
        <w:pStyle w:val="ListParagraph"/>
        <w:numPr>
          <w:ilvl w:val="0"/>
          <w:numId w:val="60"/>
        </w:numPr>
        <w:rPr>
          <w:rFonts w:ascii="Times New Roman" w:eastAsia="Times New Roman" w:hAnsi="Times New Roman" w:cs="Times New Roman"/>
          <w:b/>
          <w:bCs/>
          <w:color w:val="auto"/>
          <w:lang w:val="es-419" w:eastAsia="es-419"/>
        </w:rPr>
      </w:pPr>
      <w:r w:rsidRPr="00355F00">
        <w:rPr>
          <w:rFonts w:ascii="Times New Roman" w:eastAsia="Times New Roman" w:hAnsi="Times New Roman" w:cs="Times New Roman"/>
          <w:b/>
          <w:bCs/>
          <w:noProof/>
          <w:color w:val="auto"/>
          <w:lang w:val="es-419" w:eastAsia="es-419"/>
        </w:rPr>
        <w:drawing>
          <wp:anchor distT="0" distB="0" distL="114300" distR="114300" simplePos="0" relativeHeight="251658358" behindDoc="0" locked="0" layoutInCell="1" allowOverlap="1" wp14:anchorId="163B2DFC" wp14:editId="1D4F5D66">
            <wp:simplePos x="0" y="0"/>
            <wp:positionH relativeFrom="column">
              <wp:posOffset>1123950</wp:posOffset>
            </wp:positionH>
            <wp:positionV relativeFrom="paragraph">
              <wp:posOffset>2579370</wp:posOffset>
            </wp:positionV>
            <wp:extent cx="4486275" cy="2781935"/>
            <wp:effectExtent l="0" t="0" r="9525" b="0"/>
            <wp:wrapTopAndBottom/>
            <wp:docPr id="6696043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0434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349C" w:rsidRPr="008D66D0">
        <w:rPr>
          <w:rFonts w:ascii="Times New Roman" w:eastAsia="Times New Roman" w:hAnsi="Times New Roman" w:cs="Times New Roman"/>
          <w:b/>
          <w:bCs/>
          <w:color w:val="auto"/>
          <w:lang w:val="es-419" w:eastAsia="es-419"/>
        </w:rPr>
        <w:t>Curso básico: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788"/>
        <w:gridCol w:w="3788"/>
      </w:tblGrid>
      <w:tr w:rsidR="0054349C" w14:paraId="598727D6" w14:textId="77777777" w:rsidTr="00335761">
        <w:tc>
          <w:tcPr>
            <w:tcW w:w="3788" w:type="dxa"/>
          </w:tcPr>
          <w:p w14:paraId="0197726C" w14:textId="77777777" w:rsidR="0054349C" w:rsidRDefault="0054349C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Acciones del Actor</w:t>
            </w:r>
          </w:p>
        </w:tc>
        <w:tc>
          <w:tcPr>
            <w:tcW w:w="3788" w:type="dxa"/>
          </w:tcPr>
          <w:p w14:paraId="2A0D4119" w14:textId="77777777" w:rsidR="0054349C" w:rsidRDefault="0054349C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Acciones del Sistema</w:t>
            </w:r>
          </w:p>
        </w:tc>
      </w:tr>
      <w:tr w:rsidR="0054349C" w14:paraId="5C3C6173" w14:textId="77777777" w:rsidTr="00335761">
        <w:tc>
          <w:tcPr>
            <w:tcW w:w="3788" w:type="dxa"/>
          </w:tcPr>
          <w:p w14:paraId="16EA012E" w14:textId="4FD333A7" w:rsidR="0054349C" w:rsidRDefault="00CF36AD">
            <w:pPr>
              <w:pStyle w:val="ListParagraph"/>
              <w:numPr>
                <w:ilvl w:val="0"/>
                <w:numId w:val="50"/>
              </w:numPr>
              <w:rPr>
                <w:b/>
              </w:rPr>
            </w:pPr>
            <w:r>
              <w:rPr>
                <w:bCs/>
              </w:rPr>
              <w:t>Se ingresa el empleado</w:t>
            </w:r>
          </w:p>
        </w:tc>
        <w:tc>
          <w:tcPr>
            <w:tcW w:w="3788" w:type="dxa"/>
          </w:tcPr>
          <w:p w14:paraId="2A3C0945" w14:textId="6BA6CD36" w:rsidR="0054349C" w:rsidRDefault="00CF36AD">
            <w:pPr>
              <w:pStyle w:val="ListParagraph"/>
              <w:numPr>
                <w:ilvl w:val="0"/>
                <w:numId w:val="50"/>
              </w:numPr>
              <w:rPr>
                <w:b/>
              </w:rPr>
            </w:pPr>
            <w:r>
              <w:rPr>
                <w:bCs/>
              </w:rPr>
              <w:t>Se busca al empleado</w:t>
            </w:r>
          </w:p>
        </w:tc>
      </w:tr>
      <w:tr w:rsidR="00CF36AD" w14:paraId="69BDE565" w14:textId="77777777" w:rsidTr="00335761">
        <w:tc>
          <w:tcPr>
            <w:tcW w:w="3788" w:type="dxa"/>
          </w:tcPr>
          <w:p w14:paraId="5A104310" w14:textId="106A3099" w:rsidR="00CF36AD" w:rsidRDefault="00CF36AD">
            <w:pPr>
              <w:pStyle w:val="ListParagraph"/>
              <w:numPr>
                <w:ilvl w:val="0"/>
                <w:numId w:val="50"/>
              </w:numPr>
              <w:rPr>
                <w:bCs/>
              </w:rPr>
            </w:pPr>
            <w:r>
              <w:rPr>
                <w:bCs/>
              </w:rPr>
              <w:t>Se ingresa el rol</w:t>
            </w:r>
          </w:p>
        </w:tc>
        <w:tc>
          <w:tcPr>
            <w:tcW w:w="3788" w:type="dxa"/>
          </w:tcPr>
          <w:p w14:paraId="3CE9A078" w14:textId="078032C4" w:rsidR="00CF36AD" w:rsidRDefault="00CF36AD">
            <w:pPr>
              <w:pStyle w:val="ListParagraph"/>
              <w:numPr>
                <w:ilvl w:val="0"/>
                <w:numId w:val="50"/>
              </w:numPr>
              <w:rPr>
                <w:bCs/>
              </w:rPr>
            </w:pPr>
            <w:r>
              <w:rPr>
                <w:bCs/>
              </w:rPr>
              <w:t>Se busca el rol</w:t>
            </w:r>
          </w:p>
        </w:tc>
      </w:tr>
      <w:tr w:rsidR="0054349C" w14:paraId="694F41C6" w14:textId="77777777" w:rsidTr="00335761">
        <w:tc>
          <w:tcPr>
            <w:tcW w:w="3788" w:type="dxa"/>
          </w:tcPr>
          <w:p w14:paraId="13735A43" w14:textId="7F1BF3D9" w:rsidR="0054349C" w:rsidRDefault="0054349C">
            <w:pPr>
              <w:pStyle w:val="ListParagraph"/>
              <w:numPr>
                <w:ilvl w:val="0"/>
                <w:numId w:val="50"/>
              </w:numPr>
              <w:rPr>
                <w:bCs/>
              </w:rPr>
            </w:pPr>
            <w:r>
              <w:rPr>
                <w:bCs/>
              </w:rPr>
              <w:t xml:space="preserve">Se gurda la información del </w:t>
            </w:r>
            <w:r w:rsidR="00BF13BF">
              <w:rPr>
                <w:bCs/>
              </w:rPr>
              <w:t>usuario</w:t>
            </w:r>
          </w:p>
        </w:tc>
        <w:tc>
          <w:tcPr>
            <w:tcW w:w="3788" w:type="dxa"/>
          </w:tcPr>
          <w:p w14:paraId="4B5A7BE1" w14:textId="6AC3A29E" w:rsidR="0054349C" w:rsidRDefault="0054349C">
            <w:pPr>
              <w:pStyle w:val="ListParagraph"/>
              <w:numPr>
                <w:ilvl w:val="0"/>
                <w:numId w:val="50"/>
              </w:numPr>
              <w:rPr>
                <w:bCs/>
              </w:rPr>
            </w:pPr>
            <w:r>
              <w:rPr>
                <w:bCs/>
              </w:rPr>
              <w:t xml:space="preserve">Se guarda la información del </w:t>
            </w:r>
            <w:r w:rsidR="00BF13BF">
              <w:rPr>
                <w:bCs/>
              </w:rPr>
              <w:t>usuario y se relaciona dependiendo del tipo de usuario</w:t>
            </w:r>
            <w:r>
              <w:rPr>
                <w:bCs/>
              </w:rPr>
              <w:t>.</w:t>
            </w:r>
            <w:r w:rsidR="00A55131">
              <w:rPr>
                <w:bCs/>
              </w:rPr>
              <w:t xml:space="preserve"> Luego se manda el código de acceso al correo de</w:t>
            </w:r>
            <w:r w:rsidR="00B719CB">
              <w:rPr>
                <w:bCs/>
              </w:rPr>
              <w:t>l usuario para su posterior acceso.</w:t>
            </w:r>
          </w:p>
        </w:tc>
      </w:tr>
    </w:tbl>
    <w:p w14:paraId="42632F21" w14:textId="6D929E88" w:rsidR="0054349C" w:rsidRDefault="00EF304C" w:rsidP="0021683A">
      <w:pPr>
        <w:rPr>
          <w:noProof/>
        </w:rPr>
      </w:pPr>
      <w:r w:rsidRPr="00EF304C">
        <w:rPr>
          <w:rFonts w:ascii="Times New Roman" w:eastAsia="Times New Roman" w:hAnsi="Times New Roman" w:cs="Times New Roman"/>
          <w:noProof/>
          <w:color w:val="auto"/>
          <w:lang w:eastAsia="es-419"/>
        </w:rPr>
        <w:drawing>
          <wp:anchor distT="0" distB="0" distL="114300" distR="114300" simplePos="0" relativeHeight="251658360" behindDoc="0" locked="0" layoutInCell="1" allowOverlap="1" wp14:anchorId="79384132" wp14:editId="69891B77">
            <wp:simplePos x="0" y="0"/>
            <wp:positionH relativeFrom="column">
              <wp:posOffset>714375</wp:posOffset>
            </wp:positionH>
            <wp:positionV relativeFrom="paragraph">
              <wp:posOffset>5276850</wp:posOffset>
            </wp:positionV>
            <wp:extent cx="4572000" cy="3051883"/>
            <wp:effectExtent l="0" t="0" r="0" b="0"/>
            <wp:wrapTopAndBottom/>
            <wp:docPr id="18987474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4744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1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7F7E" w:rsidRPr="00057F7E">
        <w:rPr>
          <w:noProof/>
        </w:rPr>
        <w:drawing>
          <wp:anchor distT="0" distB="0" distL="114300" distR="114300" simplePos="0" relativeHeight="251658359" behindDoc="0" locked="0" layoutInCell="1" allowOverlap="1" wp14:anchorId="5A2C1254" wp14:editId="21BE198F">
            <wp:simplePos x="0" y="0"/>
            <wp:positionH relativeFrom="margin">
              <wp:posOffset>718185</wp:posOffset>
            </wp:positionH>
            <wp:positionV relativeFrom="paragraph">
              <wp:posOffset>2876550</wp:posOffset>
            </wp:positionV>
            <wp:extent cx="4638150" cy="2303145"/>
            <wp:effectExtent l="0" t="0" r="0" b="1905"/>
            <wp:wrapTopAndBottom/>
            <wp:docPr id="16332408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4086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3815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3A45" w:rsidRPr="00DD3A45">
        <w:rPr>
          <w:noProof/>
        </w:rPr>
        <w:drawing>
          <wp:anchor distT="0" distB="0" distL="114300" distR="114300" simplePos="0" relativeHeight="251658357" behindDoc="0" locked="0" layoutInCell="1" allowOverlap="1" wp14:anchorId="765E3673" wp14:editId="198A45A2">
            <wp:simplePos x="0" y="0"/>
            <wp:positionH relativeFrom="margin">
              <wp:align>right</wp:align>
            </wp:positionH>
            <wp:positionV relativeFrom="paragraph">
              <wp:posOffset>2540</wp:posOffset>
            </wp:positionV>
            <wp:extent cx="5731510" cy="2961640"/>
            <wp:effectExtent l="0" t="0" r="2540" b="0"/>
            <wp:wrapTopAndBottom/>
            <wp:docPr id="2380780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07808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3A45" w:rsidRPr="00DD3A45">
        <w:rPr>
          <w:noProof/>
        </w:rPr>
        <w:t xml:space="preserve"> </w:t>
      </w:r>
    </w:p>
    <w:p w14:paraId="0955B4C7" w14:textId="547FE6A1" w:rsidR="00EF304C" w:rsidRDefault="00EF304C" w:rsidP="0021683A">
      <w:pPr>
        <w:rPr>
          <w:rFonts w:ascii="Times New Roman" w:eastAsia="Times New Roman" w:hAnsi="Times New Roman" w:cs="Times New Roman"/>
          <w:color w:val="auto"/>
          <w:lang w:eastAsia="es-419"/>
        </w:rPr>
      </w:pPr>
    </w:p>
    <w:p w14:paraId="5D2DF871" w14:textId="3D6B4338" w:rsidR="00EF304C" w:rsidRPr="00535321" w:rsidRDefault="009E536C" w:rsidP="00535321">
      <w:pPr>
        <w:rPr>
          <w:rFonts w:ascii="Times New Roman" w:eastAsia="Times New Roman" w:hAnsi="Times New Roman" w:cs="Times New Roman"/>
          <w:color w:val="auto"/>
          <w:lang w:eastAsia="es-419"/>
        </w:rPr>
      </w:pPr>
      <w:r w:rsidRPr="009E536C">
        <w:rPr>
          <w:rFonts w:ascii="Times New Roman" w:eastAsia="Times New Roman" w:hAnsi="Times New Roman" w:cs="Times New Roman"/>
          <w:noProof/>
          <w:color w:val="auto"/>
          <w:lang w:eastAsia="es-419"/>
        </w:rPr>
        <w:drawing>
          <wp:anchor distT="0" distB="0" distL="114300" distR="114300" simplePos="0" relativeHeight="251658361" behindDoc="0" locked="0" layoutInCell="1" allowOverlap="1" wp14:anchorId="3473CDBD" wp14:editId="712EA91F">
            <wp:simplePos x="0" y="0"/>
            <wp:positionH relativeFrom="column">
              <wp:posOffset>895350</wp:posOffset>
            </wp:positionH>
            <wp:positionV relativeFrom="paragraph">
              <wp:posOffset>0</wp:posOffset>
            </wp:positionV>
            <wp:extent cx="4572837" cy="2628900"/>
            <wp:effectExtent l="0" t="0" r="0" b="0"/>
            <wp:wrapTopAndBottom/>
            <wp:docPr id="19916983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69839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2837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22BA29" w14:textId="63B2AF9C" w:rsidR="001E7F3E" w:rsidRPr="00D746CB" w:rsidRDefault="00D746CB" w:rsidP="001E7F3E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color w:val="auto"/>
          <w:lang w:val="es-419" w:eastAsia="es-419"/>
        </w:rPr>
      </w:pPr>
      <w:r>
        <w:rPr>
          <w:rFonts w:ascii="Times New Roman" w:eastAsia="Times New Roman" w:hAnsi="Times New Roman" w:cs="Times New Roman"/>
          <w:b/>
          <w:bCs/>
          <w:color w:val="auto"/>
          <w:lang w:val="es-419" w:eastAsia="es-419"/>
        </w:rPr>
        <w:t>Actualizar Servicio</w:t>
      </w:r>
    </w:p>
    <w:p w14:paraId="0FE7ADC7" w14:textId="0782AC2F" w:rsidR="00D746CB" w:rsidRDefault="00D746CB" w:rsidP="00D746CB">
      <w:pPr>
        <w:pStyle w:val="ListParagraph"/>
        <w:ind w:left="1440"/>
      </w:pPr>
      <w:r w:rsidRPr="134F50C4">
        <w:rPr>
          <w:b/>
          <w:bCs/>
        </w:rPr>
        <w:t xml:space="preserve">Actor:  </w:t>
      </w:r>
      <w:r w:rsidR="004255AA">
        <w:t>Secretaria de</w:t>
      </w:r>
      <w:r w:rsidR="00EB3A3C">
        <w:t>l salón</w:t>
      </w:r>
      <w:r w:rsidR="004255AA">
        <w:t>, Adm. del salón</w:t>
      </w:r>
      <w:r w:rsidR="00EB3A3C">
        <w:t>(iniciador)</w:t>
      </w:r>
    </w:p>
    <w:p w14:paraId="460269A2" w14:textId="7C62AD1D" w:rsidR="00D746CB" w:rsidRDefault="00D746CB" w:rsidP="00D746CB">
      <w:pPr>
        <w:pStyle w:val="ListParagraph"/>
        <w:ind w:left="1440"/>
      </w:pPr>
      <w:r w:rsidRPr="1BCF4716">
        <w:rPr>
          <w:b/>
          <w:bCs/>
        </w:rPr>
        <w:t xml:space="preserve">Tipo: </w:t>
      </w:r>
      <w:r w:rsidRPr="00C512E2">
        <w:t>Primario</w:t>
      </w:r>
    </w:p>
    <w:p w14:paraId="659B4A7C" w14:textId="18422AE6" w:rsidR="00D746CB" w:rsidRPr="008C5F65" w:rsidRDefault="00D746CB" w:rsidP="00D746CB">
      <w:pPr>
        <w:pStyle w:val="ListParagraph"/>
        <w:ind w:left="1440"/>
      </w:pPr>
      <w:r w:rsidRPr="0F4962AD">
        <w:rPr>
          <w:b/>
          <w:bCs/>
        </w:rPr>
        <w:t xml:space="preserve">Propósito: </w:t>
      </w:r>
      <w:r w:rsidR="008C5F65">
        <w:t>Actualizar servicio ofrecido por el salón.</w:t>
      </w:r>
    </w:p>
    <w:p w14:paraId="118560B3" w14:textId="0EED5B92" w:rsidR="00D746CB" w:rsidRPr="00644104" w:rsidRDefault="00D746CB" w:rsidP="00D746CB">
      <w:pPr>
        <w:pStyle w:val="ListParagraph"/>
        <w:ind w:left="1440"/>
        <w:rPr>
          <w:b/>
          <w:bCs/>
          <w:lang w:val="es-BO"/>
        </w:rPr>
      </w:pPr>
      <w:r w:rsidRPr="51321705">
        <w:rPr>
          <w:b/>
          <w:bCs/>
        </w:rPr>
        <w:t xml:space="preserve">Resumen: </w:t>
      </w:r>
      <w:r w:rsidR="008C5F65">
        <w:t xml:space="preserve">Actualizar la información de un servicio que el salón está ofreciendo con los siguientes datos: </w:t>
      </w:r>
      <w:r w:rsidR="008C5F65">
        <w:rPr>
          <w:bCs/>
          <w:color w:val="auto"/>
        </w:rPr>
        <w:t>nombre del servicio, descripción, categoría, precio del servicio, duración estimada.</w:t>
      </w:r>
    </w:p>
    <w:p w14:paraId="44DB6AD9" w14:textId="4E156C71" w:rsidR="00D746CB" w:rsidRDefault="00D746CB" w:rsidP="00D746CB">
      <w:pPr>
        <w:pStyle w:val="ListParagraph"/>
        <w:ind w:left="1440"/>
        <w:rPr>
          <w:b/>
          <w:bCs/>
        </w:rPr>
      </w:pPr>
      <w:r w:rsidRPr="02117C19">
        <w:rPr>
          <w:b/>
          <w:bCs/>
        </w:rPr>
        <w:t xml:space="preserve">Precondición: </w:t>
      </w:r>
      <w:r w:rsidR="006147D2" w:rsidRPr="006147D2">
        <w:t>E</w:t>
      </w:r>
      <w:r>
        <w:t>l salón de belleza debe estar registrado</w:t>
      </w:r>
      <w:r w:rsidR="003A37E5">
        <w:t xml:space="preserve"> y debe tener acceso al sistema</w:t>
      </w:r>
      <w:r>
        <w:t>.</w:t>
      </w:r>
    </w:p>
    <w:p w14:paraId="309EED09" w14:textId="77777777" w:rsidR="00D746CB" w:rsidRDefault="00D746CB" w:rsidP="00D746CB">
      <w:pPr>
        <w:pStyle w:val="ListParagraph"/>
        <w:ind w:left="1440"/>
        <w:rPr>
          <w:b/>
          <w:bCs/>
        </w:rPr>
      </w:pPr>
      <w:r w:rsidRPr="1BCF4716">
        <w:rPr>
          <w:b/>
          <w:bCs/>
        </w:rPr>
        <w:t>Curso básico: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788"/>
        <w:gridCol w:w="3788"/>
      </w:tblGrid>
      <w:tr w:rsidR="006147D2" w14:paraId="0D25EDD6" w14:textId="77777777" w:rsidTr="00677005">
        <w:tc>
          <w:tcPr>
            <w:tcW w:w="4508" w:type="dxa"/>
          </w:tcPr>
          <w:p w14:paraId="5DEBFF6E" w14:textId="77777777" w:rsidR="006147D2" w:rsidRDefault="006147D2" w:rsidP="00677005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Acciones del Actor</w:t>
            </w:r>
          </w:p>
        </w:tc>
        <w:tc>
          <w:tcPr>
            <w:tcW w:w="4508" w:type="dxa"/>
          </w:tcPr>
          <w:p w14:paraId="41B30DD1" w14:textId="77777777" w:rsidR="006147D2" w:rsidRDefault="006147D2" w:rsidP="00677005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Acciones del Sistema</w:t>
            </w:r>
          </w:p>
        </w:tc>
      </w:tr>
      <w:tr w:rsidR="006147D2" w14:paraId="7F41BBF6" w14:textId="77777777" w:rsidTr="00677005">
        <w:tc>
          <w:tcPr>
            <w:tcW w:w="4508" w:type="dxa"/>
          </w:tcPr>
          <w:p w14:paraId="0321D53B" w14:textId="3B160801" w:rsidR="006147D2" w:rsidRPr="00FA6B9F" w:rsidRDefault="003A37E5" w:rsidP="003A37E5">
            <w:pPr>
              <w:pStyle w:val="ListParagraph"/>
              <w:rPr>
                <w:bCs/>
              </w:rPr>
            </w:pPr>
            <w:r w:rsidRPr="003A37E5">
              <w:rPr>
                <w:b/>
              </w:rPr>
              <w:t>Paso</w:t>
            </w:r>
            <w:r>
              <w:rPr>
                <w:b/>
              </w:rPr>
              <w:t xml:space="preserve"> </w:t>
            </w:r>
            <w:r w:rsidRPr="003A37E5">
              <w:rPr>
                <w:b/>
              </w:rPr>
              <w:t>1.</w:t>
            </w:r>
            <w:r>
              <w:rPr>
                <w:bCs/>
              </w:rPr>
              <w:t xml:space="preserve"> Se ingresa el servicio</w:t>
            </w:r>
          </w:p>
        </w:tc>
        <w:tc>
          <w:tcPr>
            <w:tcW w:w="4508" w:type="dxa"/>
          </w:tcPr>
          <w:p w14:paraId="43FDEB89" w14:textId="4B930D25" w:rsidR="006147D2" w:rsidRDefault="003A37E5" w:rsidP="003A37E5">
            <w:pPr>
              <w:pStyle w:val="ListParagraph"/>
              <w:rPr>
                <w:b/>
              </w:rPr>
            </w:pPr>
            <w:r w:rsidRPr="003A37E5">
              <w:rPr>
                <w:b/>
              </w:rPr>
              <w:t>Paso</w:t>
            </w:r>
            <w:r>
              <w:rPr>
                <w:b/>
              </w:rPr>
              <w:t xml:space="preserve"> 2</w:t>
            </w:r>
            <w:r w:rsidRPr="003A37E5">
              <w:rPr>
                <w:b/>
              </w:rPr>
              <w:t>.</w:t>
            </w:r>
            <w:r>
              <w:rPr>
                <w:b/>
              </w:rPr>
              <w:t xml:space="preserve"> </w:t>
            </w:r>
            <w:r w:rsidR="006147D2">
              <w:rPr>
                <w:bCs/>
              </w:rPr>
              <w:t xml:space="preserve">Se verifica </w:t>
            </w:r>
            <w:r>
              <w:rPr>
                <w:bCs/>
              </w:rPr>
              <w:t>que el servicio exista</w:t>
            </w:r>
          </w:p>
        </w:tc>
      </w:tr>
      <w:tr w:rsidR="003A37E5" w14:paraId="57C7BFA7" w14:textId="77777777" w:rsidTr="00677005">
        <w:tc>
          <w:tcPr>
            <w:tcW w:w="4508" w:type="dxa"/>
          </w:tcPr>
          <w:p w14:paraId="2B693A2B" w14:textId="366DA0CE" w:rsidR="003A37E5" w:rsidRPr="00A3788A" w:rsidRDefault="003A37E5" w:rsidP="003A37E5">
            <w:pPr>
              <w:pStyle w:val="ListParagraph"/>
              <w:rPr>
                <w:bCs/>
              </w:rPr>
            </w:pPr>
            <w:r>
              <w:rPr>
                <w:b/>
              </w:rPr>
              <w:t xml:space="preserve">Paso </w:t>
            </w:r>
            <w:r w:rsidR="00A3788A">
              <w:rPr>
                <w:b/>
              </w:rPr>
              <w:t>3</w:t>
            </w:r>
            <w:r>
              <w:rPr>
                <w:b/>
              </w:rPr>
              <w:t xml:space="preserve">. </w:t>
            </w:r>
            <w:r w:rsidR="00A3788A">
              <w:rPr>
                <w:bCs/>
              </w:rPr>
              <w:t>Se ingresa la categoría.</w:t>
            </w:r>
          </w:p>
        </w:tc>
        <w:tc>
          <w:tcPr>
            <w:tcW w:w="4508" w:type="dxa"/>
          </w:tcPr>
          <w:p w14:paraId="7EE950A5" w14:textId="33739C28" w:rsidR="003A37E5" w:rsidRPr="00A3788A" w:rsidRDefault="00A3788A" w:rsidP="003A37E5">
            <w:pPr>
              <w:pStyle w:val="ListParagraph"/>
              <w:rPr>
                <w:bCs/>
              </w:rPr>
            </w:pPr>
            <w:r>
              <w:rPr>
                <w:b/>
              </w:rPr>
              <w:t xml:space="preserve">Paso 4. </w:t>
            </w:r>
            <w:r>
              <w:rPr>
                <w:bCs/>
              </w:rPr>
              <w:t>Se busca la categoría.</w:t>
            </w:r>
          </w:p>
        </w:tc>
      </w:tr>
      <w:tr w:rsidR="006147D2" w14:paraId="337C4E61" w14:textId="77777777" w:rsidTr="00677005">
        <w:tc>
          <w:tcPr>
            <w:tcW w:w="4508" w:type="dxa"/>
          </w:tcPr>
          <w:p w14:paraId="17D4D15E" w14:textId="00FBCF83" w:rsidR="006147D2" w:rsidRDefault="003A37E5" w:rsidP="003A37E5">
            <w:pPr>
              <w:pStyle w:val="ListParagraph"/>
              <w:rPr>
                <w:b/>
              </w:rPr>
            </w:pPr>
            <w:r w:rsidRPr="003A37E5">
              <w:rPr>
                <w:b/>
              </w:rPr>
              <w:t>Paso</w:t>
            </w:r>
            <w:r>
              <w:rPr>
                <w:b/>
              </w:rPr>
              <w:t xml:space="preserve"> </w:t>
            </w:r>
            <w:r w:rsidR="00A3788A">
              <w:rPr>
                <w:b/>
              </w:rPr>
              <w:t>5</w:t>
            </w:r>
            <w:r w:rsidRPr="003A37E5">
              <w:rPr>
                <w:b/>
              </w:rPr>
              <w:t>.</w:t>
            </w:r>
            <w:r>
              <w:rPr>
                <w:b/>
              </w:rPr>
              <w:t xml:space="preserve"> </w:t>
            </w:r>
            <w:r w:rsidR="006147D2">
              <w:rPr>
                <w:bCs/>
              </w:rPr>
              <w:t xml:space="preserve">Se ingresa </w:t>
            </w:r>
            <w:r w:rsidR="00A3788A">
              <w:rPr>
                <w:bCs/>
              </w:rPr>
              <w:t xml:space="preserve">la </w:t>
            </w:r>
            <w:r w:rsidR="006147D2">
              <w:rPr>
                <w:bCs/>
              </w:rPr>
              <w:t>descripción, precio del servicio y duración estimada</w:t>
            </w:r>
          </w:p>
        </w:tc>
        <w:tc>
          <w:tcPr>
            <w:tcW w:w="4508" w:type="dxa"/>
          </w:tcPr>
          <w:p w14:paraId="5A70C682" w14:textId="5FFD90F8" w:rsidR="006147D2" w:rsidRDefault="003A37E5" w:rsidP="003A37E5">
            <w:pPr>
              <w:pStyle w:val="ListParagraph"/>
              <w:rPr>
                <w:b/>
              </w:rPr>
            </w:pPr>
            <w:r w:rsidRPr="003A37E5">
              <w:rPr>
                <w:b/>
              </w:rPr>
              <w:t>Paso</w:t>
            </w:r>
            <w:r>
              <w:rPr>
                <w:b/>
              </w:rPr>
              <w:t xml:space="preserve"> </w:t>
            </w:r>
            <w:r w:rsidR="00A3788A">
              <w:rPr>
                <w:b/>
              </w:rPr>
              <w:t>6</w:t>
            </w:r>
            <w:r w:rsidRPr="003A37E5">
              <w:rPr>
                <w:b/>
              </w:rPr>
              <w:t>.</w:t>
            </w:r>
            <w:r>
              <w:rPr>
                <w:b/>
              </w:rPr>
              <w:t xml:space="preserve"> </w:t>
            </w:r>
            <w:r w:rsidR="006147D2">
              <w:rPr>
                <w:bCs/>
              </w:rPr>
              <w:t xml:space="preserve">Se verifica que </w:t>
            </w:r>
            <w:r w:rsidR="00164C46">
              <w:rPr>
                <w:bCs/>
              </w:rPr>
              <w:t>el servicio exista dentro del sistema.</w:t>
            </w:r>
          </w:p>
        </w:tc>
      </w:tr>
      <w:tr w:rsidR="006147D2" w14:paraId="7106218C" w14:textId="77777777" w:rsidTr="00677005">
        <w:tc>
          <w:tcPr>
            <w:tcW w:w="4508" w:type="dxa"/>
          </w:tcPr>
          <w:p w14:paraId="42D7C152" w14:textId="3D59DDF6" w:rsidR="006147D2" w:rsidRDefault="003A37E5" w:rsidP="003A37E5">
            <w:pPr>
              <w:pStyle w:val="ListParagraph"/>
              <w:rPr>
                <w:bCs/>
              </w:rPr>
            </w:pPr>
            <w:r w:rsidRPr="003A37E5">
              <w:rPr>
                <w:b/>
              </w:rPr>
              <w:t>Paso</w:t>
            </w:r>
            <w:r>
              <w:rPr>
                <w:b/>
              </w:rPr>
              <w:t xml:space="preserve"> </w:t>
            </w:r>
            <w:r w:rsidR="00A3788A">
              <w:rPr>
                <w:b/>
              </w:rPr>
              <w:t>7</w:t>
            </w:r>
            <w:r w:rsidRPr="003A37E5">
              <w:rPr>
                <w:b/>
              </w:rPr>
              <w:t>.</w:t>
            </w:r>
            <w:r>
              <w:rPr>
                <w:b/>
              </w:rPr>
              <w:t xml:space="preserve"> </w:t>
            </w:r>
            <w:r w:rsidR="006147D2">
              <w:rPr>
                <w:bCs/>
              </w:rPr>
              <w:t>Se gu</w:t>
            </w:r>
            <w:r w:rsidR="00535321">
              <w:rPr>
                <w:bCs/>
              </w:rPr>
              <w:t>a</w:t>
            </w:r>
            <w:r w:rsidR="006147D2">
              <w:rPr>
                <w:bCs/>
              </w:rPr>
              <w:t>rda la información del servicio</w:t>
            </w:r>
          </w:p>
        </w:tc>
        <w:tc>
          <w:tcPr>
            <w:tcW w:w="4508" w:type="dxa"/>
          </w:tcPr>
          <w:p w14:paraId="6A2037B6" w14:textId="45C34EE1" w:rsidR="006147D2" w:rsidRDefault="003A37E5" w:rsidP="003A37E5">
            <w:pPr>
              <w:pStyle w:val="ListParagraph"/>
              <w:rPr>
                <w:bCs/>
              </w:rPr>
            </w:pPr>
            <w:r w:rsidRPr="003A37E5">
              <w:rPr>
                <w:b/>
              </w:rPr>
              <w:t>Paso</w:t>
            </w:r>
            <w:r>
              <w:rPr>
                <w:b/>
              </w:rPr>
              <w:t xml:space="preserve"> </w:t>
            </w:r>
            <w:r w:rsidR="00A3788A">
              <w:rPr>
                <w:b/>
              </w:rPr>
              <w:t>8</w:t>
            </w:r>
            <w:r w:rsidRPr="003A37E5">
              <w:rPr>
                <w:b/>
              </w:rPr>
              <w:t>.</w:t>
            </w:r>
            <w:r>
              <w:rPr>
                <w:b/>
              </w:rPr>
              <w:t xml:space="preserve"> </w:t>
            </w:r>
            <w:r w:rsidR="006147D2">
              <w:rPr>
                <w:bCs/>
              </w:rPr>
              <w:t>Se guarda la información del servicio.</w:t>
            </w:r>
          </w:p>
        </w:tc>
      </w:tr>
    </w:tbl>
    <w:p w14:paraId="66D93682" w14:textId="77777777" w:rsidR="00D746CB" w:rsidRPr="00C512E2" w:rsidRDefault="00D746CB" w:rsidP="00D746CB">
      <w:pPr>
        <w:ind w:firstLine="0"/>
        <w:rPr>
          <w:b/>
          <w:bCs/>
        </w:rPr>
      </w:pPr>
    </w:p>
    <w:p w14:paraId="360D08DF" w14:textId="77777777" w:rsidR="00D746CB" w:rsidRDefault="00D746CB" w:rsidP="00D746CB">
      <w:pPr>
        <w:pStyle w:val="ListParagraph"/>
        <w:ind w:left="1440"/>
        <w:rPr>
          <w:b/>
          <w:bCs/>
        </w:rPr>
      </w:pPr>
      <w:r w:rsidRPr="1BCF4716">
        <w:rPr>
          <w:b/>
          <w:bCs/>
        </w:rPr>
        <w:t>Curso alternativo:</w:t>
      </w:r>
    </w:p>
    <w:p w14:paraId="2D1A1F37" w14:textId="0D87DFA0" w:rsidR="00D746CB" w:rsidRPr="00021548" w:rsidRDefault="00D746CB" w:rsidP="0020435D">
      <w:pPr>
        <w:pStyle w:val="ListParagraph"/>
        <w:numPr>
          <w:ilvl w:val="0"/>
          <w:numId w:val="34"/>
        </w:numPr>
        <w:rPr>
          <w:b/>
          <w:bCs/>
        </w:rPr>
      </w:pPr>
      <w:r>
        <w:rPr>
          <w:b/>
          <w:bCs/>
        </w:rPr>
        <w:t xml:space="preserve">En el paso 2: </w:t>
      </w:r>
      <w:r w:rsidR="00A3788A">
        <w:t>Si no existe el servicio, se puede consultar, eliminar, modificar, o salir del sistema.</w:t>
      </w:r>
    </w:p>
    <w:p w14:paraId="5E2C5067" w14:textId="5F3C89DA" w:rsidR="00D746CB" w:rsidRPr="00662CCC" w:rsidRDefault="00D746CB" w:rsidP="0020435D">
      <w:pPr>
        <w:pStyle w:val="ListParagraph"/>
        <w:numPr>
          <w:ilvl w:val="0"/>
          <w:numId w:val="34"/>
        </w:numPr>
        <w:rPr>
          <w:b/>
          <w:bCs/>
        </w:rPr>
      </w:pPr>
      <w:r>
        <w:rPr>
          <w:b/>
          <w:bCs/>
        </w:rPr>
        <w:t xml:space="preserve">En el paso 4: </w:t>
      </w:r>
      <w:r w:rsidR="00A3788A">
        <w:t>Si la categoría ingresada no existe, se puede consultar, modificar, eliminar o salir del sistema.</w:t>
      </w:r>
    </w:p>
    <w:p w14:paraId="6A9411D9" w14:textId="15840CEB" w:rsidR="00EB54C0" w:rsidRPr="00EB54C0" w:rsidRDefault="006438D2" w:rsidP="00EB54C0">
      <w:pPr>
        <w:ind w:left="720"/>
        <w:rPr>
          <w:b/>
          <w:bCs/>
        </w:rPr>
      </w:pPr>
      <w:r w:rsidRPr="006438D2">
        <w:rPr>
          <w:b/>
          <w:bCs/>
          <w:noProof/>
        </w:rPr>
        <w:drawing>
          <wp:anchor distT="0" distB="0" distL="114300" distR="114300" simplePos="0" relativeHeight="251658362" behindDoc="0" locked="0" layoutInCell="1" allowOverlap="1" wp14:anchorId="0DCA40A3" wp14:editId="62BB4CCB">
            <wp:simplePos x="0" y="0"/>
            <wp:positionH relativeFrom="column">
              <wp:posOffset>990600</wp:posOffset>
            </wp:positionH>
            <wp:positionV relativeFrom="paragraph">
              <wp:posOffset>490855</wp:posOffset>
            </wp:positionV>
            <wp:extent cx="4458322" cy="3019846"/>
            <wp:effectExtent l="0" t="0" r="0" b="9525"/>
            <wp:wrapTopAndBottom/>
            <wp:docPr id="19133616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160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54C0" w:rsidRPr="00EB54C0">
        <w:rPr>
          <w:b/>
          <w:bCs/>
        </w:rPr>
        <w:t xml:space="preserve">Postcondición: </w:t>
      </w:r>
      <w:r w:rsidR="00EB54C0">
        <w:t>La información del servicio queda actualizada en el sistema.</w:t>
      </w:r>
    </w:p>
    <w:p w14:paraId="462B7C49" w14:textId="0AAD87CF" w:rsidR="00EB54C0" w:rsidRPr="00EB54C0" w:rsidRDefault="006626BC" w:rsidP="00EB54C0">
      <w:pPr>
        <w:ind w:left="1800" w:firstLine="0"/>
        <w:rPr>
          <w:b/>
          <w:bCs/>
        </w:rPr>
      </w:pPr>
      <w:r w:rsidRPr="006626BC">
        <w:rPr>
          <w:b/>
          <w:bCs/>
          <w:noProof/>
        </w:rPr>
        <w:drawing>
          <wp:anchor distT="0" distB="0" distL="114300" distR="114300" simplePos="0" relativeHeight="251658363" behindDoc="0" locked="0" layoutInCell="1" allowOverlap="1" wp14:anchorId="76AA4305" wp14:editId="6C7A6494">
            <wp:simplePos x="0" y="0"/>
            <wp:positionH relativeFrom="margin">
              <wp:posOffset>645160</wp:posOffset>
            </wp:positionH>
            <wp:positionV relativeFrom="paragraph">
              <wp:posOffset>3592195</wp:posOffset>
            </wp:positionV>
            <wp:extent cx="5343525" cy="2550160"/>
            <wp:effectExtent l="0" t="0" r="9525" b="2540"/>
            <wp:wrapTopAndBottom/>
            <wp:docPr id="19708241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82419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B0174C" w14:textId="336762F4" w:rsidR="00662CCC" w:rsidRPr="00106250" w:rsidRDefault="00662CCC" w:rsidP="00CD6B90">
      <w:pPr>
        <w:ind w:firstLine="0"/>
        <w:rPr>
          <w:b/>
          <w:lang w:val="es-419"/>
        </w:rPr>
      </w:pPr>
    </w:p>
    <w:p w14:paraId="27776C0B" w14:textId="2E7169B2" w:rsidR="00B17A3F" w:rsidRDefault="006626BC" w:rsidP="00CD6B90">
      <w:pPr>
        <w:ind w:firstLine="0"/>
        <w:rPr>
          <w:b/>
          <w:bCs/>
        </w:rPr>
      </w:pPr>
      <w:r w:rsidRPr="006626BC">
        <w:rPr>
          <w:noProof/>
        </w:rPr>
        <w:t xml:space="preserve"> </w:t>
      </w:r>
    </w:p>
    <w:p w14:paraId="607BA5E5" w14:textId="586CC61C" w:rsidR="00485B27" w:rsidRPr="00662CCC" w:rsidRDefault="00485B27" w:rsidP="00CD6B90">
      <w:pPr>
        <w:ind w:firstLine="0"/>
        <w:rPr>
          <w:b/>
          <w:bCs/>
        </w:rPr>
      </w:pPr>
    </w:p>
    <w:p w14:paraId="7AB3D828" w14:textId="58E0E9C1" w:rsidR="5C2ED412" w:rsidRDefault="005C6E80" w:rsidP="5C2ED412">
      <w:pPr>
        <w:ind w:firstLine="0"/>
      </w:pPr>
      <w:r w:rsidRPr="005C6E80">
        <w:rPr>
          <w:noProof/>
        </w:rPr>
        <w:drawing>
          <wp:anchor distT="0" distB="0" distL="114300" distR="114300" simplePos="0" relativeHeight="251658365" behindDoc="0" locked="0" layoutInCell="1" allowOverlap="1" wp14:anchorId="428D1F74" wp14:editId="4E52D414">
            <wp:simplePos x="0" y="0"/>
            <wp:positionH relativeFrom="column">
              <wp:posOffset>476250</wp:posOffset>
            </wp:positionH>
            <wp:positionV relativeFrom="paragraph">
              <wp:posOffset>2886075</wp:posOffset>
            </wp:positionV>
            <wp:extent cx="4943475" cy="2295380"/>
            <wp:effectExtent l="0" t="0" r="0" b="0"/>
            <wp:wrapTopAndBottom/>
            <wp:docPr id="7149900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9009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29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3683" w:rsidRPr="00AC3683">
        <w:rPr>
          <w:noProof/>
        </w:rPr>
        <w:drawing>
          <wp:anchor distT="0" distB="0" distL="114300" distR="114300" simplePos="0" relativeHeight="251658364" behindDoc="0" locked="0" layoutInCell="1" allowOverlap="1" wp14:anchorId="2BB3455D" wp14:editId="30756CD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000500" cy="2622550"/>
            <wp:effectExtent l="0" t="0" r="0" b="6350"/>
            <wp:wrapTopAndBottom/>
            <wp:docPr id="6110432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4328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5FCC66" w14:textId="275BB730" w:rsidR="006626BC" w:rsidRDefault="00603E5F" w:rsidP="5C2ED412">
      <w:pPr>
        <w:ind w:firstLine="0"/>
      </w:pPr>
      <w:r w:rsidRPr="00603E5F">
        <w:rPr>
          <w:noProof/>
        </w:rPr>
        <w:drawing>
          <wp:anchor distT="0" distB="0" distL="114300" distR="114300" simplePos="0" relativeHeight="251658366" behindDoc="0" locked="0" layoutInCell="1" allowOverlap="1" wp14:anchorId="5084509D" wp14:editId="0AA5012F">
            <wp:simplePos x="0" y="0"/>
            <wp:positionH relativeFrom="column">
              <wp:posOffset>514350</wp:posOffset>
            </wp:positionH>
            <wp:positionV relativeFrom="paragraph">
              <wp:posOffset>2687955</wp:posOffset>
            </wp:positionV>
            <wp:extent cx="4829849" cy="1810003"/>
            <wp:effectExtent l="0" t="0" r="0" b="0"/>
            <wp:wrapTopAndBottom/>
            <wp:docPr id="1028847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471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D60B73" w14:textId="368E5C44" w:rsidR="006626BC" w:rsidRDefault="006626BC" w:rsidP="5C2ED412">
      <w:pPr>
        <w:ind w:firstLine="0"/>
      </w:pPr>
    </w:p>
    <w:p w14:paraId="58461610" w14:textId="5B0BC172" w:rsidR="006626BC" w:rsidRDefault="006626BC" w:rsidP="5C2ED412">
      <w:pPr>
        <w:ind w:firstLine="0"/>
      </w:pPr>
    </w:p>
    <w:p w14:paraId="2DCFD8FE" w14:textId="3FE3F5DB" w:rsidR="006626BC" w:rsidRDefault="006626BC" w:rsidP="5C2ED412">
      <w:pPr>
        <w:ind w:firstLine="0"/>
      </w:pPr>
    </w:p>
    <w:p w14:paraId="2D205C9F" w14:textId="2786FAA1" w:rsidR="006626BC" w:rsidRDefault="006626BC" w:rsidP="5C2ED412">
      <w:pPr>
        <w:ind w:firstLine="0"/>
      </w:pPr>
    </w:p>
    <w:p w14:paraId="4CC6FFEC" w14:textId="2339D878" w:rsidR="5C2ED412" w:rsidRDefault="5C2ED412" w:rsidP="5C2ED412">
      <w:pPr>
        <w:ind w:firstLine="0"/>
      </w:pPr>
    </w:p>
    <w:p w14:paraId="2940ECC7" w14:textId="38279951" w:rsidR="002542BC" w:rsidRDefault="0045739E" w:rsidP="0045739E">
      <w:pPr>
        <w:pStyle w:val="ListParagraph"/>
        <w:numPr>
          <w:ilvl w:val="0"/>
          <w:numId w:val="15"/>
        </w:numPr>
        <w:rPr>
          <w:b/>
          <w:bCs/>
        </w:rPr>
      </w:pPr>
      <w:r>
        <w:rPr>
          <w:b/>
          <w:bCs/>
        </w:rPr>
        <w:t>Gestionar Géneros</w:t>
      </w:r>
    </w:p>
    <w:p w14:paraId="301766B7" w14:textId="46E70409" w:rsidR="00B6551F" w:rsidRDefault="00B6551F" w:rsidP="00B6551F">
      <w:pPr>
        <w:pStyle w:val="ListParagraph"/>
        <w:ind w:left="1440"/>
      </w:pPr>
      <w:r w:rsidRPr="134F50C4">
        <w:rPr>
          <w:b/>
          <w:bCs/>
        </w:rPr>
        <w:t xml:space="preserve">Actor:  </w:t>
      </w:r>
      <w:r w:rsidRPr="00C512E2">
        <w:t xml:space="preserve">Administrador de </w:t>
      </w:r>
      <w:r w:rsidR="003146E5">
        <w:t>la aplicación</w:t>
      </w:r>
    </w:p>
    <w:p w14:paraId="0CCC5034" w14:textId="77777777" w:rsidR="00B6551F" w:rsidRDefault="00B6551F" w:rsidP="00B6551F">
      <w:pPr>
        <w:pStyle w:val="ListParagraph"/>
        <w:ind w:left="1440"/>
      </w:pPr>
      <w:r w:rsidRPr="1BCF4716">
        <w:rPr>
          <w:b/>
          <w:bCs/>
        </w:rPr>
        <w:t xml:space="preserve">Tipo: </w:t>
      </w:r>
      <w:r w:rsidRPr="00C512E2">
        <w:t>Primario</w:t>
      </w:r>
    </w:p>
    <w:p w14:paraId="152D8694" w14:textId="07E761A6" w:rsidR="00B6551F" w:rsidRDefault="00B6551F" w:rsidP="00B6551F">
      <w:pPr>
        <w:pStyle w:val="ListParagraph"/>
        <w:ind w:left="1440"/>
      </w:pPr>
      <w:r w:rsidRPr="0F4962AD">
        <w:rPr>
          <w:b/>
          <w:bCs/>
        </w:rPr>
        <w:t xml:space="preserve">Propósito: </w:t>
      </w:r>
      <w:r>
        <w:t xml:space="preserve">Registrar </w:t>
      </w:r>
      <w:r w:rsidR="003146E5">
        <w:t>los géneros</w:t>
      </w:r>
    </w:p>
    <w:p w14:paraId="0E908B46" w14:textId="467BE940" w:rsidR="00B6551F" w:rsidRPr="00644104" w:rsidRDefault="00B6551F" w:rsidP="00B6551F">
      <w:pPr>
        <w:pStyle w:val="ListParagraph"/>
        <w:ind w:left="1440"/>
        <w:rPr>
          <w:b/>
          <w:bCs/>
          <w:lang w:val="es-BO"/>
        </w:rPr>
      </w:pPr>
      <w:r w:rsidRPr="51321705">
        <w:rPr>
          <w:b/>
          <w:bCs/>
        </w:rPr>
        <w:t xml:space="preserve">Resumen: </w:t>
      </w:r>
      <w:r w:rsidRPr="00C512E2">
        <w:t>El administrador</w:t>
      </w:r>
      <w:r w:rsidR="00635203">
        <w:t xml:space="preserve"> de la aplicación</w:t>
      </w:r>
      <w:r w:rsidRPr="00C512E2">
        <w:t xml:space="preserve"> </w:t>
      </w:r>
      <w:r>
        <w:t>registra</w:t>
      </w:r>
      <w:r w:rsidRPr="00C512E2">
        <w:t xml:space="preserve"> </w:t>
      </w:r>
      <w:r w:rsidR="00635203">
        <w:t>el género en la aplicación.</w:t>
      </w:r>
    </w:p>
    <w:p w14:paraId="5A3BB60C" w14:textId="0224D609" w:rsidR="00B6551F" w:rsidRDefault="00B6551F" w:rsidP="00B6551F">
      <w:pPr>
        <w:pStyle w:val="ListParagraph"/>
        <w:ind w:left="1440"/>
        <w:rPr>
          <w:b/>
          <w:bCs/>
        </w:rPr>
      </w:pPr>
      <w:r w:rsidRPr="02117C19">
        <w:rPr>
          <w:b/>
          <w:bCs/>
        </w:rPr>
        <w:t xml:space="preserve">Precondición: </w:t>
      </w:r>
      <w:r w:rsidR="00635203">
        <w:t>N/A</w:t>
      </w:r>
    </w:p>
    <w:p w14:paraId="3FC3DE59" w14:textId="77777777" w:rsidR="00B6551F" w:rsidRDefault="00B6551F" w:rsidP="00B6551F">
      <w:pPr>
        <w:pStyle w:val="ListParagraph"/>
        <w:ind w:left="1440"/>
        <w:rPr>
          <w:b/>
          <w:bCs/>
        </w:rPr>
      </w:pPr>
      <w:r w:rsidRPr="1BCF4716">
        <w:rPr>
          <w:b/>
          <w:bCs/>
        </w:rPr>
        <w:t>Curso básico: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788"/>
        <w:gridCol w:w="3788"/>
      </w:tblGrid>
      <w:tr w:rsidR="00B6551F" w14:paraId="1F5A3F5D" w14:textId="77777777" w:rsidTr="00677005">
        <w:trPr>
          <w:trHeight w:val="300"/>
        </w:trPr>
        <w:tc>
          <w:tcPr>
            <w:tcW w:w="3788" w:type="dxa"/>
          </w:tcPr>
          <w:p w14:paraId="5835DD10" w14:textId="77777777" w:rsidR="00B6551F" w:rsidRDefault="00B6551F" w:rsidP="00677005">
            <w:pPr>
              <w:pStyle w:val="ListParagraph"/>
              <w:ind w:left="0"/>
              <w:rPr>
                <w:b/>
                <w:bCs/>
              </w:rPr>
            </w:pPr>
            <w:r w:rsidRPr="1BCF4716">
              <w:rPr>
                <w:b/>
                <w:bCs/>
              </w:rPr>
              <w:t>Acciones del actor</w:t>
            </w:r>
          </w:p>
        </w:tc>
        <w:tc>
          <w:tcPr>
            <w:tcW w:w="3788" w:type="dxa"/>
          </w:tcPr>
          <w:p w14:paraId="256E9BC3" w14:textId="77777777" w:rsidR="00B6551F" w:rsidRDefault="00B6551F" w:rsidP="00677005">
            <w:pPr>
              <w:pStyle w:val="ListParagraph"/>
              <w:ind w:left="0"/>
              <w:rPr>
                <w:b/>
                <w:bCs/>
              </w:rPr>
            </w:pPr>
            <w:r w:rsidRPr="1BCF4716">
              <w:rPr>
                <w:b/>
                <w:bCs/>
              </w:rPr>
              <w:t>Acciones del sistema</w:t>
            </w:r>
          </w:p>
        </w:tc>
      </w:tr>
      <w:tr w:rsidR="00B6551F" w14:paraId="53239721" w14:textId="77777777" w:rsidTr="00677005">
        <w:trPr>
          <w:trHeight w:val="300"/>
        </w:trPr>
        <w:tc>
          <w:tcPr>
            <w:tcW w:w="3788" w:type="dxa"/>
          </w:tcPr>
          <w:p w14:paraId="643D9D1D" w14:textId="1710FE57" w:rsidR="00B6551F" w:rsidRPr="00C512E2" w:rsidRDefault="00853417" w:rsidP="00B6551F">
            <w:pPr>
              <w:pStyle w:val="ListParagraph"/>
              <w:numPr>
                <w:ilvl w:val="0"/>
                <w:numId w:val="23"/>
              </w:numPr>
            </w:pPr>
            <w:r>
              <w:t>Se ingresa el nombre del género</w:t>
            </w:r>
            <w:r w:rsidR="00A51A6A">
              <w:t>.</w:t>
            </w:r>
          </w:p>
        </w:tc>
        <w:tc>
          <w:tcPr>
            <w:tcW w:w="3788" w:type="dxa"/>
          </w:tcPr>
          <w:p w14:paraId="2AC14292" w14:textId="6C0A9222" w:rsidR="00B6551F" w:rsidRPr="00C512E2" w:rsidRDefault="00B6551F" w:rsidP="00B6551F">
            <w:pPr>
              <w:pStyle w:val="ListParagraph"/>
              <w:numPr>
                <w:ilvl w:val="0"/>
                <w:numId w:val="23"/>
              </w:numPr>
            </w:pPr>
            <w:r>
              <w:t xml:space="preserve">Se verifica que el </w:t>
            </w:r>
            <w:r w:rsidR="00A51A6A">
              <w:t>género no exista dentro del sistema.</w:t>
            </w:r>
          </w:p>
        </w:tc>
      </w:tr>
      <w:tr w:rsidR="00B6551F" w14:paraId="32FD84E6" w14:textId="77777777" w:rsidTr="00677005">
        <w:trPr>
          <w:trHeight w:val="300"/>
        </w:trPr>
        <w:tc>
          <w:tcPr>
            <w:tcW w:w="3788" w:type="dxa"/>
          </w:tcPr>
          <w:p w14:paraId="3B7383E6" w14:textId="77777777" w:rsidR="00B6551F" w:rsidRPr="00C512E2" w:rsidRDefault="00B6551F" w:rsidP="00B6551F">
            <w:pPr>
              <w:pStyle w:val="ListParagraph"/>
              <w:numPr>
                <w:ilvl w:val="0"/>
                <w:numId w:val="23"/>
              </w:numPr>
            </w:pPr>
            <w:r>
              <w:t>Se guardan los cambios</w:t>
            </w:r>
            <w:r w:rsidRPr="00C512E2">
              <w:t>.</w:t>
            </w:r>
          </w:p>
        </w:tc>
        <w:tc>
          <w:tcPr>
            <w:tcW w:w="3788" w:type="dxa"/>
          </w:tcPr>
          <w:p w14:paraId="5997E372" w14:textId="77777777" w:rsidR="00B6551F" w:rsidRPr="00C512E2" w:rsidRDefault="00B6551F" w:rsidP="00B6551F">
            <w:pPr>
              <w:pStyle w:val="ListParagraph"/>
              <w:numPr>
                <w:ilvl w:val="0"/>
                <w:numId w:val="23"/>
              </w:numPr>
            </w:pPr>
            <w:r>
              <w:t>Se guardan los cambios en el sistema.</w:t>
            </w:r>
          </w:p>
        </w:tc>
      </w:tr>
    </w:tbl>
    <w:p w14:paraId="42E04864" w14:textId="77777777" w:rsidR="00B6551F" w:rsidRPr="00C512E2" w:rsidRDefault="00B6551F" w:rsidP="00B6551F">
      <w:pPr>
        <w:ind w:firstLine="0"/>
        <w:rPr>
          <w:b/>
          <w:bCs/>
        </w:rPr>
      </w:pPr>
    </w:p>
    <w:p w14:paraId="31460031" w14:textId="77777777" w:rsidR="00B6551F" w:rsidRDefault="00B6551F" w:rsidP="00B6551F">
      <w:pPr>
        <w:pStyle w:val="ListParagraph"/>
        <w:ind w:left="1440"/>
        <w:rPr>
          <w:b/>
          <w:bCs/>
        </w:rPr>
      </w:pPr>
      <w:r w:rsidRPr="1BCF4716">
        <w:rPr>
          <w:b/>
          <w:bCs/>
        </w:rPr>
        <w:t>Curso alternativo:</w:t>
      </w:r>
    </w:p>
    <w:p w14:paraId="658225CD" w14:textId="5F3765B7" w:rsidR="00B6551F" w:rsidRPr="00021548" w:rsidRDefault="00B6551F" w:rsidP="0020435D">
      <w:pPr>
        <w:pStyle w:val="ListParagraph"/>
        <w:numPr>
          <w:ilvl w:val="0"/>
          <w:numId w:val="34"/>
        </w:numPr>
        <w:rPr>
          <w:b/>
          <w:bCs/>
        </w:rPr>
      </w:pPr>
      <w:r>
        <w:rPr>
          <w:b/>
          <w:bCs/>
        </w:rPr>
        <w:t xml:space="preserve">En el paso 2: </w:t>
      </w:r>
      <w:r w:rsidR="00A51A6A">
        <w:t>Si el género ya está registrado en el sistema, se puede eliminar, modificar o salir del sistema.</w:t>
      </w:r>
    </w:p>
    <w:p w14:paraId="559A3FEA" w14:textId="035B3169" w:rsidR="00B6551F" w:rsidRDefault="009A56B9" w:rsidP="00B6551F">
      <w:pPr>
        <w:pStyle w:val="ListParagraph"/>
        <w:ind w:left="144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336" behindDoc="0" locked="0" layoutInCell="1" allowOverlap="1" wp14:anchorId="2657196D" wp14:editId="314396BD">
            <wp:simplePos x="0" y="0"/>
            <wp:positionH relativeFrom="margin">
              <wp:posOffset>1333500</wp:posOffset>
            </wp:positionH>
            <wp:positionV relativeFrom="paragraph">
              <wp:posOffset>495935</wp:posOffset>
            </wp:positionV>
            <wp:extent cx="3232785" cy="2647950"/>
            <wp:effectExtent l="0" t="0" r="5715" b="0"/>
            <wp:wrapTopAndBottom/>
            <wp:docPr id="1157123374" name="Picture 1157123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78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551F" w:rsidRPr="7AC1DD87">
        <w:rPr>
          <w:b/>
          <w:bCs/>
        </w:rPr>
        <w:t xml:space="preserve">Postcondición: </w:t>
      </w:r>
      <w:r w:rsidR="00A51A6A">
        <w:t>Los géneros quedan registrados en el sistema.</w:t>
      </w:r>
    </w:p>
    <w:p w14:paraId="608346B6" w14:textId="38B3EE13" w:rsidR="7B99A105" w:rsidRDefault="00603E5F" w:rsidP="7B99A105">
      <w:pPr>
        <w:pStyle w:val="ListParagraph"/>
        <w:ind w:left="1440"/>
      </w:pPr>
      <w:r>
        <w:rPr>
          <w:noProof/>
        </w:rPr>
        <w:drawing>
          <wp:anchor distT="0" distB="0" distL="114300" distR="114300" simplePos="0" relativeHeight="251658337" behindDoc="0" locked="0" layoutInCell="1" allowOverlap="1" wp14:anchorId="0E6C21E4" wp14:editId="633FDEEE">
            <wp:simplePos x="0" y="0"/>
            <wp:positionH relativeFrom="column">
              <wp:posOffset>1971675</wp:posOffset>
            </wp:positionH>
            <wp:positionV relativeFrom="paragraph">
              <wp:posOffset>3526155</wp:posOffset>
            </wp:positionV>
            <wp:extent cx="2000250" cy="2895600"/>
            <wp:effectExtent l="0" t="0" r="0" b="0"/>
            <wp:wrapTopAndBottom/>
            <wp:docPr id="2038039429" name="Picture 5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312" behindDoc="0" locked="0" layoutInCell="1" allowOverlap="1" wp14:anchorId="20EDB0D9" wp14:editId="3B1342CA">
            <wp:simplePos x="0" y="0"/>
            <wp:positionH relativeFrom="margin">
              <wp:posOffset>1541780</wp:posOffset>
            </wp:positionH>
            <wp:positionV relativeFrom="paragraph">
              <wp:posOffset>0</wp:posOffset>
            </wp:positionV>
            <wp:extent cx="3027045" cy="3016250"/>
            <wp:effectExtent l="0" t="0" r="1905" b="0"/>
            <wp:wrapTopAndBottom/>
            <wp:docPr id="1221448159" name="Imagen 1221448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48159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04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CE3386" w14:textId="5A48DF86" w:rsidR="00DC4121" w:rsidRDefault="00DC4121" w:rsidP="7B99A105">
      <w:pPr>
        <w:pStyle w:val="ListParagraph"/>
        <w:ind w:left="1440"/>
      </w:pPr>
    </w:p>
    <w:p w14:paraId="7EF67E92" w14:textId="7F5544E2" w:rsidR="00465942" w:rsidRDefault="009E2243" w:rsidP="7B99A105">
      <w:pPr>
        <w:pStyle w:val="ListParagraph"/>
        <w:ind w:left="1440"/>
      </w:pPr>
      <w:r w:rsidRPr="009E2243">
        <w:rPr>
          <w:noProof/>
        </w:rPr>
        <w:drawing>
          <wp:inline distT="0" distB="0" distL="0" distR="0" wp14:anchorId="0404084E" wp14:editId="283CD9B9">
            <wp:extent cx="4572000" cy="3771900"/>
            <wp:effectExtent l="0" t="0" r="0" b="0"/>
            <wp:docPr id="293369376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69376" name="Picture 1" descr="A diagram of a company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5C51" w14:textId="77777777" w:rsidR="00DC4121" w:rsidRDefault="00DC4121" w:rsidP="00DC4121">
      <w:pPr>
        <w:ind w:firstLine="0"/>
      </w:pPr>
    </w:p>
    <w:p w14:paraId="5E601B25" w14:textId="5D8F2310" w:rsidR="00BF5293" w:rsidRDefault="00DC4121" w:rsidP="7B99A105">
      <w:pPr>
        <w:pStyle w:val="ListParagraph"/>
        <w:ind w:left="1440"/>
      </w:pPr>
      <w:r>
        <w:rPr>
          <w:noProof/>
        </w:rPr>
        <w:drawing>
          <wp:anchor distT="0" distB="0" distL="114300" distR="114300" simplePos="0" relativeHeight="251658313" behindDoc="0" locked="0" layoutInCell="1" allowOverlap="1" wp14:anchorId="21ADA385" wp14:editId="7F92AA40">
            <wp:simplePos x="0" y="0"/>
            <wp:positionH relativeFrom="column">
              <wp:posOffset>380365</wp:posOffset>
            </wp:positionH>
            <wp:positionV relativeFrom="paragraph">
              <wp:posOffset>101176</wp:posOffset>
            </wp:positionV>
            <wp:extent cx="5724524" cy="1943100"/>
            <wp:effectExtent l="0" t="0" r="0" b="0"/>
            <wp:wrapTopAndBottom/>
            <wp:docPr id="56532061" name="Imagen 56532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206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A525BC" w14:textId="77777777" w:rsidR="00935232" w:rsidRPr="00ED1970" w:rsidRDefault="00935232" w:rsidP="00935232">
      <w:pPr>
        <w:pStyle w:val="ListParagraph"/>
        <w:numPr>
          <w:ilvl w:val="0"/>
          <w:numId w:val="15"/>
        </w:numPr>
        <w:rPr>
          <w:b/>
        </w:rPr>
      </w:pPr>
      <w:r w:rsidRPr="6BB6A59C">
        <w:rPr>
          <w:b/>
          <w:bCs/>
        </w:rPr>
        <w:t>Gestionar Empleados</w:t>
      </w:r>
    </w:p>
    <w:p w14:paraId="59A54502" w14:textId="77777777" w:rsidR="00935232" w:rsidRDefault="00935232" w:rsidP="00935232">
      <w:pPr>
        <w:pStyle w:val="ListParagraph"/>
        <w:ind w:left="1440"/>
      </w:pPr>
      <w:r w:rsidRPr="134F50C4">
        <w:rPr>
          <w:b/>
          <w:bCs/>
        </w:rPr>
        <w:t xml:space="preserve">Actor:  </w:t>
      </w:r>
      <w:r w:rsidRPr="00C512E2">
        <w:t>Administrador de Peluquería</w:t>
      </w:r>
    </w:p>
    <w:p w14:paraId="345541E8" w14:textId="77777777" w:rsidR="00935232" w:rsidRDefault="00935232" w:rsidP="00935232">
      <w:pPr>
        <w:pStyle w:val="ListParagraph"/>
        <w:ind w:left="1440"/>
      </w:pPr>
      <w:r w:rsidRPr="1BCF4716">
        <w:rPr>
          <w:b/>
          <w:bCs/>
        </w:rPr>
        <w:t xml:space="preserve">Tipo: </w:t>
      </w:r>
      <w:r w:rsidRPr="00C512E2">
        <w:t>Primario</w:t>
      </w:r>
    </w:p>
    <w:p w14:paraId="45CE3580" w14:textId="1A171B8D" w:rsidR="00935232" w:rsidRDefault="00935232" w:rsidP="00935232">
      <w:pPr>
        <w:pStyle w:val="ListParagraph"/>
        <w:ind w:left="1440"/>
      </w:pPr>
      <w:r w:rsidRPr="0F4962AD">
        <w:rPr>
          <w:b/>
          <w:bCs/>
        </w:rPr>
        <w:t xml:space="preserve">Propósito: </w:t>
      </w:r>
      <w:r w:rsidR="0083520B">
        <w:t>Registrar empleados en el salón.</w:t>
      </w:r>
    </w:p>
    <w:p w14:paraId="12E74FA3" w14:textId="7668022F" w:rsidR="00935232" w:rsidRPr="00644104" w:rsidRDefault="00935232" w:rsidP="00935232">
      <w:pPr>
        <w:pStyle w:val="ListParagraph"/>
        <w:ind w:left="1440"/>
        <w:rPr>
          <w:b/>
          <w:bCs/>
          <w:lang w:val="es-BO"/>
        </w:rPr>
      </w:pPr>
      <w:r w:rsidRPr="51321705">
        <w:rPr>
          <w:b/>
          <w:bCs/>
        </w:rPr>
        <w:t xml:space="preserve">Resumen: </w:t>
      </w:r>
      <w:r w:rsidRPr="00C512E2">
        <w:t xml:space="preserve">El administrador </w:t>
      </w:r>
      <w:r>
        <w:t>registra</w:t>
      </w:r>
      <w:r w:rsidRPr="00C512E2">
        <w:t xml:space="preserve"> los datos de los empleados</w:t>
      </w:r>
      <w:r>
        <w:t xml:space="preserve"> con los datos como nombre, apellido paterno, apellido materno, </w:t>
      </w:r>
      <w:r w:rsidRPr="00C512E2">
        <w:rPr>
          <w:lang w:val="es-BO"/>
        </w:rPr>
        <w:t xml:space="preserve">teléfono, género </w:t>
      </w:r>
      <w:r w:rsidR="0083520B">
        <w:rPr>
          <w:lang w:val="es-BO"/>
        </w:rPr>
        <w:t>y</w:t>
      </w:r>
      <w:r w:rsidRPr="00C512E2">
        <w:rPr>
          <w:lang w:val="es-BO"/>
        </w:rPr>
        <w:t xml:space="preserve"> ema</w:t>
      </w:r>
      <w:r>
        <w:rPr>
          <w:lang w:val="es-BO"/>
        </w:rPr>
        <w:t>i</w:t>
      </w:r>
      <w:r w:rsidRPr="00C512E2">
        <w:rPr>
          <w:lang w:val="es-BO"/>
        </w:rPr>
        <w:t>l</w:t>
      </w:r>
    </w:p>
    <w:p w14:paraId="4EE6D56A" w14:textId="4EE84677" w:rsidR="00935232" w:rsidRDefault="00935232" w:rsidP="00935232">
      <w:pPr>
        <w:pStyle w:val="ListParagraph"/>
        <w:ind w:left="1440"/>
        <w:rPr>
          <w:b/>
          <w:bCs/>
        </w:rPr>
      </w:pPr>
      <w:r w:rsidRPr="02117C19">
        <w:rPr>
          <w:b/>
          <w:bCs/>
        </w:rPr>
        <w:t xml:space="preserve">Precondición: </w:t>
      </w:r>
      <w:r>
        <w:t xml:space="preserve"> </w:t>
      </w:r>
      <w:r w:rsidR="00626E9B">
        <w:t>E</w:t>
      </w:r>
      <w:r>
        <w:t>l salón de belleza debe estar registrado.</w:t>
      </w:r>
    </w:p>
    <w:p w14:paraId="08961C00" w14:textId="5B0BF754" w:rsidR="00935232" w:rsidRDefault="00935232" w:rsidP="00935232">
      <w:pPr>
        <w:pStyle w:val="ListParagraph"/>
        <w:ind w:left="1440"/>
        <w:rPr>
          <w:b/>
          <w:bCs/>
        </w:rPr>
      </w:pPr>
      <w:r w:rsidRPr="1BCF4716">
        <w:rPr>
          <w:b/>
          <w:bCs/>
        </w:rPr>
        <w:t>Curso básico: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788"/>
        <w:gridCol w:w="3788"/>
      </w:tblGrid>
      <w:tr w:rsidR="00935232" w14:paraId="6906B2B0" w14:textId="77777777">
        <w:trPr>
          <w:trHeight w:val="300"/>
        </w:trPr>
        <w:tc>
          <w:tcPr>
            <w:tcW w:w="3788" w:type="dxa"/>
          </w:tcPr>
          <w:p w14:paraId="01BCF356" w14:textId="77777777" w:rsidR="00935232" w:rsidRDefault="00935232">
            <w:pPr>
              <w:pStyle w:val="ListParagraph"/>
              <w:ind w:left="0"/>
              <w:rPr>
                <w:b/>
                <w:bCs/>
              </w:rPr>
            </w:pPr>
            <w:r w:rsidRPr="1BCF4716">
              <w:rPr>
                <w:b/>
                <w:bCs/>
              </w:rPr>
              <w:t>Acciones del actor</w:t>
            </w:r>
          </w:p>
        </w:tc>
        <w:tc>
          <w:tcPr>
            <w:tcW w:w="3788" w:type="dxa"/>
          </w:tcPr>
          <w:p w14:paraId="48CFDAB8" w14:textId="77777777" w:rsidR="00935232" w:rsidRDefault="00935232">
            <w:pPr>
              <w:pStyle w:val="ListParagraph"/>
              <w:ind w:left="0"/>
              <w:rPr>
                <w:b/>
                <w:bCs/>
              </w:rPr>
            </w:pPr>
            <w:r w:rsidRPr="1BCF4716">
              <w:rPr>
                <w:b/>
                <w:bCs/>
              </w:rPr>
              <w:t>Acciones del sistema</w:t>
            </w:r>
          </w:p>
        </w:tc>
      </w:tr>
      <w:tr w:rsidR="00935232" w14:paraId="3C8CAF97" w14:textId="77777777">
        <w:trPr>
          <w:trHeight w:val="300"/>
        </w:trPr>
        <w:tc>
          <w:tcPr>
            <w:tcW w:w="3788" w:type="dxa"/>
          </w:tcPr>
          <w:p w14:paraId="410205B8" w14:textId="37F04F0D" w:rsidR="00935232" w:rsidRPr="00C512E2" w:rsidRDefault="008368DA" w:rsidP="008368DA">
            <w:pPr>
              <w:pStyle w:val="ListParagraph"/>
            </w:pPr>
            <w:r>
              <w:t xml:space="preserve">Paso 1. </w:t>
            </w:r>
            <w:r w:rsidR="00935232" w:rsidRPr="00C512E2">
              <w:t xml:space="preserve">El administrador </w:t>
            </w:r>
            <w:r w:rsidR="00935232">
              <w:t>ingresa el código del salón</w:t>
            </w:r>
          </w:p>
        </w:tc>
        <w:tc>
          <w:tcPr>
            <w:tcW w:w="3788" w:type="dxa"/>
          </w:tcPr>
          <w:p w14:paraId="05A24062" w14:textId="015CB240" w:rsidR="00935232" w:rsidRPr="00C512E2" w:rsidRDefault="008368DA" w:rsidP="008368DA">
            <w:pPr>
              <w:pStyle w:val="ListParagraph"/>
            </w:pPr>
            <w:r>
              <w:t xml:space="preserve">Paso 2. </w:t>
            </w:r>
            <w:r w:rsidR="00935232">
              <w:t xml:space="preserve">Se verifica que </w:t>
            </w:r>
            <w:r w:rsidR="00626E9B">
              <w:t>la sucursal</w:t>
            </w:r>
            <w:r w:rsidR="00935232">
              <w:t xml:space="preserve"> exista.</w:t>
            </w:r>
          </w:p>
        </w:tc>
      </w:tr>
      <w:tr w:rsidR="00935232" w14:paraId="64985CDA" w14:textId="77777777">
        <w:trPr>
          <w:trHeight w:val="300"/>
        </w:trPr>
        <w:tc>
          <w:tcPr>
            <w:tcW w:w="3788" w:type="dxa"/>
          </w:tcPr>
          <w:p w14:paraId="7C391256" w14:textId="6A6F60DE" w:rsidR="00935232" w:rsidRPr="00C512E2" w:rsidRDefault="008368DA" w:rsidP="008368DA">
            <w:pPr>
              <w:pStyle w:val="ListParagraph"/>
            </w:pPr>
            <w:r>
              <w:t xml:space="preserve">Paso 3. </w:t>
            </w:r>
            <w:r w:rsidR="00935232">
              <w:t>El administrador ingresa los datos del empleado como: nombre, apellidos, teléfono, email</w:t>
            </w:r>
          </w:p>
        </w:tc>
        <w:tc>
          <w:tcPr>
            <w:tcW w:w="3788" w:type="dxa"/>
          </w:tcPr>
          <w:p w14:paraId="34816F52" w14:textId="43D96F83" w:rsidR="00935232" w:rsidRPr="00C512E2" w:rsidRDefault="005941FC" w:rsidP="005941FC">
            <w:pPr>
              <w:pStyle w:val="ListParagraph"/>
            </w:pPr>
            <w:r>
              <w:t xml:space="preserve">Paso 4. </w:t>
            </w:r>
            <w:r w:rsidR="00935232">
              <w:t>Se verifica que no haya otro empleado registrado con el mismo email.</w:t>
            </w:r>
          </w:p>
        </w:tc>
      </w:tr>
      <w:tr w:rsidR="00935232" w14:paraId="4DFC8EFE" w14:textId="77777777">
        <w:trPr>
          <w:trHeight w:val="300"/>
        </w:trPr>
        <w:tc>
          <w:tcPr>
            <w:tcW w:w="3788" w:type="dxa"/>
          </w:tcPr>
          <w:p w14:paraId="442EFCA6" w14:textId="2943AF74" w:rsidR="00935232" w:rsidRPr="00C512E2" w:rsidRDefault="00F65DCB" w:rsidP="005941FC">
            <w:pPr>
              <w:pStyle w:val="ListParagraph"/>
            </w:pPr>
            <w:r>
              <w:t xml:space="preserve">Paso 5. </w:t>
            </w:r>
            <w:r w:rsidR="00935232">
              <w:t>Se guardan los cambios</w:t>
            </w:r>
            <w:r w:rsidR="00935232" w:rsidRPr="00C512E2">
              <w:t>.</w:t>
            </w:r>
          </w:p>
        </w:tc>
        <w:tc>
          <w:tcPr>
            <w:tcW w:w="3788" w:type="dxa"/>
          </w:tcPr>
          <w:p w14:paraId="599F43E5" w14:textId="6BD2F9A7" w:rsidR="00935232" w:rsidRPr="00C512E2" w:rsidRDefault="00F65DCB" w:rsidP="00F65DCB">
            <w:pPr>
              <w:pStyle w:val="ListParagraph"/>
            </w:pPr>
            <w:r>
              <w:t xml:space="preserve">Paso </w:t>
            </w:r>
            <w:r w:rsidR="002E1944">
              <w:t>7</w:t>
            </w:r>
            <w:r>
              <w:t xml:space="preserve">. </w:t>
            </w:r>
            <w:r w:rsidR="00935232">
              <w:t>Se guardan los cambios en el sistema.</w:t>
            </w:r>
          </w:p>
        </w:tc>
      </w:tr>
    </w:tbl>
    <w:p w14:paraId="6D068834" w14:textId="77777777" w:rsidR="00935232" w:rsidRPr="00C512E2" w:rsidRDefault="00935232" w:rsidP="00935232">
      <w:pPr>
        <w:ind w:firstLine="0"/>
        <w:rPr>
          <w:b/>
          <w:bCs/>
        </w:rPr>
      </w:pPr>
    </w:p>
    <w:p w14:paraId="2EA41C3E" w14:textId="77777777" w:rsidR="00935232" w:rsidRDefault="00935232" w:rsidP="00935232">
      <w:pPr>
        <w:pStyle w:val="ListParagraph"/>
        <w:ind w:left="1440"/>
        <w:rPr>
          <w:b/>
          <w:bCs/>
        </w:rPr>
      </w:pPr>
      <w:r w:rsidRPr="1BCF4716">
        <w:rPr>
          <w:b/>
          <w:bCs/>
        </w:rPr>
        <w:t>Curso alternativo:</w:t>
      </w:r>
    </w:p>
    <w:p w14:paraId="68DC38FC" w14:textId="77777777" w:rsidR="00935232" w:rsidRPr="00021548" w:rsidRDefault="00935232" w:rsidP="0020435D">
      <w:pPr>
        <w:pStyle w:val="ListParagraph"/>
        <w:numPr>
          <w:ilvl w:val="0"/>
          <w:numId w:val="34"/>
        </w:numPr>
        <w:rPr>
          <w:b/>
          <w:bCs/>
        </w:rPr>
      </w:pPr>
      <w:r>
        <w:rPr>
          <w:b/>
          <w:bCs/>
        </w:rPr>
        <w:t xml:space="preserve">En el paso 2: </w:t>
      </w:r>
      <w:r>
        <w:t>si no existe el salón se puede modificar, eliminar o salir del sistema.</w:t>
      </w:r>
    </w:p>
    <w:p w14:paraId="6382F9CE" w14:textId="77777777" w:rsidR="00935232" w:rsidRPr="00021548" w:rsidRDefault="00935232" w:rsidP="0020435D">
      <w:pPr>
        <w:pStyle w:val="ListParagraph"/>
        <w:numPr>
          <w:ilvl w:val="0"/>
          <w:numId w:val="34"/>
        </w:numPr>
        <w:rPr>
          <w:b/>
          <w:bCs/>
        </w:rPr>
      </w:pPr>
      <w:r>
        <w:rPr>
          <w:b/>
          <w:bCs/>
        </w:rPr>
        <w:t xml:space="preserve">En el paso 4: </w:t>
      </w:r>
      <w:r>
        <w:t>Si el email ingresado ya está registrado se puede eliminar, modificar o salir del sistema.</w:t>
      </w:r>
    </w:p>
    <w:p w14:paraId="32B64102" w14:textId="77777777" w:rsidR="00935232" w:rsidRDefault="00935232" w:rsidP="00935232">
      <w:pPr>
        <w:pStyle w:val="ListParagraph"/>
        <w:ind w:left="1440"/>
        <w:rPr>
          <w:b/>
          <w:bCs/>
        </w:rPr>
      </w:pPr>
      <w:r w:rsidRPr="7AC1DD87">
        <w:rPr>
          <w:b/>
          <w:bCs/>
        </w:rPr>
        <w:t xml:space="preserve">Postcondición: </w:t>
      </w:r>
      <w:r w:rsidRPr="00C512E2">
        <w:t>Los cambios en los datos de los empleados quedan guardados en el sistema.</w:t>
      </w:r>
    </w:p>
    <w:p w14:paraId="14E8B628" w14:textId="1E237ABD" w:rsidR="00935232" w:rsidRDefault="00935232" w:rsidP="00935232">
      <w:pPr>
        <w:pStyle w:val="ListParagraph"/>
        <w:ind w:left="1440"/>
        <w:rPr>
          <w:b/>
          <w:bCs/>
        </w:rPr>
      </w:pPr>
      <w:r w:rsidRPr="6BB6A59C">
        <w:rPr>
          <w:b/>
          <w:bCs/>
        </w:rPr>
        <w:t>Referencia:</w:t>
      </w:r>
    </w:p>
    <w:p w14:paraId="17AD4E11" w14:textId="121604E5" w:rsidR="00846B78" w:rsidRDefault="002E1944" w:rsidP="00935232">
      <w:pPr>
        <w:pStyle w:val="ListParagraph"/>
        <w:ind w:left="1440"/>
        <w:rPr>
          <w:b/>
          <w:bCs/>
        </w:rPr>
      </w:pPr>
      <w:r w:rsidRPr="00ED5078">
        <w:rPr>
          <w:b/>
          <w:bCs/>
          <w:noProof/>
        </w:rPr>
        <w:drawing>
          <wp:anchor distT="0" distB="0" distL="114300" distR="114300" simplePos="0" relativeHeight="251658287" behindDoc="0" locked="0" layoutInCell="1" allowOverlap="1" wp14:anchorId="58B485D2" wp14:editId="076E722D">
            <wp:simplePos x="0" y="0"/>
            <wp:positionH relativeFrom="column">
              <wp:posOffset>702310</wp:posOffset>
            </wp:positionH>
            <wp:positionV relativeFrom="paragraph">
              <wp:posOffset>277495</wp:posOffset>
            </wp:positionV>
            <wp:extent cx="5008880" cy="2895600"/>
            <wp:effectExtent l="0" t="0" r="1270" b="0"/>
            <wp:wrapTopAndBottom/>
            <wp:docPr id="868040300" name="Imagen 868040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4030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0888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FEA31B" w14:textId="10045AA4" w:rsidR="00816BF6" w:rsidRDefault="00816BF6" w:rsidP="00935232">
      <w:pPr>
        <w:ind w:left="720" w:firstLine="0"/>
      </w:pPr>
    </w:p>
    <w:p w14:paraId="3EA0DA7F" w14:textId="277E4B37" w:rsidR="00935232" w:rsidRDefault="0078490D" w:rsidP="00935232">
      <w:pPr>
        <w:ind w:left="720" w:firstLine="0"/>
      </w:pPr>
      <w:r w:rsidRPr="0078490D">
        <w:rPr>
          <w:noProof/>
        </w:rPr>
        <w:drawing>
          <wp:anchor distT="0" distB="0" distL="114300" distR="114300" simplePos="0" relativeHeight="251658288" behindDoc="0" locked="0" layoutInCell="1" allowOverlap="1" wp14:anchorId="017CE30F" wp14:editId="0C268085">
            <wp:simplePos x="0" y="0"/>
            <wp:positionH relativeFrom="column">
              <wp:posOffset>1540510</wp:posOffset>
            </wp:positionH>
            <wp:positionV relativeFrom="paragraph">
              <wp:posOffset>4212590</wp:posOffset>
            </wp:positionV>
            <wp:extent cx="3437890" cy="2472055"/>
            <wp:effectExtent l="0" t="0" r="0" b="4445"/>
            <wp:wrapTopAndBottom/>
            <wp:docPr id="1420011080" name="Imagen 142001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1108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6BF6">
        <w:rPr>
          <w:noProof/>
        </w:rPr>
        <w:drawing>
          <wp:anchor distT="0" distB="0" distL="114300" distR="114300" simplePos="0" relativeHeight="251658264" behindDoc="0" locked="0" layoutInCell="1" allowOverlap="1" wp14:anchorId="0240C1F5" wp14:editId="5DEBAA9D">
            <wp:simplePos x="0" y="0"/>
            <wp:positionH relativeFrom="column">
              <wp:posOffset>1736725</wp:posOffset>
            </wp:positionH>
            <wp:positionV relativeFrom="paragraph">
              <wp:posOffset>170815</wp:posOffset>
            </wp:positionV>
            <wp:extent cx="2899410" cy="3520440"/>
            <wp:effectExtent l="0" t="0" r="0" b="3810"/>
            <wp:wrapTopAndBottom/>
            <wp:docPr id="594536966" name="Imagen 594536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36966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A46907" w14:textId="29BF35C3" w:rsidR="002602AF" w:rsidRDefault="002602AF" w:rsidP="00935232">
      <w:pPr>
        <w:ind w:left="720" w:firstLine="0"/>
      </w:pPr>
    </w:p>
    <w:p w14:paraId="3BEB1C4B" w14:textId="7CC75CB1" w:rsidR="00935232" w:rsidRDefault="00935232" w:rsidP="00935232">
      <w:pPr>
        <w:ind w:left="720" w:firstLine="0"/>
      </w:pPr>
    </w:p>
    <w:p w14:paraId="03EB7C58" w14:textId="77777777" w:rsidR="00816BF6" w:rsidRDefault="00816BF6" w:rsidP="00935232">
      <w:pPr>
        <w:ind w:left="720" w:firstLine="0"/>
      </w:pPr>
    </w:p>
    <w:p w14:paraId="63E0FA6A" w14:textId="77777777" w:rsidR="00816BF6" w:rsidRDefault="00816BF6" w:rsidP="00935232">
      <w:pPr>
        <w:ind w:left="720" w:firstLine="0"/>
      </w:pPr>
    </w:p>
    <w:p w14:paraId="45A94123" w14:textId="531B200F" w:rsidR="00935232" w:rsidRDefault="00935232" w:rsidP="00935232">
      <w:pPr>
        <w:ind w:left="720" w:firstLine="0"/>
      </w:pPr>
    </w:p>
    <w:p w14:paraId="0B574437" w14:textId="76694F36" w:rsidR="002602AF" w:rsidRDefault="006E50DF" w:rsidP="00935232">
      <w:pPr>
        <w:ind w:left="720" w:firstLine="0"/>
      </w:pPr>
      <w:r w:rsidRPr="006E50DF">
        <w:rPr>
          <w:noProof/>
        </w:rPr>
        <w:drawing>
          <wp:anchor distT="0" distB="0" distL="114300" distR="114300" simplePos="0" relativeHeight="251658289" behindDoc="0" locked="0" layoutInCell="1" allowOverlap="1" wp14:anchorId="4110D4C9" wp14:editId="4FFC6A7D">
            <wp:simplePos x="0" y="0"/>
            <wp:positionH relativeFrom="column">
              <wp:posOffset>1075266</wp:posOffset>
            </wp:positionH>
            <wp:positionV relativeFrom="paragraph">
              <wp:posOffset>220133</wp:posOffset>
            </wp:positionV>
            <wp:extent cx="4377267" cy="2591152"/>
            <wp:effectExtent l="0" t="0" r="4445" b="0"/>
            <wp:wrapTopAndBottom/>
            <wp:docPr id="86708743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5555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77267" cy="2591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5E0084" w14:textId="4FAEC923" w:rsidR="002602AF" w:rsidRDefault="00F01C05" w:rsidP="00935232">
      <w:pPr>
        <w:ind w:left="720" w:firstLine="0"/>
      </w:pPr>
      <w:r w:rsidRPr="00F01C05">
        <w:rPr>
          <w:noProof/>
        </w:rPr>
        <w:drawing>
          <wp:anchor distT="0" distB="0" distL="114300" distR="114300" simplePos="0" relativeHeight="251658290" behindDoc="0" locked="0" layoutInCell="1" allowOverlap="1" wp14:anchorId="405F17F1" wp14:editId="62F95C35">
            <wp:simplePos x="0" y="0"/>
            <wp:positionH relativeFrom="column">
              <wp:posOffset>939800</wp:posOffset>
            </wp:positionH>
            <wp:positionV relativeFrom="paragraph">
              <wp:posOffset>2833370</wp:posOffset>
            </wp:positionV>
            <wp:extent cx="4902743" cy="1878542"/>
            <wp:effectExtent l="0" t="0" r="0" b="7620"/>
            <wp:wrapTopAndBottom/>
            <wp:docPr id="1760549113" name="Imagen 1760549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4911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02743" cy="1878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2285E5" w14:textId="1874EFF5" w:rsidR="00B21CAF" w:rsidRDefault="00736483" w:rsidP="00F01C05">
      <w:pPr>
        <w:ind w:left="720" w:firstLine="0"/>
      </w:pPr>
      <w:r w:rsidRPr="00736483">
        <w:rPr>
          <w:noProof/>
        </w:rPr>
        <w:t xml:space="preserve"> </w:t>
      </w:r>
    </w:p>
    <w:p w14:paraId="6CE29902" w14:textId="38CC05FE" w:rsidR="00B21CAF" w:rsidRDefault="00B21CAF" w:rsidP="00935232">
      <w:pPr>
        <w:ind w:left="360" w:firstLine="0"/>
      </w:pPr>
    </w:p>
    <w:p w14:paraId="275CCC5A" w14:textId="1B4563A8" w:rsidR="007310A3" w:rsidRPr="007310A3" w:rsidRDefault="007310A3" w:rsidP="007310A3">
      <w:pPr>
        <w:pStyle w:val="ListParagraph"/>
        <w:numPr>
          <w:ilvl w:val="0"/>
          <w:numId w:val="15"/>
        </w:numPr>
      </w:pPr>
      <w:r>
        <w:rPr>
          <w:b/>
          <w:bCs/>
        </w:rPr>
        <w:t>Gestionar horarios de empleados</w:t>
      </w:r>
    </w:p>
    <w:p w14:paraId="1E4A8156" w14:textId="77777777" w:rsidR="00C3359E" w:rsidRDefault="00C3359E" w:rsidP="00C3359E">
      <w:pPr>
        <w:pStyle w:val="ListParagraph"/>
        <w:ind w:left="1440"/>
      </w:pPr>
      <w:r w:rsidRPr="37BD9EAD">
        <w:rPr>
          <w:b/>
          <w:bCs/>
        </w:rPr>
        <w:t xml:space="preserve">Actor: </w:t>
      </w:r>
      <w:r w:rsidRPr="00BD1E8C">
        <w:t>Administrador de Peluquería</w:t>
      </w:r>
    </w:p>
    <w:p w14:paraId="2B507AFD" w14:textId="77777777" w:rsidR="00C3359E" w:rsidRDefault="00C3359E" w:rsidP="00C3359E">
      <w:pPr>
        <w:pStyle w:val="ListParagraph"/>
        <w:ind w:left="1440"/>
      </w:pPr>
      <w:r w:rsidRPr="5594D5EC">
        <w:rPr>
          <w:b/>
          <w:bCs/>
        </w:rPr>
        <w:t xml:space="preserve">Tipo: </w:t>
      </w:r>
      <w:r w:rsidRPr="00BD1E8C">
        <w:t>Primario</w:t>
      </w:r>
    </w:p>
    <w:p w14:paraId="498AFEF9" w14:textId="15BC5241" w:rsidR="00C3359E" w:rsidRDefault="00C3359E" w:rsidP="00C3359E">
      <w:pPr>
        <w:pStyle w:val="ListParagraph"/>
        <w:ind w:left="1440"/>
      </w:pPr>
      <w:r w:rsidRPr="7D79CA2A">
        <w:rPr>
          <w:b/>
          <w:bCs/>
        </w:rPr>
        <w:t xml:space="preserve">Propósito: </w:t>
      </w:r>
      <w:r>
        <w:t xml:space="preserve">Registrar los horarios en los cuales </w:t>
      </w:r>
      <w:r w:rsidR="004E2F53">
        <w:t>el empleado trabajará en el salón.</w:t>
      </w:r>
    </w:p>
    <w:p w14:paraId="74645FBC" w14:textId="4DDE597C" w:rsidR="00C3359E" w:rsidRPr="00BD1E8C" w:rsidRDefault="00C3359E" w:rsidP="00C3359E">
      <w:pPr>
        <w:pStyle w:val="ListParagraph"/>
        <w:ind w:left="1440"/>
      </w:pPr>
      <w:r w:rsidRPr="6A8255D6">
        <w:rPr>
          <w:b/>
          <w:bCs/>
        </w:rPr>
        <w:t xml:space="preserve">Resumen: </w:t>
      </w:r>
      <w:r w:rsidRPr="00BD1E8C">
        <w:t xml:space="preserve">El administrador establece los horarios </w:t>
      </w:r>
      <w:r w:rsidR="0034566A">
        <w:t xml:space="preserve">en los cuales un empleado estará ofreciendo sus servicios </w:t>
      </w:r>
      <w:r w:rsidR="009223EE">
        <w:t>en el salón</w:t>
      </w:r>
      <w:r w:rsidRPr="00BD1E8C">
        <w:t>.</w:t>
      </w:r>
    </w:p>
    <w:p w14:paraId="49B9A1DD" w14:textId="272EA940" w:rsidR="00C3359E" w:rsidRDefault="00C3359E" w:rsidP="00C3359E">
      <w:pPr>
        <w:pStyle w:val="ListParagraph"/>
        <w:ind w:left="1440"/>
        <w:rPr>
          <w:b/>
          <w:bCs/>
        </w:rPr>
      </w:pPr>
      <w:r w:rsidRPr="53ACC5F1">
        <w:rPr>
          <w:b/>
          <w:bCs/>
        </w:rPr>
        <w:t xml:space="preserve">Precondición: </w:t>
      </w:r>
      <w:r w:rsidR="009223EE">
        <w:t>El salón y el empleado deben estar registrados en el sistema.</w:t>
      </w:r>
    </w:p>
    <w:p w14:paraId="71836AC8" w14:textId="77777777" w:rsidR="00C3359E" w:rsidRDefault="00C3359E" w:rsidP="00C3359E">
      <w:pPr>
        <w:pStyle w:val="ListParagraph"/>
        <w:ind w:left="1440"/>
        <w:rPr>
          <w:b/>
          <w:bCs/>
        </w:rPr>
      </w:pPr>
      <w:r w:rsidRPr="5594D5EC">
        <w:rPr>
          <w:b/>
          <w:bCs/>
        </w:rPr>
        <w:t>Curso básico: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788"/>
        <w:gridCol w:w="3788"/>
      </w:tblGrid>
      <w:tr w:rsidR="00C3359E" w14:paraId="037C493F" w14:textId="77777777" w:rsidTr="00677005">
        <w:trPr>
          <w:trHeight w:val="300"/>
        </w:trPr>
        <w:tc>
          <w:tcPr>
            <w:tcW w:w="3788" w:type="dxa"/>
          </w:tcPr>
          <w:p w14:paraId="59A47024" w14:textId="77777777" w:rsidR="00C3359E" w:rsidRDefault="00C3359E" w:rsidP="00677005">
            <w:pPr>
              <w:pStyle w:val="ListParagraph"/>
              <w:ind w:left="0"/>
              <w:rPr>
                <w:b/>
                <w:bCs/>
              </w:rPr>
            </w:pPr>
            <w:r w:rsidRPr="5594D5EC">
              <w:rPr>
                <w:b/>
                <w:bCs/>
              </w:rPr>
              <w:t>Acciones del actor</w:t>
            </w:r>
          </w:p>
        </w:tc>
        <w:tc>
          <w:tcPr>
            <w:tcW w:w="3788" w:type="dxa"/>
          </w:tcPr>
          <w:p w14:paraId="146F0E17" w14:textId="77777777" w:rsidR="00C3359E" w:rsidRDefault="00C3359E" w:rsidP="00677005">
            <w:pPr>
              <w:pStyle w:val="ListParagraph"/>
              <w:ind w:left="0"/>
              <w:rPr>
                <w:b/>
                <w:bCs/>
              </w:rPr>
            </w:pPr>
            <w:r w:rsidRPr="5594D5EC">
              <w:rPr>
                <w:b/>
                <w:bCs/>
              </w:rPr>
              <w:t>Acciones del sistema</w:t>
            </w:r>
          </w:p>
        </w:tc>
      </w:tr>
      <w:tr w:rsidR="00216202" w14:paraId="147F01F2" w14:textId="77777777" w:rsidTr="00677005">
        <w:trPr>
          <w:trHeight w:val="300"/>
        </w:trPr>
        <w:tc>
          <w:tcPr>
            <w:tcW w:w="3788" w:type="dxa"/>
          </w:tcPr>
          <w:p w14:paraId="6A287FE9" w14:textId="4A813197" w:rsidR="00216202" w:rsidRPr="00216202" w:rsidRDefault="00216202" w:rsidP="00677005">
            <w:pPr>
              <w:pStyle w:val="ListParagraph"/>
              <w:ind w:left="0"/>
            </w:pPr>
            <w:r>
              <w:t xml:space="preserve">Paso 1. </w:t>
            </w:r>
            <w:r w:rsidR="00404C35">
              <w:t>Se ingresa el código del salón de belleza.</w:t>
            </w:r>
          </w:p>
        </w:tc>
        <w:tc>
          <w:tcPr>
            <w:tcW w:w="3788" w:type="dxa"/>
          </w:tcPr>
          <w:p w14:paraId="2EBFF0A0" w14:textId="240409CA" w:rsidR="00216202" w:rsidRPr="00404C35" w:rsidRDefault="00404C35" w:rsidP="00677005">
            <w:pPr>
              <w:pStyle w:val="ListParagraph"/>
              <w:ind w:left="0"/>
            </w:pPr>
            <w:r>
              <w:t>Paso 2. Se verifica que el salón exista.</w:t>
            </w:r>
          </w:p>
        </w:tc>
      </w:tr>
      <w:tr w:rsidR="00404C35" w14:paraId="098EE1E4" w14:textId="77777777" w:rsidTr="00677005">
        <w:trPr>
          <w:trHeight w:val="300"/>
        </w:trPr>
        <w:tc>
          <w:tcPr>
            <w:tcW w:w="3788" w:type="dxa"/>
          </w:tcPr>
          <w:p w14:paraId="55942EA8" w14:textId="62206F91" w:rsidR="00404C35" w:rsidRDefault="00404C35" w:rsidP="00677005">
            <w:pPr>
              <w:pStyle w:val="ListParagraph"/>
              <w:ind w:left="0"/>
            </w:pPr>
            <w:r>
              <w:t>Paso 3. Se ingresa el código del empleado.</w:t>
            </w:r>
          </w:p>
        </w:tc>
        <w:tc>
          <w:tcPr>
            <w:tcW w:w="3788" w:type="dxa"/>
          </w:tcPr>
          <w:p w14:paraId="30CED35A" w14:textId="0F988DCB" w:rsidR="00404C35" w:rsidRDefault="00404C35" w:rsidP="00677005">
            <w:pPr>
              <w:pStyle w:val="ListParagraph"/>
              <w:ind w:left="0"/>
            </w:pPr>
            <w:r>
              <w:t>Paso 4. Se verifica que el empleado exista en el sistema.</w:t>
            </w:r>
          </w:p>
        </w:tc>
      </w:tr>
      <w:tr w:rsidR="00404C35" w14:paraId="31B33156" w14:textId="77777777" w:rsidTr="00677005">
        <w:trPr>
          <w:trHeight w:val="300"/>
        </w:trPr>
        <w:tc>
          <w:tcPr>
            <w:tcW w:w="3788" w:type="dxa"/>
          </w:tcPr>
          <w:p w14:paraId="68E2CE26" w14:textId="77E74F80" w:rsidR="00404C35" w:rsidRDefault="00404C35" w:rsidP="00677005">
            <w:pPr>
              <w:pStyle w:val="ListParagraph"/>
              <w:ind w:left="0"/>
            </w:pPr>
            <w:r>
              <w:t>Paso 5. Se ingresa sus horarios de trabajo por cada día.</w:t>
            </w:r>
          </w:p>
        </w:tc>
        <w:tc>
          <w:tcPr>
            <w:tcW w:w="3788" w:type="dxa"/>
          </w:tcPr>
          <w:p w14:paraId="600B6F21" w14:textId="77777777" w:rsidR="00404C35" w:rsidRDefault="00404C35" w:rsidP="00677005">
            <w:pPr>
              <w:pStyle w:val="ListParagraph"/>
              <w:ind w:left="0"/>
            </w:pPr>
          </w:p>
        </w:tc>
      </w:tr>
      <w:tr w:rsidR="00404C35" w14:paraId="6BF035F6" w14:textId="77777777" w:rsidTr="00677005">
        <w:trPr>
          <w:trHeight w:val="300"/>
        </w:trPr>
        <w:tc>
          <w:tcPr>
            <w:tcW w:w="3788" w:type="dxa"/>
          </w:tcPr>
          <w:p w14:paraId="70F63050" w14:textId="3168BA60" w:rsidR="00404C35" w:rsidRDefault="00404C35" w:rsidP="00677005">
            <w:pPr>
              <w:pStyle w:val="ListParagraph"/>
              <w:ind w:left="0"/>
            </w:pPr>
            <w:r>
              <w:t xml:space="preserve">Paso 6. Se guarda </w:t>
            </w:r>
          </w:p>
        </w:tc>
        <w:tc>
          <w:tcPr>
            <w:tcW w:w="3788" w:type="dxa"/>
          </w:tcPr>
          <w:p w14:paraId="2FA8707D" w14:textId="0906E779" w:rsidR="00404C35" w:rsidRDefault="00404C35" w:rsidP="00677005">
            <w:pPr>
              <w:pStyle w:val="ListParagraph"/>
              <w:ind w:left="0"/>
            </w:pPr>
            <w:r>
              <w:t>Paso 7. Se guarda.</w:t>
            </w:r>
          </w:p>
        </w:tc>
      </w:tr>
    </w:tbl>
    <w:p w14:paraId="7065F78A" w14:textId="77777777" w:rsidR="00C3359E" w:rsidRDefault="00C3359E" w:rsidP="00C3359E">
      <w:pPr>
        <w:pStyle w:val="ListParagraph"/>
        <w:ind w:left="1440"/>
        <w:rPr>
          <w:b/>
          <w:bCs/>
        </w:rPr>
      </w:pPr>
    </w:p>
    <w:p w14:paraId="12D64C3B" w14:textId="77777777" w:rsidR="00C3359E" w:rsidRDefault="00C3359E" w:rsidP="00C3359E">
      <w:pPr>
        <w:pStyle w:val="ListParagraph"/>
        <w:ind w:left="1440"/>
      </w:pPr>
      <w:r w:rsidRPr="67464781">
        <w:rPr>
          <w:b/>
          <w:bCs/>
        </w:rPr>
        <w:t xml:space="preserve">Curso alternativo: </w:t>
      </w:r>
    </w:p>
    <w:p w14:paraId="42371C45" w14:textId="501E1048" w:rsidR="00C3359E" w:rsidRDefault="00C3359E" w:rsidP="0020435D">
      <w:pPr>
        <w:pStyle w:val="ListParagraph"/>
        <w:numPr>
          <w:ilvl w:val="0"/>
          <w:numId w:val="34"/>
        </w:numPr>
      </w:pPr>
      <w:r>
        <w:rPr>
          <w:b/>
          <w:bCs/>
        </w:rPr>
        <w:t xml:space="preserve">En el paso 2: </w:t>
      </w:r>
      <w:r>
        <w:t xml:space="preserve">Si no existe </w:t>
      </w:r>
      <w:r w:rsidR="00404C35">
        <w:t>el salón</w:t>
      </w:r>
      <w:r>
        <w:t>, se puede editar, modificar, eliminar o salir del sistema.</w:t>
      </w:r>
    </w:p>
    <w:p w14:paraId="7EEFC919" w14:textId="26F91394" w:rsidR="00404C35" w:rsidRPr="00BD1E8C" w:rsidRDefault="00404C35" w:rsidP="0020435D">
      <w:pPr>
        <w:pStyle w:val="ListParagraph"/>
        <w:numPr>
          <w:ilvl w:val="0"/>
          <w:numId w:val="34"/>
        </w:numPr>
      </w:pPr>
      <w:r>
        <w:rPr>
          <w:b/>
          <w:bCs/>
        </w:rPr>
        <w:t>En el paso 4:</w:t>
      </w:r>
      <w:r>
        <w:t xml:space="preserve"> Si no existe el empleado, se puede modificar, eliminar o salir del sistema.</w:t>
      </w:r>
    </w:p>
    <w:p w14:paraId="55F032DE" w14:textId="2519722F" w:rsidR="00B21CAF" w:rsidRDefault="00BB4C36" w:rsidP="00C3359E">
      <w:pPr>
        <w:pStyle w:val="ListParagraph"/>
        <w:ind w:left="1440"/>
      </w:pPr>
      <w:r w:rsidRPr="00415CFA">
        <w:rPr>
          <w:noProof/>
        </w:rPr>
        <w:drawing>
          <wp:anchor distT="0" distB="0" distL="114300" distR="114300" simplePos="0" relativeHeight="251658267" behindDoc="0" locked="0" layoutInCell="1" allowOverlap="1" wp14:anchorId="11FA64B0" wp14:editId="7DAB02E6">
            <wp:simplePos x="0" y="0"/>
            <wp:positionH relativeFrom="margin">
              <wp:posOffset>1152525</wp:posOffset>
            </wp:positionH>
            <wp:positionV relativeFrom="paragraph">
              <wp:posOffset>725170</wp:posOffset>
            </wp:positionV>
            <wp:extent cx="4167505" cy="3070860"/>
            <wp:effectExtent l="0" t="0" r="4445" b="0"/>
            <wp:wrapTopAndBottom/>
            <wp:docPr id="1191690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908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359E" w:rsidRPr="6A66FF81">
        <w:rPr>
          <w:b/>
          <w:bCs/>
        </w:rPr>
        <w:t xml:space="preserve">Postcondición: </w:t>
      </w:r>
      <w:r w:rsidR="00404C35">
        <w:t>Los horarios de atención de los empleados del salón quedan registrados en el sistema.</w:t>
      </w:r>
    </w:p>
    <w:p w14:paraId="57C11E4A" w14:textId="77777777" w:rsidR="00BC6070" w:rsidRDefault="00BC6070" w:rsidP="00C3359E">
      <w:pPr>
        <w:pStyle w:val="ListParagraph"/>
        <w:ind w:left="1440"/>
      </w:pPr>
    </w:p>
    <w:p w14:paraId="5D217ECA" w14:textId="77777777" w:rsidR="00BC6070" w:rsidRDefault="00BC6070" w:rsidP="00C3359E">
      <w:pPr>
        <w:pStyle w:val="ListParagraph"/>
        <w:ind w:left="1440"/>
      </w:pPr>
    </w:p>
    <w:p w14:paraId="3F2C6508" w14:textId="77777777" w:rsidR="00BC6070" w:rsidRDefault="00BC6070" w:rsidP="00C3359E">
      <w:pPr>
        <w:pStyle w:val="ListParagraph"/>
        <w:ind w:left="1440"/>
      </w:pPr>
    </w:p>
    <w:p w14:paraId="0F08A88F" w14:textId="6F0DFE7D" w:rsidR="00415CFA" w:rsidRDefault="00BC6070" w:rsidP="00C3359E">
      <w:pPr>
        <w:pStyle w:val="ListParagraph"/>
        <w:ind w:left="1440"/>
      </w:pPr>
      <w:r w:rsidRPr="00CE5161">
        <w:rPr>
          <w:noProof/>
          <w:lang w:val="en-US"/>
        </w:rPr>
        <w:drawing>
          <wp:anchor distT="0" distB="0" distL="114300" distR="114300" simplePos="0" relativeHeight="251658291" behindDoc="0" locked="0" layoutInCell="1" allowOverlap="1" wp14:anchorId="2CD73131" wp14:editId="66B4F89F">
            <wp:simplePos x="0" y="0"/>
            <wp:positionH relativeFrom="margin">
              <wp:posOffset>854710</wp:posOffset>
            </wp:positionH>
            <wp:positionV relativeFrom="paragraph">
              <wp:posOffset>0</wp:posOffset>
            </wp:positionV>
            <wp:extent cx="4876800" cy="3093720"/>
            <wp:effectExtent l="0" t="0" r="0" b="0"/>
            <wp:wrapTopAndBottom/>
            <wp:docPr id="151378870" name="Imagen 151378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887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E10EB2" w14:textId="06E8E239" w:rsidR="00456704" w:rsidRDefault="00BC6070" w:rsidP="00C3359E">
      <w:pPr>
        <w:pStyle w:val="ListParagraph"/>
        <w:ind w:left="1440"/>
      </w:pPr>
      <w:r w:rsidRPr="0045306E">
        <w:rPr>
          <w:noProof/>
          <w:lang w:val="en-US"/>
        </w:rPr>
        <w:drawing>
          <wp:anchor distT="0" distB="0" distL="114300" distR="114300" simplePos="0" relativeHeight="251658292" behindDoc="0" locked="0" layoutInCell="1" allowOverlap="1" wp14:anchorId="10267652" wp14:editId="2059F2F6">
            <wp:simplePos x="0" y="0"/>
            <wp:positionH relativeFrom="margin">
              <wp:posOffset>963930</wp:posOffset>
            </wp:positionH>
            <wp:positionV relativeFrom="paragraph">
              <wp:posOffset>492760</wp:posOffset>
            </wp:positionV>
            <wp:extent cx="4362450" cy="2488565"/>
            <wp:effectExtent l="0" t="0" r="0" b="6985"/>
            <wp:wrapTopAndBottom/>
            <wp:docPr id="512428019" name="Imagen 512428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2801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30B63" w14:textId="04413923" w:rsidR="00456704" w:rsidRDefault="00456704" w:rsidP="00C3359E">
      <w:pPr>
        <w:pStyle w:val="ListParagraph"/>
        <w:ind w:left="1440"/>
      </w:pPr>
    </w:p>
    <w:p w14:paraId="5BF34C0A" w14:textId="105044B6" w:rsidR="00FB4E9B" w:rsidRDefault="00FB4E9B" w:rsidP="00C3359E">
      <w:pPr>
        <w:pStyle w:val="ListParagraph"/>
        <w:ind w:left="1440"/>
      </w:pPr>
    </w:p>
    <w:p w14:paraId="0D0BAE26" w14:textId="3F80A12F" w:rsidR="000C05DE" w:rsidRDefault="000B5F1B" w:rsidP="000C05DE">
      <w:pPr>
        <w:pStyle w:val="ListParagraph"/>
        <w:ind w:left="1440"/>
      </w:pPr>
      <w:r w:rsidRPr="000B5F1B">
        <w:rPr>
          <w:noProof/>
        </w:rPr>
        <w:drawing>
          <wp:anchor distT="0" distB="0" distL="114300" distR="114300" simplePos="0" relativeHeight="251658271" behindDoc="0" locked="0" layoutInCell="1" allowOverlap="1" wp14:anchorId="2F5A7D61" wp14:editId="60DA15D0">
            <wp:simplePos x="0" y="0"/>
            <wp:positionH relativeFrom="column">
              <wp:posOffset>1028700</wp:posOffset>
            </wp:positionH>
            <wp:positionV relativeFrom="paragraph">
              <wp:posOffset>2962275</wp:posOffset>
            </wp:positionV>
            <wp:extent cx="4238625" cy="2827020"/>
            <wp:effectExtent l="0" t="0" r="9525" b="0"/>
            <wp:wrapTopAndBottom/>
            <wp:docPr id="11312588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588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5F1B">
        <w:t xml:space="preserve"> </w:t>
      </w:r>
      <w:r w:rsidR="000C05DE" w:rsidRPr="00A32364">
        <w:rPr>
          <w:noProof/>
        </w:rPr>
        <w:drawing>
          <wp:anchor distT="0" distB="0" distL="114300" distR="114300" simplePos="0" relativeHeight="251658266" behindDoc="0" locked="0" layoutInCell="1" allowOverlap="1" wp14:anchorId="2C783F26" wp14:editId="5994F261">
            <wp:simplePos x="0" y="0"/>
            <wp:positionH relativeFrom="column">
              <wp:posOffset>1047750</wp:posOffset>
            </wp:positionH>
            <wp:positionV relativeFrom="paragraph">
              <wp:posOffset>123825</wp:posOffset>
            </wp:positionV>
            <wp:extent cx="4276725" cy="2492782"/>
            <wp:effectExtent l="0" t="0" r="0" b="3175"/>
            <wp:wrapTopAndBottom/>
            <wp:docPr id="4234144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1441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492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81E75" w14:textId="1D38B52E" w:rsidR="00FB4E9B" w:rsidRDefault="00FB4E9B" w:rsidP="00C3359E">
      <w:pPr>
        <w:pStyle w:val="ListParagraph"/>
        <w:ind w:left="1440"/>
      </w:pPr>
    </w:p>
    <w:p w14:paraId="2D719EFD" w14:textId="15DDBC27" w:rsidR="006479DC" w:rsidRPr="006479DC" w:rsidRDefault="006479DC" w:rsidP="006479DC">
      <w:pPr>
        <w:pStyle w:val="ListParagraph"/>
        <w:numPr>
          <w:ilvl w:val="0"/>
          <w:numId w:val="15"/>
        </w:numPr>
      </w:pPr>
      <w:r>
        <w:rPr>
          <w:b/>
          <w:bCs/>
        </w:rPr>
        <w:t>Gestionar especialidad</w:t>
      </w:r>
    </w:p>
    <w:p w14:paraId="1E032B59" w14:textId="56709C72" w:rsidR="008B19C1" w:rsidRPr="009921D6" w:rsidRDefault="008B19C1" w:rsidP="008B19C1">
      <w:pPr>
        <w:pStyle w:val="ListParagraph"/>
        <w:ind w:left="1440"/>
        <w:rPr>
          <w:lang w:val="en-US"/>
        </w:rPr>
      </w:pPr>
      <w:r w:rsidRPr="37BD9EAD">
        <w:rPr>
          <w:b/>
          <w:bCs/>
        </w:rPr>
        <w:t xml:space="preserve">Actor: </w:t>
      </w:r>
      <w:r w:rsidR="009921D6" w:rsidRPr="00166B6F">
        <w:rPr>
          <w:lang w:val="es-MX"/>
        </w:rPr>
        <w:t xml:space="preserve">Secretaria de salón, </w:t>
      </w:r>
      <w:r w:rsidR="00D3688C" w:rsidRPr="00166B6F">
        <w:rPr>
          <w:lang w:val="es-MX"/>
        </w:rPr>
        <w:t>em</w:t>
      </w:r>
      <w:r w:rsidR="00166B6F" w:rsidRPr="00166B6F">
        <w:rPr>
          <w:lang w:val="es-MX"/>
        </w:rPr>
        <w:t>pleado</w:t>
      </w:r>
      <w:r w:rsidR="00166B6F">
        <w:rPr>
          <w:lang w:val="en-US"/>
        </w:rPr>
        <w:t xml:space="preserve"> </w:t>
      </w:r>
    </w:p>
    <w:p w14:paraId="7AA2B76A" w14:textId="7A219E98" w:rsidR="008B19C1" w:rsidRDefault="008B19C1" w:rsidP="008B19C1">
      <w:pPr>
        <w:pStyle w:val="ListParagraph"/>
        <w:ind w:left="1440"/>
      </w:pPr>
      <w:r w:rsidRPr="5594D5EC">
        <w:rPr>
          <w:b/>
          <w:bCs/>
        </w:rPr>
        <w:t xml:space="preserve">Tipo: </w:t>
      </w:r>
      <w:r w:rsidRPr="00BD1E8C">
        <w:t>Primario</w:t>
      </w:r>
    </w:p>
    <w:p w14:paraId="4F6365A7" w14:textId="4F8D5ACF" w:rsidR="008B19C1" w:rsidRDefault="008B19C1" w:rsidP="008B19C1">
      <w:pPr>
        <w:pStyle w:val="ListParagraph"/>
        <w:ind w:left="1440"/>
      </w:pPr>
      <w:r w:rsidRPr="7D79CA2A">
        <w:rPr>
          <w:b/>
          <w:bCs/>
        </w:rPr>
        <w:t xml:space="preserve">Propósito: </w:t>
      </w:r>
      <w:r w:rsidR="00166B6F">
        <w:t>Registrar la especialidad de cada empleado en el sistema.</w:t>
      </w:r>
    </w:p>
    <w:p w14:paraId="333F9328" w14:textId="43C896ED" w:rsidR="008B19C1" w:rsidRPr="00BD1E8C" w:rsidRDefault="008B19C1" w:rsidP="008B19C1">
      <w:pPr>
        <w:pStyle w:val="ListParagraph"/>
        <w:ind w:left="1440"/>
      </w:pPr>
      <w:r w:rsidRPr="6A8255D6">
        <w:rPr>
          <w:b/>
          <w:bCs/>
        </w:rPr>
        <w:t xml:space="preserve">Resumen: </w:t>
      </w:r>
      <w:r w:rsidR="00166B6F">
        <w:t>La secretaria del salón ingresa a la plataforma las especialidades de cada peluquero</w:t>
      </w:r>
      <w:r w:rsidR="00985B58">
        <w:t>.</w:t>
      </w:r>
      <w:r w:rsidR="009F3AD1">
        <w:t xml:space="preserve"> El dato que se ingresa es la especialidad.</w:t>
      </w:r>
    </w:p>
    <w:p w14:paraId="28FD370E" w14:textId="3EE61FF9" w:rsidR="008B19C1" w:rsidRDefault="008B19C1" w:rsidP="008B19C1">
      <w:pPr>
        <w:pStyle w:val="ListParagraph"/>
        <w:ind w:left="1440"/>
        <w:rPr>
          <w:b/>
          <w:bCs/>
        </w:rPr>
      </w:pPr>
      <w:r w:rsidRPr="53ACC5F1">
        <w:rPr>
          <w:b/>
          <w:bCs/>
        </w:rPr>
        <w:t xml:space="preserve">Precondición: </w:t>
      </w:r>
      <w:r w:rsidR="009302DE">
        <w:t>El empleado debe estar registrado en el sistema.</w:t>
      </w:r>
    </w:p>
    <w:p w14:paraId="1535DF8B" w14:textId="77777777" w:rsidR="008B19C1" w:rsidRDefault="008B19C1" w:rsidP="008B19C1">
      <w:pPr>
        <w:pStyle w:val="ListParagraph"/>
        <w:ind w:left="1440"/>
        <w:rPr>
          <w:b/>
          <w:bCs/>
        </w:rPr>
      </w:pPr>
      <w:r w:rsidRPr="5594D5EC">
        <w:rPr>
          <w:b/>
          <w:bCs/>
        </w:rPr>
        <w:t>Curso básico: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788"/>
        <w:gridCol w:w="3788"/>
      </w:tblGrid>
      <w:tr w:rsidR="008B19C1" w14:paraId="1F36E24D" w14:textId="77777777" w:rsidTr="00677005">
        <w:trPr>
          <w:trHeight w:val="300"/>
        </w:trPr>
        <w:tc>
          <w:tcPr>
            <w:tcW w:w="3788" w:type="dxa"/>
          </w:tcPr>
          <w:p w14:paraId="4ECD8799" w14:textId="77777777" w:rsidR="008B19C1" w:rsidRDefault="008B19C1" w:rsidP="00677005">
            <w:pPr>
              <w:pStyle w:val="ListParagraph"/>
              <w:ind w:left="0"/>
              <w:rPr>
                <w:b/>
                <w:bCs/>
              </w:rPr>
            </w:pPr>
            <w:r w:rsidRPr="5594D5EC">
              <w:rPr>
                <w:b/>
                <w:bCs/>
              </w:rPr>
              <w:t>Acciones del actor</w:t>
            </w:r>
          </w:p>
        </w:tc>
        <w:tc>
          <w:tcPr>
            <w:tcW w:w="3788" w:type="dxa"/>
          </w:tcPr>
          <w:p w14:paraId="3DD7E9F3" w14:textId="77777777" w:rsidR="008B19C1" w:rsidRDefault="008B19C1" w:rsidP="00677005">
            <w:pPr>
              <w:pStyle w:val="ListParagraph"/>
              <w:ind w:left="0"/>
              <w:rPr>
                <w:b/>
                <w:bCs/>
              </w:rPr>
            </w:pPr>
            <w:r w:rsidRPr="5594D5EC">
              <w:rPr>
                <w:b/>
                <w:bCs/>
              </w:rPr>
              <w:t>Acciones del sistema</w:t>
            </w:r>
          </w:p>
        </w:tc>
      </w:tr>
      <w:tr w:rsidR="008B19C1" w14:paraId="37F8B6BC" w14:textId="77777777" w:rsidTr="00677005">
        <w:trPr>
          <w:trHeight w:val="300"/>
        </w:trPr>
        <w:tc>
          <w:tcPr>
            <w:tcW w:w="3788" w:type="dxa"/>
          </w:tcPr>
          <w:p w14:paraId="17946157" w14:textId="6F35BF59" w:rsidR="008B19C1" w:rsidRPr="00216202" w:rsidRDefault="009302DE" w:rsidP="00677005">
            <w:pPr>
              <w:pStyle w:val="ListParagraph"/>
              <w:ind w:left="0"/>
            </w:pPr>
            <w:r>
              <w:t>Paso 1. Se ingresa el código del empleado</w:t>
            </w:r>
          </w:p>
        </w:tc>
        <w:tc>
          <w:tcPr>
            <w:tcW w:w="3788" w:type="dxa"/>
          </w:tcPr>
          <w:p w14:paraId="32671761" w14:textId="5111E321" w:rsidR="008B19C1" w:rsidRPr="00404C35" w:rsidRDefault="009302DE" w:rsidP="00677005">
            <w:pPr>
              <w:pStyle w:val="ListParagraph"/>
              <w:ind w:left="0"/>
            </w:pPr>
            <w:r>
              <w:t>Paso 2. Se verifica que el empleado exista.</w:t>
            </w:r>
          </w:p>
        </w:tc>
      </w:tr>
      <w:tr w:rsidR="008B19C1" w14:paraId="19CDDE1F" w14:textId="77777777" w:rsidTr="00677005">
        <w:trPr>
          <w:trHeight w:val="300"/>
        </w:trPr>
        <w:tc>
          <w:tcPr>
            <w:tcW w:w="3788" w:type="dxa"/>
          </w:tcPr>
          <w:p w14:paraId="5B87239C" w14:textId="10DEEFB8" w:rsidR="008B19C1" w:rsidRDefault="009302DE" w:rsidP="00677005">
            <w:pPr>
              <w:pStyle w:val="ListParagraph"/>
              <w:ind w:left="0"/>
            </w:pPr>
            <w:r>
              <w:t>Paso 3. Se ingresa la especialidad.</w:t>
            </w:r>
          </w:p>
        </w:tc>
        <w:tc>
          <w:tcPr>
            <w:tcW w:w="3788" w:type="dxa"/>
          </w:tcPr>
          <w:p w14:paraId="6A6E054A" w14:textId="20E2DBB7" w:rsidR="008B19C1" w:rsidRDefault="00ED69E5" w:rsidP="00677005">
            <w:pPr>
              <w:pStyle w:val="ListParagraph"/>
              <w:ind w:left="0"/>
            </w:pPr>
            <w:r>
              <w:t xml:space="preserve">Paso 4. Se verifica que </w:t>
            </w:r>
            <w:r w:rsidR="00BD6418">
              <w:t>no se haya ingresado la especialidad anteriormente.</w:t>
            </w:r>
          </w:p>
        </w:tc>
      </w:tr>
      <w:tr w:rsidR="008B19C1" w14:paraId="50004910" w14:textId="77777777" w:rsidTr="00677005">
        <w:trPr>
          <w:trHeight w:val="300"/>
        </w:trPr>
        <w:tc>
          <w:tcPr>
            <w:tcW w:w="3788" w:type="dxa"/>
          </w:tcPr>
          <w:p w14:paraId="09CF16DE" w14:textId="79C05B71" w:rsidR="008B19C1" w:rsidRDefault="002D7E15" w:rsidP="00677005">
            <w:pPr>
              <w:pStyle w:val="ListParagraph"/>
              <w:ind w:left="0"/>
            </w:pPr>
            <w:r>
              <w:t>Paso 5. Se guarda</w:t>
            </w:r>
          </w:p>
        </w:tc>
        <w:tc>
          <w:tcPr>
            <w:tcW w:w="3788" w:type="dxa"/>
          </w:tcPr>
          <w:p w14:paraId="68AD00B0" w14:textId="18240EB2" w:rsidR="008B19C1" w:rsidRDefault="002D7E15" w:rsidP="00677005">
            <w:pPr>
              <w:pStyle w:val="ListParagraph"/>
              <w:ind w:left="0"/>
            </w:pPr>
            <w:r>
              <w:t>Paso 6. Se guarda.</w:t>
            </w:r>
          </w:p>
        </w:tc>
      </w:tr>
    </w:tbl>
    <w:p w14:paraId="144E2A71" w14:textId="77777777" w:rsidR="008B19C1" w:rsidRDefault="008B19C1" w:rsidP="008B19C1">
      <w:pPr>
        <w:pStyle w:val="ListParagraph"/>
        <w:ind w:left="1440"/>
        <w:rPr>
          <w:b/>
          <w:bCs/>
        </w:rPr>
      </w:pPr>
    </w:p>
    <w:p w14:paraId="15BEE727" w14:textId="77777777" w:rsidR="008B19C1" w:rsidRDefault="008B19C1" w:rsidP="008B19C1">
      <w:pPr>
        <w:pStyle w:val="ListParagraph"/>
        <w:ind w:left="1440"/>
      </w:pPr>
      <w:r w:rsidRPr="67464781">
        <w:rPr>
          <w:b/>
          <w:bCs/>
        </w:rPr>
        <w:t xml:space="preserve">Curso alternativo: </w:t>
      </w:r>
    </w:p>
    <w:p w14:paraId="57B67C30" w14:textId="5280B2FB" w:rsidR="008B19C1" w:rsidRDefault="008B19C1" w:rsidP="0020435D">
      <w:pPr>
        <w:pStyle w:val="ListParagraph"/>
        <w:numPr>
          <w:ilvl w:val="0"/>
          <w:numId w:val="34"/>
        </w:numPr>
      </w:pPr>
      <w:r>
        <w:rPr>
          <w:b/>
          <w:bCs/>
        </w:rPr>
        <w:t xml:space="preserve">En el paso 2: </w:t>
      </w:r>
      <w:r>
        <w:t xml:space="preserve">Si no existe el </w:t>
      </w:r>
      <w:r w:rsidR="00352FFB">
        <w:t>empleado</w:t>
      </w:r>
      <w:r>
        <w:t>, se puede editar, modificar, eliminar o salir del sistema.</w:t>
      </w:r>
    </w:p>
    <w:p w14:paraId="0EC7200C" w14:textId="7844C4EF" w:rsidR="008B19C1" w:rsidRPr="00BD1E8C" w:rsidRDefault="008B19C1" w:rsidP="0020435D">
      <w:pPr>
        <w:pStyle w:val="ListParagraph"/>
        <w:numPr>
          <w:ilvl w:val="0"/>
          <w:numId w:val="34"/>
        </w:numPr>
      </w:pPr>
      <w:r>
        <w:rPr>
          <w:b/>
          <w:bCs/>
        </w:rPr>
        <w:t>En el paso 4:</w:t>
      </w:r>
      <w:r>
        <w:t xml:space="preserve"> </w:t>
      </w:r>
      <w:r w:rsidR="00352FFB">
        <w:t>Si la especialidad ya ha sido registrada anteriormente se puede modificar, eliminar o salir del sistema.</w:t>
      </w:r>
    </w:p>
    <w:p w14:paraId="4C0BD10F" w14:textId="6CB0185C" w:rsidR="006479DC" w:rsidRDefault="005554A1" w:rsidP="008B19C1">
      <w:pPr>
        <w:pStyle w:val="ListParagraph"/>
        <w:ind w:left="1440"/>
      </w:pPr>
      <w:r>
        <w:rPr>
          <w:noProof/>
        </w:rPr>
        <w:drawing>
          <wp:anchor distT="0" distB="0" distL="114300" distR="114300" simplePos="0" relativeHeight="251658373" behindDoc="0" locked="0" layoutInCell="1" allowOverlap="1" wp14:anchorId="471B548A" wp14:editId="4D9DF288">
            <wp:simplePos x="0" y="0"/>
            <wp:positionH relativeFrom="column">
              <wp:posOffset>828675</wp:posOffset>
            </wp:positionH>
            <wp:positionV relativeFrom="paragraph">
              <wp:posOffset>710565</wp:posOffset>
            </wp:positionV>
            <wp:extent cx="4743450" cy="3827910"/>
            <wp:effectExtent l="0" t="0" r="0" b="1270"/>
            <wp:wrapTopAndBottom/>
            <wp:docPr id="716959392" name="Picture 716959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827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7B99A105" w:rsidRPr="7B99A105">
        <w:rPr>
          <w:b/>
          <w:bCs/>
        </w:rPr>
        <w:t xml:space="preserve">Postcondición: </w:t>
      </w:r>
      <w:r w:rsidR="7B99A105">
        <w:t>La especialidad de los empleados queda registrada en el sistema.</w:t>
      </w:r>
    </w:p>
    <w:p w14:paraId="47919882" w14:textId="41441A41" w:rsidR="00C05AD0" w:rsidRDefault="00C05AD0" w:rsidP="7B99A105">
      <w:pPr>
        <w:ind w:firstLine="0"/>
      </w:pPr>
    </w:p>
    <w:p w14:paraId="22AE6E92" w14:textId="1FC51ED9" w:rsidR="00005B57" w:rsidRDefault="00342F5D" w:rsidP="7B99A105">
      <w:pPr>
        <w:ind w:firstLine="0"/>
      </w:pPr>
      <w:r>
        <w:rPr>
          <w:noProof/>
        </w:rPr>
        <w:drawing>
          <wp:anchor distT="0" distB="0" distL="114300" distR="114300" simplePos="0" relativeHeight="251658316" behindDoc="0" locked="0" layoutInCell="1" allowOverlap="1" wp14:anchorId="3A193D9B" wp14:editId="4BA8C7DE">
            <wp:simplePos x="0" y="0"/>
            <wp:positionH relativeFrom="column">
              <wp:posOffset>363855</wp:posOffset>
            </wp:positionH>
            <wp:positionV relativeFrom="paragraph">
              <wp:posOffset>279400</wp:posOffset>
            </wp:positionV>
            <wp:extent cx="5724524" cy="2876550"/>
            <wp:effectExtent l="0" t="0" r="0" b="0"/>
            <wp:wrapTopAndBottom/>
            <wp:docPr id="115762293" name="Imagen 115762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2293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5848C7" w14:textId="6DF4D49D" w:rsidR="7B99A105" w:rsidRDefault="005554A1" w:rsidP="7B99A105">
      <w:pPr>
        <w:ind w:firstLine="0"/>
      </w:pPr>
      <w:r>
        <w:rPr>
          <w:noProof/>
        </w:rPr>
        <w:drawing>
          <wp:anchor distT="0" distB="0" distL="114300" distR="114300" simplePos="0" relativeHeight="251658334" behindDoc="0" locked="0" layoutInCell="1" allowOverlap="1" wp14:anchorId="6CD84791" wp14:editId="37957D6D">
            <wp:simplePos x="0" y="0"/>
            <wp:positionH relativeFrom="margin">
              <wp:posOffset>2284730</wp:posOffset>
            </wp:positionH>
            <wp:positionV relativeFrom="paragraph">
              <wp:posOffset>3147060</wp:posOffset>
            </wp:positionV>
            <wp:extent cx="1864360" cy="2377440"/>
            <wp:effectExtent l="0" t="0" r="2540" b="3810"/>
            <wp:wrapTopAndBottom/>
            <wp:docPr id="1248311096" name="Picture 6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3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63B558" w14:textId="52B012AE" w:rsidR="00224EF7" w:rsidRDefault="00224EF7" w:rsidP="5C2ED412">
      <w:pPr>
        <w:ind w:firstLine="0"/>
      </w:pPr>
    </w:p>
    <w:p w14:paraId="5D84E610" w14:textId="67C79039" w:rsidR="00224EF7" w:rsidRDefault="00224EF7" w:rsidP="5C2ED412">
      <w:pPr>
        <w:ind w:firstLine="0"/>
      </w:pPr>
    </w:p>
    <w:p w14:paraId="4438C6F5" w14:textId="14EA376D" w:rsidR="00224EF7" w:rsidRDefault="00342F5D" w:rsidP="5C2ED412">
      <w:pPr>
        <w:ind w:firstLine="0"/>
      </w:pPr>
      <w:r>
        <w:rPr>
          <w:noProof/>
        </w:rPr>
        <w:drawing>
          <wp:anchor distT="0" distB="0" distL="114300" distR="114300" simplePos="0" relativeHeight="251658315" behindDoc="0" locked="0" layoutInCell="1" allowOverlap="1" wp14:anchorId="5782D137" wp14:editId="2B3C2147">
            <wp:simplePos x="0" y="0"/>
            <wp:positionH relativeFrom="margin">
              <wp:posOffset>170180</wp:posOffset>
            </wp:positionH>
            <wp:positionV relativeFrom="paragraph">
              <wp:posOffset>3479165</wp:posOffset>
            </wp:positionV>
            <wp:extent cx="5389959" cy="2869862"/>
            <wp:effectExtent l="0" t="0" r="1270" b="6985"/>
            <wp:wrapTopAndBottom/>
            <wp:docPr id="538663669" name="Imagen 538663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63669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959" cy="2869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4EF7" w:rsidRPr="00C0717B">
        <w:rPr>
          <w:noProof/>
        </w:rPr>
        <w:drawing>
          <wp:anchor distT="0" distB="0" distL="114300" distR="114300" simplePos="0" relativeHeight="251658314" behindDoc="0" locked="0" layoutInCell="1" allowOverlap="1" wp14:anchorId="0D66C999" wp14:editId="7F7EE811">
            <wp:simplePos x="0" y="0"/>
            <wp:positionH relativeFrom="margin">
              <wp:posOffset>795866</wp:posOffset>
            </wp:positionH>
            <wp:positionV relativeFrom="paragraph">
              <wp:posOffset>101388</wp:posOffset>
            </wp:positionV>
            <wp:extent cx="4645660" cy="3042920"/>
            <wp:effectExtent l="0" t="0" r="2540" b="5080"/>
            <wp:wrapTopAndBottom/>
            <wp:docPr id="658248576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12879" name="Picture 1" descr="A diagram of a company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32017D" w14:textId="0E902912" w:rsidR="5C2ED412" w:rsidRDefault="5C2ED412" w:rsidP="5C2ED412">
      <w:pPr>
        <w:ind w:firstLine="0"/>
      </w:pPr>
    </w:p>
    <w:p w14:paraId="61B0B692" w14:textId="77777777" w:rsidR="009E11D8" w:rsidRPr="00ED1970" w:rsidRDefault="009E11D8" w:rsidP="009E11D8">
      <w:pPr>
        <w:pStyle w:val="ListParagraph"/>
        <w:numPr>
          <w:ilvl w:val="0"/>
          <w:numId w:val="15"/>
        </w:numPr>
        <w:rPr>
          <w:b/>
        </w:rPr>
      </w:pPr>
      <w:r w:rsidRPr="5EFC791A">
        <w:rPr>
          <w:b/>
          <w:bCs/>
        </w:rPr>
        <w:t>Actualizar Empleados</w:t>
      </w:r>
    </w:p>
    <w:p w14:paraId="5358DC8C" w14:textId="77777777" w:rsidR="009E11D8" w:rsidRDefault="009E11D8" w:rsidP="009E11D8">
      <w:pPr>
        <w:pStyle w:val="ListParagraph"/>
        <w:ind w:left="1440"/>
      </w:pPr>
      <w:r w:rsidRPr="7AC1DD87">
        <w:rPr>
          <w:b/>
          <w:bCs/>
        </w:rPr>
        <w:t xml:space="preserve">Actor: </w:t>
      </w:r>
      <w:r w:rsidRPr="00020D2C">
        <w:t>Administrador de Peluquería</w:t>
      </w:r>
    </w:p>
    <w:p w14:paraId="1311DB14" w14:textId="77777777" w:rsidR="009E11D8" w:rsidRDefault="009E11D8" w:rsidP="009E11D8">
      <w:pPr>
        <w:pStyle w:val="ListParagraph"/>
        <w:ind w:left="1440"/>
      </w:pPr>
      <w:r w:rsidRPr="6677743C">
        <w:rPr>
          <w:b/>
          <w:bCs/>
        </w:rPr>
        <w:t xml:space="preserve">Tipo: </w:t>
      </w:r>
      <w:r>
        <w:t>Secundario</w:t>
      </w:r>
    </w:p>
    <w:p w14:paraId="2F0E372E" w14:textId="77777777" w:rsidR="009E11D8" w:rsidRPr="00020D2C" w:rsidRDefault="009E11D8" w:rsidP="009E11D8">
      <w:pPr>
        <w:pStyle w:val="ListParagraph"/>
        <w:ind w:left="1440"/>
      </w:pPr>
      <w:r w:rsidRPr="7AC1DD87">
        <w:rPr>
          <w:b/>
          <w:bCs/>
        </w:rPr>
        <w:t xml:space="preserve">Propósito: </w:t>
      </w:r>
      <w:r w:rsidRPr="00020D2C">
        <w:t>Permitir la actualización de los datos de un empleado de la peluquería.</w:t>
      </w:r>
    </w:p>
    <w:p w14:paraId="4F6799EE" w14:textId="77777777" w:rsidR="009E11D8" w:rsidRDefault="009E11D8" w:rsidP="009E11D8">
      <w:pPr>
        <w:pStyle w:val="ListParagraph"/>
        <w:ind w:left="1440"/>
        <w:rPr>
          <w:b/>
          <w:bCs/>
        </w:rPr>
      </w:pPr>
      <w:r w:rsidRPr="7AC1DD87">
        <w:rPr>
          <w:b/>
          <w:bCs/>
        </w:rPr>
        <w:t xml:space="preserve">Resumen: </w:t>
      </w:r>
      <w:r w:rsidRPr="00020D2C">
        <w:t>El administrador actualiza los datos de un empleado de la peluquería.</w:t>
      </w:r>
    </w:p>
    <w:p w14:paraId="54891E78" w14:textId="238F6EBA" w:rsidR="009E11D8" w:rsidRPr="00020D2C" w:rsidRDefault="009E11D8" w:rsidP="009E11D8">
      <w:pPr>
        <w:pStyle w:val="ListParagraph"/>
        <w:ind w:left="1440"/>
      </w:pPr>
      <w:r w:rsidRPr="7AC1DD87">
        <w:rPr>
          <w:b/>
          <w:bCs/>
        </w:rPr>
        <w:t xml:space="preserve">Precondición: </w:t>
      </w:r>
      <w:r w:rsidR="00036004">
        <w:t>E</w:t>
      </w:r>
      <w:r>
        <w:t>l empleado debe estar registrado en el sistema.</w:t>
      </w:r>
    </w:p>
    <w:p w14:paraId="2B62C7B9" w14:textId="77777777" w:rsidR="009E11D8" w:rsidRDefault="009E11D8" w:rsidP="009E11D8">
      <w:pPr>
        <w:pStyle w:val="ListParagraph"/>
        <w:ind w:left="1440"/>
        <w:rPr>
          <w:b/>
          <w:bCs/>
        </w:rPr>
      </w:pPr>
      <w:r w:rsidRPr="6677743C">
        <w:rPr>
          <w:b/>
          <w:bCs/>
        </w:rPr>
        <w:t>Curso básico: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788"/>
        <w:gridCol w:w="3788"/>
      </w:tblGrid>
      <w:tr w:rsidR="009E11D8" w14:paraId="1EE9FE06" w14:textId="77777777">
        <w:trPr>
          <w:trHeight w:val="300"/>
        </w:trPr>
        <w:tc>
          <w:tcPr>
            <w:tcW w:w="3788" w:type="dxa"/>
          </w:tcPr>
          <w:p w14:paraId="0794CDCA" w14:textId="77777777" w:rsidR="009E11D8" w:rsidRDefault="009E11D8">
            <w:pPr>
              <w:pStyle w:val="ListParagraph"/>
              <w:ind w:left="0"/>
              <w:rPr>
                <w:b/>
                <w:bCs/>
              </w:rPr>
            </w:pPr>
            <w:r w:rsidRPr="6677743C">
              <w:rPr>
                <w:b/>
                <w:bCs/>
              </w:rPr>
              <w:t>Acciones del actor</w:t>
            </w:r>
          </w:p>
        </w:tc>
        <w:tc>
          <w:tcPr>
            <w:tcW w:w="3788" w:type="dxa"/>
          </w:tcPr>
          <w:p w14:paraId="72A78018" w14:textId="77777777" w:rsidR="009E11D8" w:rsidRDefault="009E11D8">
            <w:pPr>
              <w:pStyle w:val="ListParagraph"/>
              <w:ind w:left="0"/>
              <w:rPr>
                <w:b/>
                <w:bCs/>
              </w:rPr>
            </w:pPr>
            <w:r w:rsidRPr="6677743C">
              <w:rPr>
                <w:b/>
                <w:bCs/>
              </w:rPr>
              <w:t>Acciones del sistema</w:t>
            </w:r>
          </w:p>
        </w:tc>
      </w:tr>
      <w:tr w:rsidR="009E11D8" w14:paraId="4EB79F6A" w14:textId="77777777">
        <w:trPr>
          <w:trHeight w:val="300"/>
        </w:trPr>
        <w:tc>
          <w:tcPr>
            <w:tcW w:w="3788" w:type="dxa"/>
          </w:tcPr>
          <w:p w14:paraId="11C2F5D6" w14:textId="77777777" w:rsidR="009E11D8" w:rsidRPr="00020D2C" w:rsidRDefault="009E11D8" w:rsidP="009E11D8">
            <w:pPr>
              <w:pStyle w:val="ListParagraph"/>
              <w:numPr>
                <w:ilvl w:val="0"/>
                <w:numId w:val="25"/>
              </w:numPr>
            </w:pPr>
            <w:r w:rsidRPr="00020D2C">
              <w:t xml:space="preserve">El administrador </w:t>
            </w:r>
            <w:r>
              <w:t>ingresa el código del salón</w:t>
            </w:r>
          </w:p>
        </w:tc>
        <w:tc>
          <w:tcPr>
            <w:tcW w:w="3788" w:type="dxa"/>
          </w:tcPr>
          <w:p w14:paraId="7F5DDB6B" w14:textId="77777777" w:rsidR="009E11D8" w:rsidRPr="00020D2C" w:rsidRDefault="009E11D8" w:rsidP="009E11D8">
            <w:pPr>
              <w:pStyle w:val="ListParagraph"/>
              <w:numPr>
                <w:ilvl w:val="0"/>
                <w:numId w:val="25"/>
              </w:numPr>
            </w:pPr>
            <w:r>
              <w:t>Se verifica que el salón exista</w:t>
            </w:r>
          </w:p>
        </w:tc>
      </w:tr>
      <w:tr w:rsidR="009E11D8" w14:paraId="3BB829BC" w14:textId="77777777">
        <w:trPr>
          <w:trHeight w:val="300"/>
        </w:trPr>
        <w:tc>
          <w:tcPr>
            <w:tcW w:w="3788" w:type="dxa"/>
          </w:tcPr>
          <w:p w14:paraId="756B95F9" w14:textId="77777777" w:rsidR="009E11D8" w:rsidRPr="00020D2C" w:rsidRDefault="009E11D8" w:rsidP="009E11D8">
            <w:pPr>
              <w:pStyle w:val="ListParagraph"/>
              <w:numPr>
                <w:ilvl w:val="0"/>
                <w:numId w:val="25"/>
              </w:numPr>
            </w:pPr>
            <w:r>
              <w:t>El administrador ingresa el código de su empleado</w:t>
            </w:r>
          </w:p>
        </w:tc>
        <w:tc>
          <w:tcPr>
            <w:tcW w:w="3788" w:type="dxa"/>
          </w:tcPr>
          <w:p w14:paraId="3B6563F3" w14:textId="77777777" w:rsidR="009E11D8" w:rsidRPr="00020D2C" w:rsidRDefault="009E11D8" w:rsidP="009E11D8">
            <w:pPr>
              <w:pStyle w:val="ListParagraph"/>
              <w:numPr>
                <w:ilvl w:val="0"/>
                <w:numId w:val="25"/>
              </w:numPr>
            </w:pPr>
            <w:r>
              <w:t>Se verifica que exista el empleado</w:t>
            </w:r>
          </w:p>
        </w:tc>
      </w:tr>
      <w:tr w:rsidR="009E11D8" w14:paraId="13872426" w14:textId="77777777">
        <w:trPr>
          <w:trHeight w:val="300"/>
        </w:trPr>
        <w:tc>
          <w:tcPr>
            <w:tcW w:w="3788" w:type="dxa"/>
          </w:tcPr>
          <w:p w14:paraId="2325DD93" w14:textId="77777777" w:rsidR="009E11D8" w:rsidRPr="00020D2C" w:rsidRDefault="009E11D8" w:rsidP="009E11D8">
            <w:pPr>
              <w:pStyle w:val="ListParagraph"/>
              <w:numPr>
                <w:ilvl w:val="0"/>
                <w:numId w:val="25"/>
              </w:numPr>
            </w:pPr>
            <w:r>
              <w:t>El administrador ingresa los datos a actualizar del empleado.</w:t>
            </w:r>
          </w:p>
        </w:tc>
        <w:tc>
          <w:tcPr>
            <w:tcW w:w="3788" w:type="dxa"/>
          </w:tcPr>
          <w:p w14:paraId="7EB226CB" w14:textId="77777777" w:rsidR="009E11D8" w:rsidRPr="00020D2C" w:rsidRDefault="009E11D8">
            <w:pPr>
              <w:pStyle w:val="ListParagraph"/>
            </w:pPr>
          </w:p>
        </w:tc>
      </w:tr>
      <w:tr w:rsidR="009E11D8" w14:paraId="44A10A57" w14:textId="77777777">
        <w:trPr>
          <w:trHeight w:val="300"/>
        </w:trPr>
        <w:tc>
          <w:tcPr>
            <w:tcW w:w="3788" w:type="dxa"/>
          </w:tcPr>
          <w:p w14:paraId="42827695" w14:textId="77777777" w:rsidR="009E11D8" w:rsidRPr="00020D2C" w:rsidRDefault="009E11D8" w:rsidP="009E11D8">
            <w:pPr>
              <w:pStyle w:val="ListParagraph"/>
              <w:numPr>
                <w:ilvl w:val="0"/>
                <w:numId w:val="25"/>
              </w:numPr>
            </w:pPr>
            <w:r>
              <w:t>Se guardan los datos</w:t>
            </w:r>
          </w:p>
        </w:tc>
        <w:tc>
          <w:tcPr>
            <w:tcW w:w="3788" w:type="dxa"/>
          </w:tcPr>
          <w:p w14:paraId="220C157C" w14:textId="77777777" w:rsidR="009E11D8" w:rsidRDefault="009E11D8" w:rsidP="009E11D8">
            <w:pPr>
              <w:pStyle w:val="ListParagraph"/>
              <w:numPr>
                <w:ilvl w:val="0"/>
                <w:numId w:val="25"/>
              </w:numPr>
              <w:rPr>
                <w:b/>
                <w:bCs/>
              </w:rPr>
            </w:pPr>
            <w:r>
              <w:t>Se guardan los datos.</w:t>
            </w:r>
          </w:p>
        </w:tc>
      </w:tr>
    </w:tbl>
    <w:p w14:paraId="711692B4" w14:textId="77777777" w:rsidR="009E11D8" w:rsidRDefault="009E11D8" w:rsidP="009E11D8">
      <w:pPr>
        <w:pStyle w:val="ListParagraph"/>
        <w:ind w:left="1440"/>
        <w:rPr>
          <w:b/>
          <w:bCs/>
        </w:rPr>
      </w:pPr>
    </w:p>
    <w:p w14:paraId="0A070133" w14:textId="77777777" w:rsidR="009E11D8" w:rsidRDefault="009E11D8" w:rsidP="009E11D8">
      <w:pPr>
        <w:pStyle w:val="ListParagraph"/>
        <w:ind w:left="1440"/>
        <w:rPr>
          <w:b/>
          <w:bCs/>
        </w:rPr>
      </w:pPr>
      <w:r w:rsidRPr="6677743C">
        <w:rPr>
          <w:b/>
          <w:bCs/>
        </w:rPr>
        <w:t>Curso alternativo:</w:t>
      </w:r>
    </w:p>
    <w:p w14:paraId="49C5B41B" w14:textId="77777777" w:rsidR="009E11D8" w:rsidRPr="00020D2C" w:rsidRDefault="009E11D8" w:rsidP="0020435D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 xml:space="preserve">En el paso 2: </w:t>
      </w:r>
      <w:r>
        <w:t>Si no existe el salón se puede modificar, eliminar o salir del sistema</w:t>
      </w:r>
    </w:p>
    <w:p w14:paraId="409B3A96" w14:textId="77777777" w:rsidR="009E11D8" w:rsidRDefault="009E11D8" w:rsidP="0020435D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 xml:space="preserve">En el paso 4: </w:t>
      </w:r>
      <w:r>
        <w:t>Si no existe el empleado se puede modificar, eliminar o salir del sistema.</w:t>
      </w:r>
    </w:p>
    <w:p w14:paraId="1E2370F9" w14:textId="40F11A93" w:rsidR="009E11D8" w:rsidRDefault="009E11D8" w:rsidP="009E11D8">
      <w:pPr>
        <w:pStyle w:val="ListParagraph"/>
        <w:ind w:left="1440"/>
        <w:rPr>
          <w:b/>
          <w:bCs/>
        </w:rPr>
      </w:pPr>
      <w:r w:rsidRPr="7AC1DD87">
        <w:rPr>
          <w:b/>
          <w:bCs/>
        </w:rPr>
        <w:t xml:space="preserve">Postcondición: </w:t>
      </w:r>
      <w:r w:rsidRPr="00020D2C">
        <w:t>Los datos del empleado seleccionado se actualizan en el sistema.</w:t>
      </w:r>
    </w:p>
    <w:p w14:paraId="50B1CA30" w14:textId="035E08D5" w:rsidR="009E11D8" w:rsidRDefault="001C7D1D" w:rsidP="009E11D8">
      <w:pPr>
        <w:pStyle w:val="ListParagraph"/>
        <w:ind w:left="1440"/>
        <w:rPr>
          <w:b/>
          <w:bCs/>
        </w:rPr>
      </w:pPr>
      <w:r w:rsidRPr="00B07ECB">
        <w:rPr>
          <w:noProof/>
        </w:rPr>
        <w:drawing>
          <wp:anchor distT="0" distB="0" distL="114300" distR="114300" simplePos="0" relativeHeight="251658260" behindDoc="0" locked="0" layoutInCell="1" allowOverlap="1" wp14:anchorId="1E1B1FF6" wp14:editId="2B4FCB5C">
            <wp:simplePos x="0" y="0"/>
            <wp:positionH relativeFrom="column">
              <wp:posOffset>986790</wp:posOffset>
            </wp:positionH>
            <wp:positionV relativeFrom="paragraph">
              <wp:posOffset>433705</wp:posOffset>
            </wp:positionV>
            <wp:extent cx="4356735" cy="3038475"/>
            <wp:effectExtent l="0" t="0" r="5715" b="9525"/>
            <wp:wrapTopAndBottom/>
            <wp:docPr id="961700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006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11D8" w:rsidRPr="6BB6A59C">
        <w:rPr>
          <w:b/>
          <w:bCs/>
        </w:rPr>
        <w:t>Referencia:</w:t>
      </w:r>
    </w:p>
    <w:p w14:paraId="4FA66316" w14:textId="01E2B29C" w:rsidR="009E11D8" w:rsidRDefault="00BC6070" w:rsidP="009E11D8">
      <w:pPr>
        <w:ind w:firstLine="0"/>
      </w:pPr>
      <w:r>
        <w:rPr>
          <w:noProof/>
        </w:rPr>
        <w:drawing>
          <wp:anchor distT="0" distB="0" distL="114300" distR="114300" simplePos="0" relativeHeight="251658241" behindDoc="1" locked="0" layoutInCell="1" allowOverlap="1" wp14:anchorId="5181391F" wp14:editId="6A377C32">
            <wp:simplePos x="0" y="0"/>
            <wp:positionH relativeFrom="column">
              <wp:posOffset>1701165</wp:posOffset>
            </wp:positionH>
            <wp:positionV relativeFrom="paragraph">
              <wp:posOffset>3304540</wp:posOffset>
            </wp:positionV>
            <wp:extent cx="3286125" cy="4625340"/>
            <wp:effectExtent l="0" t="0" r="9525" b="3810"/>
            <wp:wrapTopAndBottom/>
            <wp:docPr id="2062806217" name="Imagen 2062806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06217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3AF3B2" w14:textId="42DC7D00" w:rsidR="00EB15FC" w:rsidRDefault="00EB15FC" w:rsidP="009E11D8">
      <w:pPr>
        <w:pStyle w:val="ListParagraph"/>
        <w:ind w:left="1440"/>
      </w:pPr>
    </w:p>
    <w:p w14:paraId="5E78F5D7" w14:textId="50C1ACEF" w:rsidR="00EB15FC" w:rsidRDefault="00EB15FC" w:rsidP="009E11D8">
      <w:pPr>
        <w:pStyle w:val="ListParagraph"/>
        <w:ind w:left="1440"/>
      </w:pPr>
    </w:p>
    <w:p w14:paraId="5C99C6A4" w14:textId="04E31B89" w:rsidR="00870A0D" w:rsidRDefault="00870A0D" w:rsidP="005A5C78">
      <w:pPr>
        <w:pStyle w:val="ListParagraph"/>
        <w:ind w:left="1440"/>
      </w:pPr>
    </w:p>
    <w:p w14:paraId="4499410A" w14:textId="608F78E7" w:rsidR="006D39EB" w:rsidRDefault="004E3AC3" w:rsidP="00F14A53">
      <w:pPr>
        <w:ind w:firstLine="0"/>
      </w:pPr>
      <w:r w:rsidRPr="00EB15FC">
        <w:rPr>
          <w:noProof/>
        </w:rPr>
        <w:drawing>
          <wp:anchor distT="0" distB="0" distL="114300" distR="114300" simplePos="0" relativeHeight="251658265" behindDoc="0" locked="0" layoutInCell="1" allowOverlap="1" wp14:anchorId="51977392" wp14:editId="7ED27D58">
            <wp:simplePos x="0" y="0"/>
            <wp:positionH relativeFrom="margin">
              <wp:posOffset>1476375</wp:posOffset>
            </wp:positionH>
            <wp:positionV relativeFrom="paragraph">
              <wp:posOffset>0</wp:posOffset>
            </wp:positionV>
            <wp:extent cx="3371850" cy="2632710"/>
            <wp:effectExtent l="0" t="0" r="0" b="0"/>
            <wp:wrapTopAndBottom/>
            <wp:docPr id="15280253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2538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BC878B" w14:textId="21645946" w:rsidR="006D39EB" w:rsidRDefault="006D39EB" w:rsidP="00F14A53">
      <w:pPr>
        <w:ind w:firstLine="0"/>
      </w:pPr>
      <w:r w:rsidRPr="00870A0D">
        <w:rPr>
          <w:noProof/>
        </w:rPr>
        <w:drawing>
          <wp:anchor distT="0" distB="0" distL="114300" distR="114300" simplePos="0" relativeHeight="251658250" behindDoc="0" locked="0" layoutInCell="1" allowOverlap="1" wp14:anchorId="597A5E3D" wp14:editId="53CA2628">
            <wp:simplePos x="0" y="0"/>
            <wp:positionH relativeFrom="column">
              <wp:posOffset>1028700</wp:posOffset>
            </wp:positionH>
            <wp:positionV relativeFrom="paragraph">
              <wp:posOffset>0</wp:posOffset>
            </wp:positionV>
            <wp:extent cx="4381500" cy="3438308"/>
            <wp:effectExtent l="0" t="0" r="0" b="0"/>
            <wp:wrapTopAndBottom/>
            <wp:docPr id="1646597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9798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38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9C03C7" w14:textId="2C14C853" w:rsidR="006D39EB" w:rsidRDefault="006D39EB" w:rsidP="00F14A53">
      <w:pPr>
        <w:ind w:firstLine="0"/>
      </w:pPr>
      <w:r w:rsidRPr="00F14A53">
        <w:rPr>
          <w:noProof/>
        </w:rPr>
        <w:drawing>
          <wp:anchor distT="0" distB="0" distL="114300" distR="114300" simplePos="0" relativeHeight="251658261" behindDoc="0" locked="0" layoutInCell="1" allowOverlap="1" wp14:anchorId="00A2A4E4" wp14:editId="3455DC43">
            <wp:simplePos x="0" y="0"/>
            <wp:positionH relativeFrom="margin">
              <wp:align>right</wp:align>
            </wp:positionH>
            <wp:positionV relativeFrom="paragraph">
              <wp:posOffset>179070</wp:posOffset>
            </wp:positionV>
            <wp:extent cx="4717150" cy="1993265"/>
            <wp:effectExtent l="0" t="0" r="7620" b="6985"/>
            <wp:wrapTopAndBottom/>
            <wp:docPr id="15843348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3489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1715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46A5C2" w14:textId="76F03B13" w:rsidR="00870A0D" w:rsidRDefault="00870A0D" w:rsidP="00F14A53">
      <w:pPr>
        <w:ind w:firstLine="0"/>
        <w:rPr>
          <w:lang w:val="en-US"/>
        </w:rPr>
      </w:pPr>
    </w:p>
    <w:p w14:paraId="2C870EF3" w14:textId="7BDED92F" w:rsidR="0045306E" w:rsidRPr="00CE5161" w:rsidRDefault="0045306E" w:rsidP="00F14A53">
      <w:pPr>
        <w:ind w:firstLine="0"/>
        <w:rPr>
          <w:lang w:val="en-US"/>
        </w:rPr>
      </w:pPr>
    </w:p>
    <w:p w14:paraId="666B29EB" w14:textId="6B45B8A6" w:rsidR="00870A0D" w:rsidRPr="00870A0D" w:rsidRDefault="00A24675" w:rsidP="00870A0D">
      <w:pPr>
        <w:pStyle w:val="ListParagraph"/>
        <w:numPr>
          <w:ilvl w:val="0"/>
          <w:numId w:val="15"/>
        </w:numPr>
        <w:rPr>
          <w:b/>
        </w:rPr>
      </w:pPr>
      <w:r w:rsidRPr="5EFC791A">
        <w:rPr>
          <w:b/>
          <w:bCs/>
        </w:rPr>
        <w:t>Eliminar Empleados</w:t>
      </w:r>
    </w:p>
    <w:p w14:paraId="2E57338E" w14:textId="744BC9D5" w:rsidR="00A24675" w:rsidRDefault="00A24675" w:rsidP="00A24675">
      <w:pPr>
        <w:pStyle w:val="ListParagraph"/>
        <w:ind w:left="1440"/>
      </w:pPr>
      <w:r w:rsidRPr="7AC1DD87">
        <w:rPr>
          <w:b/>
          <w:bCs/>
        </w:rPr>
        <w:t xml:space="preserve">Actor: </w:t>
      </w:r>
      <w:r w:rsidRPr="00814905">
        <w:t>Administrador de Peluquería</w:t>
      </w:r>
    </w:p>
    <w:p w14:paraId="62618761" w14:textId="0DF4EDBF" w:rsidR="00A24675" w:rsidRDefault="00A24675" w:rsidP="00A24675">
      <w:pPr>
        <w:pStyle w:val="ListParagraph"/>
        <w:ind w:left="1440"/>
      </w:pPr>
      <w:r w:rsidRPr="69F3BDA8">
        <w:rPr>
          <w:b/>
          <w:bCs/>
        </w:rPr>
        <w:t xml:space="preserve">Tipo: </w:t>
      </w:r>
      <w:r>
        <w:t>Secundario</w:t>
      </w:r>
    </w:p>
    <w:p w14:paraId="5293884D" w14:textId="7272B867" w:rsidR="00A24675" w:rsidRDefault="00A24675" w:rsidP="00A24675">
      <w:pPr>
        <w:pStyle w:val="ListParagraph"/>
        <w:ind w:left="1440"/>
      </w:pPr>
      <w:r w:rsidRPr="7AC1DD87">
        <w:rPr>
          <w:b/>
          <w:bCs/>
        </w:rPr>
        <w:t xml:space="preserve">Propósito: </w:t>
      </w:r>
      <w:r w:rsidRPr="00814905">
        <w:t>Permitir la eliminación de un empleado d</w:t>
      </w:r>
      <w:r w:rsidR="00F14A53">
        <w:t>el sistema y de su peluquería</w:t>
      </w:r>
      <w:r w:rsidRPr="00814905">
        <w:t>.</w:t>
      </w:r>
    </w:p>
    <w:p w14:paraId="00E0D9AD" w14:textId="4B40A392" w:rsidR="00A24675" w:rsidRDefault="00A24675" w:rsidP="00A24675">
      <w:pPr>
        <w:pStyle w:val="ListParagraph"/>
        <w:ind w:left="1440"/>
        <w:rPr>
          <w:b/>
          <w:bCs/>
        </w:rPr>
      </w:pPr>
      <w:r w:rsidRPr="7AC1DD87">
        <w:rPr>
          <w:b/>
          <w:bCs/>
        </w:rPr>
        <w:t xml:space="preserve">Resumen: </w:t>
      </w:r>
      <w:r w:rsidRPr="00814905">
        <w:t>El administrador elimina a un empleado de la peluquería del sistema.</w:t>
      </w:r>
    </w:p>
    <w:p w14:paraId="4D0B844F" w14:textId="6E456F0B" w:rsidR="00A24675" w:rsidRDefault="00A24675" w:rsidP="00A24675">
      <w:pPr>
        <w:pStyle w:val="ListParagraph"/>
        <w:ind w:left="1440"/>
        <w:rPr>
          <w:b/>
          <w:bCs/>
        </w:rPr>
      </w:pPr>
      <w:r w:rsidRPr="7AC1DD87">
        <w:rPr>
          <w:b/>
          <w:bCs/>
        </w:rPr>
        <w:t xml:space="preserve">Precondición: </w:t>
      </w:r>
      <w:r w:rsidR="00F14A53">
        <w:t>El empleado debe estar registrado en el sistema</w:t>
      </w:r>
      <w:r w:rsidRPr="00814905">
        <w:t>.</w:t>
      </w:r>
    </w:p>
    <w:p w14:paraId="4DDFA8F6" w14:textId="59F930EC" w:rsidR="00A24675" w:rsidRDefault="00A24675" w:rsidP="00A24675">
      <w:pPr>
        <w:pStyle w:val="ListParagraph"/>
        <w:ind w:left="1440"/>
        <w:rPr>
          <w:b/>
          <w:bCs/>
        </w:rPr>
      </w:pPr>
      <w:r w:rsidRPr="69F3BDA8">
        <w:rPr>
          <w:b/>
          <w:bCs/>
        </w:rPr>
        <w:t>Curso básico: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788"/>
        <w:gridCol w:w="3788"/>
      </w:tblGrid>
      <w:tr w:rsidR="00A24675" w14:paraId="54810787" w14:textId="77777777">
        <w:trPr>
          <w:trHeight w:val="300"/>
        </w:trPr>
        <w:tc>
          <w:tcPr>
            <w:tcW w:w="3788" w:type="dxa"/>
          </w:tcPr>
          <w:p w14:paraId="1861B7A4" w14:textId="77777777" w:rsidR="00A24675" w:rsidRDefault="00A24675">
            <w:pPr>
              <w:pStyle w:val="ListParagraph"/>
              <w:ind w:left="0"/>
              <w:rPr>
                <w:b/>
                <w:bCs/>
              </w:rPr>
            </w:pPr>
            <w:r w:rsidRPr="69F3BDA8">
              <w:rPr>
                <w:b/>
                <w:bCs/>
              </w:rPr>
              <w:t>Acciones del actor</w:t>
            </w:r>
          </w:p>
        </w:tc>
        <w:tc>
          <w:tcPr>
            <w:tcW w:w="3788" w:type="dxa"/>
          </w:tcPr>
          <w:p w14:paraId="77CED2FC" w14:textId="77777777" w:rsidR="00A24675" w:rsidRDefault="00A24675">
            <w:pPr>
              <w:pStyle w:val="ListParagraph"/>
              <w:ind w:left="0"/>
              <w:rPr>
                <w:b/>
                <w:bCs/>
              </w:rPr>
            </w:pPr>
            <w:r w:rsidRPr="69F3BDA8">
              <w:rPr>
                <w:b/>
                <w:bCs/>
              </w:rPr>
              <w:t>Acciones del sistema</w:t>
            </w:r>
          </w:p>
        </w:tc>
      </w:tr>
      <w:tr w:rsidR="00A24675" w14:paraId="12F27FAC" w14:textId="77777777">
        <w:trPr>
          <w:trHeight w:val="300"/>
        </w:trPr>
        <w:tc>
          <w:tcPr>
            <w:tcW w:w="3788" w:type="dxa"/>
          </w:tcPr>
          <w:p w14:paraId="750ABB27" w14:textId="77777777" w:rsidR="00A24675" w:rsidRPr="00814905" w:rsidRDefault="00A24675" w:rsidP="00A24675">
            <w:pPr>
              <w:pStyle w:val="ListParagraph"/>
              <w:numPr>
                <w:ilvl w:val="0"/>
                <w:numId w:val="24"/>
              </w:numPr>
            </w:pPr>
            <w:r w:rsidRPr="00814905">
              <w:t>El administrador ingresa el código del empleado que desea eliminar</w:t>
            </w:r>
          </w:p>
        </w:tc>
        <w:tc>
          <w:tcPr>
            <w:tcW w:w="3788" w:type="dxa"/>
          </w:tcPr>
          <w:p w14:paraId="37BAC3B3" w14:textId="77777777" w:rsidR="00A24675" w:rsidRPr="00814905" w:rsidRDefault="00A24675" w:rsidP="00A24675">
            <w:pPr>
              <w:pStyle w:val="ListParagraph"/>
              <w:numPr>
                <w:ilvl w:val="0"/>
                <w:numId w:val="24"/>
              </w:numPr>
            </w:pPr>
            <w:r w:rsidRPr="00814905">
              <w:t>Se verifica que el empleado exista.</w:t>
            </w:r>
          </w:p>
        </w:tc>
      </w:tr>
      <w:tr w:rsidR="00A24675" w14:paraId="0B37B3A9" w14:textId="77777777">
        <w:trPr>
          <w:trHeight w:val="300"/>
        </w:trPr>
        <w:tc>
          <w:tcPr>
            <w:tcW w:w="3788" w:type="dxa"/>
          </w:tcPr>
          <w:p w14:paraId="7C18B48F" w14:textId="77777777" w:rsidR="00A24675" w:rsidRPr="00814905" w:rsidRDefault="00A24675" w:rsidP="00A24675">
            <w:pPr>
              <w:pStyle w:val="ListParagraph"/>
              <w:numPr>
                <w:ilvl w:val="0"/>
                <w:numId w:val="24"/>
              </w:numPr>
            </w:pPr>
            <w:r w:rsidRPr="00814905">
              <w:t>El administrador presiona el botón de eliminar empleado</w:t>
            </w:r>
          </w:p>
        </w:tc>
        <w:tc>
          <w:tcPr>
            <w:tcW w:w="3788" w:type="dxa"/>
          </w:tcPr>
          <w:p w14:paraId="5AD3D24D" w14:textId="72FD5828" w:rsidR="00A24675" w:rsidRPr="00814905" w:rsidRDefault="00A24675" w:rsidP="00A24675">
            <w:pPr>
              <w:pStyle w:val="ListParagraph"/>
              <w:numPr>
                <w:ilvl w:val="0"/>
                <w:numId w:val="24"/>
              </w:numPr>
            </w:pPr>
            <w:r w:rsidRPr="00814905">
              <w:t>Se elimina el empleado.</w:t>
            </w:r>
          </w:p>
        </w:tc>
      </w:tr>
    </w:tbl>
    <w:p w14:paraId="72F40C25" w14:textId="0EFEB39C" w:rsidR="00A24675" w:rsidRDefault="00A24675" w:rsidP="00A24675">
      <w:pPr>
        <w:pStyle w:val="ListParagraph"/>
        <w:ind w:left="1440"/>
        <w:rPr>
          <w:b/>
          <w:bCs/>
        </w:rPr>
      </w:pPr>
    </w:p>
    <w:p w14:paraId="1782D8A9" w14:textId="048E873F" w:rsidR="00A24675" w:rsidRDefault="00A24675" w:rsidP="00A24675">
      <w:pPr>
        <w:pStyle w:val="ListParagraph"/>
        <w:ind w:left="1440"/>
        <w:rPr>
          <w:b/>
          <w:bCs/>
        </w:rPr>
      </w:pPr>
      <w:r w:rsidRPr="69F3BDA8">
        <w:rPr>
          <w:b/>
          <w:bCs/>
        </w:rPr>
        <w:t>Curso alternativo:</w:t>
      </w:r>
    </w:p>
    <w:p w14:paraId="11BE908E" w14:textId="77777777" w:rsidR="00A24675" w:rsidRDefault="00A24675" w:rsidP="0020435D">
      <w:pPr>
        <w:pStyle w:val="ListParagraph"/>
        <w:numPr>
          <w:ilvl w:val="0"/>
          <w:numId w:val="36"/>
        </w:numPr>
        <w:rPr>
          <w:b/>
          <w:bCs/>
        </w:rPr>
      </w:pPr>
      <w:r>
        <w:rPr>
          <w:b/>
          <w:bCs/>
        </w:rPr>
        <w:t xml:space="preserve">En el paso 2: </w:t>
      </w:r>
      <w:r>
        <w:t>Si el empleado no existe se puede modificar o salir del sistema.</w:t>
      </w:r>
    </w:p>
    <w:p w14:paraId="56BC6429" w14:textId="77777777" w:rsidR="00A24675" w:rsidRDefault="00A24675" w:rsidP="00A24675">
      <w:pPr>
        <w:pStyle w:val="ListParagraph"/>
        <w:ind w:left="1440"/>
        <w:rPr>
          <w:b/>
          <w:bCs/>
        </w:rPr>
      </w:pPr>
      <w:r w:rsidRPr="7AC1DD87">
        <w:rPr>
          <w:b/>
          <w:bCs/>
        </w:rPr>
        <w:t xml:space="preserve">Postcondición: </w:t>
      </w:r>
      <w:r w:rsidRPr="00814905">
        <w:t>El empleado seleccionado es eliminado del sistema.</w:t>
      </w:r>
    </w:p>
    <w:p w14:paraId="145B6B2A" w14:textId="5A441168" w:rsidR="00A24675" w:rsidRDefault="00A24675" w:rsidP="00A24675">
      <w:pPr>
        <w:pStyle w:val="ListParagraph"/>
        <w:ind w:left="1440"/>
        <w:rPr>
          <w:b/>
          <w:bCs/>
        </w:rPr>
      </w:pPr>
      <w:r w:rsidRPr="6BB6A59C">
        <w:rPr>
          <w:b/>
          <w:bCs/>
        </w:rPr>
        <w:t>Referencia:</w:t>
      </w:r>
    </w:p>
    <w:p w14:paraId="122ADDD0" w14:textId="4B781D94" w:rsidR="00A24675" w:rsidRDefault="00062CA1" w:rsidP="00A24675">
      <w:pPr>
        <w:ind w:left="1080" w:firstLine="0"/>
      </w:pPr>
      <w:r w:rsidRPr="00062CA1">
        <w:rPr>
          <w:noProof/>
        </w:rPr>
        <w:drawing>
          <wp:anchor distT="0" distB="0" distL="114300" distR="114300" simplePos="0" relativeHeight="251658249" behindDoc="0" locked="0" layoutInCell="1" allowOverlap="1" wp14:anchorId="647413D6" wp14:editId="567A5054">
            <wp:simplePos x="0" y="0"/>
            <wp:positionH relativeFrom="column">
              <wp:posOffset>1438275</wp:posOffset>
            </wp:positionH>
            <wp:positionV relativeFrom="paragraph">
              <wp:posOffset>255270</wp:posOffset>
            </wp:positionV>
            <wp:extent cx="3667637" cy="2553056"/>
            <wp:effectExtent l="0" t="0" r="9525" b="0"/>
            <wp:wrapTopAndBottom/>
            <wp:docPr id="4849505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5057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8C26D8" w14:textId="63A4516F" w:rsidR="00A24675" w:rsidRDefault="00BC6070" w:rsidP="00A24675">
      <w:pPr>
        <w:ind w:left="1080" w:firstLine="0"/>
      </w:pPr>
      <w:r>
        <w:rPr>
          <w:noProof/>
        </w:rPr>
        <w:drawing>
          <wp:anchor distT="0" distB="0" distL="114300" distR="114300" simplePos="0" relativeHeight="251658293" behindDoc="0" locked="0" layoutInCell="1" allowOverlap="1" wp14:anchorId="57F05626" wp14:editId="3F4CF183">
            <wp:simplePos x="0" y="0"/>
            <wp:positionH relativeFrom="column">
              <wp:posOffset>1726565</wp:posOffset>
            </wp:positionH>
            <wp:positionV relativeFrom="paragraph">
              <wp:posOffset>2623820</wp:posOffset>
            </wp:positionV>
            <wp:extent cx="3325495" cy="4851400"/>
            <wp:effectExtent l="0" t="0" r="8255" b="6350"/>
            <wp:wrapTopAndBottom/>
            <wp:docPr id="1870072" name="Imagen 1870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72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495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BADB60" w14:textId="12AF217C" w:rsidR="00A24675" w:rsidRDefault="00A24675" w:rsidP="00A24675">
      <w:pPr>
        <w:ind w:left="1080" w:firstLine="0"/>
      </w:pPr>
    </w:p>
    <w:p w14:paraId="437EC07A" w14:textId="6171BCD3" w:rsidR="00A24675" w:rsidRDefault="00A24675" w:rsidP="00A24675">
      <w:pPr>
        <w:ind w:left="1080" w:firstLine="0"/>
      </w:pPr>
    </w:p>
    <w:p w14:paraId="70AAD08C" w14:textId="77777777" w:rsidR="00A24675" w:rsidRDefault="00A24675" w:rsidP="00A24675">
      <w:pPr>
        <w:ind w:left="1080" w:firstLine="0"/>
      </w:pPr>
      <w:r>
        <w:rPr>
          <w:noProof/>
        </w:rPr>
        <w:drawing>
          <wp:inline distT="0" distB="0" distL="0" distR="0" wp14:anchorId="5A41E7BF" wp14:editId="2D6465E0">
            <wp:extent cx="4610098" cy="2068569"/>
            <wp:effectExtent l="0" t="0" r="0" b="8255"/>
            <wp:docPr id="4849131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098" cy="206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8EF5" w14:textId="0E6C4296" w:rsidR="00A24675" w:rsidRDefault="00CC6779" w:rsidP="00A24675">
      <w:pPr>
        <w:ind w:left="360" w:firstLine="0"/>
      </w:pPr>
      <w:r w:rsidRPr="00CC6779">
        <w:rPr>
          <w:noProof/>
        </w:rPr>
        <w:drawing>
          <wp:anchor distT="0" distB="0" distL="114300" distR="114300" simplePos="0" relativeHeight="251658252" behindDoc="0" locked="0" layoutInCell="1" allowOverlap="1" wp14:anchorId="515FCED1" wp14:editId="6A433BBF">
            <wp:simplePos x="0" y="0"/>
            <wp:positionH relativeFrom="margin">
              <wp:align>right</wp:align>
            </wp:positionH>
            <wp:positionV relativeFrom="paragraph">
              <wp:posOffset>3800475</wp:posOffset>
            </wp:positionV>
            <wp:extent cx="4883785" cy="1463620"/>
            <wp:effectExtent l="0" t="0" r="0" b="3810"/>
            <wp:wrapTopAndBottom/>
            <wp:docPr id="1802464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6454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146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422B" w:rsidRPr="00BA422B">
        <w:rPr>
          <w:noProof/>
        </w:rPr>
        <w:drawing>
          <wp:anchor distT="0" distB="0" distL="114300" distR="114300" simplePos="0" relativeHeight="251658251" behindDoc="0" locked="0" layoutInCell="1" allowOverlap="1" wp14:anchorId="6450CBF2" wp14:editId="6F2015C3">
            <wp:simplePos x="0" y="0"/>
            <wp:positionH relativeFrom="column">
              <wp:posOffset>1276350</wp:posOffset>
            </wp:positionH>
            <wp:positionV relativeFrom="paragraph">
              <wp:posOffset>104775</wp:posOffset>
            </wp:positionV>
            <wp:extent cx="4019550" cy="3427730"/>
            <wp:effectExtent l="0" t="0" r="0" b="1270"/>
            <wp:wrapTopAndBottom/>
            <wp:docPr id="19554301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3011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DD6D97" w14:textId="2CD55009" w:rsidR="00E4473D" w:rsidRDefault="00E4473D" w:rsidP="009D6CA6">
      <w:pPr>
        <w:ind w:left="360" w:firstLine="0"/>
      </w:pPr>
    </w:p>
    <w:p w14:paraId="2AACCA0E" w14:textId="77777777" w:rsidR="00E4473D" w:rsidRPr="007257C4" w:rsidRDefault="00E4473D" w:rsidP="00E4473D">
      <w:pPr>
        <w:pStyle w:val="ListParagraph"/>
        <w:numPr>
          <w:ilvl w:val="0"/>
          <w:numId w:val="15"/>
        </w:numPr>
        <w:rPr>
          <w:b/>
        </w:rPr>
      </w:pPr>
      <w:r>
        <w:rPr>
          <w:b/>
        </w:rPr>
        <w:t>Gestionar</w:t>
      </w:r>
      <w:r w:rsidRPr="007257C4">
        <w:rPr>
          <w:b/>
        </w:rPr>
        <w:t xml:space="preserve"> Clientes</w:t>
      </w:r>
    </w:p>
    <w:p w14:paraId="41D0512E" w14:textId="77777777" w:rsidR="00E4473D" w:rsidRPr="00761508" w:rsidRDefault="00E4473D" w:rsidP="00E4473D">
      <w:pPr>
        <w:pStyle w:val="ListParagraph"/>
        <w:ind w:left="1440"/>
      </w:pPr>
      <w:r>
        <w:rPr>
          <w:b/>
          <w:bCs/>
        </w:rPr>
        <w:t xml:space="preserve">Actor: </w:t>
      </w:r>
      <w:r>
        <w:t>Cliente</w:t>
      </w:r>
    </w:p>
    <w:p w14:paraId="6FC7203C" w14:textId="77777777" w:rsidR="00E4473D" w:rsidRPr="00761508" w:rsidRDefault="00E4473D" w:rsidP="00E4473D">
      <w:pPr>
        <w:pStyle w:val="ListParagraph"/>
        <w:ind w:left="1440"/>
      </w:pPr>
      <w:r>
        <w:rPr>
          <w:b/>
          <w:bCs/>
        </w:rPr>
        <w:t xml:space="preserve">Tipo: </w:t>
      </w:r>
      <w:r>
        <w:t>Primario</w:t>
      </w:r>
    </w:p>
    <w:p w14:paraId="452C856C" w14:textId="582004E3" w:rsidR="00E4473D" w:rsidRPr="00761508" w:rsidRDefault="00E4473D" w:rsidP="00E4473D">
      <w:pPr>
        <w:pStyle w:val="ListParagraph"/>
        <w:ind w:left="1440"/>
      </w:pPr>
      <w:r>
        <w:rPr>
          <w:b/>
          <w:bCs/>
        </w:rPr>
        <w:t xml:space="preserve">Propósito: </w:t>
      </w:r>
      <w:r w:rsidR="0044688D">
        <w:t>Registrar</w:t>
      </w:r>
      <w:r>
        <w:t xml:space="preserve"> clientes para que puedan tener acceso a la plataforma</w:t>
      </w:r>
    </w:p>
    <w:p w14:paraId="5807622A" w14:textId="77777777" w:rsidR="00E4473D" w:rsidRPr="007E4C8E" w:rsidRDefault="00E4473D" w:rsidP="00E4473D">
      <w:pPr>
        <w:pStyle w:val="ListParagraph"/>
        <w:ind w:left="1440"/>
      </w:pPr>
      <w:r>
        <w:rPr>
          <w:b/>
          <w:bCs/>
        </w:rPr>
        <w:t xml:space="preserve">Resumen: </w:t>
      </w:r>
      <w:r>
        <w:t xml:space="preserve">El cliente ingresa a la plataforma e ingresa sus datos personales: nombre, apellidos, teléfono, correo electrónico, sexo. </w:t>
      </w:r>
    </w:p>
    <w:p w14:paraId="2E4DCE9C" w14:textId="77777777" w:rsidR="00E4473D" w:rsidRPr="007B2911" w:rsidRDefault="00E4473D" w:rsidP="00E4473D">
      <w:pPr>
        <w:pStyle w:val="ListParagraph"/>
        <w:ind w:left="1440"/>
      </w:pPr>
      <w:r>
        <w:rPr>
          <w:b/>
          <w:bCs/>
        </w:rPr>
        <w:t xml:space="preserve">Precondición: </w:t>
      </w:r>
      <w:r>
        <w:t>El cliente debe poder ingresar a la plataforma.</w:t>
      </w:r>
    </w:p>
    <w:p w14:paraId="79FBF8FB" w14:textId="77777777" w:rsidR="00E4473D" w:rsidRDefault="00E4473D" w:rsidP="00E4473D">
      <w:pPr>
        <w:pStyle w:val="ListParagraph"/>
        <w:ind w:left="1440"/>
        <w:rPr>
          <w:b/>
          <w:bCs/>
        </w:rPr>
      </w:pPr>
      <w:r>
        <w:rPr>
          <w:b/>
          <w:bCs/>
        </w:rPr>
        <w:t>Curso básico:</w:t>
      </w:r>
    </w:p>
    <w:p w14:paraId="6935CF4C" w14:textId="77777777" w:rsidR="0044688D" w:rsidRDefault="0044688D" w:rsidP="00E4473D">
      <w:pPr>
        <w:pStyle w:val="ListParagraph"/>
        <w:ind w:left="1440"/>
        <w:rPr>
          <w:b/>
          <w:bCs/>
        </w:rPr>
      </w:pP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804"/>
        <w:gridCol w:w="3772"/>
      </w:tblGrid>
      <w:tr w:rsidR="00E4473D" w14:paraId="595E867D" w14:textId="77777777">
        <w:tc>
          <w:tcPr>
            <w:tcW w:w="3804" w:type="dxa"/>
          </w:tcPr>
          <w:p w14:paraId="528BABDF" w14:textId="77777777" w:rsidR="00E4473D" w:rsidRDefault="00E4473D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Acciones del actor</w:t>
            </w:r>
          </w:p>
        </w:tc>
        <w:tc>
          <w:tcPr>
            <w:tcW w:w="3772" w:type="dxa"/>
          </w:tcPr>
          <w:p w14:paraId="534D590F" w14:textId="77777777" w:rsidR="00E4473D" w:rsidRDefault="00E4473D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Acciones del sistema</w:t>
            </w:r>
          </w:p>
        </w:tc>
      </w:tr>
      <w:tr w:rsidR="00E4473D" w14:paraId="6376648A" w14:textId="77777777">
        <w:tc>
          <w:tcPr>
            <w:tcW w:w="3804" w:type="dxa"/>
          </w:tcPr>
          <w:p w14:paraId="1A5A54C9" w14:textId="77777777" w:rsidR="00E4473D" w:rsidRDefault="00E4473D" w:rsidP="00E4473D">
            <w:pPr>
              <w:pStyle w:val="ListParagraph"/>
              <w:numPr>
                <w:ilvl w:val="0"/>
                <w:numId w:val="26"/>
              </w:numPr>
              <w:rPr>
                <w:b/>
                <w:bCs/>
              </w:rPr>
            </w:pPr>
            <w:r>
              <w:t>Se escribe el nombre, apellidos, teléfono, correo electrónico y sexo</w:t>
            </w:r>
          </w:p>
        </w:tc>
        <w:tc>
          <w:tcPr>
            <w:tcW w:w="3772" w:type="dxa"/>
          </w:tcPr>
          <w:p w14:paraId="167361AA" w14:textId="77777777" w:rsidR="00E4473D" w:rsidRDefault="00E4473D" w:rsidP="00E4473D">
            <w:pPr>
              <w:pStyle w:val="ListParagraph"/>
              <w:numPr>
                <w:ilvl w:val="0"/>
                <w:numId w:val="26"/>
              </w:numPr>
              <w:rPr>
                <w:b/>
                <w:bCs/>
              </w:rPr>
            </w:pPr>
            <w:r>
              <w:t>Se verifica que el correo electrónico no exista.</w:t>
            </w:r>
          </w:p>
        </w:tc>
      </w:tr>
      <w:tr w:rsidR="00E4473D" w14:paraId="2F485F5D" w14:textId="77777777">
        <w:tc>
          <w:tcPr>
            <w:tcW w:w="3804" w:type="dxa"/>
          </w:tcPr>
          <w:p w14:paraId="4FFBDB4C" w14:textId="77777777" w:rsidR="00E4473D" w:rsidRDefault="00E4473D" w:rsidP="00E4473D">
            <w:pPr>
              <w:pStyle w:val="ListParagraph"/>
              <w:numPr>
                <w:ilvl w:val="0"/>
                <w:numId w:val="26"/>
              </w:numPr>
              <w:rPr>
                <w:b/>
                <w:bCs/>
              </w:rPr>
            </w:pPr>
            <w:r>
              <w:t>Se guarda la información del cliente.</w:t>
            </w:r>
          </w:p>
        </w:tc>
        <w:tc>
          <w:tcPr>
            <w:tcW w:w="3772" w:type="dxa"/>
          </w:tcPr>
          <w:p w14:paraId="0C18D24C" w14:textId="77777777" w:rsidR="00E4473D" w:rsidRDefault="00E4473D" w:rsidP="00E4473D">
            <w:pPr>
              <w:pStyle w:val="ListParagraph"/>
              <w:numPr>
                <w:ilvl w:val="0"/>
                <w:numId w:val="26"/>
              </w:numPr>
              <w:rPr>
                <w:b/>
                <w:bCs/>
              </w:rPr>
            </w:pPr>
            <w:r>
              <w:t>Se guarda el nuevo usuario cliente.</w:t>
            </w:r>
          </w:p>
        </w:tc>
      </w:tr>
    </w:tbl>
    <w:p w14:paraId="067F3DA4" w14:textId="77777777" w:rsidR="00E4473D" w:rsidRPr="004B1F16" w:rsidRDefault="00E4473D" w:rsidP="00E4473D">
      <w:pPr>
        <w:pStyle w:val="ListParagraph"/>
        <w:ind w:left="1440"/>
        <w:rPr>
          <w:b/>
          <w:bCs/>
        </w:rPr>
      </w:pPr>
    </w:p>
    <w:p w14:paraId="5A6C81A9" w14:textId="77777777" w:rsidR="00E4473D" w:rsidRDefault="00E4473D" w:rsidP="00E4473D">
      <w:pPr>
        <w:pStyle w:val="ListParagraph"/>
        <w:ind w:left="1440"/>
        <w:rPr>
          <w:b/>
          <w:bCs/>
        </w:rPr>
      </w:pPr>
      <w:r>
        <w:rPr>
          <w:b/>
          <w:bCs/>
        </w:rPr>
        <w:t>Curso alternativo:</w:t>
      </w:r>
    </w:p>
    <w:p w14:paraId="0FB71C5F" w14:textId="77777777" w:rsidR="00E4473D" w:rsidRDefault="00E4473D" w:rsidP="00E4473D">
      <w:pPr>
        <w:pStyle w:val="ListParagraph"/>
        <w:numPr>
          <w:ilvl w:val="0"/>
          <w:numId w:val="27"/>
        </w:numPr>
        <w:rPr>
          <w:b/>
          <w:bCs/>
        </w:rPr>
      </w:pPr>
      <w:r>
        <w:rPr>
          <w:b/>
          <w:bCs/>
        </w:rPr>
        <w:t xml:space="preserve">En el paso 2: </w:t>
      </w:r>
      <w:r>
        <w:t>En el paso 2 si el correo electrónico ya está registrado, se puede eliminar, modificar o salir del sistema.</w:t>
      </w:r>
    </w:p>
    <w:p w14:paraId="7EC8122B" w14:textId="77777777" w:rsidR="00E4473D" w:rsidRPr="0038304D" w:rsidRDefault="00E4473D" w:rsidP="00E4473D">
      <w:pPr>
        <w:pStyle w:val="ListParagraph"/>
        <w:ind w:left="1440"/>
      </w:pPr>
      <w:r>
        <w:rPr>
          <w:b/>
          <w:bCs/>
        </w:rPr>
        <w:t xml:space="preserve">Postcondición: </w:t>
      </w:r>
      <w:r>
        <w:t>El cliente queda registrado y puede acceder a la plataforma para realizar reservas.</w:t>
      </w:r>
    </w:p>
    <w:p w14:paraId="5C6DFB86" w14:textId="77777777" w:rsidR="00E4473D" w:rsidRDefault="00E4473D" w:rsidP="00E4473D">
      <w:pPr>
        <w:pStyle w:val="ListParagraph"/>
        <w:ind w:left="1440"/>
      </w:pPr>
      <w:r>
        <w:rPr>
          <w:b/>
          <w:bCs/>
        </w:rPr>
        <w:t xml:space="preserve">Referencia: </w:t>
      </w:r>
      <w:r>
        <w:t>Párrafo 1.</w:t>
      </w:r>
    </w:p>
    <w:p w14:paraId="02571FEC" w14:textId="66A7F47E" w:rsidR="00E4473D" w:rsidRDefault="00F12904" w:rsidP="00E4473D">
      <w:pPr>
        <w:pStyle w:val="ListParagraph"/>
        <w:ind w:left="1440"/>
      </w:pPr>
      <w:r w:rsidRPr="00F12904">
        <w:rPr>
          <w:noProof/>
        </w:rPr>
        <w:drawing>
          <wp:inline distT="0" distB="0" distL="0" distR="0" wp14:anchorId="545B70C5" wp14:editId="53021E17">
            <wp:extent cx="4467849" cy="3581900"/>
            <wp:effectExtent l="0" t="0" r="9525" b="0"/>
            <wp:docPr id="15293663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6634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44D9" w14:textId="77777777" w:rsidR="00E4473D" w:rsidRDefault="00E4473D" w:rsidP="00E4473D">
      <w:pPr>
        <w:pStyle w:val="ListParagraph"/>
        <w:ind w:left="1440"/>
      </w:pPr>
      <w:r w:rsidRPr="00A92A47">
        <w:rPr>
          <w:noProof/>
        </w:rPr>
        <w:drawing>
          <wp:inline distT="0" distB="0" distL="0" distR="0" wp14:anchorId="2E165BEB" wp14:editId="2AD12349">
            <wp:extent cx="4132109" cy="3368040"/>
            <wp:effectExtent l="0" t="0" r="1905" b="3810"/>
            <wp:docPr id="9737675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6759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37051" cy="337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27CD" w14:textId="77777777" w:rsidR="00E4473D" w:rsidRDefault="00E4473D" w:rsidP="00E4473D">
      <w:pPr>
        <w:pStyle w:val="ListParagraph"/>
        <w:ind w:left="1440"/>
      </w:pPr>
      <w:r w:rsidRPr="001D311C">
        <w:rPr>
          <w:noProof/>
        </w:rPr>
        <w:drawing>
          <wp:inline distT="0" distB="0" distL="0" distR="0" wp14:anchorId="344363FD" wp14:editId="185FAACB">
            <wp:extent cx="4396775" cy="1600200"/>
            <wp:effectExtent l="0" t="0" r="3810" b="0"/>
            <wp:docPr id="7259665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6657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99929" cy="160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D4B0" w14:textId="33777A29" w:rsidR="00E4473D" w:rsidRDefault="00A137ED" w:rsidP="00E4473D">
      <w:pPr>
        <w:pStyle w:val="ListParagraph"/>
        <w:ind w:left="1440"/>
      </w:pPr>
      <w:r w:rsidRPr="00A137ED">
        <w:rPr>
          <w:noProof/>
        </w:rPr>
        <w:drawing>
          <wp:anchor distT="0" distB="0" distL="114300" distR="114300" simplePos="0" relativeHeight="251658253" behindDoc="0" locked="0" layoutInCell="1" allowOverlap="1" wp14:anchorId="09963550" wp14:editId="4A2453F5">
            <wp:simplePos x="0" y="0"/>
            <wp:positionH relativeFrom="column">
              <wp:posOffset>1257300</wp:posOffset>
            </wp:positionH>
            <wp:positionV relativeFrom="paragraph">
              <wp:posOffset>0</wp:posOffset>
            </wp:positionV>
            <wp:extent cx="3771900" cy="3576948"/>
            <wp:effectExtent l="0" t="0" r="0" b="5080"/>
            <wp:wrapTopAndBottom/>
            <wp:docPr id="9365020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0201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576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014F62" w14:textId="77777777" w:rsidR="00E4473D" w:rsidRDefault="00E4473D" w:rsidP="00E4473D">
      <w:pPr>
        <w:pStyle w:val="ListParagraph"/>
        <w:ind w:left="1440"/>
      </w:pPr>
      <w:r w:rsidRPr="00B4315E">
        <w:rPr>
          <w:noProof/>
        </w:rPr>
        <w:drawing>
          <wp:inline distT="0" distB="0" distL="0" distR="0" wp14:anchorId="47B32629" wp14:editId="3ECBD3ED">
            <wp:extent cx="4590225" cy="929640"/>
            <wp:effectExtent l="0" t="0" r="1270" b="3810"/>
            <wp:docPr id="934984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8403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97090" cy="9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3245" w14:textId="258893E2" w:rsidR="00D20B13" w:rsidRPr="00D20B13" w:rsidRDefault="00D20B13" w:rsidP="00D20B13">
      <w:pPr>
        <w:pStyle w:val="ListParagraph"/>
        <w:numPr>
          <w:ilvl w:val="0"/>
          <w:numId w:val="15"/>
        </w:numPr>
      </w:pPr>
      <w:r>
        <w:rPr>
          <w:b/>
          <w:bCs/>
        </w:rPr>
        <w:t>Gestionar Cliente fiel</w:t>
      </w:r>
    </w:p>
    <w:p w14:paraId="661EA263" w14:textId="62B22FDD" w:rsidR="00506420" w:rsidRDefault="00506420" w:rsidP="00506420">
      <w:pPr>
        <w:pStyle w:val="ListParagraph"/>
        <w:ind w:left="1440"/>
      </w:pPr>
      <w:r w:rsidRPr="37BD9EAD">
        <w:rPr>
          <w:b/>
          <w:bCs/>
        </w:rPr>
        <w:t xml:space="preserve">Actor: </w:t>
      </w:r>
      <w:r w:rsidR="000679DA">
        <w:t xml:space="preserve">Secretaria del salón, </w:t>
      </w:r>
      <w:r w:rsidRPr="00BD1E8C">
        <w:t>Administrador de Peluquería</w:t>
      </w:r>
      <w:r w:rsidR="000679DA">
        <w:t xml:space="preserve"> (iniciador)</w:t>
      </w:r>
    </w:p>
    <w:p w14:paraId="40489964" w14:textId="77777777" w:rsidR="00506420" w:rsidRDefault="00506420" w:rsidP="00506420">
      <w:pPr>
        <w:pStyle w:val="ListParagraph"/>
        <w:ind w:left="1440"/>
      </w:pPr>
      <w:r w:rsidRPr="5594D5EC">
        <w:rPr>
          <w:b/>
          <w:bCs/>
        </w:rPr>
        <w:t xml:space="preserve">Tipo: </w:t>
      </w:r>
      <w:r w:rsidRPr="00BD1E8C">
        <w:t>Primario</w:t>
      </w:r>
    </w:p>
    <w:p w14:paraId="3C315A9C" w14:textId="59F58828" w:rsidR="00506420" w:rsidRDefault="00506420" w:rsidP="00506420">
      <w:pPr>
        <w:pStyle w:val="ListParagraph"/>
        <w:ind w:left="1440"/>
      </w:pPr>
      <w:r w:rsidRPr="7D79CA2A">
        <w:rPr>
          <w:b/>
          <w:bCs/>
        </w:rPr>
        <w:t xml:space="preserve">Propósito: </w:t>
      </w:r>
      <w:r>
        <w:t xml:space="preserve">Registrar los </w:t>
      </w:r>
      <w:r w:rsidR="00446BFD">
        <w:t>clientes que son fieles a su peluquería.</w:t>
      </w:r>
    </w:p>
    <w:p w14:paraId="4C6DDEE0" w14:textId="27153F88" w:rsidR="00506420" w:rsidRPr="00BD1E8C" w:rsidRDefault="00506420" w:rsidP="00506420">
      <w:pPr>
        <w:pStyle w:val="ListParagraph"/>
        <w:ind w:left="1440"/>
      </w:pPr>
      <w:r w:rsidRPr="6A8255D6">
        <w:rPr>
          <w:b/>
          <w:bCs/>
        </w:rPr>
        <w:t xml:space="preserve">Resumen: </w:t>
      </w:r>
      <w:r w:rsidR="00446BFD">
        <w:t>El administrador</w:t>
      </w:r>
      <w:r w:rsidR="00D714E9">
        <w:t xml:space="preserve"> le pide a la secretaria que </w:t>
      </w:r>
      <w:r w:rsidR="00D34B80">
        <w:t xml:space="preserve">registre a un cliente </w:t>
      </w:r>
      <w:r w:rsidR="00F52CD8">
        <w:t xml:space="preserve">de la plataforma como un cliente fiel de la peluquería. </w:t>
      </w:r>
    </w:p>
    <w:p w14:paraId="2E0C06CD" w14:textId="15541E95" w:rsidR="00506420" w:rsidRDefault="00506420" w:rsidP="00506420">
      <w:pPr>
        <w:pStyle w:val="ListParagraph"/>
        <w:ind w:left="1440"/>
        <w:rPr>
          <w:b/>
          <w:bCs/>
        </w:rPr>
      </w:pPr>
      <w:r w:rsidRPr="53ACC5F1">
        <w:rPr>
          <w:b/>
          <w:bCs/>
        </w:rPr>
        <w:t xml:space="preserve">Precondición: </w:t>
      </w:r>
      <w:r w:rsidR="0098071D">
        <w:t>El cliente y el salón deben estar registrados en el sistema.</w:t>
      </w:r>
    </w:p>
    <w:p w14:paraId="1E6DAEA2" w14:textId="77777777" w:rsidR="00506420" w:rsidRDefault="00506420" w:rsidP="00506420">
      <w:pPr>
        <w:pStyle w:val="ListParagraph"/>
        <w:ind w:left="1440"/>
        <w:rPr>
          <w:b/>
          <w:bCs/>
        </w:rPr>
      </w:pPr>
      <w:r w:rsidRPr="5594D5EC">
        <w:rPr>
          <w:b/>
          <w:bCs/>
        </w:rPr>
        <w:t>Curso básico: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788"/>
        <w:gridCol w:w="3788"/>
      </w:tblGrid>
      <w:tr w:rsidR="00506420" w14:paraId="64268D62" w14:textId="77777777" w:rsidTr="00677005">
        <w:trPr>
          <w:trHeight w:val="300"/>
        </w:trPr>
        <w:tc>
          <w:tcPr>
            <w:tcW w:w="3788" w:type="dxa"/>
          </w:tcPr>
          <w:p w14:paraId="70D12D41" w14:textId="77777777" w:rsidR="00506420" w:rsidRDefault="00506420" w:rsidP="00677005">
            <w:pPr>
              <w:pStyle w:val="ListParagraph"/>
              <w:ind w:left="0"/>
              <w:rPr>
                <w:b/>
                <w:bCs/>
              </w:rPr>
            </w:pPr>
            <w:r w:rsidRPr="5594D5EC">
              <w:rPr>
                <w:b/>
                <w:bCs/>
              </w:rPr>
              <w:t>Acciones del actor</w:t>
            </w:r>
          </w:p>
        </w:tc>
        <w:tc>
          <w:tcPr>
            <w:tcW w:w="3788" w:type="dxa"/>
          </w:tcPr>
          <w:p w14:paraId="23C1FD7E" w14:textId="77777777" w:rsidR="00506420" w:rsidRDefault="00506420" w:rsidP="00677005">
            <w:pPr>
              <w:pStyle w:val="ListParagraph"/>
              <w:ind w:left="0"/>
              <w:rPr>
                <w:b/>
                <w:bCs/>
              </w:rPr>
            </w:pPr>
            <w:r w:rsidRPr="5594D5EC">
              <w:rPr>
                <w:b/>
                <w:bCs/>
              </w:rPr>
              <w:t>Acciones del sistema</w:t>
            </w:r>
          </w:p>
        </w:tc>
      </w:tr>
      <w:tr w:rsidR="00506420" w14:paraId="0686FBD0" w14:textId="77777777" w:rsidTr="00677005">
        <w:trPr>
          <w:trHeight w:val="300"/>
        </w:trPr>
        <w:tc>
          <w:tcPr>
            <w:tcW w:w="3788" w:type="dxa"/>
          </w:tcPr>
          <w:p w14:paraId="360AD4CD" w14:textId="77777777" w:rsidR="00506420" w:rsidRPr="00216202" w:rsidRDefault="00506420" w:rsidP="00677005">
            <w:pPr>
              <w:pStyle w:val="ListParagraph"/>
              <w:ind w:left="0"/>
            </w:pPr>
            <w:r>
              <w:t>Paso 1. Se ingresa el código del salón de belleza.</w:t>
            </w:r>
          </w:p>
        </w:tc>
        <w:tc>
          <w:tcPr>
            <w:tcW w:w="3788" w:type="dxa"/>
          </w:tcPr>
          <w:p w14:paraId="58927B09" w14:textId="77777777" w:rsidR="00506420" w:rsidRPr="00404C35" w:rsidRDefault="00506420" w:rsidP="00677005">
            <w:pPr>
              <w:pStyle w:val="ListParagraph"/>
              <w:ind w:left="0"/>
            </w:pPr>
            <w:r>
              <w:t>Paso 2. Se verifica que el salón exista.</w:t>
            </w:r>
          </w:p>
        </w:tc>
      </w:tr>
      <w:tr w:rsidR="00506420" w14:paraId="6FC8FBB1" w14:textId="77777777" w:rsidTr="00677005">
        <w:trPr>
          <w:trHeight w:val="300"/>
        </w:trPr>
        <w:tc>
          <w:tcPr>
            <w:tcW w:w="3788" w:type="dxa"/>
          </w:tcPr>
          <w:p w14:paraId="0377117D" w14:textId="3CBA426B" w:rsidR="00506420" w:rsidRDefault="00506420" w:rsidP="00677005">
            <w:pPr>
              <w:pStyle w:val="ListParagraph"/>
              <w:ind w:left="0"/>
            </w:pPr>
            <w:r>
              <w:t xml:space="preserve">Paso 3. Se ingresa el código del </w:t>
            </w:r>
            <w:r w:rsidR="0023251F">
              <w:t>cliente</w:t>
            </w:r>
            <w:r>
              <w:t>.</w:t>
            </w:r>
          </w:p>
        </w:tc>
        <w:tc>
          <w:tcPr>
            <w:tcW w:w="3788" w:type="dxa"/>
          </w:tcPr>
          <w:p w14:paraId="09E6A15C" w14:textId="4724D7F5" w:rsidR="00506420" w:rsidRDefault="00506420" w:rsidP="00677005">
            <w:pPr>
              <w:pStyle w:val="ListParagraph"/>
              <w:ind w:left="0"/>
            </w:pPr>
            <w:r>
              <w:t xml:space="preserve">Paso 4. Se verifica que el </w:t>
            </w:r>
            <w:r w:rsidR="0023251F">
              <w:t xml:space="preserve">cliente </w:t>
            </w:r>
            <w:r>
              <w:t>exista en el sistema.</w:t>
            </w:r>
          </w:p>
        </w:tc>
      </w:tr>
      <w:tr w:rsidR="00506420" w14:paraId="181511B4" w14:textId="77777777" w:rsidTr="00677005">
        <w:trPr>
          <w:trHeight w:val="300"/>
        </w:trPr>
        <w:tc>
          <w:tcPr>
            <w:tcW w:w="3788" w:type="dxa"/>
          </w:tcPr>
          <w:p w14:paraId="0C6CBB20" w14:textId="66A89D64" w:rsidR="00506420" w:rsidRDefault="00506420" w:rsidP="00677005">
            <w:pPr>
              <w:pStyle w:val="ListParagraph"/>
              <w:ind w:left="0"/>
            </w:pPr>
            <w:r>
              <w:t xml:space="preserve">Paso 5. </w:t>
            </w:r>
            <w:r w:rsidR="0023251F">
              <w:t>Se cambia el estado del cliente a cliente fiel a esa peluquería en el sistema</w:t>
            </w:r>
          </w:p>
        </w:tc>
        <w:tc>
          <w:tcPr>
            <w:tcW w:w="3788" w:type="dxa"/>
          </w:tcPr>
          <w:p w14:paraId="42537DFC" w14:textId="77777777" w:rsidR="00506420" w:rsidRDefault="00506420" w:rsidP="00677005">
            <w:pPr>
              <w:pStyle w:val="ListParagraph"/>
              <w:ind w:left="0"/>
            </w:pPr>
          </w:p>
        </w:tc>
      </w:tr>
      <w:tr w:rsidR="00506420" w14:paraId="15300228" w14:textId="77777777" w:rsidTr="00677005">
        <w:trPr>
          <w:trHeight w:val="300"/>
        </w:trPr>
        <w:tc>
          <w:tcPr>
            <w:tcW w:w="3788" w:type="dxa"/>
          </w:tcPr>
          <w:p w14:paraId="7B54E21B" w14:textId="77777777" w:rsidR="00506420" w:rsidRDefault="00506420" w:rsidP="00677005">
            <w:pPr>
              <w:pStyle w:val="ListParagraph"/>
              <w:ind w:left="0"/>
            </w:pPr>
            <w:r>
              <w:t xml:space="preserve">Paso 6. Se guarda </w:t>
            </w:r>
          </w:p>
        </w:tc>
        <w:tc>
          <w:tcPr>
            <w:tcW w:w="3788" w:type="dxa"/>
          </w:tcPr>
          <w:p w14:paraId="02731D19" w14:textId="77777777" w:rsidR="00506420" w:rsidRDefault="00506420" w:rsidP="00677005">
            <w:pPr>
              <w:pStyle w:val="ListParagraph"/>
              <w:ind w:left="0"/>
            </w:pPr>
            <w:r>
              <w:t>Paso 7. Se guarda.</w:t>
            </w:r>
          </w:p>
        </w:tc>
      </w:tr>
    </w:tbl>
    <w:p w14:paraId="6DCF633E" w14:textId="77777777" w:rsidR="00506420" w:rsidRDefault="00506420" w:rsidP="00506420">
      <w:pPr>
        <w:pStyle w:val="ListParagraph"/>
        <w:ind w:left="1440"/>
        <w:rPr>
          <w:b/>
          <w:bCs/>
        </w:rPr>
      </w:pPr>
    </w:p>
    <w:p w14:paraId="481F2088" w14:textId="77777777" w:rsidR="00506420" w:rsidRDefault="00506420" w:rsidP="00506420">
      <w:pPr>
        <w:pStyle w:val="ListParagraph"/>
        <w:ind w:left="1440"/>
      </w:pPr>
      <w:r w:rsidRPr="67464781">
        <w:rPr>
          <w:b/>
          <w:bCs/>
        </w:rPr>
        <w:t xml:space="preserve">Curso alternativo: </w:t>
      </w:r>
    </w:p>
    <w:p w14:paraId="6D2FE788" w14:textId="77777777" w:rsidR="00506420" w:rsidRDefault="00506420" w:rsidP="0020435D">
      <w:pPr>
        <w:pStyle w:val="ListParagraph"/>
        <w:numPr>
          <w:ilvl w:val="0"/>
          <w:numId w:val="34"/>
        </w:numPr>
      </w:pPr>
      <w:r>
        <w:rPr>
          <w:b/>
          <w:bCs/>
        </w:rPr>
        <w:t xml:space="preserve">En el paso 2: </w:t>
      </w:r>
      <w:r>
        <w:t>Si no existe el salón, se puede editar, modificar, eliminar o salir del sistema.</w:t>
      </w:r>
    </w:p>
    <w:p w14:paraId="61D23C59" w14:textId="35DC5F4A" w:rsidR="00506420" w:rsidRPr="00BD1E8C" w:rsidRDefault="00506420" w:rsidP="0020435D">
      <w:pPr>
        <w:pStyle w:val="ListParagraph"/>
        <w:numPr>
          <w:ilvl w:val="0"/>
          <w:numId w:val="34"/>
        </w:numPr>
      </w:pPr>
      <w:r>
        <w:rPr>
          <w:b/>
          <w:bCs/>
        </w:rPr>
        <w:t>En el paso 4:</w:t>
      </w:r>
      <w:r>
        <w:t xml:space="preserve"> Si no existe el </w:t>
      </w:r>
      <w:r w:rsidR="0023251F">
        <w:t>cliente</w:t>
      </w:r>
      <w:r>
        <w:t>, se puede modificar, eliminar o salir del sistema.</w:t>
      </w:r>
    </w:p>
    <w:p w14:paraId="623E6A6E" w14:textId="5F8AC118" w:rsidR="00D20B13" w:rsidRDefault="00506420" w:rsidP="00506420">
      <w:pPr>
        <w:pStyle w:val="ListParagraph"/>
        <w:ind w:left="1440"/>
      </w:pPr>
      <w:r w:rsidRPr="6A66FF81">
        <w:rPr>
          <w:b/>
          <w:bCs/>
        </w:rPr>
        <w:t xml:space="preserve">Postcondición: </w:t>
      </w:r>
      <w:r w:rsidR="0023251F">
        <w:t>El cliente queda</w:t>
      </w:r>
      <w:r>
        <w:t xml:space="preserve"> registrado</w:t>
      </w:r>
      <w:r w:rsidR="0023251F">
        <w:t xml:space="preserve"> como cliente fiel al salón</w:t>
      </w:r>
      <w:r>
        <w:t xml:space="preserve"> en el sistema.</w:t>
      </w:r>
    </w:p>
    <w:p w14:paraId="7A15B29B" w14:textId="691E93E7" w:rsidR="00B926D1" w:rsidRDefault="00B62EB1" w:rsidP="00506420">
      <w:pPr>
        <w:pStyle w:val="ListParagraph"/>
        <w:ind w:left="1440"/>
      </w:pPr>
      <w:r w:rsidRPr="00B62EB1">
        <w:rPr>
          <w:noProof/>
        </w:rPr>
        <w:drawing>
          <wp:anchor distT="0" distB="0" distL="114300" distR="114300" simplePos="0" relativeHeight="251658273" behindDoc="0" locked="0" layoutInCell="1" allowOverlap="1" wp14:anchorId="2A82D8B8" wp14:editId="7BEBAAB6">
            <wp:simplePos x="0" y="0"/>
            <wp:positionH relativeFrom="column">
              <wp:posOffset>1419225</wp:posOffset>
            </wp:positionH>
            <wp:positionV relativeFrom="paragraph">
              <wp:posOffset>439420</wp:posOffset>
            </wp:positionV>
            <wp:extent cx="3362325" cy="2860675"/>
            <wp:effectExtent l="0" t="0" r="9525" b="0"/>
            <wp:wrapTopAndBottom/>
            <wp:docPr id="5614966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9666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5BF3FF" w14:textId="32D1B067" w:rsidR="0095229C" w:rsidRDefault="0095229C" w:rsidP="00506420">
      <w:pPr>
        <w:pStyle w:val="ListParagraph"/>
        <w:ind w:left="1440"/>
      </w:pPr>
    </w:p>
    <w:p w14:paraId="256E99FB" w14:textId="6CD84DC1" w:rsidR="0095229C" w:rsidRDefault="00CF031C" w:rsidP="00CF031C">
      <w:pPr>
        <w:pStyle w:val="ListParagraph"/>
        <w:tabs>
          <w:tab w:val="left" w:pos="2818"/>
        </w:tabs>
        <w:ind w:left="1440"/>
      </w:pPr>
      <w:r>
        <w:tab/>
      </w:r>
    </w:p>
    <w:p w14:paraId="222EFFBB" w14:textId="77777777" w:rsidR="0095229C" w:rsidRDefault="0095229C" w:rsidP="00506420">
      <w:pPr>
        <w:pStyle w:val="ListParagraph"/>
        <w:ind w:left="1440"/>
      </w:pPr>
    </w:p>
    <w:p w14:paraId="2A2EBDFF" w14:textId="77777777" w:rsidR="0095229C" w:rsidRDefault="0095229C" w:rsidP="00506420">
      <w:pPr>
        <w:pStyle w:val="ListParagraph"/>
        <w:ind w:left="1440"/>
      </w:pPr>
    </w:p>
    <w:p w14:paraId="3244C625" w14:textId="77777777" w:rsidR="0095229C" w:rsidRDefault="0095229C" w:rsidP="00506420">
      <w:pPr>
        <w:pStyle w:val="ListParagraph"/>
        <w:ind w:left="1440"/>
      </w:pPr>
    </w:p>
    <w:p w14:paraId="1F7116B1" w14:textId="5ED13915" w:rsidR="0095229C" w:rsidRDefault="00051B8C" w:rsidP="00506420">
      <w:pPr>
        <w:pStyle w:val="ListParagraph"/>
        <w:ind w:left="1440"/>
      </w:pPr>
      <w:r w:rsidRPr="00051B8C">
        <w:rPr>
          <w:noProof/>
        </w:rPr>
        <w:drawing>
          <wp:anchor distT="0" distB="0" distL="114300" distR="114300" simplePos="0" relativeHeight="251658269" behindDoc="0" locked="0" layoutInCell="1" allowOverlap="1" wp14:anchorId="1D23CA6C" wp14:editId="43A408EB">
            <wp:simplePos x="0" y="0"/>
            <wp:positionH relativeFrom="column">
              <wp:posOffset>809625</wp:posOffset>
            </wp:positionH>
            <wp:positionV relativeFrom="paragraph">
              <wp:posOffset>2457450</wp:posOffset>
            </wp:positionV>
            <wp:extent cx="4667250" cy="2752985"/>
            <wp:effectExtent l="0" t="0" r="0" b="9525"/>
            <wp:wrapTopAndBottom/>
            <wp:docPr id="10209544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5443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75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229C" w:rsidRPr="0095229C">
        <w:rPr>
          <w:noProof/>
        </w:rPr>
        <w:drawing>
          <wp:anchor distT="0" distB="0" distL="114300" distR="114300" simplePos="0" relativeHeight="251658268" behindDoc="0" locked="0" layoutInCell="1" allowOverlap="1" wp14:anchorId="45645336" wp14:editId="287AFDD8">
            <wp:simplePos x="0" y="0"/>
            <wp:positionH relativeFrom="column">
              <wp:posOffset>742950</wp:posOffset>
            </wp:positionH>
            <wp:positionV relativeFrom="paragraph">
              <wp:posOffset>0</wp:posOffset>
            </wp:positionV>
            <wp:extent cx="4800600" cy="2202979"/>
            <wp:effectExtent l="0" t="0" r="0" b="6985"/>
            <wp:wrapTopAndBottom/>
            <wp:docPr id="3799966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9669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202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BF772" w14:textId="34CAA5E6" w:rsidR="00A9567E" w:rsidRDefault="00A9567E" w:rsidP="0095229C"/>
    <w:p w14:paraId="4E1B207E" w14:textId="5514D8DF" w:rsidR="00543C9C" w:rsidRPr="004B2034" w:rsidRDefault="00543C9C" w:rsidP="00506420">
      <w:pPr>
        <w:pStyle w:val="ListParagraph"/>
        <w:ind w:left="1440"/>
        <w:rPr>
          <w:lang w:val="es-BO"/>
        </w:rPr>
      </w:pPr>
      <w:r w:rsidRPr="004B2034">
        <w:rPr>
          <w:lang w:val="es-BO"/>
        </w:rPr>
        <w:t xml:space="preserve"> </w:t>
      </w:r>
    </w:p>
    <w:p w14:paraId="1E2AC123" w14:textId="77777777" w:rsidR="00393008" w:rsidRDefault="00393008" w:rsidP="00543C9C">
      <w:pPr>
        <w:rPr>
          <w:lang w:val="es-BO"/>
        </w:rPr>
      </w:pPr>
    </w:p>
    <w:p w14:paraId="5CBE3800" w14:textId="77777777" w:rsidR="00393008" w:rsidRDefault="00393008" w:rsidP="00543C9C">
      <w:pPr>
        <w:rPr>
          <w:lang w:val="es-BO"/>
        </w:rPr>
      </w:pPr>
    </w:p>
    <w:p w14:paraId="63BF28BC" w14:textId="77777777" w:rsidR="00393008" w:rsidRDefault="00393008" w:rsidP="00543C9C">
      <w:pPr>
        <w:rPr>
          <w:lang w:val="es-BO"/>
        </w:rPr>
      </w:pPr>
    </w:p>
    <w:p w14:paraId="5DC5B4FC" w14:textId="77777777" w:rsidR="00393008" w:rsidRDefault="00393008" w:rsidP="00543C9C">
      <w:pPr>
        <w:rPr>
          <w:lang w:val="es-BO"/>
        </w:rPr>
      </w:pPr>
    </w:p>
    <w:p w14:paraId="21717D4C" w14:textId="60908CF2" w:rsidR="00393008" w:rsidRDefault="00393008" w:rsidP="00543C9C">
      <w:pPr>
        <w:rPr>
          <w:lang w:val="es-BO"/>
        </w:rPr>
      </w:pPr>
      <w:r w:rsidRPr="00F9585D">
        <w:rPr>
          <w:noProof/>
          <w:lang w:val="en-US"/>
        </w:rPr>
        <w:drawing>
          <wp:anchor distT="0" distB="0" distL="114300" distR="114300" simplePos="0" relativeHeight="251658270" behindDoc="0" locked="0" layoutInCell="1" allowOverlap="1" wp14:anchorId="0D653C83" wp14:editId="2064EC44">
            <wp:simplePos x="0" y="0"/>
            <wp:positionH relativeFrom="margin">
              <wp:posOffset>782743</wp:posOffset>
            </wp:positionH>
            <wp:positionV relativeFrom="paragraph">
              <wp:posOffset>479849</wp:posOffset>
            </wp:positionV>
            <wp:extent cx="4600575" cy="2839085"/>
            <wp:effectExtent l="0" t="0" r="9525" b="0"/>
            <wp:wrapTopAndBottom/>
            <wp:docPr id="1041508416" name="Imagen 104150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0841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05C1FD" w14:textId="4C57D4EE" w:rsidR="00393008" w:rsidRDefault="00393008" w:rsidP="00543C9C">
      <w:pPr>
        <w:rPr>
          <w:lang w:val="es-BO"/>
        </w:rPr>
      </w:pPr>
    </w:p>
    <w:p w14:paraId="1B9A9BE7" w14:textId="176BCB87" w:rsidR="0095229C" w:rsidRPr="004B2034" w:rsidRDefault="00543C9C" w:rsidP="00543C9C">
      <w:pPr>
        <w:rPr>
          <w:lang w:val="es-BO"/>
        </w:rPr>
      </w:pPr>
      <w:r w:rsidRPr="00543C9C">
        <w:rPr>
          <w:noProof/>
          <w:lang w:val="en-US"/>
        </w:rPr>
        <w:drawing>
          <wp:anchor distT="0" distB="0" distL="114300" distR="114300" simplePos="0" relativeHeight="251658272" behindDoc="0" locked="0" layoutInCell="1" allowOverlap="1" wp14:anchorId="674C5087" wp14:editId="03A11D07">
            <wp:simplePos x="0" y="0"/>
            <wp:positionH relativeFrom="column">
              <wp:posOffset>847725</wp:posOffset>
            </wp:positionH>
            <wp:positionV relativeFrom="paragraph">
              <wp:posOffset>142875</wp:posOffset>
            </wp:positionV>
            <wp:extent cx="4482828" cy="1924050"/>
            <wp:effectExtent l="0" t="0" r="0" b="0"/>
            <wp:wrapTopAndBottom/>
            <wp:docPr id="7148761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7614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82828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4A52DF" w14:textId="36ACF137" w:rsidR="00C72E50" w:rsidRPr="007257C4" w:rsidRDefault="00C72E50" w:rsidP="00C72E50">
      <w:pPr>
        <w:pStyle w:val="ListParagraph"/>
        <w:numPr>
          <w:ilvl w:val="0"/>
          <w:numId w:val="15"/>
        </w:numPr>
        <w:rPr>
          <w:b/>
        </w:rPr>
      </w:pPr>
      <w:r w:rsidRPr="007257C4">
        <w:rPr>
          <w:b/>
        </w:rPr>
        <w:t>Actualizar Clientes</w:t>
      </w:r>
    </w:p>
    <w:p w14:paraId="615A4001" w14:textId="5A59A84C" w:rsidR="00C72E50" w:rsidRPr="00761508" w:rsidRDefault="00C72E50" w:rsidP="00C72E50">
      <w:pPr>
        <w:pStyle w:val="ListParagraph"/>
        <w:ind w:left="1440"/>
      </w:pPr>
      <w:r>
        <w:rPr>
          <w:b/>
          <w:bCs/>
        </w:rPr>
        <w:t xml:space="preserve">Actor: </w:t>
      </w:r>
      <w:r>
        <w:t>Cliente</w:t>
      </w:r>
    </w:p>
    <w:p w14:paraId="5E563E1A" w14:textId="77777777" w:rsidR="00C72E50" w:rsidRPr="00761508" w:rsidRDefault="00C72E50" w:rsidP="00C72E50">
      <w:pPr>
        <w:pStyle w:val="ListParagraph"/>
        <w:ind w:left="1440"/>
      </w:pPr>
      <w:r>
        <w:rPr>
          <w:b/>
          <w:bCs/>
        </w:rPr>
        <w:t xml:space="preserve">Tipo: </w:t>
      </w:r>
      <w:r>
        <w:t>Primario</w:t>
      </w:r>
    </w:p>
    <w:p w14:paraId="2D99602F" w14:textId="220B3828" w:rsidR="00C72E50" w:rsidRPr="00761508" w:rsidRDefault="00C72E50" w:rsidP="00C72E50">
      <w:pPr>
        <w:pStyle w:val="ListParagraph"/>
        <w:ind w:left="1440"/>
      </w:pPr>
      <w:r>
        <w:rPr>
          <w:b/>
          <w:bCs/>
        </w:rPr>
        <w:t xml:space="preserve">Propósito: </w:t>
      </w:r>
      <w:r>
        <w:t>Modificar la información de un cliente de la plataforma</w:t>
      </w:r>
    </w:p>
    <w:p w14:paraId="700BC4C3" w14:textId="40960EFD" w:rsidR="00C72E50" w:rsidRPr="007E4C8E" w:rsidRDefault="00C72E50" w:rsidP="00C72E50">
      <w:pPr>
        <w:pStyle w:val="ListParagraph"/>
        <w:ind w:left="1440"/>
      </w:pPr>
      <w:r>
        <w:rPr>
          <w:b/>
          <w:bCs/>
        </w:rPr>
        <w:t xml:space="preserve">Resumen: </w:t>
      </w:r>
      <w:r>
        <w:t xml:space="preserve">El cliente ingresa sus nuevos datos a la plataforma: nombre, apellidos, teléfono, correo electrónico, sexo. </w:t>
      </w:r>
    </w:p>
    <w:p w14:paraId="0E8856F1" w14:textId="45151553" w:rsidR="00C72E50" w:rsidRPr="007B2911" w:rsidRDefault="00C72E50" w:rsidP="00C72E50">
      <w:pPr>
        <w:pStyle w:val="ListParagraph"/>
        <w:ind w:left="1440"/>
      </w:pPr>
      <w:r>
        <w:rPr>
          <w:b/>
          <w:bCs/>
        </w:rPr>
        <w:t xml:space="preserve">Precondición: </w:t>
      </w:r>
      <w:r>
        <w:t>El cliente debe estar registrado en la plataforma.</w:t>
      </w:r>
    </w:p>
    <w:p w14:paraId="1F7C16D2" w14:textId="77777777" w:rsidR="00C72E50" w:rsidRDefault="00C72E50" w:rsidP="00C72E50">
      <w:pPr>
        <w:pStyle w:val="ListParagraph"/>
        <w:ind w:left="1440"/>
        <w:rPr>
          <w:b/>
          <w:bCs/>
        </w:rPr>
      </w:pPr>
      <w:r>
        <w:rPr>
          <w:b/>
          <w:bCs/>
        </w:rPr>
        <w:t>Curso básico: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804"/>
        <w:gridCol w:w="3772"/>
      </w:tblGrid>
      <w:tr w:rsidR="00C72E50" w14:paraId="6D1C93E6" w14:textId="77777777">
        <w:tc>
          <w:tcPr>
            <w:tcW w:w="3804" w:type="dxa"/>
          </w:tcPr>
          <w:p w14:paraId="768443C3" w14:textId="77777777" w:rsidR="00C72E50" w:rsidRDefault="00C72E50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Acciones del actor</w:t>
            </w:r>
          </w:p>
        </w:tc>
        <w:tc>
          <w:tcPr>
            <w:tcW w:w="3772" w:type="dxa"/>
          </w:tcPr>
          <w:p w14:paraId="4B288900" w14:textId="77777777" w:rsidR="00C72E50" w:rsidRDefault="00C72E50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Acciones del sistema</w:t>
            </w:r>
          </w:p>
        </w:tc>
      </w:tr>
      <w:tr w:rsidR="00C72E50" w14:paraId="71839045" w14:textId="77777777">
        <w:tc>
          <w:tcPr>
            <w:tcW w:w="3804" w:type="dxa"/>
          </w:tcPr>
          <w:p w14:paraId="7C62C2A8" w14:textId="77777777" w:rsidR="00C72E50" w:rsidRDefault="00C72E50" w:rsidP="00C72E50">
            <w:pPr>
              <w:pStyle w:val="ListParagraph"/>
              <w:numPr>
                <w:ilvl w:val="0"/>
                <w:numId w:val="28"/>
              </w:numPr>
              <w:rPr>
                <w:b/>
                <w:bCs/>
              </w:rPr>
            </w:pPr>
            <w:r>
              <w:t>Se escribe el nombre, apellidos, teléfono, correo electrónico y sexo</w:t>
            </w:r>
          </w:p>
        </w:tc>
        <w:tc>
          <w:tcPr>
            <w:tcW w:w="3772" w:type="dxa"/>
          </w:tcPr>
          <w:p w14:paraId="73D29AA5" w14:textId="77777777" w:rsidR="00C72E50" w:rsidRDefault="00C72E50" w:rsidP="00C72E50">
            <w:pPr>
              <w:pStyle w:val="ListParagraph"/>
              <w:numPr>
                <w:ilvl w:val="0"/>
                <w:numId w:val="28"/>
              </w:numPr>
              <w:rPr>
                <w:b/>
                <w:bCs/>
              </w:rPr>
            </w:pPr>
            <w:r>
              <w:t>Se verifica que el correo electrónico exista en el sistema.</w:t>
            </w:r>
          </w:p>
        </w:tc>
      </w:tr>
      <w:tr w:rsidR="00C72E50" w14:paraId="2E203EA8" w14:textId="77777777">
        <w:tc>
          <w:tcPr>
            <w:tcW w:w="3804" w:type="dxa"/>
          </w:tcPr>
          <w:p w14:paraId="5F42894C" w14:textId="77777777" w:rsidR="00C72E50" w:rsidRDefault="00C72E50" w:rsidP="00C72E50">
            <w:pPr>
              <w:pStyle w:val="ListParagraph"/>
              <w:numPr>
                <w:ilvl w:val="0"/>
                <w:numId w:val="28"/>
              </w:numPr>
              <w:rPr>
                <w:b/>
                <w:bCs/>
              </w:rPr>
            </w:pPr>
            <w:r>
              <w:t>Se guarda la nueva información del cliente.</w:t>
            </w:r>
          </w:p>
        </w:tc>
        <w:tc>
          <w:tcPr>
            <w:tcW w:w="3772" w:type="dxa"/>
          </w:tcPr>
          <w:p w14:paraId="169A078C" w14:textId="77777777" w:rsidR="00C72E50" w:rsidRDefault="00C72E50" w:rsidP="00C72E50">
            <w:pPr>
              <w:pStyle w:val="ListParagraph"/>
              <w:numPr>
                <w:ilvl w:val="0"/>
                <w:numId w:val="28"/>
              </w:numPr>
              <w:rPr>
                <w:b/>
                <w:bCs/>
              </w:rPr>
            </w:pPr>
            <w:r>
              <w:t>Se guarda los cambios</w:t>
            </w:r>
          </w:p>
        </w:tc>
      </w:tr>
    </w:tbl>
    <w:p w14:paraId="261080BC" w14:textId="77777777" w:rsidR="00C72E50" w:rsidRPr="004B1F16" w:rsidRDefault="00C72E50" w:rsidP="00C72E50">
      <w:pPr>
        <w:pStyle w:val="ListParagraph"/>
        <w:ind w:left="1440"/>
        <w:rPr>
          <w:b/>
          <w:bCs/>
        </w:rPr>
      </w:pPr>
    </w:p>
    <w:p w14:paraId="62276DA2" w14:textId="77777777" w:rsidR="00C72E50" w:rsidRDefault="00C72E50" w:rsidP="00C72E50">
      <w:pPr>
        <w:pStyle w:val="ListParagraph"/>
        <w:ind w:left="1440"/>
        <w:rPr>
          <w:b/>
          <w:bCs/>
        </w:rPr>
      </w:pPr>
      <w:r>
        <w:rPr>
          <w:b/>
          <w:bCs/>
        </w:rPr>
        <w:t>Curso alternativo:</w:t>
      </w:r>
    </w:p>
    <w:p w14:paraId="1DA5C8AE" w14:textId="77777777" w:rsidR="00C72E50" w:rsidRDefault="00C72E50" w:rsidP="00C72E50">
      <w:pPr>
        <w:pStyle w:val="ListParagraph"/>
        <w:numPr>
          <w:ilvl w:val="0"/>
          <w:numId w:val="27"/>
        </w:numPr>
        <w:rPr>
          <w:b/>
          <w:bCs/>
        </w:rPr>
      </w:pPr>
      <w:r>
        <w:rPr>
          <w:b/>
          <w:bCs/>
        </w:rPr>
        <w:t xml:space="preserve">En el paso 2: </w:t>
      </w:r>
      <w:r>
        <w:t>En el paso 2 si el correo electrónico no está registrado, se puede eliminar, modificar o salir del sistema.</w:t>
      </w:r>
    </w:p>
    <w:p w14:paraId="7C10731B" w14:textId="77777777" w:rsidR="00C72E50" w:rsidRPr="0038304D" w:rsidRDefault="00C72E50" w:rsidP="00C72E50">
      <w:pPr>
        <w:pStyle w:val="ListParagraph"/>
        <w:ind w:left="1440"/>
      </w:pPr>
      <w:r>
        <w:rPr>
          <w:b/>
          <w:bCs/>
        </w:rPr>
        <w:t xml:space="preserve">Postcondición: </w:t>
      </w:r>
      <w:r>
        <w:t>La información del cliente queda actualizada.</w:t>
      </w:r>
    </w:p>
    <w:p w14:paraId="1E1CBFFB" w14:textId="77777777" w:rsidR="00C72E50" w:rsidRDefault="00C72E50" w:rsidP="00C72E50">
      <w:pPr>
        <w:pStyle w:val="ListParagraph"/>
        <w:ind w:left="1440"/>
      </w:pPr>
      <w:r>
        <w:rPr>
          <w:b/>
          <w:bCs/>
        </w:rPr>
        <w:t xml:space="preserve">Referencia: </w:t>
      </w:r>
      <w:r>
        <w:t>Párrafo 1.</w:t>
      </w:r>
    </w:p>
    <w:p w14:paraId="4FFDCCAF" w14:textId="72DA48C7" w:rsidR="00C72E50" w:rsidRDefault="009A3603" w:rsidP="00C72E50">
      <w:pPr>
        <w:pStyle w:val="ListParagraph"/>
        <w:ind w:left="1440"/>
        <w:rPr>
          <w:b/>
        </w:rPr>
      </w:pPr>
      <w:r w:rsidRPr="009A3603">
        <w:rPr>
          <w:b/>
          <w:noProof/>
        </w:rPr>
        <w:drawing>
          <wp:inline distT="0" distB="0" distL="0" distR="0" wp14:anchorId="3B26FBB2" wp14:editId="6192A9D0">
            <wp:extent cx="4182059" cy="3848637"/>
            <wp:effectExtent l="0" t="0" r="9525" b="0"/>
            <wp:docPr id="10523252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2524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40DF" w14:textId="77777777" w:rsidR="00C72E50" w:rsidRDefault="00C72E50" w:rsidP="00C72E50">
      <w:pPr>
        <w:pStyle w:val="ListParagraph"/>
        <w:ind w:left="1440"/>
        <w:rPr>
          <w:b/>
        </w:rPr>
      </w:pPr>
      <w:r w:rsidRPr="001D311C">
        <w:rPr>
          <w:b/>
          <w:noProof/>
        </w:rPr>
        <w:drawing>
          <wp:inline distT="0" distB="0" distL="0" distR="0" wp14:anchorId="0824AD97" wp14:editId="02242A30">
            <wp:extent cx="4404049" cy="3581400"/>
            <wp:effectExtent l="0" t="0" r="0" b="0"/>
            <wp:docPr id="4626110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1102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07539" cy="358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890C" w14:textId="56480D02" w:rsidR="00C72E50" w:rsidRDefault="00693F25" w:rsidP="00C72E50">
      <w:pPr>
        <w:pStyle w:val="ListParagraph"/>
        <w:ind w:left="1440"/>
        <w:rPr>
          <w:b/>
        </w:rPr>
      </w:pPr>
      <w:r w:rsidRPr="00693F25">
        <w:rPr>
          <w:b/>
          <w:noProof/>
        </w:rPr>
        <w:drawing>
          <wp:anchor distT="0" distB="0" distL="114300" distR="114300" simplePos="0" relativeHeight="251658254" behindDoc="0" locked="0" layoutInCell="1" allowOverlap="1" wp14:anchorId="2527E184" wp14:editId="430C6970">
            <wp:simplePos x="0" y="0"/>
            <wp:positionH relativeFrom="column">
              <wp:posOffset>914400</wp:posOffset>
            </wp:positionH>
            <wp:positionV relativeFrom="paragraph">
              <wp:posOffset>-3810</wp:posOffset>
            </wp:positionV>
            <wp:extent cx="4438650" cy="1751467"/>
            <wp:effectExtent l="0" t="0" r="0" b="1270"/>
            <wp:wrapTopAndBottom/>
            <wp:docPr id="3602238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2387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751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59699F" w14:textId="0323A6CF" w:rsidR="00C72E50" w:rsidRDefault="005F220F" w:rsidP="00C72E50">
      <w:pPr>
        <w:pStyle w:val="ListParagraph"/>
        <w:ind w:left="1440"/>
        <w:rPr>
          <w:b/>
        </w:rPr>
      </w:pPr>
      <w:r w:rsidRPr="005F220F">
        <w:rPr>
          <w:b/>
          <w:noProof/>
        </w:rPr>
        <w:drawing>
          <wp:inline distT="0" distB="0" distL="0" distR="0" wp14:anchorId="09C2F8E4" wp14:editId="058180FF">
            <wp:extent cx="3790950" cy="3587533"/>
            <wp:effectExtent l="0" t="0" r="0" b="0"/>
            <wp:docPr id="6034115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1157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93155" cy="358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F7EA" w14:textId="77777777" w:rsidR="00C72E50" w:rsidRDefault="00C72E50" w:rsidP="00C72E50">
      <w:pPr>
        <w:pStyle w:val="ListParagraph"/>
        <w:ind w:left="1440"/>
        <w:rPr>
          <w:b/>
        </w:rPr>
      </w:pPr>
      <w:r w:rsidRPr="00B4315E">
        <w:rPr>
          <w:b/>
          <w:noProof/>
        </w:rPr>
        <w:drawing>
          <wp:inline distT="0" distB="0" distL="0" distR="0" wp14:anchorId="2C945B10" wp14:editId="52762D4F">
            <wp:extent cx="4732020" cy="1161248"/>
            <wp:effectExtent l="0" t="0" r="0" b="1270"/>
            <wp:docPr id="8951620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6202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51620" cy="116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7842" w14:textId="0E11BF00" w:rsidR="004705AA" w:rsidRDefault="004705AA" w:rsidP="004705AA">
      <w:pPr>
        <w:pStyle w:val="ListParagraph"/>
        <w:numPr>
          <w:ilvl w:val="0"/>
          <w:numId w:val="15"/>
        </w:numPr>
        <w:rPr>
          <w:b/>
        </w:rPr>
      </w:pPr>
      <w:r>
        <w:rPr>
          <w:b/>
        </w:rPr>
        <w:t xml:space="preserve">Gestionar </w:t>
      </w:r>
      <w:r w:rsidR="00EE7E20">
        <w:rPr>
          <w:b/>
        </w:rPr>
        <w:t>Roles</w:t>
      </w:r>
    </w:p>
    <w:p w14:paraId="5E36CBC5" w14:textId="1F15755B" w:rsidR="00166B73" w:rsidRDefault="00166B73" w:rsidP="00166B73">
      <w:pPr>
        <w:pStyle w:val="ListParagraph"/>
        <w:ind w:left="1440"/>
      </w:pPr>
      <w:r>
        <w:rPr>
          <w:b/>
          <w:bCs/>
        </w:rPr>
        <w:t xml:space="preserve">Actor: </w:t>
      </w:r>
      <w:r>
        <w:t xml:space="preserve">Administrador de </w:t>
      </w:r>
      <w:r w:rsidR="00EE7E20">
        <w:t>la plataforma</w:t>
      </w:r>
    </w:p>
    <w:p w14:paraId="77342200" w14:textId="77777777" w:rsidR="00166B73" w:rsidRDefault="00166B73" w:rsidP="00166B73">
      <w:pPr>
        <w:pStyle w:val="ListParagraph"/>
        <w:ind w:left="1440"/>
      </w:pPr>
      <w:r>
        <w:rPr>
          <w:b/>
          <w:bCs/>
        </w:rPr>
        <w:t xml:space="preserve">Tipo: </w:t>
      </w:r>
      <w:r>
        <w:t>Primario</w:t>
      </w:r>
    </w:p>
    <w:p w14:paraId="2609473F" w14:textId="35CB6ECD" w:rsidR="00166B73" w:rsidRDefault="00166B73" w:rsidP="00166B73">
      <w:pPr>
        <w:pStyle w:val="ListParagraph"/>
        <w:ind w:left="1440"/>
      </w:pPr>
      <w:r>
        <w:rPr>
          <w:b/>
          <w:bCs/>
        </w:rPr>
        <w:t xml:space="preserve">Propósito: </w:t>
      </w:r>
      <w:r w:rsidR="00EE7E20">
        <w:t>Registrar los roles que habrá dentro de la plataforma.</w:t>
      </w:r>
    </w:p>
    <w:p w14:paraId="4CFF0F6E" w14:textId="4F1602EA" w:rsidR="00166B73" w:rsidRDefault="00166B73" w:rsidP="00166B73">
      <w:pPr>
        <w:pStyle w:val="ListParagraph"/>
        <w:ind w:left="1440"/>
      </w:pPr>
      <w:r>
        <w:rPr>
          <w:b/>
          <w:bCs/>
        </w:rPr>
        <w:t xml:space="preserve">Resumen: </w:t>
      </w:r>
      <w:r>
        <w:t xml:space="preserve">El administrador </w:t>
      </w:r>
      <w:r w:rsidR="00EE7E20">
        <w:t>de la plataforma ingresa el nombre del rol en el sistema para que quede registrado.</w:t>
      </w:r>
    </w:p>
    <w:p w14:paraId="6FFFDD1A" w14:textId="6C67A7A2" w:rsidR="00166B73" w:rsidRDefault="00166B73" w:rsidP="00166B73">
      <w:pPr>
        <w:pStyle w:val="ListParagraph"/>
        <w:ind w:left="1440"/>
        <w:rPr>
          <w:b/>
          <w:bCs/>
        </w:rPr>
      </w:pPr>
      <w:r>
        <w:rPr>
          <w:b/>
          <w:bCs/>
        </w:rPr>
        <w:t xml:space="preserve">Precondición: </w:t>
      </w:r>
      <w:r w:rsidR="00EE7E20">
        <w:t>N/A</w:t>
      </w:r>
    </w:p>
    <w:p w14:paraId="45D22F19" w14:textId="77777777" w:rsidR="00166B73" w:rsidRDefault="00166B73" w:rsidP="00166B73">
      <w:pPr>
        <w:pStyle w:val="ListParagraph"/>
        <w:ind w:left="1440"/>
        <w:rPr>
          <w:b/>
          <w:bCs/>
        </w:rPr>
      </w:pPr>
      <w:r>
        <w:rPr>
          <w:b/>
          <w:bCs/>
        </w:rPr>
        <w:t>Curso básico: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788"/>
        <w:gridCol w:w="3788"/>
      </w:tblGrid>
      <w:tr w:rsidR="00166B73" w14:paraId="249C1FF4" w14:textId="77777777" w:rsidTr="00166B73">
        <w:trPr>
          <w:trHeight w:val="300"/>
        </w:trPr>
        <w:tc>
          <w:tcPr>
            <w:tcW w:w="3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5A747" w14:textId="77777777" w:rsidR="00166B73" w:rsidRDefault="00166B73">
            <w:pPr>
              <w:pStyle w:val="ListParagraph"/>
              <w:ind w:left="0" w:firstLine="720"/>
              <w:rPr>
                <w:b/>
                <w:bCs/>
              </w:rPr>
            </w:pPr>
            <w:r>
              <w:rPr>
                <w:b/>
                <w:bCs/>
              </w:rPr>
              <w:t>Acciones del actor</w:t>
            </w:r>
          </w:p>
        </w:tc>
        <w:tc>
          <w:tcPr>
            <w:tcW w:w="3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F166C" w14:textId="77777777" w:rsidR="00166B73" w:rsidRDefault="00166B73">
            <w:pPr>
              <w:pStyle w:val="ListParagraph"/>
              <w:ind w:left="0" w:firstLine="720"/>
              <w:rPr>
                <w:b/>
                <w:bCs/>
              </w:rPr>
            </w:pPr>
            <w:r>
              <w:rPr>
                <w:b/>
                <w:bCs/>
              </w:rPr>
              <w:t>Acciones del sistema</w:t>
            </w:r>
          </w:p>
        </w:tc>
      </w:tr>
      <w:tr w:rsidR="00166B73" w14:paraId="60A7A42E" w14:textId="77777777" w:rsidTr="00166B73">
        <w:trPr>
          <w:trHeight w:val="300"/>
        </w:trPr>
        <w:tc>
          <w:tcPr>
            <w:tcW w:w="3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28AB7" w14:textId="6EE3568C" w:rsidR="00166B73" w:rsidRDefault="00166B73">
            <w:pPr>
              <w:pStyle w:val="ListParagraph"/>
              <w:ind w:left="0" w:firstLine="720"/>
            </w:pPr>
            <w:r>
              <w:t xml:space="preserve">Paso 1. Se ingresa el </w:t>
            </w:r>
            <w:r w:rsidR="00EE7E20">
              <w:t>nuevo rol</w:t>
            </w:r>
          </w:p>
        </w:tc>
        <w:tc>
          <w:tcPr>
            <w:tcW w:w="3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0555C" w14:textId="286FFBE8" w:rsidR="00166B73" w:rsidRDefault="00166B73">
            <w:pPr>
              <w:pStyle w:val="ListParagraph"/>
              <w:ind w:left="0" w:firstLine="720"/>
            </w:pPr>
            <w:r>
              <w:t xml:space="preserve">Paso 2. Se verifica que el </w:t>
            </w:r>
            <w:r w:rsidR="00EE7E20">
              <w:t>rol no exista.</w:t>
            </w:r>
          </w:p>
        </w:tc>
      </w:tr>
      <w:tr w:rsidR="00166B73" w14:paraId="69FE29EA" w14:textId="77777777" w:rsidTr="00166B73">
        <w:trPr>
          <w:trHeight w:val="300"/>
        </w:trPr>
        <w:tc>
          <w:tcPr>
            <w:tcW w:w="3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C152B" w14:textId="3051E095" w:rsidR="00166B73" w:rsidRDefault="00166B73">
            <w:pPr>
              <w:pStyle w:val="ListParagraph"/>
              <w:ind w:left="0" w:firstLine="720"/>
            </w:pPr>
            <w:r>
              <w:t xml:space="preserve">Paso </w:t>
            </w:r>
            <w:r w:rsidR="00364C9D">
              <w:t>3</w:t>
            </w:r>
            <w:r>
              <w:t xml:space="preserve">. Se guarda </w:t>
            </w:r>
          </w:p>
        </w:tc>
        <w:tc>
          <w:tcPr>
            <w:tcW w:w="3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4F73F" w14:textId="32F6ED44" w:rsidR="00166B73" w:rsidRDefault="00166B73">
            <w:pPr>
              <w:pStyle w:val="ListParagraph"/>
              <w:ind w:left="0" w:firstLine="720"/>
            </w:pPr>
            <w:r>
              <w:t xml:space="preserve">Paso </w:t>
            </w:r>
            <w:r w:rsidR="00364C9D">
              <w:t>4</w:t>
            </w:r>
            <w:r>
              <w:t>. Se guarda.</w:t>
            </w:r>
          </w:p>
        </w:tc>
      </w:tr>
    </w:tbl>
    <w:p w14:paraId="569AE3ED" w14:textId="77777777" w:rsidR="00166B73" w:rsidRDefault="00166B73" w:rsidP="00166B73">
      <w:pPr>
        <w:pStyle w:val="ListParagraph"/>
        <w:ind w:left="1440"/>
        <w:rPr>
          <w:b/>
          <w:bCs/>
        </w:rPr>
      </w:pPr>
    </w:p>
    <w:p w14:paraId="0F26E6D9" w14:textId="77777777" w:rsidR="00166B73" w:rsidRDefault="00166B73" w:rsidP="00166B73">
      <w:pPr>
        <w:pStyle w:val="ListParagraph"/>
        <w:ind w:left="1440"/>
      </w:pPr>
      <w:r>
        <w:rPr>
          <w:b/>
          <w:bCs/>
        </w:rPr>
        <w:t xml:space="preserve">Curso alternativo: </w:t>
      </w:r>
    </w:p>
    <w:p w14:paraId="6272CDF3" w14:textId="63CC1C8B" w:rsidR="00166B73" w:rsidRDefault="00166B73" w:rsidP="0020435D">
      <w:pPr>
        <w:pStyle w:val="ListParagraph"/>
        <w:numPr>
          <w:ilvl w:val="0"/>
          <w:numId w:val="51"/>
        </w:numPr>
      </w:pPr>
      <w:r>
        <w:rPr>
          <w:b/>
          <w:bCs/>
        </w:rPr>
        <w:t xml:space="preserve">En el paso 2: </w:t>
      </w:r>
      <w:r w:rsidR="00364C9D">
        <w:t>Si existe</w:t>
      </w:r>
      <w:r>
        <w:t xml:space="preserve"> el </w:t>
      </w:r>
      <w:r w:rsidR="00EE7E20">
        <w:t>rol</w:t>
      </w:r>
      <w:r>
        <w:t xml:space="preserve">, </w:t>
      </w:r>
      <w:r w:rsidR="00364C9D">
        <w:t xml:space="preserve">se puede </w:t>
      </w:r>
      <w:r>
        <w:t>modificar, eliminar o salir del sistema.</w:t>
      </w:r>
    </w:p>
    <w:p w14:paraId="4E59C4C0" w14:textId="4B7E27FF" w:rsidR="00166B73" w:rsidRDefault="0000737F" w:rsidP="00166B73">
      <w:pPr>
        <w:pStyle w:val="ListParagraph"/>
        <w:ind w:left="1440"/>
      </w:pPr>
      <w:r w:rsidRPr="0000737F">
        <w:rPr>
          <w:b/>
          <w:noProof/>
          <w:lang w:val="en-US"/>
        </w:rPr>
        <w:drawing>
          <wp:anchor distT="0" distB="0" distL="114300" distR="114300" simplePos="0" relativeHeight="251658274" behindDoc="0" locked="0" layoutInCell="1" allowOverlap="1" wp14:anchorId="6D77904C" wp14:editId="12035315">
            <wp:simplePos x="0" y="0"/>
            <wp:positionH relativeFrom="column">
              <wp:posOffset>1200150</wp:posOffset>
            </wp:positionH>
            <wp:positionV relativeFrom="paragraph">
              <wp:posOffset>457200</wp:posOffset>
            </wp:positionV>
            <wp:extent cx="3659238" cy="2876550"/>
            <wp:effectExtent l="0" t="0" r="0" b="0"/>
            <wp:wrapTopAndBottom/>
            <wp:docPr id="19154545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5456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59238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6B73">
        <w:rPr>
          <w:b/>
          <w:bCs/>
        </w:rPr>
        <w:t xml:space="preserve">Postcondición: </w:t>
      </w:r>
      <w:r w:rsidR="007F0A10">
        <w:t>Los roles quedan registrados en el sistema.</w:t>
      </w:r>
    </w:p>
    <w:p w14:paraId="6AEAAE8D" w14:textId="2ACF2DAE" w:rsidR="0041261D" w:rsidRPr="004B2034" w:rsidRDefault="0041261D" w:rsidP="004705AA">
      <w:pPr>
        <w:pStyle w:val="ListParagraph"/>
        <w:ind w:left="1440"/>
        <w:rPr>
          <w:b/>
          <w:lang w:val="es-BO"/>
        </w:rPr>
      </w:pPr>
      <w:r w:rsidRPr="0041261D">
        <w:rPr>
          <w:b/>
          <w:noProof/>
          <w:lang w:val="en-US"/>
        </w:rPr>
        <w:drawing>
          <wp:anchor distT="0" distB="0" distL="114300" distR="114300" simplePos="0" relativeHeight="251658275" behindDoc="0" locked="0" layoutInCell="1" allowOverlap="1" wp14:anchorId="10D9E73A" wp14:editId="0F85A585">
            <wp:simplePos x="0" y="0"/>
            <wp:positionH relativeFrom="column">
              <wp:posOffset>800100</wp:posOffset>
            </wp:positionH>
            <wp:positionV relativeFrom="paragraph">
              <wp:posOffset>3308985</wp:posOffset>
            </wp:positionV>
            <wp:extent cx="4680459" cy="1628775"/>
            <wp:effectExtent l="0" t="0" r="6350" b="0"/>
            <wp:wrapTopAndBottom/>
            <wp:docPr id="7776282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2826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80459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19A544" w14:textId="44086ADB" w:rsidR="0041261D" w:rsidRPr="004B2034" w:rsidRDefault="00B07710" w:rsidP="004705AA">
      <w:pPr>
        <w:pStyle w:val="ListParagraph"/>
        <w:ind w:left="1440"/>
        <w:rPr>
          <w:b/>
          <w:lang w:val="es-BO"/>
        </w:rPr>
      </w:pPr>
      <w:r w:rsidRPr="00B07710">
        <w:rPr>
          <w:b/>
          <w:noProof/>
          <w:lang w:val="en-US"/>
        </w:rPr>
        <w:drawing>
          <wp:anchor distT="0" distB="0" distL="114300" distR="114300" simplePos="0" relativeHeight="251658278" behindDoc="0" locked="0" layoutInCell="1" allowOverlap="1" wp14:anchorId="40AB8A48" wp14:editId="3C68455D">
            <wp:simplePos x="0" y="0"/>
            <wp:positionH relativeFrom="margin">
              <wp:posOffset>733425</wp:posOffset>
            </wp:positionH>
            <wp:positionV relativeFrom="paragraph">
              <wp:posOffset>5351145</wp:posOffset>
            </wp:positionV>
            <wp:extent cx="4572000" cy="893445"/>
            <wp:effectExtent l="0" t="0" r="0" b="1905"/>
            <wp:wrapTopAndBottom/>
            <wp:docPr id="1649002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0258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182D" w:rsidRPr="008A182D">
        <w:rPr>
          <w:b/>
          <w:noProof/>
          <w:lang w:val="en-US"/>
        </w:rPr>
        <w:drawing>
          <wp:anchor distT="0" distB="0" distL="114300" distR="114300" simplePos="0" relativeHeight="251658277" behindDoc="0" locked="0" layoutInCell="1" allowOverlap="1" wp14:anchorId="6A690BD2" wp14:editId="2FAAD8E9">
            <wp:simplePos x="0" y="0"/>
            <wp:positionH relativeFrom="column">
              <wp:posOffset>1162050</wp:posOffset>
            </wp:positionH>
            <wp:positionV relativeFrom="paragraph">
              <wp:posOffset>1866900</wp:posOffset>
            </wp:positionV>
            <wp:extent cx="3816350" cy="3246755"/>
            <wp:effectExtent l="0" t="0" r="0" b="0"/>
            <wp:wrapTopAndBottom/>
            <wp:docPr id="18916310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3101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FCA" w:rsidRPr="00AF5FCA">
        <w:rPr>
          <w:b/>
          <w:noProof/>
          <w:lang w:val="en-US"/>
        </w:rPr>
        <w:drawing>
          <wp:anchor distT="0" distB="0" distL="114300" distR="114300" simplePos="0" relativeHeight="251658276" behindDoc="0" locked="0" layoutInCell="1" allowOverlap="1" wp14:anchorId="12BC69C0" wp14:editId="1D210237">
            <wp:simplePos x="0" y="0"/>
            <wp:positionH relativeFrom="column">
              <wp:posOffset>197485</wp:posOffset>
            </wp:positionH>
            <wp:positionV relativeFrom="paragraph">
              <wp:posOffset>0</wp:posOffset>
            </wp:positionV>
            <wp:extent cx="5731510" cy="1752600"/>
            <wp:effectExtent l="0" t="0" r="2540" b="0"/>
            <wp:wrapTopAndBottom/>
            <wp:docPr id="12661184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1849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2FEBE0" w14:textId="2E0D01BD" w:rsidR="0041261D" w:rsidRPr="004B2034" w:rsidRDefault="0041261D" w:rsidP="004705AA">
      <w:pPr>
        <w:pStyle w:val="ListParagraph"/>
        <w:ind w:left="1440"/>
        <w:rPr>
          <w:b/>
          <w:lang w:val="es-BO"/>
        </w:rPr>
      </w:pPr>
    </w:p>
    <w:p w14:paraId="20AB176B" w14:textId="402B832B" w:rsidR="0041261D" w:rsidRPr="004B2034" w:rsidRDefault="0041261D" w:rsidP="004705AA">
      <w:pPr>
        <w:pStyle w:val="ListParagraph"/>
        <w:ind w:left="1440"/>
        <w:rPr>
          <w:b/>
          <w:lang w:val="es-BO"/>
        </w:rPr>
      </w:pPr>
    </w:p>
    <w:p w14:paraId="59CDAB77" w14:textId="4B83FF70" w:rsidR="0041261D" w:rsidRPr="004B2034" w:rsidRDefault="0041261D" w:rsidP="004705AA">
      <w:pPr>
        <w:pStyle w:val="ListParagraph"/>
        <w:ind w:left="1440"/>
        <w:rPr>
          <w:b/>
          <w:lang w:val="es-BO"/>
        </w:rPr>
      </w:pPr>
    </w:p>
    <w:p w14:paraId="746D3D3D" w14:textId="52E89D22" w:rsidR="0041261D" w:rsidRPr="004B2034" w:rsidRDefault="0041261D" w:rsidP="004705AA">
      <w:pPr>
        <w:pStyle w:val="ListParagraph"/>
        <w:ind w:left="1440"/>
        <w:rPr>
          <w:b/>
          <w:lang w:val="es-BO"/>
        </w:rPr>
      </w:pPr>
    </w:p>
    <w:p w14:paraId="4DDE7F72" w14:textId="09B2C8D4" w:rsidR="0041261D" w:rsidRPr="004B2034" w:rsidRDefault="0041261D" w:rsidP="004705AA">
      <w:pPr>
        <w:pStyle w:val="ListParagraph"/>
        <w:ind w:left="1440"/>
        <w:rPr>
          <w:b/>
          <w:lang w:val="es-BO"/>
        </w:rPr>
      </w:pPr>
    </w:p>
    <w:p w14:paraId="77BD364F" w14:textId="0C02B906" w:rsidR="004705AA" w:rsidRPr="004B2034" w:rsidRDefault="004705AA" w:rsidP="004705AA">
      <w:pPr>
        <w:pStyle w:val="ListParagraph"/>
        <w:ind w:left="1440"/>
        <w:rPr>
          <w:b/>
          <w:lang w:val="es-BO"/>
        </w:rPr>
      </w:pPr>
    </w:p>
    <w:p w14:paraId="5F9C9B65" w14:textId="77777777" w:rsidR="0041261D" w:rsidRPr="004B2034" w:rsidRDefault="0041261D" w:rsidP="004705AA">
      <w:pPr>
        <w:pStyle w:val="ListParagraph"/>
        <w:ind w:left="1440"/>
        <w:rPr>
          <w:b/>
          <w:lang w:val="es-BO"/>
        </w:rPr>
      </w:pPr>
    </w:p>
    <w:p w14:paraId="1DB6B24C" w14:textId="5E4E40CC" w:rsidR="00B94B41" w:rsidRPr="007257C4" w:rsidRDefault="00B94B41" w:rsidP="00B94B41">
      <w:pPr>
        <w:pStyle w:val="ListParagraph"/>
        <w:numPr>
          <w:ilvl w:val="0"/>
          <w:numId w:val="15"/>
        </w:numPr>
        <w:rPr>
          <w:b/>
        </w:rPr>
      </w:pPr>
      <w:r>
        <w:rPr>
          <w:b/>
        </w:rPr>
        <w:t>Gestionar Reservas</w:t>
      </w:r>
      <w:r w:rsidRPr="007257C4">
        <w:rPr>
          <w:b/>
        </w:rPr>
        <w:t xml:space="preserve"> </w:t>
      </w:r>
    </w:p>
    <w:p w14:paraId="04E2DCAA" w14:textId="5810FFD2" w:rsidR="00B94B41" w:rsidRPr="00FE1845" w:rsidRDefault="00B94B41" w:rsidP="00B94B41">
      <w:pPr>
        <w:pStyle w:val="ListParagraph"/>
        <w:ind w:left="1440"/>
        <w:rPr>
          <w:bCs/>
        </w:rPr>
      </w:pPr>
      <w:r>
        <w:rPr>
          <w:b/>
        </w:rPr>
        <w:t xml:space="preserve">Actores: </w:t>
      </w:r>
      <w:r>
        <w:rPr>
          <w:bCs/>
        </w:rPr>
        <w:t>Cliente</w:t>
      </w:r>
    </w:p>
    <w:p w14:paraId="0E380B13" w14:textId="77777777" w:rsidR="00B94B41" w:rsidRPr="00464A1E" w:rsidRDefault="00B94B41" w:rsidP="00B94B41">
      <w:pPr>
        <w:pStyle w:val="ListParagraph"/>
        <w:ind w:left="1440"/>
        <w:rPr>
          <w:bCs/>
        </w:rPr>
      </w:pPr>
      <w:r>
        <w:rPr>
          <w:b/>
        </w:rPr>
        <w:t xml:space="preserve">Tipo: </w:t>
      </w:r>
      <w:r>
        <w:rPr>
          <w:bCs/>
        </w:rPr>
        <w:t>Primario</w:t>
      </w:r>
    </w:p>
    <w:p w14:paraId="170D9CEA" w14:textId="473CB57A" w:rsidR="00B94B41" w:rsidRPr="00A43A97" w:rsidRDefault="00B94B41" w:rsidP="00B94B41">
      <w:pPr>
        <w:pStyle w:val="ListParagraph"/>
        <w:ind w:left="1440"/>
        <w:rPr>
          <w:bCs/>
        </w:rPr>
      </w:pPr>
      <w:r>
        <w:rPr>
          <w:b/>
        </w:rPr>
        <w:t xml:space="preserve">Propósito: </w:t>
      </w:r>
      <w:r w:rsidR="00162B38">
        <w:rPr>
          <w:bCs/>
        </w:rPr>
        <w:t xml:space="preserve">Realizar la reserva de un servicio </w:t>
      </w:r>
      <w:r w:rsidR="00D33555">
        <w:rPr>
          <w:bCs/>
        </w:rPr>
        <w:t>de una peluquería.</w:t>
      </w:r>
    </w:p>
    <w:p w14:paraId="00497BA7" w14:textId="77777777" w:rsidR="00B94B41" w:rsidRPr="00394C30" w:rsidRDefault="00B94B41" w:rsidP="00B94B41">
      <w:pPr>
        <w:pStyle w:val="ListParagraph"/>
        <w:ind w:left="1440"/>
        <w:rPr>
          <w:bCs/>
        </w:rPr>
      </w:pPr>
      <w:r>
        <w:rPr>
          <w:b/>
        </w:rPr>
        <w:t xml:space="preserve">Precondición: </w:t>
      </w:r>
      <w:r>
        <w:rPr>
          <w:bCs/>
        </w:rPr>
        <w:t>El cliente debe estar registrado en la plataforma.</w:t>
      </w:r>
    </w:p>
    <w:p w14:paraId="1E196374" w14:textId="0EB2E0AA" w:rsidR="00B94B41" w:rsidRDefault="00B94B41" w:rsidP="00B94B41">
      <w:pPr>
        <w:pStyle w:val="ListParagraph"/>
        <w:ind w:left="1440"/>
        <w:rPr>
          <w:b/>
        </w:rPr>
      </w:pPr>
      <w:r>
        <w:rPr>
          <w:b/>
        </w:rPr>
        <w:t xml:space="preserve">Descripción: </w:t>
      </w:r>
      <w:r>
        <w:rPr>
          <w:bCs/>
        </w:rPr>
        <w:t>El cliente agenda o reserva el servicio deseado con la siguiente información: nombre de la peluquería, nombre del servicio, nombre del estilista, fecha de reserva, imágenes de referencia, detalles, preferencias de pago.</w:t>
      </w:r>
    </w:p>
    <w:p w14:paraId="4F090BF1" w14:textId="77777777" w:rsidR="00B94B41" w:rsidRDefault="00B94B41" w:rsidP="00B94B41">
      <w:pPr>
        <w:pStyle w:val="ListParagraph"/>
        <w:ind w:left="1440"/>
        <w:rPr>
          <w:b/>
        </w:rPr>
      </w:pPr>
      <w:r>
        <w:rPr>
          <w:b/>
        </w:rPr>
        <w:t>Curso básico: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856"/>
        <w:gridCol w:w="3720"/>
      </w:tblGrid>
      <w:tr w:rsidR="00B94B41" w14:paraId="589083DE" w14:textId="77777777">
        <w:tc>
          <w:tcPr>
            <w:tcW w:w="4508" w:type="dxa"/>
          </w:tcPr>
          <w:p w14:paraId="291C0A9F" w14:textId="77777777" w:rsidR="00B94B41" w:rsidRPr="00A43A97" w:rsidRDefault="00B94B41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Acciones del Actor</w:t>
            </w:r>
          </w:p>
        </w:tc>
        <w:tc>
          <w:tcPr>
            <w:tcW w:w="4508" w:type="dxa"/>
          </w:tcPr>
          <w:p w14:paraId="33D04915" w14:textId="77777777" w:rsidR="00B94B41" w:rsidRDefault="00B94B41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Acciones del sistema</w:t>
            </w:r>
          </w:p>
        </w:tc>
      </w:tr>
      <w:tr w:rsidR="00B94B41" w14:paraId="2D031053" w14:textId="77777777">
        <w:tc>
          <w:tcPr>
            <w:tcW w:w="4508" w:type="dxa"/>
          </w:tcPr>
          <w:p w14:paraId="3B1FC24D" w14:textId="77777777" w:rsidR="00B94B41" w:rsidRDefault="00B94B41" w:rsidP="00B94B41">
            <w:pPr>
              <w:pStyle w:val="ListParagraph"/>
              <w:numPr>
                <w:ilvl w:val="0"/>
                <w:numId w:val="32"/>
              </w:numPr>
              <w:rPr>
                <w:b/>
              </w:rPr>
            </w:pPr>
            <w:r>
              <w:rPr>
                <w:bCs/>
              </w:rPr>
              <w:t>Se ingresa el nombre de la peluquería/salón</w:t>
            </w:r>
          </w:p>
        </w:tc>
        <w:tc>
          <w:tcPr>
            <w:tcW w:w="4508" w:type="dxa"/>
          </w:tcPr>
          <w:p w14:paraId="4C6DD7F8" w14:textId="77777777" w:rsidR="00B94B41" w:rsidRDefault="00B94B41" w:rsidP="00B94B41">
            <w:pPr>
              <w:pStyle w:val="ListParagraph"/>
              <w:numPr>
                <w:ilvl w:val="0"/>
                <w:numId w:val="32"/>
              </w:numPr>
              <w:rPr>
                <w:b/>
              </w:rPr>
            </w:pPr>
            <w:r>
              <w:rPr>
                <w:bCs/>
              </w:rPr>
              <w:t>Se verifica que la peluquería exista</w:t>
            </w:r>
          </w:p>
        </w:tc>
      </w:tr>
      <w:tr w:rsidR="00B94B41" w14:paraId="574376BA" w14:textId="77777777">
        <w:tc>
          <w:tcPr>
            <w:tcW w:w="4508" w:type="dxa"/>
          </w:tcPr>
          <w:p w14:paraId="699601B6" w14:textId="77777777" w:rsidR="00B94B41" w:rsidRDefault="00B94B41" w:rsidP="00B94B41">
            <w:pPr>
              <w:pStyle w:val="ListParagraph"/>
              <w:numPr>
                <w:ilvl w:val="0"/>
                <w:numId w:val="32"/>
              </w:numPr>
              <w:rPr>
                <w:b/>
              </w:rPr>
            </w:pPr>
            <w:r>
              <w:rPr>
                <w:bCs/>
              </w:rPr>
              <w:t>Se ingresa el nombre del servicio requerido</w:t>
            </w:r>
          </w:p>
        </w:tc>
        <w:tc>
          <w:tcPr>
            <w:tcW w:w="4508" w:type="dxa"/>
          </w:tcPr>
          <w:p w14:paraId="3ACCA0D9" w14:textId="77777777" w:rsidR="00B94B41" w:rsidRDefault="00B94B41" w:rsidP="00B94B41">
            <w:pPr>
              <w:pStyle w:val="ListParagraph"/>
              <w:numPr>
                <w:ilvl w:val="0"/>
                <w:numId w:val="32"/>
              </w:numPr>
              <w:rPr>
                <w:b/>
              </w:rPr>
            </w:pPr>
            <w:r>
              <w:rPr>
                <w:bCs/>
              </w:rPr>
              <w:t>Se verifica que el servicio exista.</w:t>
            </w:r>
          </w:p>
        </w:tc>
      </w:tr>
      <w:tr w:rsidR="00B94B41" w14:paraId="5F9FDF77" w14:textId="77777777">
        <w:tc>
          <w:tcPr>
            <w:tcW w:w="4508" w:type="dxa"/>
          </w:tcPr>
          <w:p w14:paraId="522EABDD" w14:textId="77777777" w:rsidR="00B94B41" w:rsidRDefault="00B94B41" w:rsidP="00B94B41">
            <w:pPr>
              <w:pStyle w:val="ListParagraph"/>
              <w:numPr>
                <w:ilvl w:val="0"/>
                <w:numId w:val="32"/>
              </w:numPr>
              <w:rPr>
                <w:b/>
              </w:rPr>
            </w:pPr>
            <w:r>
              <w:rPr>
                <w:bCs/>
              </w:rPr>
              <w:t>Se ingresa el nombre del estilista</w:t>
            </w:r>
          </w:p>
        </w:tc>
        <w:tc>
          <w:tcPr>
            <w:tcW w:w="4508" w:type="dxa"/>
          </w:tcPr>
          <w:p w14:paraId="63842582" w14:textId="77777777" w:rsidR="00B94B41" w:rsidRDefault="00B94B41" w:rsidP="00B94B41">
            <w:pPr>
              <w:pStyle w:val="ListParagraph"/>
              <w:numPr>
                <w:ilvl w:val="0"/>
                <w:numId w:val="32"/>
              </w:numPr>
              <w:rPr>
                <w:b/>
              </w:rPr>
            </w:pPr>
            <w:r>
              <w:rPr>
                <w:bCs/>
              </w:rPr>
              <w:t>Se verifica que el estilista exista.</w:t>
            </w:r>
          </w:p>
        </w:tc>
      </w:tr>
      <w:tr w:rsidR="00B94B41" w14:paraId="711A96AB" w14:textId="77777777">
        <w:tc>
          <w:tcPr>
            <w:tcW w:w="4508" w:type="dxa"/>
          </w:tcPr>
          <w:p w14:paraId="134CC002" w14:textId="77777777" w:rsidR="00B94B41" w:rsidRDefault="00B94B41" w:rsidP="00B94B41">
            <w:pPr>
              <w:pStyle w:val="ListParagraph"/>
              <w:numPr>
                <w:ilvl w:val="0"/>
                <w:numId w:val="32"/>
              </w:numPr>
              <w:rPr>
                <w:bCs/>
              </w:rPr>
            </w:pPr>
            <w:r>
              <w:rPr>
                <w:bCs/>
              </w:rPr>
              <w:t>Se ingresa la fecha de reserva, imágenes de referencia, detalles y preferencias de pago.</w:t>
            </w:r>
          </w:p>
        </w:tc>
        <w:tc>
          <w:tcPr>
            <w:tcW w:w="4508" w:type="dxa"/>
          </w:tcPr>
          <w:p w14:paraId="026ED629" w14:textId="77777777" w:rsidR="00B94B41" w:rsidRDefault="00B94B41">
            <w:pPr>
              <w:pStyle w:val="ListParagraph"/>
              <w:rPr>
                <w:bCs/>
              </w:rPr>
            </w:pPr>
          </w:p>
        </w:tc>
      </w:tr>
      <w:tr w:rsidR="00B94B41" w14:paraId="461FFC6F" w14:textId="77777777">
        <w:tc>
          <w:tcPr>
            <w:tcW w:w="4508" w:type="dxa"/>
          </w:tcPr>
          <w:p w14:paraId="24130BAC" w14:textId="77777777" w:rsidR="00B94B41" w:rsidRDefault="00B94B41" w:rsidP="00B94B41">
            <w:pPr>
              <w:pStyle w:val="ListParagraph"/>
              <w:numPr>
                <w:ilvl w:val="0"/>
                <w:numId w:val="32"/>
              </w:numPr>
              <w:rPr>
                <w:bCs/>
              </w:rPr>
            </w:pPr>
            <w:r>
              <w:rPr>
                <w:bCs/>
              </w:rPr>
              <w:t>Se guarda la información de la cita.</w:t>
            </w:r>
          </w:p>
        </w:tc>
        <w:tc>
          <w:tcPr>
            <w:tcW w:w="4508" w:type="dxa"/>
          </w:tcPr>
          <w:p w14:paraId="09B37F1C" w14:textId="77777777" w:rsidR="00B94B41" w:rsidRDefault="00B94B41" w:rsidP="00B94B41">
            <w:pPr>
              <w:pStyle w:val="ListParagraph"/>
              <w:numPr>
                <w:ilvl w:val="0"/>
                <w:numId w:val="32"/>
              </w:numPr>
              <w:rPr>
                <w:bCs/>
              </w:rPr>
            </w:pPr>
            <w:r>
              <w:rPr>
                <w:bCs/>
              </w:rPr>
              <w:t>Se guarda la información de la cita.</w:t>
            </w:r>
          </w:p>
        </w:tc>
      </w:tr>
    </w:tbl>
    <w:p w14:paraId="54240F0E" w14:textId="77777777" w:rsidR="00B94B41" w:rsidRDefault="00B94B41" w:rsidP="00B94B41">
      <w:pPr>
        <w:pStyle w:val="ListParagraph"/>
        <w:ind w:left="1440"/>
        <w:rPr>
          <w:b/>
        </w:rPr>
      </w:pPr>
    </w:p>
    <w:p w14:paraId="06627909" w14:textId="77777777" w:rsidR="00B94B41" w:rsidRDefault="00B94B41" w:rsidP="00B94B41">
      <w:pPr>
        <w:pStyle w:val="ListParagraph"/>
        <w:ind w:left="1440"/>
        <w:rPr>
          <w:b/>
        </w:rPr>
      </w:pPr>
      <w:r>
        <w:rPr>
          <w:b/>
        </w:rPr>
        <w:t>Curso alternativo:</w:t>
      </w:r>
    </w:p>
    <w:p w14:paraId="0ACA05CC" w14:textId="77777777" w:rsidR="00B94B41" w:rsidRDefault="00B94B41" w:rsidP="00B94B41">
      <w:pPr>
        <w:pStyle w:val="ListParagraph"/>
        <w:numPr>
          <w:ilvl w:val="0"/>
          <w:numId w:val="33"/>
        </w:numPr>
        <w:rPr>
          <w:b/>
        </w:rPr>
      </w:pPr>
      <w:r>
        <w:rPr>
          <w:b/>
        </w:rPr>
        <w:t xml:space="preserve">En el paso 2: </w:t>
      </w:r>
      <w:r>
        <w:rPr>
          <w:bCs/>
        </w:rPr>
        <w:t>Si no existe la peluquería, se elimina, modifica, se consulta o se sale del sistema.</w:t>
      </w:r>
    </w:p>
    <w:p w14:paraId="034D0714" w14:textId="77777777" w:rsidR="00B94B41" w:rsidRDefault="00B94B41" w:rsidP="00B94B41">
      <w:pPr>
        <w:pStyle w:val="ListParagraph"/>
        <w:numPr>
          <w:ilvl w:val="0"/>
          <w:numId w:val="33"/>
        </w:numPr>
        <w:rPr>
          <w:b/>
        </w:rPr>
      </w:pPr>
      <w:r>
        <w:rPr>
          <w:b/>
        </w:rPr>
        <w:t xml:space="preserve">En el paso 4: </w:t>
      </w:r>
      <w:r>
        <w:rPr>
          <w:bCs/>
        </w:rPr>
        <w:t>Si no existe el servicio, se elimina, modifica, se consulta o se sale del sistema.</w:t>
      </w:r>
    </w:p>
    <w:p w14:paraId="3D1544EF" w14:textId="77777777" w:rsidR="00B94B41" w:rsidRDefault="00B94B41" w:rsidP="00B94B41">
      <w:pPr>
        <w:pStyle w:val="ListParagraph"/>
        <w:numPr>
          <w:ilvl w:val="0"/>
          <w:numId w:val="33"/>
        </w:numPr>
        <w:rPr>
          <w:b/>
        </w:rPr>
      </w:pPr>
      <w:r>
        <w:rPr>
          <w:b/>
        </w:rPr>
        <w:t xml:space="preserve">En el paso 6: </w:t>
      </w:r>
      <w:r>
        <w:rPr>
          <w:bCs/>
        </w:rPr>
        <w:t>Si no existe el estilista, se elimina, modifica, se consulta o se sale del sistema.</w:t>
      </w:r>
    </w:p>
    <w:p w14:paraId="74026748" w14:textId="77777777" w:rsidR="00B94B41" w:rsidRPr="00370EB3" w:rsidRDefault="00B94B41" w:rsidP="00B94B41">
      <w:pPr>
        <w:pStyle w:val="ListParagraph"/>
        <w:ind w:left="1440"/>
      </w:pPr>
      <w:r>
        <w:rPr>
          <w:b/>
        </w:rPr>
        <w:t xml:space="preserve">Postcondición: </w:t>
      </w:r>
      <w:r>
        <w:rPr>
          <w:bCs/>
        </w:rPr>
        <w:t>La cita queda registrada.</w:t>
      </w:r>
    </w:p>
    <w:p w14:paraId="1B411990" w14:textId="2A4EE536" w:rsidR="00B94B41" w:rsidRDefault="00C22263" w:rsidP="00B94B41">
      <w:pPr>
        <w:pStyle w:val="ListParagraph"/>
        <w:ind w:left="1440"/>
        <w:rPr>
          <w:bCs/>
        </w:rPr>
      </w:pPr>
      <w:r w:rsidRPr="001C38CB">
        <w:rPr>
          <w:noProof/>
        </w:rPr>
        <w:drawing>
          <wp:anchor distT="0" distB="0" distL="114300" distR="114300" simplePos="0" relativeHeight="251658318" behindDoc="0" locked="0" layoutInCell="1" allowOverlap="1" wp14:anchorId="091F888F" wp14:editId="301EC963">
            <wp:simplePos x="0" y="0"/>
            <wp:positionH relativeFrom="column">
              <wp:posOffset>1007110</wp:posOffset>
            </wp:positionH>
            <wp:positionV relativeFrom="paragraph">
              <wp:posOffset>279400</wp:posOffset>
            </wp:positionV>
            <wp:extent cx="4552950" cy="3187066"/>
            <wp:effectExtent l="0" t="0" r="0" b="0"/>
            <wp:wrapTopAndBottom/>
            <wp:docPr id="1555278011" name="Imagen 1555278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27801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187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4B41">
        <w:rPr>
          <w:b/>
        </w:rPr>
        <w:t xml:space="preserve">Referencia: </w:t>
      </w:r>
      <w:r w:rsidR="00B94B41">
        <w:rPr>
          <w:bCs/>
        </w:rPr>
        <w:t>Párrafo 2.</w:t>
      </w:r>
    </w:p>
    <w:p w14:paraId="2B7E6C13" w14:textId="645C03E7" w:rsidR="00B94B41" w:rsidRDefault="00B94B41" w:rsidP="00B94B41">
      <w:pPr>
        <w:pStyle w:val="ListParagraph"/>
        <w:ind w:left="1440"/>
      </w:pPr>
    </w:p>
    <w:p w14:paraId="2C04E8AC" w14:textId="41AD3AE7" w:rsidR="00B94B41" w:rsidRDefault="00C22263" w:rsidP="00B94B41">
      <w:pPr>
        <w:pStyle w:val="ListParagraph"/>
        <w:ind w:left="1440"/>
      </w:pPr>
      <w:r w:rsidRPr="001D311C">
        <w:rPr>
          <w:noProof/>
        </w:rPr>
        <w:drawing>
          <wp:anchor distT="0" distB="0" distL="114300" distR="114300" simplePos="0" relativeHeight="251658317" behindDoc="0" locked="0" layoutInCell="1" allowOverlap="1" wp14:anchorId="67B45654" wp14:editId="4AB1D586">
            <wp:simplePos x="0" y="0"/>
            <wp:positionH relativeFrom="column">
              <wp:posOffset>1092200</wp:posOffset>
            </wp:positionH>
            <wp:positionV relativeFrom="paragraph">
              <wp:posOffset>375920</wp:posOffset>
            </wp:positionV>
            <wp:extent cx="4178110" cy="2872740"/>
            <wp:effectExtent l="0" t="0" r="0" b="3810"/>
            <wp:wrapTopAndBottom/>
            <wp:docPr id="69808285" name="Imagen 69808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828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781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5EEB2B" w14:textId="77777777" w:rsidR="00B94B41" w:rsidRDefault="00B94B41" w:rsidP="00B94B41">
      <w:pPr>
        <w:pStyle w:val="ListParagraph"/>
        <w:ind w:left="1440"/>
      </w:pPr>
      <w:r w:rsidRPr="001D311C">
        <w:rPr>
          <w:noProof/>
        </w:rPr>
        <w:drawing>
          <wp:inline distT="0" distB="0" distL="0" distR="0" wp14:anchorId="766C2F71" wp14:editId="2F64E841">
            <wp:extent cx="4763290" cy="3070860"/>
            <wp:effectExtent l="0" t="0" r="0" b="0"/>
            <wp:docPr id="15877984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9841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72940" cy="307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C4E8" w14:textId="77777777" w:rsidR="00B94B41" w:rsidRDefault="00B94B41" w:rsidP="00B94B41">
      <w:pPr>
        <w:pStyle w:val="ListParagraph"/>
        <w:ind w:left="1440"/>
      </w:pPr>
      <w:r w:rsidRPr="00B4315E">
        <w:rPr>
          <w:noProof/>
        </w:rPr>
        <w:drawing>
          <wp:inline distT="0" distB="0" distL="0" distR="0" wp14:anchorId="4D2ED629" wp14:editId="18DAC6DA">
            <wp:extent cx="4785360" cy="1846070"/>
            <wp:effectExtent l="0" t="0" r="0" b="1905"/>
            <wp:docPr id="17447714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7142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99198" cy="185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F4E3" w14:textId="77777777" w:rsidR="00B94B41" w:rsidRPr="008D2E90" w:rsidRDefault="00B94B41" w:rsidP="00B94B41">
      <w:pPr>
        <w:pStyle w:val="ListParagraph"/>
        <w:ind w:left="1440"/>
        <w:rPr>
          <w:lang w:val="en-US"/>
        </w:rPr>
      </w:pPr>
      <w:r w:rsidRPr="00B4315E">
        <w:rPr>
          <w:noProof/>
        </w:rPr>
        <w:drawing>
          <wp:inline distT="0" distB="0" distL="0" distR="0" wp14:anchorId="1C0B5883" wp14:editId="7A4F5FB8">
            <wp:extent cx="4328160" cy="2439325"/>
            <wp:effectExtent l="0" t="0" r="0" b="0"/>
            <wp:docPr id="1913971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97198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32779" cy="244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817E" w14:textId="77777777" w:rsidR="00103AD1" w:rsidRPr="007257C4" w:rsidRDefault="00103AD1" w:rsidP="00103AD1">
      <w:pPr>
        <w:pStyle w:val="ListParagraph"/>
        <w:numPr>
          <w:ilvl w:val="0"/>
          <w:numId w:val="15"/>
        </w:numPr>
        <w:rPr>
          <w:b/>
        </w:rPr>
      </w:pPr>
      <w:r w:rsidRPr="5C64DCB2">
        <w:rPr>
          <w:b/>
        </w:rPr>
        <w:t>Actualizar Cita</w:t>
      </w:r>
    </w:p>
    <w:p w14:paraId="566673F9" w14:textId="73217E55" w:rsidR="00103AD1" w:rsidRDefault="00103AD1" w:rsidP="00103AD1">
      <w:pPr>
        <w:pStyle w:val="ListParagraph"/>
        <w:ind w:left="1440"/>
        <w:rPr>
          <w:b/>
          <w:bCs/>
        </w:rPr>
      </w:pPr>
      <w:r w:rsidRPr="3F5B87A1">
        <w:rPr>
          <w:b/>
          <w:bCs/>
        </w:rPr>
        <w:t xml:space="preserve">Actor: </w:t>
      </w:r>
      <w:r w:rsidRPr="00B4315E">
        <w:t>secretaria de Peluquería, Peluquero o estilista (</w:t>
      </w:r>
      <w:r>
        <w:t>iniciador</w:t>
      </w:r>
      <w:r w:rsidRPr="00B4315E">
        <w:t>)</w:t>
      </w:r>
    </w:p>
    <w:p w14:paraId="337BEFF3" w14:textId="77777777" w:rsidR="00103AD1" w:rsidRDefault="00103AD1" w:rsidP="00103AD1">
      <w:pPr>
        <w:pStyle w:val="ListParagraph"/>
        <w:ind w:left="1440"/>
        <w:rPr>
          <w:b/>
          <w:bCs/>
        </w:rPr>
      </w:pPr>
      <w:r w:rsidRPr="7281C4F2">
        <w:rPr>
          <w:b/>
          <w:bCs/>
        </w:rPr>
        <w:t>Tipo:</w:t>
      </w:r>
      <w:r w:rsidRPr="3F5B87A1">
        <w:rPr>
          <w:b/>
          <w:bCs/>
        </w:rPr>
        <w:t xml:space="preserve"> </w:t>
      </w:r>
      <w:r w:rsidRPr="00B4315E">
        <w:t>Primario</w:t>
      </w:r>
    </w:p>
    <w:p w14:paraId="34B1049C" w14:textId="77777777" w:rsidR="00103AD1" w:rsidRDefault="00103AD1" w:rsidP="00103AD1">
      <w:pPr>
        <w:pStyle w:val="ListParagraph"/>
        <w:ind w:left="1440"/>
        <w:rPr>
          <w:b/>
          <w:bCs/>
        </w:rPr>
      </w:pPr>
      <w:r w:rsidRPr="4B3D01C8">
        <w:rPr>
          <w:b/>
          <w:bCs/>
        </w:rPr>
        <w:t xml:space="preserve">Propósito: </w:t>
      </w:r>
      <w:r w:rsidRPr="00B4315E">
        <w:t>Permitir actualizar los detalles de una cita existente en el sistema.</w:t>
      </w:r>
    </w:p>
    <w:p w14:paraId="060AAB85" w14:textId="77777777" w:rsidR="00103AD1" w:rsidRDefault="00103AD1" w:rsidP="00103AD1">
      <w:pPr>
        <w:pStyle w:val="ListParagraph"/>
        <w:ind w:left="1440"/>
        <w:rPr>
          <w:b/>
          <w:bCs/>
        </w:rPr>
      </w:pPr>
      <w:r w:rsidRPr="3C560D67">
        <w:rPr>
          <w:b/>
          <w:bCs/>
        </w:rPr>
        <w:t xml:space="preserve">Resumen: </w:t>
      </w:r>
      <w:r w:rsidRPr="00B4315E">
        <w:t>La secretaria</w:t>
      </w:r>
      <w:r>
        <w:t>,</w:t>
      </w:r>
      <w:r w:rsidRPr="00B4315E">
        <w:t xml:space="preserve"> el peluquero</w:t>
      </w:r>
      <w:r>
        <w:t xml:space="preserve"> </w:t>
      </w:r>
      <w:r w:rsidRPr="00B4315E">
        <w:t>actualizan la información de una cita en el sistema.</w:t>
      </w:r>
    </w:p>
    <w:p w14:paraId="6262AE6F" w14:textId="77777777" w:rsidR="00103AD1" w:rsidRPr="00B4315E" w:rsidRDefault="00103AD1" w:rsidP="00103AD1">
      <w:pPr>
        <w:pStyle w:val="ListParagraph"/>
        <w:ind w:left="1440"/>
      </w:pPr>
      <w:r w:rsidRPr="2C0C8605">
        <w:rPr>
          <w:b/>
          <w:bCs/>
        </w:rPr>
        <w:t xml:space="preserve">Precondición: </w:t>
      </w:r>
      <w:r>
        <w:t xml:space="preserve">Tener acceso al </w:t>
      </w:r>
      <w:r w:rsidRPr="00B4315E">
        <w:t xml:space="preserve">sistema, </w:t>
      </w:r>
      <w:r>
        <w:t>e</w:t>
      </w:r>
      <w:r w:rsidRPr="00B4315E">
        <w:t>xiste al menos una cita registrada.</w:t>
      </w:r>
    </w:p>
    <w:p w14:paraId="7ECABD19" w14:textId="77777777" w:rsidR="00103AD1" w:rsidRDefault="00103AD1" w:rsidP="00103AD1">
      <w:pPr>
        <w:pStyle w:val="ListParagraph"/>
        <w:ind w:left="1440"/>
        <w:rPr>
          <w:b/>
          <w:bCs/>
        </w:rPr>
      </w:pPr>
      <w:r w:rsidRPr="7281C4F2">
        <w:rPr>
          <w:b/>
          <w:bCs/>
        </w:rPr>
        <w:t>Curso básico: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788"/>
        <w:gridCol w:w="3788"/>
      </w:tblGrid>
      <w:tr w:rsidR="00103AD1" w14:paraId="5D774406" w14:textId="77777777">
        <w:trPr>
          <w:trHeight w:val="300"/>
        </w:trPr>
        <w:tc>
          <w:tcPr>
            <w:tcW w:w="3788" w:type="dxa"/>
          </w:tcPr>
          <w:p w14:paraId="42C5740C" w14:textId="77777777" w:rsidR="00103AD1" w:rsidRDefault="00103AD1">
            <w:pPr>
              <w:pStyle w:val="ListParagraph"/>
              <w:ind w:left="0"/>
              <w:rPr>
                <w:b/>
                <w:bCs/>
              </w:rPr>
            </w:pPr>
            <w:r w:rsidRPr="7281C4F2">
              <w:rPr>
                <w:b/>
                <w:bCs/>
              </w:rPr>
              <w:t>Acciones del actor</w:t>
            </w:r>
          </w:p>
        </w:tc>
        <w:tc>
          <w:tcPr>
            <w:tcW w:w="3788" w:type="dxa"/>
          </w:tcPr>
          <w:p w14:paraId="2C01D5E4" w14:textId="77777777" w:rsidR="00103AD1" w:rsidRDefault="00103AD1">
            <w:pPr>
              <w:pStyle w:val="ListParagraph"/>
              <w:ind w:left="0"/>
              <w:rPr>
                <w:b/>
                <w:bCs/>
              </w:rPr>
            </w:pPr>
            <w:r w:rsidRPr="7281C4F2">
              <w:rPr>
                <w:b/>
                <w:bCs/>
              </w:rPr>
              <w:t>Acciones del sistema</w:t>
            </w:r>
          </w:p>
        </w:tc>
      </w:tr>
      <w:tr w:rsidR="00103AD1" w14:paraId="780824E5" w14:textId="77777777">
        <w:trPr>
          <w:trHeight w:val="300"/>
        </w:trPr>
        <w:tc>
          <w:tcPr>
            <w:tcW w:w="3788" w:type="dxa"/>
          </w:tcPr>
          <w:p w14:paraId="43797CDC" w14:textId="77777777" w:rsidR="00103AD1" w:rsidRPr="00B4315E" w:rsidRDefault="00103AD1" w:rsidP="00103AD1">
            <w:pPr>
              <w:pStyle w:val="ListParagraph"/>
              <w:numPr>
                <w:ilvl w:val="0"/>
                <w:numId w:val="16"/>
              </w:numPr>
            </w:pPr>
            <w:r w:rsidRPr="00B4315E">
              <w:t>La secretaria o el peluquero selecciona la opción "Actualizar Cita" en el sistema.</w:t>
            </w:r>
          </w:p>
        </w:tc>
        <w:tc>
          <w:tcPr>
            <w:tcW w:w="3788" w:type="dxa"/>
          </w:tcPr>
          <w:p w14:paraId="26B7E63B" w14:textId="77777777" w:rsidR="00103AD1" w:rsidRPr="00B4315E" w:rsidRDefault="00103AD1" w:rsidP="00103AD1">
            <w:pPr>
              <w:pStyle w:val="ListParagraph"/>
              <w:numPr>
                <w:ilvl w:val="0"/>
                <w:numId w:val="16"/>
              </w:numPr>
            </w:pPr>
            <w:r w:rsidRPr="00B4315E">
              <w:t>El sistema muestra una lista de citas programadas.</w:t>
            </w:r>
          </w:p>
        </w:tc>
      </w:tr>
      <w:tr w:rsidR="00103AD1" w14:paraId="058EA06A" w14:textId="77777777">
        <w:trPr>
          <w:trHeight w:val="300"/>
        </w:trPr>
        <w:tc>
          <w:tcPr>
            <w:tcW w:w="3788" w:type="dxa"/>
          </w:tcPr>
          <w:p w14:paraId="6B7C5F9F" w14:textId="77777777" w:rsidR="00103AD1" w:rsidRPr="00B4315E" w:rsidRDefault="00103AD1" w:rsidP="00103AD1">
            <w:pPr>
              <w:pStyle w:val="ListParagraph"/>
              <w:numPr>
                <w:ilvl w:val="0"/>
                <w:numId w:val="16"/>
              </w:numPr>
            </w:pPr>
            <w:r w:rsidRPr="00B4315E">
              <w:t>La secretaria o el peluquero selecciona la cita que desea actualizar.</w:t>
            </w:r>
          </w:p>
        </w:tc>
        <w:tc>
          <w:tcPr>
            <w:tcW w:w="3788" w:type="dxa"/>
          </w:tcPr>
          <w:p w14:paraId="1D6D4F79" w14:textId="77777777" w:rsidR="00103AD1" w:rsidRPr="00B4315E" w:rsidRDefault="00103AD1" w:rsidP="00103AD1">
            <w:pPr>
              <w:pStyle w:val="ListParagraph"/>
              <w:numPr>
                <w:ilvl w:val="0"/>
                <w:numId w:val="16"/>
              </w:numPr>
            </w:pPr>
            <w:r w:rsidRPr="00B4315E">
              <w:t>El sistema muestra los detalles de la cita seleccionada.</w:t>
            </w:r>
          </w:p>
        </w:tc>
      </w:tr>
      <w:tr w:rsidR="00103AD1" w14:paraId="136DDEA8" w14:textId="77777777">
        <w:trPr>
          <w:trHeight w:val="300"/>
        </w:trPr>
        <w:tc>
          <w:tcPr>
            <w:tcW w:w="3788" w:type="dxa"/>
          </w:tcPr>
          <w:p w14:paraId="4BACB29D" w14:textId="3E95BD9F" w:rsidR="00103AD1" w:rsidRPr="00B4315E" w:rsidRDefault="00103AD1" w:rsidP="00103AD1">
            <w:pPr>
              <w:pStyle w:val="ListParagraph"/>
              <w:numPr>
                <w:ilvl w:val="0"/>
                <w:numId w:val="16"/>
              </w:numPr>
            </w:pPr>
            <w:r w:rsidRPr="00B4315E">
              <w:t>La secretaria o el peluquero modifica los detalles de la cita: fecha, hora, tipo de servicio</w:t>
            </w:r>
            <w:r w:rsidR="00000522">
              <w:t xml:space="preserve"> y estado</w:t>
            </w:r>
            <w:r>
              <w:t>.</w:t>
            </w:r>
          </w:p>
        </w:tc>
        <w:tc>
          <w:tcPr>
            <w:tcW w:w="3788" w:type="dxa"/>
          </w:tcPr>
          <w:p w14:paraId="3B4CFC0A" w14:textId="77777777" w:rsidR="00103AD1" w:rsidRPr="00B4315E" w:rsidRDefault="00103AD1">
            <w:pPr>
              <w:ind w:firstLine="0"/>
            </w:pPr>
          </w:p>
        </w:tc>
      </w:tr>
      <w:tr w:rsidR="00103AD1" w14:paraId="3533BCAA" w14:textId="77777777">
        <w:trPr>
          <w:trHeight w:val="300"/>
        </w:trPr>
        <w:tc>
          <w:tcPr>
            <w:tcW w:w="3788" w:type="dxa"/>
          </w:tcPr>
          <w:p w14:paraId="79039065" w14:textId="77777777" w:rsidR="00103AD1" w:rsidRPr="00B4315E" w:rsidRDefault="00103AD1" w:rsidP="00103AD1">
            <w:pPr>
              <w:pStyle w:val="ListParagraph"/>
              <w:numPr>
                <w:ilvl w:val="0"/>
                <w:numId w:val="16"/>
              </w:numPr>
            </w:pPr>
            <w:r>
              <w:t>Guarda la información en el sistema</w:t>
            </w:r>
          </w:p>
        </w:tc>
        <w:tc>
          <w:tcPr>
            <w:tcW w:w="3788" w:type="dxa"/>
          </w:tcPr>
          <w:p w14:paraId="18C769D5" w14:textId="77777777" w:rsidR="00103AD1" w:rsidRPr="00B4315E" w:rsidRDefault="00103AD1" w:rsidP="00103AD1">
            <w:pPr>
              <w:pStyle w:val="ListParagraph"/>
              <w:numPr>
                <w:ilvl w:val="0"/>
                <w:numId w:val="16"/>
              </w:numPr>
            </w:pPr>
            <w:r w:rsidRPr="00B4315E">
              <w:t>El sistema actualiza la información de la cita en la base de datos.</w:t>
            </w:r>
          </w:p>
        </w:tc>
      </w:tr>
    </w:tbl>
    <w:p w14:paraId="1CD986A6" w14:textId="77777777" w:rsidR="00103AD1" w:rsidRDefault="00103AD1" w:rsidP="00103AD1">
      <w:pPr>
        <w:pStyle w:val="ListParagraph"/>
        <w:ind w:left="0"/>
        <w:rPr>
          <w:b/>
          <w:bCs/>
        </w:rPr>
      </w:pPr>
    </w:p>
    <w:p w14:paraId="600F4D51" w14:textId="77777777" w:rsidR="00103AD1" w:rsidRDefault="00103AD1" w:rsidP="00103AD1">
      <w:pPr>
        <w:pStyle w:val="ListParagraph"/>
        <w:ind w:left="1440"/>
        <w:rPr>
          <w:b/>
          <w:bCs/>
        </w:rPr>
      </w:pPr>
      <w:r w:rsidRPr="320093F3">
        <w:rPr>
          <w:b/>
          <w:bCs/>
        </w:rPr>
        <w:t xml:space="preserve">Curso alternativo: </w:t>
      </w:r>
      <w:r w:rsidRPr="1BAD5510">
        <w:rPr>
          <w:b/>
          <w:bCs/>
        </w:rPr>
        <w:t xml:space="preserve"> </w:t>
      </w:r>
    </w:p>
    <w:p w14:paraId="46161369" w14:textId="77777777" w:rsidR="00103AD1" w:rsidRDefault="00103AD1" w:rsidP="00103AD1">
      <w:pPr>
        <w:pStyle w:val="ListParagraph"/>
        <w:ind w:left="1440"/>
        <w:rPr>
          <w:b/>
        </w:rPr>
      </w:pPr>
      <w:r w:rsidRPr="320093F3">
        <w:rPr>
          <w:b/>
          <w:bCs/>
        </w:rPr>
        <w:t xml:space="preserve">Paso </w:t>
      </w:r>
      <w:r w:rsidRPr="20AA6A1A">
        <w:rPr>
          <w:b/>
          <w:bCs/>
        </w:rPr>
        <w:t>2</w:t>
      </w:r>
      <w:r w:rsidRPr="320093F3">
        <w:rPr>
          <w:b/>
          <w:bCs/>
        </w:rPr>
        <w:t>:</w:t>
      </w:r>
    </w:p>
    <w:p w14:paraId="57F38E11" w14:textId="77777777" w:rsidR="00103AD1" w:rsidRPr="00F9489A" w:rsidRDefault="00103AD1" w:rsidP="00103AD1">
      <w:pPr>
        <w:pStyle w:val="ListParagraph"/>
        <w:numPr>
          <w:ilvl w:val="2"/>
          <w:numId w:val="17"/>
        </w:numPr>
      </w:pPr>
      <w:r>
        <w:t>Si no hay citas programadas se sale del sistema.</w:t>
      </w:r>
    </w:p>
    <w:p w14:paraId="359E03BC" w14:textId="77777777" w:rsidR="00103AD1" w:rsidRPr="00B4315E" w:rsidRDefault="00103AD1" w:rsidP="00103AD1">
      <w:pPr>
        <w:ind w:left="360"/>
      </w:pPr>
      <w:r w:rsidRPr="7E501F45">
        <w:rPr>
          <w:b/>
          <w:bCs/>
        </w:rPr>
        <w:t xml:space="preserve"> </w:t>
      </w:r>
      <w:r w:rsidRPr="6C3362A5">
        <w:rPr>
          <w:b/>
          <w:bCs/>
        </w:rPr>
        <w:t xml:space="preserve">   </w:t>
      </w:r>
      <w:r w:rsidRPr="1C329F38">
        <w:rPr>
          <w:b/>
          <w:bCs/>
        </w:rPr>
        <w:t xml:space="preserve"> </w:t>
      </w:r>
      <w:r w:rsidRPr="320093F3">
        <w:rPr>
          <w:b/>
          <w:bCs/>
        </w:rPr>
        <w:t xml:space="preserve">Paso </w:t>
      </w:r>
      <w:r>
        <w:rPr>
          <w:b/>
          <w:bCs/>
        </w:rPr>
        <w:t>4</w:t>
      </w:r>
      <w:r w:rsidRPr="320093F3">
        <w:rPr>
          <w:b/>
          <w:bCs/>
        </w:rPr>
        <w:t xml:space="preserve">: </w:t>
      </w:r>
      <w:r w:rsidRPr="00B4315E">
        <w:t>Si la cita ya no está disponible para actualizar:</w:t>
      </w:r>
    </w:p>
    <w:p w14:paraId="0A0209CF" w14:textId="77777777" w:rsidR="00103AD1" w:rsidRPr="00B4315E" w:rsidRDefault="00103AD1" w:rsidP="00103AD1">
      <w:pPr>
        <w:pStyle w:val="ListParagraph"/>
        <w:numPr>
          <w:ilvl w:val="2"/>
          <w:numId w:val="18"/>
        </w:numPr>
      </w:pPr>
      <w:r w:rsidRPr="00B4315E">
        <w:t>El sistema muestra un mensaje indicando que la cita seleccionada ya no está disponible para actualizar.</w:t>
      </w:r>
    </w:p>
    <w:p w14:paraId="0B3EFAC2" w14:textId="77777777" w:rsidR="00103AD1" w:rsidRPr="00B4315E" w:rsidRDefault="00103AD1" w:rsidP="00103AD1">
      <w:pPr>
        <w:pStyle w:val="ListParagraph"/>
        <w:numPr>
          <w:ilvl w:val="2"/>
          <w:numId w:val="18"/>
        </w:numPr>
      </w:pPr>
      <w:r w:rsidRPr="00B4315E">
        <w:t>Vuelve al paso 2.</w:t>
      </w:r>
    </w:p>
    <w:p w14:paraId="0A268C91" w14:textId="77777777" w:rsidR="00103AD1" w:rsidRDefault="00103AD1" w:rsidP="00103AD1">
      <w:pPr>
        <w:ind w:firstLine="0"/>
        <w:rPr>
          <w:b/>
          <w:bCs/>
        </w:rPr>
      </w:pPr>
    </w:p>
    <w:p w14:paraId="03EB50F9" w14:textId="77777777" w:rsidR="00103AD1" w:rsidRPr="00B4315E" w:rsidRDefault="00103AD1" w:rsidP="00103AD1">
      <w:pPr>
        <w:pStyle w:val="ListParagraph"/>
        <w:ind w:left="1440"/>
      </w:pPr>
      <w:r w:rsidRPr="320093F3">
        <w:rPr>
          <w:b/>
          <w:bCs/>
        </w:rPr>
        <w:t xml:space="preserve">Paso </w:t>
      </w:r>
      <w:r w:rsidRPr="2F927384">
        <w:rPr>
          <w:b/>
          <w:bCs/>
        </w:rPr>
        <w:t>7</w:t>
      </w:r>
      <w:r w:rsidRPr="320093F3">
        <w:rPr>
          <w:b/>
          <w:bCs/>
        </w:rPr>
        <w:t xml:space="preserve">: </w:t>
      </w:r>
      <w:r w:rsidRPr="00B4315E">
        <w:t>El sistema no puede actualizar la cita debido a un error:</w:t>
      </w:r>
    </w:p>
    <w:p w14:paraId="758E2011" w14:textId="77777777" w:rsidR="00103AD1" w:rsidRPr="00B4315E" w:rsidRDefault="00103AD1" w:rsidP="00103AD1">
      <w:pPr>
        <w:pStyle w:val="ListParagraph"/>
        <w:numPr>
          <w:ilvl w:val="2"/>
          <w:numId w:val="19"/>
        </w:numPr>
      </w:pPr>
      <w:r w:rsidRPr="00B4315E">
        <w:t>El sistema muestra un mensaje de error.</w:t>
      </w:r>
    </w:p>
    <w:p w14:paraId="6871348B" w14:textId="77777777" w:rsidR="00103AD1" w:rsidRPr="00B4315E" w:rsidRDefault="00103AD1" w:rsidP="00103AD1">
      <w:pPr>
        <w:pStyle w:val="ListParagraph"/>
        <w:numPr>
          <w:ilvl w:val="2"/>
          <w:numId w:val="19"/>
        </w:numPr>
      </w:pPr>
      <w:r w:rsidRPr="00B4315E">
        <w:t>La secretaria o el peluquero intenta actualizar la cita nuevamente.</w:t>
      </w:r>
    </w:p>
    <w:p w14:paraId="59F9A8D0" w14:textId="77777777" w:rsidR="00103AD1" w:rsidRDefault="00103AD1" w:rsidP="00103AD1">
      <w:pPr>
        <w:ind w:left="360"/>
        <w:rPr>
          <w:b/>
          <w:bCs/>
        </w:rPr>
      </w:pPr>
    </w:p>
    <w:p w14:paraId="59CE181D" w14:textId="50B3746A" w:rsidR="00103AD1" w:rsidRPr="00B4315E" w:rsidRDefault="00103AD1" w:rsidP="00103AD1">
      <w:pPr>
        <w:pStyle w:val="ListParagraph"/>
        <w:ind w:left="1440"/>
      </w:pPr>
      <w:r w:rsidRPr="1BA1CA93">
        <w:rPr>
          <w:b/>
          <w:bCs/>
        </w:rPr>
        <w:t xml:space="preserve">Postcondición:  </w:t>
      </w:r>
      <w:r w:rsidRPr="00B4315E">
        <w:t>Los detalles de la cita seleccionada se actualizan</w:t>
      </w:r>
      <w:r w:rsidR="002F7D84">
        <w:t>.</w:t>
      </w:r>
    </w:p>
    <w:p w14:paraId="52800798" w14:textId="27409F3D" w:rsidR="00103AD1" w:rsidRDefault="00103AD1" w:rsidP="00103AD1">
      <w:pPr>
        <w:pStyle w:val="ListParagraph"/>
        <w:ind w:left="1440"/>
        <w:rPr>
          <w:b/>
          <w:bCs/>
        </w:rPr>
      </w:pPr>
      <w:r w:rsidRPr="2F9682CC">
        <w:rPr>
          <w:b/>
          <w:bCs/>
        </w:rPr>
        <w:t>Referencia:</w:t>
      </w:r>
    </w:p>
    <w:p w14:paraId="14B0441D" w14:textId="00BDFE23" w:rsidR="00103AD1" w:rsidRDefault="00706A4A" w:rsidP="00103AD1">
      <w:pPr>
        <w:ind w:left="720"/>
        <w:rPr>
          <w:b/>
          <w:bCs/>
        </w:rPr>
      </w:pPr>
      <w:r w:rsidRPr="00706A4A">
        <w:rPr>
          <w:b/>
          <w:bCs/>
          <w:noProof/>
        </w:rPr>
        <w:drawing>
          <wp:anchor distT="0" distB="0" distL="114300" distR="114300" simplePos="0" relativeHeight="251658280" behindDoc="0" locked="0" layoutInCell="1" allowOverlap="1" wp14:anchorId="66ECA1CA" wp14:editId="1E666117">
            <wp:simplePos x="0" y="0"/>
            <wp:positionH relativeFrom="column">
              <wp:posOffset>895350</wp:posOffset>
            </wp:positionH>
            <wp:positionV relativeFrom="paragraph">
              <wp:posOffset>224790</wp:posOffset>
            </wp:positionV>
            <wp:extent cx="4585335" cy="2990850"/>
            <wp:effectExtent l="0" t="0" r="5715" b="0"/>
            <wp:wrapTopAndBottom/>
            <wp:docPr id="1586439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396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8533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31C39B" w14:textId="41DA15BB" w:rsidR="00103AD1" w:rsidRDefault="00103AD1" w:rsidP="00103AD1">
      <w:pPr>
        <w:ind w:left="360" w:firstLine="0"/>
      </w:pPr>
    </w:p>
    <w:p w14:paraId="1529FE8F" w14:textId="781AA588" w:rsidR="00103AD1" w:rsidRDefault="00706A4A" w:rsidP="00103AD1">
      <w:pPr>
        <w:ind w:left="360" w:firstLine="0"/>
      </w:pPr>
      <w:r>
        <w:rPr>
          <w:noProof/>
        </w:rPr>
        <w:drawing>
          <wp:anchor distT="0" distB="0" distL="114300" distR="114300" simplePos="0" relativeHeight="251658255" behindDoc="0" locked="0" layoutInCell="1" allowOverlap="1" wp14:anchorId="7C5A03EC" wp14:editId="0B72AF4C">
            <wp:simplePos x="0" y="0"/>
            <wp:positionH relativeFrom="column">
              <wp:posOffset>704850</wp:posOffset>
            </wp:positionH>
            <wp:positionV relativeFrom="paragraph">
              <wp:posOffset>211455</wp:posOffset>
            </wp:positionV>
            <wp:extent cx="4962525" cy="3335655"/>
            <wp:effectExtent l="0" t="0" r="9525" b="0"/>
            <wp:wrapTopAndBottom/>
            <wp:docPr id="898682614" name="Picture 898682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1760FC" w14:textId="268AC338" w:rsidR="00103AD1" w:rsidRDefault="00103AD1" w:rsidP="00103AD1">
      <w:pPr>
        <w:ind w:left="360" w:firstLine="0"/>
      </w:pPr>
    </w:p>
    <w:p w14:paraId="26F05D65" w14:textId="27C16ADF" w:rsidR="00103AD1" w:rsidRDefault="003F1D6E" w:rsidP="00103AD1">
      <w:pPr>
        <w:ind w:left="360" w:firstLine="0"/>
      </w:pPr>
      <w:r w:rsidRPr="003F1D6E">
        <w:rPr>
          <w:noProof/>
        </w:rPr>
        <w:drawing>
          <wp:anchor distT="0" distB="0" distL="114300" distR="114300" simplePos="0" relativeHeight="251658257" behindDoc="0" locked="0" layoutInCell="1" allowOverlap="1" wp14:anchorId="6CBF91FE" wp14:editId="7F30F3F6">
            <wp:simplePos x="0" y="0"/>
            <wp:positionH relativeFrom="column">
              <wp:posOffset>1333500</wp:posOffset>
            </wp:positionH>
            <wp:positionV relativeFrom="paragraph">
              <wp:posOffset>3352800</wp:posOffset>
            </wp:positionV>
            <wp:extent cx="3639058" cy="3267531"/>
            <wp:effectExtent l="0" t="0" r="0" b="9525"/>
            <wp:wrapTopAndBottom/>
            <wp:docPr id="1218453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5329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D5932" w:rsidRPr="000D5932">
        <w:rPr>
          <w:noProof/>
        </w:rPr>
        <w:drawing>
          <wp:anchor distT="0" distB="0" distL="114300" distR="114300" simplePos="0" relativeHeight="251658256" behindDoc="0" locked="0" layoutInCell="1" allowOverlap="1" wp14:anchorId="40C1BF5E" wp14:editId="3FC7D749">
            <wp:simplePos x="0" y="0"/>
            <wp:positionH relativeFrom="column">
              <wp:posOffset>1257300</wp:posOffset>
            </wp:positionH>
            <wp:positionV relativeFrom="paragraph">
              <wp:posOffset>0</wp:posOffset>
            </wp:positionV>
            <wp:extent cx="3895725" cy="2880360"/>
            <wp:effectExtent l="0" t="0" r="9525" b="0"/>
            <wp:wrapTopAndBottom/>
            <wp:docPr id="5797618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61898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5932" w:rsidRPr="000D5932">
        <w:rPr>
          <w:noProof/>
        </w:rPr>
        <w:t xml:space="preserve"> </w:t>
      </w:r>
    </w:p>
    <w:p w14:paraId="1B918F09" w14:textId="7279587E" w:rsidR="000D5932" w:rsidRDefault="00582223" w:rsidP="00582223">
      <w:pPr>
        <w:ind w:left="360" w:firstLine="0"/>
      </w:pPr>
      <w:r w:rsidRPr="00582223">
        <w:rPr>
          <w:noProof/>
        </w:rPr>
        <w:drawing>
          <wp:anchor distT="0" distB="0" distL="114300" distR="114300" simplePos="0" relativeHeight="251658258" behindDoc="0" locked="0" layoutInCell="1" allowOverlap="1" wp14:anchorId="10566842" wp14:editId="71A3A9BE">
            <wp:simplePos x="0" y="0"/>
            <wp:positionH relativeFrom="column">
              <wp:posOffset>1162050</wp:posOffset>
            </wp:positionH>
            <wp:positionV relativeFrom="paragraph">
              <wp:posOffset>3769360</wp:posOffset>
            </wp:positionV>
            <wp:extent cx="4010660" cy="1843405"/>
            <wp:effectExtent l="0" t="0" r="8890" b="4445"/>
            <wp:wrapTopAndBottom/>
            <wp:docPr id="16157505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50567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01066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24870A" w14:textId="068F98CF" w:rsidR="008E20E5" w:rsidRPr="00ED1970" w:rsidRDefault="008E20E5" w:rsidP="008E20E5">
      <w:pPr>
        <w:pStyle w:val="ListParagraph"/>
        <w:numPr>
          <w:ilvl w:val="0"/>
          <w:numId w:val="15"/>
        </w:numPr>
      </w:pPr>
      <w:r w:rsidRPr="2F9682CC">
        <w:rPr>
          <w:b/>
          <w:bCs/>
        </w:rPr>
        <w:t>Anular Cita</w:t>
      </w:r>
    </w:p>
    <w:p w14:paraId="6C5D6AEA" w14:textId="09B6E989" w:rsidR="008E20E5" w:rsidRDefault="008E20E5" w:rsidP="008E20E5">
      <w:pPr>
        <w:pStyle w:val="ListParagraph"/>
        <w:ind w:left="1440"/>
      </w:pPr>
      <w:r w:rsidRPr="0AE3463F">
        <w:rPr>
          <w:b/>
          <w:bCs/>
        </w:rPr>
        <w:t xml:space="preserve">Actor: </w:t>
      </w:r>
      <w:r w:rsidRPr="00F725F3">
        <w:t>secretaria de Peluquería</w:t>
      </w:r>
      <w:r w:rsidR="00316867">
        <w:t>, peluquero</w:t>
      </w:r>
      <w:r w:rsidR="00750C4D">
        <w:t xml:space="preserve"> o cliente</w:t>
      </w:r>
      <w:r w:rsidR="00316867">
        <w:t>.</w:t>
      </w:r>
    </w:p>
    <w:p w14:paraId="56DB7C81" w14:textId="7A7C9D2D" w:rsidR="008E20E5" w:rsidRDefault="008E20E5" w:rsidP="008E20E5">
      <w:pPr>
        <w:pStyle w:val="ListParagraph"/>
        <w:ind w:left="1440"/>
      </w:pPr>
      <w:r w:rsidRPr="50CA4711">
        <w:rPr>
          <w:b/>
          <w:bCs/>
        </w:rPr>
        <w:t>Tipo:</w:t>
      </w:r>
      <w:r w:rsidRPr="00F725F3">
        <w:t xml:space="preserve"> </w:t>
      </w:r>
      <w:r>
        <w:t>Secundario</w:t>
      </w:r>
    </w:p>
    <w:p w14:paraId="3D44577A" w14:textId="2D91FE99" w:rsidR="008E20E5" w:rsidRDefault="008E20E5" w:rsidP="008E20E5">
      <w:pPr>
        <w:pStyle w:val="ListParagraph"/>
        <w:ind w:left="1440"/>
      </w:pPr>
      <w:r w:rsidRPr="61F8EBD4">
        <w:rPr>
          <w:b/>
          <w:bCs/>
        </w:rPr>
        <w:t xml:space="preserve">Propósito: </w:t>
      </w:r>
      <w:r w:rsidRPr="00F725F3">
        <w:t>Permitir la anulación de una cita previamente agendada.</w:t>
      </w:r>
    </w:p>
    <w:p w14:paraId="01DCAB68" w14:textId="1323D403" w:rsidR="008E20E5" w:rsidRDefault="008E20E5" w:rsidP="008E20E5">
      <w:pPr>
        <w:pStyle w:val="ListParagraph"/>
        <w:ind w:left="1440"/>
        <w:rPr>
          <w:b/>
          <w:bCs/>
        </w:rPr>
      </w:pPr>
      <w:r w:rsidRPr="67A123AA">
        <w:rPr>
          <w:b/>
          <w:bCs/>
        </w:rPr>
        <w:t xml:space="preserve">Resumen: </w:t>
      </w:r>
      <w:r w:rsidRPr="00F725F3">
        <w:t>La secretaria anulan una cita existente en el sistema.</w:t>
      </w:r>
    </w:p>
    <w:p w14:paraId="09A85E38" w14:textId="6A10B761" w:rsidR="008E20E5" w:rsidRDefault="008E20E5" w:rsidP="008E20E5">
      <w:pPr>
        <w:pStyle w:val="ListParagraph"/>
        <w:ind w:left="1440"/>
        <w:rPr>
          <w:b/>
          <w:bCs/>
        </w:rPr>
      </w:pPr>
      <w:r w:rsidRPr="71F935DC">
        <w:rPr>
          <w:b/>
          <w:bCs/>
        </w:rPr>
        <w:t xml:space="preserve">Precondición: </w:t>
      </w:r>
      <w:r w:rsidR="003E7711">
        <w:t>La cita debe exis</w:t>
      </w:r>
      <w:r w:rsidR="00316867">
        <w:t>tir</w:t>
      </w:r>
    </w:p>
    <w:p w14:paraId="1B334EFC" w14:textId="77777777" w:rsidR="008E20E5" w:rsidRDefault="008E20E5" w:rsidP="008E20E5">
      <w:pPr>
        <w:pStyle w:val="ListParagraph"/>
        <w:ind w:left="1440"/>
        <w:rPr>
          <w:b/>
          <w:bCs/>
        </w:rPr>
      </w:pPr>
      <w:r w:rsidRPr="50CA4711">
        <w:rPr>
          <w:b/>
          <w:bCs/>
        </w:rPr>
        <w:t>Curso básico: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788"/>
        <w:gridCol w:w="3788"/>
      </w:tblGrid>
      <w:tr w:rsidR="008E20E5" w14:paraId="567BCA51" w14:textId="77777777">
        <w:trPr>
          <w:trHeight w:val="300"/>
        </w:trPr>
        <w:tc>
          <w:tcPr>
            <w:tcW w:w="3788" w:type="dxa"/>
          </w:tcPr>
          <w:p w14:paraId="1A69CC57" w14:textId="77777777" w:rsidR="008E20E5" w:rsidRDefault="008E20E5">
            <w:pPr>
              <w:pStyle w:val="ListParagraph"/>
              <w:ind w:left="0"/>
              <w:rPr>
                <w:b/>
                <w:bCs/>
              </w:rPr>
            </w:pPr>
            <w:r w:rsidRPr="50CA4711">
              <w:rPr>
                <w:b/>
                <w:bCs/>
              </w:rPr>
              <w:t>Acciones del actor</w:t>
            </w:r>
          </w:p>
        </w:tc>
        <w:tc>
          <w:tcPr>
            <w:tcW w:w="3788" w:type="dxa"/>
          </w:tcPr>
          <w:p w14:paraId="67D0F60A" w14:textId="77777777" w:rsidR="008E20E5" w:rsidRDefault="008E20E5">
            <w:pPr>
              <w:pStyle w:val="ListParagraph"/>
              <w:ind w:left="0"/>
              <w:rPr>
                <w:b/>
                <w:bCs/>
              </w:rPr>
            </w:pPr>
            <w:r w:rsidRPr="50CA4711">
              <w:rPr>
                <w:b/>
                <w:bCs/>
              </w:rPr>
              <w:t>Acciones del sistema</w:t>
            </w:r>
          </w:p>
        </w:tc>
      </w:tr>
      <w:tr w:rsidR="008E20E5" w14:paraId="474558E8" w14:textId="77777777">
        <w:trPr>
          <w:trHeight w:val="300"/>
        </w:trPr>
        <w:tc>
          <w:tcPr>
            <w:tcW w:w="3788" w:type="dxa"/>
          </w:tcPr>
          <w:p w14:paraId="660D5E24" w14:textId="77777777" w:rsidR="008E20E5" w:rsidRPr="00F725F3" w:rsidRDefault="008E20E5" w:rsidP="008E20E5">
            <w:pPr>
              <w:pStyle w:val="ListParagraph"/>
              <w:numPr>
                <w:ilvl w:val="0"/>
                <w:numId w:val="20"/>
              </w:numPr>
            </w:pPr>
            <w:r w:rsidRPr="00F725F3">
              <w:t>La secretaria o el cliente selecciona la opción "Anular Cita" en el sistema</w:t>
            </w:r>
          </w:p>
        </w:tc>
        <w:tc>
          <w:tcPr>
            <w:tcW w:w="3788" w:type="dxa"/>
          </w:tcPr>
          <w:p w14:paraId="29E16751" w14:textId="77777777" w:rsidR="008E20E5" w:rsidRPr="00F725F3" w:rsidRDefault="008E20E5" w:rsidP="008E20E5">
            <w:pPr>
              <w:pStyle w:val="ListParagraph"/>
              <w:numPr>
                <w:ilvl w:val="0"/>
                <w:numId w:val="20"/>
              </w:numPr>
            </w:pPr>
            <w:r w:rsidRPr="00F725F3">
              <w:t>El sistema muestra una lista de citas agendadas.</w:t>
            </w:r>
          </w:p>
        </w:tc>
      </w:tr>
      <w:tr w:rsidR="008E20E5" w14:paraId="6FED2B5C" w14:textId="77777777">
        <w:trPr>
          <w:trHeight w:val="300"/>
        </w:trPr>
        <w:tc>
          <w:tcPr>
            <w:tcW w:w="3788" w:type="dxa"/>
          </w:tcPr>
          <w:p w14:paraId="4A7084E3" w14:textId="77777777" w:rsidR="008E20E5" w:rsidRPr="00F725F3" w:rsidRDefault="008E20E5" w:rsidP="008E20E5">
            <w:pPr>
              <w:pStyle w:val="ListParagraph"/>
              <w:numPr>
                <w:ilvl w:val="0"/>
                <w:numId w:val="20"/>
              </w:numPr>
            </w:pPr>
            <w:r w:rsidRPr="00F725F3">
              <w:t>La secretaria o el cliente selecciona la cita que desea anular.</w:t>
            </w:r>
          </w:p>
        </w:tc>
        <w:tc>
          <w:tcPr>
            <w:tcW w:w="3788" w:type="dxa"/>
          </w:tcPr>
          <w:p w14:paraId="59A6D2AD" w14:textId="77777777" w:rsidR="008E20E5" w:rsidRPr="00706B60" w:rsidRDefault="008E20E5" w:rsidP="008E20E5">
            <w:pPr>
              <w:pStyle w:val="ListParagraph"/>
              <w:numPr>
                <w:ilvl w:val="0"/>
                <w:numId w:val="20"/>
              </w:numPr>
              <w:rPr>
                <w:bCs/>
              </w:rPr>
            </w:pPr>
            <w:r>
              <w:rPr>
                <w:bCs/>
              </w:rPr>
              <w:t>Busca la cita</w:t>
            </w:r>
          </w:p>
        </w:tc>
      </w:tr>
      <w:tr w:rsidR="008E20E5" w14:paraId="520D570A" w14:textId="77777777">
        <w:trPr>
          <w:trHeight w:val="300"/>
        </w:trPr>
        <w:tc>
          <w:tcPr>
            <w:tcW w:w="3788" w:type="dxa"/>
          </w:tcPr>
          <w:p w14:paraId="78A55391" w14:textId="77777777" w:rsidR="008E20E5" w:rsidRDefault="008E20E5" w:rsidP="008E20E5">
            <w:pPr>
              <w:pStyle w:val="ListParagraph"/>
              <w:numPr>
                <w:ilvl w:val="0"/>
                <w:numId w:val="20"/>
              </w:numPr>
              <w:rPr>
                <w:b/>
                <w:bCs/>
              </w:rPr>
            </w:pPr>
            <w:r>
              <w:t>Se confirma la anulación</w:t>
            </w:r>
          </w:p>
        </w:tc>
        <w:tc>
          <w:tcPr>
            <w:tcW w:w="3788" w:type="dxa"/>
          </w:tcPr>
          <w:p w14:paraId="7983D849" w14:textId="77777777" w:rsidR="008E20E5" w:rsidRPr="00F725F3" w:rsidRDefault="008E20E5" w:rsidP="008E20E5">
            <w:pPr>
              <w:pStyle w:val="ListParagraph"/>
              <w:numPr>
                <w:ilvl w:val="0"/>
                <w:numId w:val="20"/>
              </w:numPr>
            </w:pPr>
            <w:r w:rsidRPr="00F725F3">
              <w:t>El sistema elimina la cita del sistema.</w:t>
            </w:r>
          </w:p>
        </w:tc>
      </w:tr>
      <w:tr w:rsidR="008E20E5" w14:paraId="4AA84940" w14:textId="77777777">
        <w:trPr>
          <w:trHeight w:val="300"/>
        </w:trPr>
        <w:tc>
          <w:tcPr>
            <w:tcW w:w="3788" w:type="dxa"/>
          </w:tcPr>
          <w:p w14:paraId="64D0F179" w14:textId="77777777" w:rsidR="008E20E5" w:rsidRDefault="008E20E5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3788" w:type="dxa"/>
          </w:tcPr>
          <w:p w14:paraId="3ECC9CCD" w14:textId="77777777" w:rsidR="008E20E5" w:rsidRDefault="008E20E5">
            <w:pPr>
              <w:pStyle w:val="ListParagraph"/>
              <w:ind w:left="0"/>
              <w:rPr>
                <w:b/>
                <w:bCs/>
              </w:rPr>
            </w:pPr>
          </w:p>
        </w:tc>
      </w:tr>
    </w:tbl>
    <w:p w14:paraId="350F01DB" w14:textId="77777777" w:rsidR="008E20E5" w:rsidRDefault="008E20E5" w:rsidP="008E20E5">
      <w:pPr>
        <w:pStyle w:val="ListParagraph"/>
        <w:ind w:left="1440"/>
        <w:rPr>
          <w:b/>
          <w:bCs/>
        </w:rPr>
      </w:pPr>
    </w:p>
    <w:p w14:paraId="1BC6EDBA" w14:textId="77777777" w:rsidR="008E20E5" w:rsidRDefault="008E20E5" w:rsidP="008E20E5">
      <w:pPr>
        <w:pStyle w:val="ListParagraph"/>
        <w:ind w:left="1440"/>
        <w:rPr>
          <w:b/>
          <w:bCs/>
        </w:rPr>
      </w:pPr>
      <w:r w:rsidRPr="697B1A1C">
        <w:rPr>
          <w:b/>
          <w:bCs/>
        </w:rPr>
        <w:t>Curso alternativo:</w:t>
      </w:r>
    </w:p>
    <w:p w14:paraId="399AB0C4" w14:textId="77777777" w:rsidR="008E20E5" w:rsidRDefault="008E20E5" w:rsidP="008E20E5">
      <w:pPr>
        <w:pStyle w:val="ListParagraph"/>
        <w:ind w:left="1440"/>
        <w:rPr>
          <w:b/>
        </w:rPr>
      </w:pPr>
      <w:r w:rsidRPr="697B1A1C">
        <w:rPr>
          <w:b/>
          <w:bCs/>
        </w:rPr>
        <w:t xml:space="preserve"> Paso </w:t>
      </w:r>
      <w:r>
        <w:rPr>
          <w:b/>
          <w:bCs/>
        </w:rPr>
        <w:t>2</w:t>
      </w:r>
      <w:r w:rsidRPr="697B1A1C">
        <w:rPr>
          <w:b/>
          <w:bCs/>
        </w:rPr>
        <w:t xml:space="preserve">: </w:t>
      </w:r>
    </w:p>
    <w:p w14:paraId="7E7C31E1" w14:textId="77777777" w:rsidR="008E20E5" w:rsidRPr="00F725F3" w:rsidRDefault="008E20E5" w:rsidP="008E20E5">
      <w:pPr>
        <w:pStyle w:val="ListParagraph"/>
        <w:numPr>
          <w:ilvl w:val="2"/>
          <w:numId w:val="21"/>
        </w:numPr>
      </w:pPr>
      <w:r>
        <w:t>Si no hay citas agendadas se sale del sistema.</w:t>
      </w:r>
    </w:p>
    <w:p w14:paraId="7D928D67" w14:textId="77777777" w:rsidR="008E20E5" w:rsidRDefault="008E20E5" w:rsidP="008E20E5">
      <w:pPr>
        <w:pStyle w:val="ListParagraph"/>
        <w:ind w:left="1440"/>
      </w:pPr>
      <w:r w:rsidRPr="697B1A1C">
        <w:rPr>
          <w:b/>
          <w:bCs/>
        </w:rPr>
        <w:t xml:space="preserve">Paso </w:t>
      </w:r>
      <w:r w:rsidRPr="62C7A1CE">
        <w:rPr>
          <w:b/>
          <w:bCs/>
        </w:rPr>
        <w:t>4</w:t>
      </w:r>
      <w:r w:rsidRPr="697B1A1C">
        <w:rPr>
          <w:b/>
          <w:bCs/>
        </w:rPr>
        <w:t xml:space="preserve">: </w:t>
      </w:r>
    </w:p>
    <w:p w14:paraId="7A47B49B" w14:textId="77777777" w:rsidR="008E20E5" w:rsidRPr="00F725F3" w:rsidRDefault="008E20E5" w:rsidP="0020435D">
      <w:pPr>
        <w:pStyle w:val="ListParagraph"/>
        <w:numPr>
          <w:ilvl w:val="0"/>
          <w:numId w:val="34"/>
        </w:numPr>
      </w:pPr>
      <w:r>
        <w:t>Si no se encuentra la cita, se puede modificar, eliminar o salir del sistema.</w:t>
      </w:r>
    </w:p>
    <w:p w14:paraId="2BE898D1" w14:textId="7D59FB52" w:rsidR="008E20E5" w:rsidRPr="00F725F3" w:rsidRDefault="008E20E5" w:rsidP="008E20E5">
      <w:pPr>
        <w:ind w:left="720"/>
      </w:pPr>
      <w:r w:rsidRPr="00706B60">
        <w:rPr>
          <w:b/>
          <w:bCs/>
        </w:rPr>
        <w:t xml:space="preserve">Postcondición: </w:t>
      </w:r>
      <w:r>
        <w:t>La cita queda eliminada</w:t>
      </w:r>
    </w:p>
    <w:p w14:paraId="153B632B" w14:textId="35230394" w:rsidR="008E20E5" w:rsidRDefault="00791E2D" w:rsidP="008E20E5">
      <w:pPr>
        <w:pStyle w:val="ListParagraph"/>
        <w:ind w:left="144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62" behindDoc="0" locked="0" layoutInCell="1" allowOverlap="1" wp14:anchorId="5415B2BA" wp14:editId="040B066E">
            <wp:simplePos x="0" y="0"/>
            <wp:positionH relativeFrom="column">
              <wp:posOffset>1038225</wp:posOffset>
            </wp:positionH>
            <wp:positionV relativeFrom="paragraph">
              <wp:posOffset>2441575</wp:posOffset>
            </wp:positionV>
            <wp:extent cx="3829050" cy="4803775"/>
            <wp:effectExtent l="0" t="0" r="0" b="0"/>
            <wp:wrapTopAndBottom/>
            <wp:docPr id="1488202414" name="Picture 1488202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1E2D">
        <w:rPr>
          <w:noProof/>
        </w:rPr>
        <w:t xml:space="preserve"> </w:t>
      </w:r>
      <w:r w:rsidRPr="00791E2D">
        <w:rPr>
          <w:noProof/>
        </w:rPr>
        <w:drawing>
          <wp:anchor distT="0" distB="0" distL="114300" distR="114300" simplePos="0" relativeHeight="251658279" behindDoc="0" locked="0" layoutInCell="1" allowOverlap="1" wp14:anchorId="56E7FC6A" wp14:editId="196EC5B9">
            <wp:simplePos x="0" y="0"/>
            <wp:positionH relativeFrom="column">
              <wp:posOffset>952500</wp:posOffset>
            </wp:positionH>
            <wp:positionV relativeFrom="paragraph">
              <wp:posOffset>0</wp:posOffset>
            </wp:positionV>
            <wp:extent cx="3870960" cy="2162175"/>
            <wp:effectExtent l="0" t="0" r="0" b="9525"/>
            <wp:wrapTopAndBottom/>
            <wp:docPr id="5776587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5874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69B8" w:rsidRPr="004369B8">
        <w:rPr>
          <w:noProof/>
        </w:rPr>
        <w:t xml:space="preserve"> </w:t>
      </w:r>
    </w:p>
    <w:p w14:paraId="225828E9" w14:textId="1AA7DF02" w:rsidR="008E20E5" w:rsidRDefault="008E20E5" w:rsidP="008E20E5">
      <w:pPr>
        <w:ind w:left="360" w:firstLine="0"/>
      </w:pPr>
    </w:p>
    <w:p w14:paraId="2B2646A4" w14:textId="478A2DDC" w:rsidR="008E20E5" w:rsidRDefault="00277357" w:rsidP="00750C4D">
      <w:pPr>
        <w:ind w:firstLine="0"/>
      </w:pPr>
      <w:r w:rsidRPr="001D20B0">
        <w:rPr>
          <w:noProof/>
        </w:rPr>
        <w:drawing>
          <wp:anchor distT="0" distB="0" distL="114300" distR="114300" simplePos="0" relativeHeight="251658263" behindDoc="0" locked="0" layoutInCell="1" allowOverlap="1" wp14:anchorId="14D22F61" wp14:editId="68ECB52C">
            <wp:simplePos x="0" y="0"/>
            <wp:positionH relativeFrom="column">
              <wp:posOffset>695325</wp:posOffset>
            </wp:positionH>
            <wp:positionV relativeFrom="paragraph">
              <wp:posOffset>229235</wp:posOffset>
            </wp:positionV>
            <wp:extent cx="4381500" cy="1777163"/>
            <wp:effectExtent l="0" t="0" r="0" b="0"/>
            <wp:wrapTopAndBottom/>
            <wp:docPr id="4490646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64654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7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0CCCE" w14:textId="3D599A14" w:rsidR="008E20E5" w:rsidRDefault="006A538F" w:rsidP="008E20E5">
      <w:pPr>
        <w:ind w:left="360" w:firstLine="0"/>
      </w:pPr>
      <w:r w:rsidRPr="006A538F">
        <w:rPr>
          <w:noProof/>
        </w:rPr>
        <w:drawing>
          <wp:anchor distT="0" distB="0" distL="114300" distR="114300" simplePos="0" relativeHeight="251658259" behindDoc="0" locked="0" layoutInCell="1" allowOverlap="1" wp14:anchorId="271DAC2C" wp14:editId="610EA494">
            <wp:simplePos x="0" y="0"/>
            <wp:positionH relativeFrom="margin">
              <wp:align>center</wp:align>
            </wp:positionH>
            <wp:positionV relativeFrom="paragraph">
              <wp:posOffset>2106930</wp:posOffset>
            </wp:positionV>
            <wp:extent cx="4133850" cy="3416300"/>
            <wp:effectExtent l="0" t="0" r="0" b="0"/>
            <wp:wrapTopAndBottom/>
            <wp:docPr id="14011293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29389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6DE2C3" w14:textId="3A90A20A" w:rsidR="008E20E5" w:rsidRDefault="008E20E5" w:rsidP="008E20E5">
      <w:pPr>
        <w:ind w:left="360" w:firstLine="0"/>
      </w:pPr>
    </w:p>
    <w:p w14:paraId="72A12A47" w14:textId="4A02EBBC" w:rsidR="008E20E5" w:rsidRDefault="008E20E5" w:rsidP="008E20E5">
      <w:pPr>
        <w:ind w:left="360" w:firstLine="0"/>
      </w:pPr>
    </w:p>
    <w:p w14:paraId="2BDFE506" w14:textId="77777777" w:rsidR="008E20E5" w:rsidRDefault="008E20E5" w:rsidP="008E20E5">
      <w:pPr>
        <w:ind w:left="360" w:firstLine="0"/>
      </w:pPr>
      <w:r w:rsidRPr="00BD1E8C">
        <w:rPr>
          <w:noProof/>
        </w:rPr>
        <w:drawing>
          <wp:inline distT="0" distB="0" distL="0" distR="0" wp14:anchorId="11C6739B" wp14:editId="054DC14D">
            <wp:extent cx="5562600" cy="1659659"/>
            <wp:effectExtent l="0" t="0" r="0" b="0"/>
            <wp:docPr id="13236317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3174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567501" cy="166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56E7" w14:textId="77777777" w:rsidR="006A538F" w:rsidRDefault="006A538F" w:rsidP="008E20E5">
      <w:pPr>
        <w:ind w:left="360" w:firstLine="0"/>
      </w:pPr>
    </w:p>
    <w:p w14:paraId="58283B0D" w14:textId="72C0AF96" w:rsidR="00B63DDE" w:rsidRPr="00D36B8B" w:rsidRDefault="00B63DDE" w:rsidP="00D36B8B">
      <w:pPr>
        <w:pStyle w:val="ListParagraph"/>
        <w:numPr>
          <w:ilvl w:val="0"/>
          <w:numId w:val="15"/>
        </w:numPr>
        <w:rPr>
          <w:b/>
          <w:lang w:val="es-419"/>
        </w:rPr>
      </w:pPr>
      <w:r w:rsidRPr="00D36B8B">
        <w:rPr>
          <w:b/>
          <w:bCs/>
          <w:lang w:val="es-419"/>
        </w:rPr>
        <w:t>Elaborar Reportes de citas mensuales</w:t>
      </w:r>
    </w:p>
    <w:p w14:paraId="1A6E47ED" w14:textId="77777777" w:rsidR="00B63DDE" w:rsidRPr="00ED1970" w:rsidRDefault="00B63DDE" w:rsidP="00D36B8B">
      <w:pPr>
        <w:pStyle w:val="ListParagraph"/>
        <w:numPr>
          <w:ilvl w:val="1"/>
          <w:numId w:val="15"/>
        </w:numPr>
        <w:rPr>
          <w:b/>
        </w:rPr>
      </w:pPr>
      <w:r w:rsidRPr="61FC2F5E">
        <w:rPr>
          <w:b/>
          <w:bCs/>
        </w:rPr>
        <w:t xml:space="preserve">Actores: </w:t>
      </w:r>
      <w:r>
        <w:t>Administrador de salón (iniciador), secretaría</w:t>
      </w:r>
    </w:p>
    <w:p w14:paraId="13CA1FA6" w14:textId="77777777" w:rsidR="00B63DDE" w:rsidRDefault="00B63DDE" w:rsidP="00D36B8B">
      <w:pPr>
        <w:pStyle w:val="ListParagraph"/>
        <w:numPr>
          <w:ilvl w:val="1"/>
          <w:numId w:val="15"/>
        </w:numPr>
        <w:rPr>
          <w:b/>
        </w:rPr>
      </w:pPr>
      <w:r w:rsidRPr="61FC2F5E">
        <w:rPr>
          <w:b/>
          <w:bCs/>
        </w:rPr>
        <w:t xml:space="preserve">Tipos: </w:t>
      </w:r>
      <w:r>
        <w:t>Primario</w:t>
      </w:r>
    </w:p>
    <w:p w14:paraId="4C2CE0E5" w14:textId="77777777" w:rsidR="00B63DDE" w:rsidRDefault="00B63DDE" w:rsidP="00D36B8B">
      <w:pPr>
        <w:pStyle w:val="ListParagraph"/>
        <w:numPr>
          <w:ilvl w:val="1"/>
          <w:numId w:val="15"/>
        </w:numPr>
        <w:rPr>
          <w:b/>
        </w:rPr>
      </w:pPr>
      <w:r w:rsidRPr="61FC2F5E">
        <w:rPr>
          <w:b/>
          <w:bCs/>
        </w:rPr>
        <w:t xml:space="preserve">Propósito: </w:t>
      </w:r>
      <w:r>
        <w:t>Permitir la generación de reportes mensuales de citas</w:t>
      </w:r>
    </w:p>
    <w:p w14:paraId="70BC96DE" w14:textId="77777777" w:rsidR="00B63DDE" w:rsidRDefault="00B63DDE" w:rsidP="00D36B8B">
      <w:pPr>
        <w:pStyle w:val="ListParagraph"/>
        <w:numPr>
          <w:ilvl w:val="1"/>
          <w:numId w:val="15"/>
        </w:numPr>
        <w:rPr>
          <w:b/>
        </w:rPr>
      </w:pPr>
      <w:r w:rsidRPr="61FC2F5E">
        <w:rPr>
          <w:b/>
          <w:bCs/>
        </w:rPr>
        <w:t xml:space="preserve">Resumen: </w:t>
      </w:r>
      <w:r>
        <w:t>El administrador o la secretaria generan un reporte con las citas programadas durante un mes especifico.</w:t>
      </w:r>
    </w:p>
    <w:p w14:paraId="0DF4AF26" w14:textId="77777777" w:rsidR="00B63DDE" w:rsidRDefault="00B63DDE" w:rsidP="00D36B8B">
      <w:pPr>
        <w:pStyle w:val="ListParagraph"/>
        <w:numPr>
          <w:ilvl w:val="1"/>
          <w:numId w:val="15"/>
        </w:numPr>
        <w:rPr>
          <w:b/>
        </w:rPr>
      </w:pPr>
      <w:r w:rsidRPr="61FC2F5E">
        <w:rPr>
          <w:b/>
          <w:bCs/>
        </w:rPr>
        <w:t xml:space="preserve">Precondición: </w:t>
      </w:r>
      <w:r>
        <w:t>Existen citas programadas en el sistema</w:t>
      </w:r>
    </w:p>
    <w:p w14:paraId="7EEFF8E0" w14:textId="77777777" w:rsidR="00B63DDE" w:rsidRDefault="00B63DDE" w:rsidP="00D36B8B">
      <w:pPr>
        <w:pStyle w:val="ListParagraph"/>
        <w:numPr>
          <w:ilvl w:val="1"/>
          <w:numId w:val="15"/>
        </w:numPr>
        <w:rPr>
          <w:b/>
        </w:rPr>
      </w:pPr>
      <w:r w:rsidRPr="61FC2F5E">
        <w:rPr>
          <w:b/>
          <w:bCs/>
        </w:rPr>
        <w:t>Curso básico: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759"/>
        <w:gridCol w:w="3817"/>
      </w:tblGrid>
      <w:tr w:rsidR="00B63DDE" w14:paraId="6895965E" w14:textId="77777777">
        <w:tc>
          <w:tcPr>
            <w:tcW w:w="4508" w:type="dxa"/>
          </w:tcPr>
          <w:p w14:paraId="572BB2CB" w14:textId="77777777" w:rsidR="00B63DDE" w:rsidRDefault="00B63DDE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Acciones de actores</w:t>
            </w:r>
          </w:p>
        </w:tc>
        <w:tc>
          <w:tcPr>
            <w:tcW w:w="4508" w:type="dxa"/>
          </w:tcPr>
          <w:p w14:paraId="4276F4AE" w14:textId="77777777" w:rsidR="00B63DDE" w:rsidRDefault="00B63DDE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Acciones del sistema</w:t>
            </w:r>
          </w:p>
        </w:tc>
      </w:tr>
      <w:tr w:rsidR="00B63DDE" w14:paraId="4E4C7740" w14:textId="77777777">
        <w:tc>
          <w:tcPr>
            <w:tcW w:w="4508" w:type="dxa"/>
          </w:tcPr>
          <w:p w14:paraId="4DB68836" w14:textId="77777777" w:rsidR="00B63DDE" w:rsidRPr="00B93231" w:rsidRDefault="00B63DDE">
            <w:pPr>
              <w:ind w:firstLine="0"/>
              <w:rPr>
                <w:bCs/>
              </w:rPr>
            </w:pPr>
            <w:r w:rsidRPr="00B93231">
              <w:rPr>
                <w:bCs/>
              </w:rPr>
              <w:t xml:space="preserve">Paso 1. </w:t>
            </w:r>
            <w:r>
              <w:rPr>
                <w:bCs/>
              </w:rPr>
              <w:t xml:space="preserve">Ingresa la fecha de la cual quiere obtener el reporte </w:t>
            </w:r>
          </w:p>
        </w:tc>
        <w:tc>
          <w:tcPr>
            <w:tcW w:w="4508" w:type="dxa"/>
          </w:tcPr>
          <w:p w14:paraId="6E946751" w14:textId="77777777" w:rsidR="00B63DDE" w:rsidRPr="00B93231" w:rsidRDefault="00B63DDE">
            <w:pPr>
              <w:pStyle w:val="ListParagraph"/>
              <w:ind w:left="0"/>
              <w:rPr>
                <w:bCs/>
              </w:rPr>
            </w:pPr>
            <w:r>
              <w:rPr>
                <w:bCs/>
              </w:rPr>
              <w:t>Paso 2. El sistema busca las citas, estilistas, servicios y la información necesaria y elabora un reporte</w:t>
            </w:r>
          </w:p>
        </w:tc>
      </w:tr>
      <w:tr w:rsidR="00B63DDE" w14:paraId="31117760" w14:textId="77777777">
        <w:tc>
          <w:tcPr>
            <w:tcW w:w="4508" w:type="dxa"/>
          </w:tcPr>
          <w:p w14:paraId="6687B095" w14:textId="77777777" w:rsidR="00B63DDE" w:rsidRPr="00B93231" w:rsidRDefault="00B63DDE">
            <w:pPr>
              <w:pStyle w:val="ListParagraph"/>
              <w:ind w:left="0"/>
              <w:rPr>
                <w:bCs/>
              </w:rPr>
            </w:pPr>
          </w:p>
        </w:tc>
        <w:tc>
          <w:tcPr>
            <w:tcW w:w="4508" w:type="dxa"/>
          </w:tcPr>
          <w:p w14:paraId="7E8E3844" w14:textId="77777777" w:rsidR="00B63DDE" w:rsidRPr="00B93231" w:rsidRDefault="00B63DDE">
            <w:pPr>
              <w:pStyle w:val="ListParagraph"/>
              <w:ind w:left="0"/>
              <w:rPr>
                <w:bCs/>
              </w:rPr>
            </w:pPr>
            <w:r>
              <w:rPr>
                <w:bCs/>
              </w:rPr>
              <w:t>Paso 3: Se muestra el reporte.</w:t>
            </w:r>
          </w:p>
        </w:tc>
      </w:tr>
    </w:tbl>
    <w:p w14:paraId="061D5C4B" w14:textId="77777777" w:rsidR="00B63DDE" w:rsidRPr="0057261D" w:rsidRDefault="00B63DDE" w:rsidP="00B63DDE">
      <w:pPr>
        <w:ind w:left="1080" w:firstLine="0"/>
        <w:rPr>
          <w:b/>
        </w:rPr>
      </w:pPr>
    </w:p>
    <w:p w14:paraId="2F6A687D" w14:textId="77777777" w:rsidR="00B63DDE" w:rsidRPr="00A73012" w:rsidRDefault="00B63DDE" w:rsidP="00D36B8B">
      <w:pPr>
        <w:pStyle w:val="ListParagraph"/>
        <w:numPr>
          <w:ilvl w:val="1"/>
          <w:numId w:val="15"/>
        </w:numPr>
        <w:rPr>
          <w:b/>
        </w:rPr>
      </w:pPr>
      <w:r w:rsidRPr="61FC2F5E">
        <w:rPr>
          <w:b/>
          <w:bCs/>
        </w:rPr>
        <w:t xml:space="preserve">Curso alternativo: </w:t>
      </w:r>
    </w:p>
    <w:p w14:paraId="20374294" w14:textId="77777777" w:rsidR="00B63DDE" w:rsidRDefault="00B63DDE" w:rsidP="00D36B8B">
      <w:pPr>
        <w:pStyle w:val="ListParagraph"/>
        <w:numPr>
          <w:ilvl w:val="2"/>
          <w:numId w:val="15"/>
        </w:numPr>
        <w:rPr>
          <w:b/>
        </w:rPr>
      </w:pPr>
      <w:r>
        <w:rPr>
          <w:b/>
          <w:bCs/>
        </w:rPr>
        <w:t xml:space="preserve">Paso 2: </w:t>
      </w:r>
      <w:r>
        <w:t>Si no hay citas programadas para la fecha seleccionada, el sistema muestra un mensaje indicando que no hay citas para ese periodo</w:t>
      </w:r>
    </w:p>
    <w:p w14:paraId="0301DFF7" w14:textId="77777777" w:rsidR="00B63DDE" w:rsidRDefault="00B63DDE" w:rsidP="00D36B8B">
      <w:pPr>
        <w:pStyle w:val="ListParagraph"/>
        <w:numPr>
          <w:ilvl w:val="1"/>
          <w:numId w:val="15"/>
        </w:numPr>
        <w:rPr>
          <w:b/>
        </w:rPr>
      </w:pPr>
      <w:r w:rsidRPr="3C1A9A34">
        <w:rPr>
          <w:b/>
          <w:bCs/>
        </w:rPr>
        <w:t xml:space="preserve">Postcondiciones: </w:t>
      </w:r>
      <w:r>
        <w:t>El reporte de citas mensuales se genera correctamente</w:t>
      </w:r>
    </w:p>
    <w:p w14:paraId="79F9C30B" w14:textId="77777777" w:rsidR="00B63DDE" w:rsidRDefault="00B63DDE" w:rsidP="00B63DDE">
      <w:pPr>
        <w:ind w:firstLine="0"/>
        <w:jc w:val="center"/>
      </w:pPr>
      <w:r w:rsidRPr="00145BDC">
        <w:rPr>
          <w:noProof/>
        </w:rPr>
        <w:drawing>
          <wp:inline distT="0" distB="0" distL="0" distR="0" wp14:anchorId="18D1F662" wp14:editId="49E5C520">
            <wp:extent cx="3314700" cy="2343150"/>
            <wp:effectExtent l="0" t="0" r="0" b="0"/>
            <wp:docPr id="1460213990" name="Picture 1" descr="A diagram of a person's secr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16419" name="Picture 1" descr="A diagram of a person's secre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85AA" w14:textId="77777777" w:rsidR="00B63DDE" w:rsidRDefault="00B63DDE" w:rsidP="00B63DDE">
      <w:pPr>
        <w:ind w:firstLine="0"/>
      </w:pPr>
    </w:p>
    <w:p w14:paraId="4460C7AA" w14:textId="4D376BB9" w:rsidR="00B63DDE" w:rsidRPr="0015143E" w:rsidRDefault="005554A1" w:rsidP="00B63DDE">
      <w:pPr>
        <w:ind w:firstLine="0"/>
      </w:pPr>
      <w:r>
        <w:rPr>
          <w:noProof/>
        </w:rPr>
        <w:drawing>
          <wp:anchor distT="0" distB="0" distL="114300" distR="114300" simplePos="0" relativeHeight="251658374" behindDoc="0" locked="0" layoutInCell="1" allowOverlap="1" wp14:anchorId="55282BF0" wp14:editId="218F885D">
            <wp:simplePos x="0" y="0"/>
            <wp:positionH relativeFrom="margin">
              <wp:align>right</wp:align>
            </wp:positionH>
            <wp:positionV relativeFrom="paragraph">
              <wp:posOffset>335280</wp:posOffset>
            </wp:positionV>
            <wp:extent cx="5172710" cy="4191000"/>
            <wp:effectExtent l="0" t="0" r="8890" b="0"/>
            <wp:wrapTopAndBottom/>
            <wp:docPr id="725295724" name="Imagen 725295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7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D896CE" w14:textId="02027EDC" w:rsidR="00B63DDE" w:rsidRDefault="00B63DDE" w:rsidP="00B63DDE">
      <w:pPr>
        <w:ind w:firstLine="0"/>
      </w:pPr>
    </w:p>
    <w:p w14:paraId="431E32B4" w14:textId="04BF74EC" w:rsidR="00B63DDE" w:rsidRDefault="00B63DDE" w:rsidP="00B63DDE">
      <w:pPr>
        <w:ind w:firstLine="0"/>
      </w:pPr>
    </w:p>
    <w:p w14:paraId="788C035F" w14:textId="127E7F8A" w:rsidR="00B63DDE" w:rsidRDefault="005554A1" w:rsidP="00B63DDE">
      <w:pPr>
        <w:ind w:firstLine="0"/>
        <w:jc w:val="center"/>
      </w:pPr>
      <w:r w:rsidRPr="00233D48">
        <w:rPr>
          <w:noProof/>
        </w:rPr>
        <w:drawing>
          <wp:anchor distT="0" distB="0" distL="114300" distR="114300" simplePos="0" relativeHeight="251658375" behindDoc="0" locked="0" layoutInCell="1" allowOverlap="1" wp14:anchorId="6AACE0E9" wp14:editId="16DB8E09">
            <wp:simplePos x="0" y="0"/>
            <wp:positionH relativeFrom="margin">
              <wp:align>center</wp:align>
            </wp:positionH>
            <wp:positionV relativeFrom="paragraph">
              <wp:posOffset>290830</wp:posOffset>
            </wp:positionV>
            <wp:extent cx="4572000" cy="1266825"/>
            <wp:effectExtent l="0" t="0" r="0" b="9525"/>
            <wp:wrapTopAndBottom/>
            <wp:docPr id="1190080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89490" name="Picture 1" descr="A screenshot of a computer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F8562" w14:textId="72072AE8" w:rsidR="005554A1" w:rsidRDefault="005554A1" w:rsidP="00B63DDE">
      <w:pPr>
        <w:ind w:firstLine="0"/>
        <w:jc w:val="center"/>
      </w:pPr>
    </w:p>
    <w:p w14:paraId="3F4BF3DF" w14:textId="4CA039FC" w:rsidR="005554A1" w:rsidRDefault="005554A1" w:rsidP="00B63DDE">
      <w:pPr>
        <w:ind w:firstLine="0"/>
        <w:jc w:val="center"/>
      </w:pPr>
    </w:p>
    <w:p w14:paraId="2E6A4781" w14:textId="491E05FF" w:rsidR="00B63DDE" w:rsidRDefault="00B63DDE" w:rsidP="00B63DDE">
      <w:pPr>
        <w:ind w:firstLine="0"/>
        <w:rPr>
          <w:rFonts w:ascii="Times New Roman" w:eastAsia="Times New Roman" w:hAnsi="Times New Roman" w:cs="Times New Roman"/>
          <w:color w:val="auto"/>
          <w:lang w:val="es-419" w:eastAsia="es-419"/>
        </w:rPr>
      </w:pPr>
    </w:p>
    <w:p w14:paraId="30385248" w14:textId="77777777" w:rsidR="005554A1" w:rsidRDefault="005554A1" w:rsidP="00B63DDE">
      <w:pPr>
        <w:ind w:firstLine="0"/>
        <w:rPr>
          <w:rFonts w:ascii="Times New Roman" w:eastAsia="Times New Roman" w:hAnsi="Times New Roman" w:cs="Times New Roman"/>
          <w:color w:val="auto"/>
          <w:lang w:val="es-419" w:eastAsia="es-419"/>
        </w:rPr>
      </w:pPr>
    </w:p>
    <w:p w14:paraId="429A0055" w14:textId="77777777" w:rsidR="005554A1" w:rsidRDefault="005554A1" w:rsidP="00B63DDE">
      <w:pPr>
        <w:ind w:firstLine="0"/>
        <w:rPr>
          <w:rFonts w:ascii="Times New Roman" w:eastAsia="Times New Roman" w:hAnsi="Times New Roman" w:cs="Times New Roman"/>
          <w:color w:val="auto"/>
          <w:lang w:val="es-419" w:eastAsia="es-419"/>
        </w:rPr>
      </w:pPr>
    </w:p>
    <w:p w14:paraId="3B547185" w14:textId="4BB67D91" w:rsidR="005554A1" w:rsidRDefault="005554A1" w:rsidP="00B63DDE">
      <w:pPr>
        <w:ind w:firstLine="0"/>
        <w:rPr>
          <w:rFonts w:ascii="Times New Roman" w:eastAsia="Times New Roman" w:hAnsi="Times New Roman" w:cs="Times New Roman"/>
          <w:color w:val="auto"/>
          <w:lang w:val="es-419" w:eastAsia="es-419"/>
        </w:rPr>
      </w:pPr>
    </w:p>
    <w:p w14:paraId="0C3A95AD" w14:textId="34A0A2B3" w:rsidR="005554A1" w:rsidRDefault="005554A1" w:rsidP="00B63DDE">
      <w:pPr>
        <w:ind w:firstLine="0"/>
        <w:rPr>
          <w:rFonts w:ascii="Times New Roman" w:eastAsia="Times New Roman" w:hAnsi="Times New Roman" w:cs="Times New Roman"/>
          <w:color w:val="auto"/>
          <w:lang w:val="es-419" w:eastAsia="es-419"/>
        </w:rPr>
      </w:pPr>
      <w:r w:rsidRPr="00D2663A">
        <w:rPr>
          <w:rFonts w:ascii="Times New Roman" w:eastAsia="Times New Roman" w:hAnsi="Times New Roman" w:cs="Times New Roman"/>
          <w:noProof/>
          <w:color w:val="auto"/>
          <w:lang w:val="es-419" w:eastAsia="es-419"/>
        </w:rPr>
        <w:drawing>
          <wp:anchor distT="0" distB="0" distL="114300" distR="114300" simplePos="0" relativeHeight="251658376" behindDoc="0" locked="0" layoutInCell="1" allowOverlap="1" wp14:anchorId="01C4D681" wp14:editId="118E8B5D">
            <wp:simplePos x="0" y="0"/>
            <wp:positionH relativeFrom="margin">
              <wp:align>left</wp:align>
            </wp:positionH>
            <wp:positionV relativeFrom="paragraph">
              <wp:posOffset>3901440</wp:posOffset>
            </wp:positionV>
            <wp:extent cx="5718144" cy="1408108"/>
            <wp:effectExtent l="0" t="0" r="0" b="0"/>
            <wp:wrapTopAndBottom/>
            <wp:docPr id="1755828554" name="Picture 5" descr="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9559" name="Picture 5" descr="A black and whit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44" cy="140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377" behindDoc="0" locked="0" layoutInCell="1" allowOverlap="1" wp14:anchorId="1A6E02F2" wp14:editId="78B90C40">
            <wp:simplePos x="0" y="0"/>
            <wp:positionH relativeFrom="margin">
              <wp:align>center</wp:align>
            </wp:positionH>
            <wp:positionV relativeFrom="paragraph">
              <wp:posOffset>114300</wp:posOffset>
            </wp:positionV>
            <wp:extent cx="4981574" cy="3571875"/>
            <wp:effectExtent l="0" t="0" r="0" b="0"/>
            <wp:wrapTopAndBottom/>
            <wp:docPr id="667908078" name="Imagen 667908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4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F4C34" w14:textId="1F01F238" w:rsidR="005554A1" w:rsidRDefault="005554A1" w:rsidP="00B63DDE">
      <w:pPr>
        <w:ind w:firstLine="0"/>
        <w:rPr>
          <w:rFonts w:ascii="Times New Roman" w:eastAsia="Times New Roman" w:hAnsi="Times New Roman" w:cs="Times New Roman"/>
          <w:color w:val="auto"/>
          <w:lang w:val="es-419" w:eastAsia="es-419"/>
        </w:rPr>
      </w:pPr>
    </w:p>
    <w:p w14:paraId="1C4BF76C" w14:textId="22E13450" w:rsidR="005554A1" w:rsidRPr="00D2663A" w:rsidRDefault="005554A1" w:rsidP="00B63DDE">
      <w:pPr>
        <w:ind w:firstLine="0"/>
        <w:rPr>
          <w:rFonts w:ascii="Times New Roman" w:eastAsia="Times New Roman" w:hAnsi="Times New Roman" w:cs="Times New Roman"/>
          <w:color w:val="auto"/>
          <w:lang w:val="es-419" w:eastAsia="es-419"/>
        </w:rPr>
      </w:pPr>
    </w:p>
    <w:p w14:paraId="67572A05" w14:textId="42746EF0" w:rsidR="005D00A5" w:rsidRDefault="005D00A5" w:rsidP="00D36B8B">
      <w:pPr>
        <w:ind w:firstLine="0"/>
      </w:pPr>
    </w:p>
    <w:p w14:paraId="22D4BFE6" w14:textId="35DAFB39" w:rsidR="00EE3C7E" w:rsidRPr="00EE3C7E" w:rsidRDefault="00EE3C7E" w:rsidP="00D36B8B">
      <w:pPr>
        <w:pStyle w:val="ListParagraph"/>
        <w:numPr>
          <w:ilvl w:val="0"/>
          <w:numId w:val="15"/>
        </w:numPr>
        <w:rPr>
          <w:rStyle w:val="Heading4Char"/>
          <w:rFonts w:asciiTheme="minorHAnsi" w:eastAsiaTheme="minorEastAsia" w:hAnsiTheme="minorHAnsi" w:cstheme="minorBidi"/>
          <w:bCs w:val="0"/>
          <w:iCs w:val="0"/>
        </w:rPr>
      </w:pPr>
      <w:r w:rsidRPr="61FC2F5E">
        <w:rPr>
          <w:rStyle w:val="Heading4Char"/>
        </w:rPr>
        <w:t>Generar Agenda Diaria</w:t>
      </w:r>
    </w:p>
    <w:p w14:paraId="56D2A8DB" w14:textId="7E0C8C3D" w:rsidR="00EE3C7E" w:rsidRPr="00B93231" w:rsidRDefault="00EE3C7E" w:rsidP="0020435D">
      <w:pPr>
        <w:pStyle w:val="ListParagraph"/>
        <w:numPr>
          <w:ilvl w:val="1"/>
          <w:numId w:val="49"/>
        </w:numPr>
        <w:rPr>
          <w:bCs/>
        </w:rPr>
      </w:pPr>
      <w:r w:rsidRPr="61FC2F5E">
        <w:rPr>
          <w:b/>
          <w:bCs/>
        </w:rPr>
        <w:t xml:space="preserve">Actores: </w:t>
      </w:r>
      <w:r>
        <w:t xml:space="preserve">Administrador de peluquería (iniciador), secretaría de peluquería </w:t>
      </w:r>
    </w:p>
    <w:p w14:paraId="6AA4AC47" w14:textId="77777777" w:rsidR="00EE3C7E" w:rsidRDefault="00EE3C7E" w:rsidP="0020435D">
      <w:pPr>
        <w:pStyle w:val="ListParagraph"/>
        <w:numPr>
          <w:ilvl w:val="1"/>
          <w:numId w:val="49"/>
        </w:numPr>
        <w:rPr>
          <w:b/>
        </w:rPr>
      </w:pPr>
      <w:r w:rsidRPr="61FC2F5E">
        <w:rPr>
          <w:b/>
          <w:bCs/>
        </w:rPr>
        <w:t xml:space="preserve">Tipos: </w:t>
      </w:r>
      <w:r>
        <w:t>Primario</w:t>
      </w:r>
    </w:p>
    <w:p w14:paraId="4A720E03" w14:textId="77777777" w:rsidR="00EE3C7E" w:rsidRDefault="00EE3C7E" w:rsidP="0020435D">
      <w:pPr>
        <w:pStyle w:val="ListParagraph"/>
        <w:numPr>
          <w:ilvl w:val="1"/>
          <w:numId w:val="49"/>
        </w:numPr>
        <w:rPr>
          <w:b/>
        </w:rPr>
      </w:pPr>
      <w:r w:rsidRPr="61FC2F5E">
        <w:rPr>
          <w:b/>
          <w:bCs/>
        </w:rPr>
        <w:t xml:space="preserve">Propósito: </w:t>
      </w:r>
      <w:r>
        <w:t>Permitir la generación de una agenda diaria con las citas programadas</w:t>
      </w:r>
    </w:p>
    <w:p w14:paraId="14906A5A" w14:textId="77777777" w:rsidR="00EE3C7E" w:rsidRPr="00B93231" w:rsidRDefault="00EE3C7E" w:rsidP="0020435D">
      <w:pPr>
        <w:pStyle w:val="ListParagraph"/>
        <w:numPr>
          <w:ilvl w:val="1"/>
          <w:numId w:val="49"/>
        </w:numPr>
        <w:rPr>
          <w:bCs/>
        </w:rPr>
      </w:pPr>
      <w:r w:rsidRPr="61FC2F5E">
        <w:rPr>
          <w:b/>
          <w:bCs/>
        </w:rPr>
        <w:t xml:space="preserve">Resumen: </w:t>
      </w:r>
      <w:r>
        <w:t>El administrador o la secretaría generan una agenda diaria con las citas programadas para ese día</w:t>
      </w:r>
    </w:p>
    <w:p w14:paraId="034CA955" w14:textId="7ADFA4AA" w:rsidR="00EE3C7E" w:rsidRDefault="00EE3C7E" w:rsidP="0020435D">
      <w:pPr>
        <w:pStyle w:val="ListParagraph"/>
        <w:numPr>
          <w:ilvl w:val="1"/>
          <w:numId w:val="49"/>
        </w:numPr>
        <w:rPr>
          <w:b/>
        </w:rPr>
      </w:pPr>
      <w:r w:rsidRPr="61FC2F5E">
        <w:rPr>
          <w:b/>
          <w:bCs/>
        </w:rPr>
        <w:t xml:space="preserve">Precondición: </w:t>
      </w:r>
      <w:r>
        <w:t>tener acceso al sistema y que</w:t>
      </w:r>
      <w:r w:rsidR="00773479">
        <w:t xml:space="preserve"> existan</w:t>
      </w:r>
      <w:r>
        <w:t xml:space="preserve"> citas programadas para el salón</w:t>
      </w:r>
    </w:p>
    <w:p w14:paraId="2F08E2EB" w14:textId="77777777" w:rsidR="00EE3C7E" w:rsidRDefault="00EE3C7E" w:rsidP="0020435D">
      <w:pPr>
        <w:pStyle w:val="ListParagraph"/>
        <w:numPr>
          <w:ilvl w:val="1"/>
          <w:numId w:val="49"/>
        </w:numPr>
        <w:rPr>
          <w:b/>
        </w:rPr>
      </w:pPr>
      <w:r w:rsidRPr="61FC2F5E">
        <w:rPr>
          <w:b/>
          <w:bCs/>
        </w:rPr>
        <w:t>Curso básico: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799"/>
        <w:gridCol w:w="3777"/>
      </w:tblGrid>
      <w:tr w:rsidR="00EE3C7E" w14:paraId="1E70AB61" w14:textId="77777777">
        <w:tc>
          <w:tcPr>
            <w:tcW w:w="4508" w:type="dxa"/>
          </w:tcPr>
          <w:p w14:paraId="02F61E54" w14:textId="77777777" w:rsidR="00EE3C7E" w:rsidRDefault="00EE3C7E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Acciones de actores</w:t>
            </w:r>
          </w:p>
        </w:tc>
        <w:tc>
          <w:tcPr>
            <w:tcW w:w="4508" w:type="dxa"/>
          </w:tcPr>
          <w:p w14:paraId="36F63589" w14:textId="77777777" w:rsidR="00EE3C7E" w:rsidRDefault="00EE3C7E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Acciones del sistema</w:t>
            </w:r>
          </w:p>
        </w:tc>
      </w:tr>
      <w:tr w:rsidR="00EE3C7E" w14:paraId="044FECCF" w14:textId="77777777">
        <w:tc>
          <w:tcPr>
            <w:tcW w:w="4508" w:type="dxa"/>
          </w:tcPr>
          <w:p w14:paraId="636B7437" w14:textId="77777777" w:rsidR="00EE3C7E" w:rsidRPr="00B93231" w:rsidRDefault="00EE3C7E">
            <w:pPr>
              <w:ind w:firstLine="0"/>
              <w:rPr>
                <w:bCs/>
              </w:rPr>
            </w:pPr>
            <w:r w:rsidRPr="00B93231">
              <w:rPr>
                <w:bCs/>
              </w:rPr>
              <w:t>Paso 1. El administrador o la secretaría selecciona la opción “Generar agenda diaria” en el sistema</w:t>
            </w:r>
          </w:p>
        </w:tc>
        <w:tc>
          <w:tcPr>
            <w:tcW w:w="4508" w:type="dxa"/>
          </w:tcPr>
          <w:p w14:paraId="2C5642DD" w14:textId="77777777" w:rsidR="00EE3C7E" w:rsidRPr="00B93231" w:rsidRDefault="00EE3C7E">
            <w:pPr>
              <w:pStyle w:val="ListParagraph"/>
              <w:ind w:left="0"/>
              <w:rPr>
                <w:bCs/>
              </w:rPr>
            </w:pPr>
            <w:r w:rsidRPr="00B93231">
              <w:rPr>
                <w:bCs/>
              </w:rPr>
              <w:t>Paso 2. El sistema muestra un calendario con las fechas disponibles</w:t>
            </w:r>
          </w:p>
        </w:tc>
      </w:tr>
      <w:tr w:rsidR="00EE3C7E" w14:paraId="071BB7D5" w14:textId="77777777">
        <w:tc>
          <w:tcPr>
            <w:tcW w:w="4508" w:type="dxa"/>
          </w:tcPr>
          <w:p w14:paraId="093C707C" w14:textId="77777777" w:rsidR="00EE3C7E" w:rsidRPr="00B93231" w:rsidRDefault="00EE3C7E">
            <w:pPr>
              <w:pStyle w:val="ListParagraph"/>
              <w:ind w:left="0"/>
              <w:rPr>
                <w:bCs/>
              </w:rPr>
            </w:pPr>
            <w:r w:rsidRPr="00B93231">
              <w:rPr>
                <w:bCs/>
              </w:rPr>
              <w:t>Paso 3. El administrador o la secretaria selecciona la fecha para la cual desea generar la agenda</w:t>
            </w:r>
          </w:p>
        </w:tc>
        <w:tc>
          <w:tcPr>
            <w:tcW w:w="4508" w:type="dxa"/>
          </w:tcPr>
          <w:p w14:paraId="6EB3E9C2" w14:textId="77777777" w:rsidR="00EE3C7E" w:rsidRPr="00B93231" w:rsidRDefault="00EE3C7E">
            <w:pPr>
              <w:pStyle w:val="ListParagraph"/>
              <w:ind w:left="0"/>
              <w:rPr>
                <w:bCs/>
              </w:rPr>
            </w:pPr>
            <w:r w:rsidRPr="00B93231">
              <w:rPr>
                <w:bCs/>
              </w:rPr>
              <w:t>Paso 4. El sistema muestra la agenda diaria con las citas programadas para esa fecha</w:t>
            </w:r>
          </w:p>
        </w:tc>
      </w:tr>
    </w:tbl>
    <w:p w14:paraId="4D681FB3" w14:textId="77777777" w:rsidR="00EE3C7E" w:rsidRPr="00A82FBC" w:rsidRDefault="00EE3C7E" w:rsidP="00EE3C7E">
      <w:pPr>
        <w:pStyle w:val="ListParagraph"/>
        <w:ind w:left="1440"/>
        <w:rPr>
          <w:b/>
        </w:rPr>
      </w:pPr>
    </w:p>
    <w:p w14:paraId="2E94EE25" w14:textId="77777777" w:rsidR="00EE3C7E" w:rsidRPr="00B93231" w:rsidRDefault="00EE3C7E" w:rsidP="0020435D">
      <w:pPr>
        <w:pStyle w:val="ListParagraph"/>
        <w:numPr>
          <w:ilvl w:val="1"/>
          <w:numId w:val="49"/>
        </w:numPr>
        <w:rPr>
          <w:bCs/>
        </w:rPr>
      </w:pPr>
      <w:r w:rsidRPr="61FC2F5E">
        <w:rPr>
          <w:b/>
          <w:bCs/>
        </w:rPr>
        <w:t xml:space="preserve">Curso alternativo: </w:t>
      </w:r>
      <w:r>
        <w:t>Si en el paso 3 no hay citas programadas para la fecha seleccionada, el sistema muestra un mensaje indicando que no hay citas para esa fecha y se puede modificar o salir del sistema.</w:t>
      </w:r>
    </w:p>
    <w:p w14:paraId="2280CC4C" w14:textId="77777777" w:rsidR="00EE3C7E" w:rsidRPr="008158EA" w:rsidRDefault="00EE3C7E" w:rsidP="0020435D">
      <w:pPr>
        <w:pStyle w:val="ListParagraph"/>
        <w:numPr>
          <w:ilvl w:val="1"/>
          <w:numId w:val="49"/>
        </w:numPr>
      </w:pPr>
      <w:r w:rsidRPr="3C1A9A34">
        <w:rPr>
          <w:b/>
          <w:bCs/>
        </w:rPr>
        <w:t xml:space="preserve">Postcondiciones: </w:t>
      </w:r>
      <w:r>
        <w:t>La agenda diaria con las citas programadas se genera correctamente</w:t>
      </w:r>
      <w:r w:rsidRPr="3C1A9A34">
        <w:rPr>
          <w:b/>
          <w:bCs/>
        </w:rPr>
        <w:t xml:space="preserve"> </w:t>
      </w:r>
    </w:p>
    <w:p w14:paraId="422A44B2" w14:textId="77777777" w:rsidR="00EE3C7E" w:rsidRDefault="00EE3C7E" w:rsidP="00EE3C7E">
      <w:pPr>
        <w:ind w:firstLine="0"/>
        <w:jc w:val="center"/>
      </w:pPr>
      <w:r w:rsidRPr="00012DD4">
        <w:rPr>
          <w:noProof/>
        </w:rPr>
        <w:drawing>
          <wp:inline distT="0" distB="0" distL="0" distR="0" wp14:anchorId="79EE49B0" wp14:editId="458DE524">
            <wp:extent cx="3295650" cy="1209675"/>
            <wp:effectExtent l="0" t="0" r="0" b="9525"/>
            <wp:docPr id="922486456" name="Picture 1" descr="A diagram of a general agend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86456" name="Picture 1" descr="A diagram of a general agenda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2645" w14:textId="77777777" w:rsidR="00EE3C7E" w:rsidRPr="008158EA" w:rsidRDefault="00EE3C7E" w:rsidP="00EE3C7E">
      <w:pPr>
        <w:ind w:firstLine="0"/>
      </w:pPr>
    </w:p>
    <w:p w14:paraId="36BB1B74" w14:textId="77777777" w:rsidR="00EE3C7E" w:rsidRDefault="00EE3C7E" w:rsidP="00EE3C7E">
      <w:pPr>
        <w:ind w:firstLine="0"/>
      </w:pPr>
      <w:r>
        <w:rPr>
          <w:noProof/>
        </w:rPr>
        <w:drawing>
          <wp:anchor distT="0" distB="0" distL="114300" distR="114300" simplePos="0" relativeHeight="251658243" behindDoc="0" locked="0" layoutInCell="1" allowOverlap="1" wp14:anchorId="6F9C67D3" wp14:editId="5E47EA0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410426" cy="3067478"/>
            <wp:effectExtent l="0" t="0" r="0" b="0"/>
            <wp:wrapTopAndBottom/>
            <wp:docPr id="1048697425" name="Imagen 1048697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190AAE" w14:textId="77777777" w:rsidR="00EE3C7E" w:rsidRDefault="00EE3C7E" w:rsidP="00EE3C7E">
      <w:pPr>
        <w:ind w:firstLine="0"/>
      </w:pPr>
      <w:r>
        <w:rPr>
          <w:noProof/>
        </w:rPr>
        <w:drawing>
          <wp:anchor distT="0" distB="0" distL="114300" distR="114300" simplePos="0" relativeHeight="251658242" behindDoc="0" locked="0" layoutInCell="1" allowOverlap="1" wp14:anchorId="07E93F59" wp14:editId="1A2FED09">
            <wp:simplePos x="0" y="0"/>
            <wp:positionH relativeFrom="margin">
              <wp:posOffset>1122680</wp:posOffset>
            </wp:positionH>
            <wp:positionV relativeFrom="paragraph">
              <wp:posOffset>369570</wp:posOffset>
            </wp:positionV>
            <wp:extent cx="3895725" cy="1628775"/>
            <wp:effectExtent l="0" t="0" r="9525" b="9525"/>
            <wp:wrapTopAndBottom/>
            <wp:docPr id="906130745" name="Imagen 906130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B9160" w14:textId="77777777" w:rsidR="00EE3C7E" w:rsidRDefault="00EE3C7E" w:rsidP="00EE3C7E">
      <w:pPr>
        <w:ind w:firstLine="0"/>
        <w:jc w:val="center"/>
      </w:pPr>
      <w:r w:rsidRPr="00222D0D">
        <w:rPr>
          <w:noProof/>
        </w:rPr>
        <w:drawing>
          <wp:inline distT="0" distB="0" distL="0" distR="0" wp14:anchorId="3BA5327C" wp14:editId="4B8E8C13">
            <wp:extent cx="4572000" cy="2181225"/>
            <wp:effectExtent l="0" t="0" r="0" b="9525"/>
            <wp:docPr id="95741875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18759" name="Picture 1" descr="A diagram of a diagram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D91E" w14:textId="4519E1A2" w:rsidR="00350AC5" w:rsidRDefault="00EE3C7E" w:rsidP="007750B8">
      <w:pPr>
        <w:ind w:firstLine="0"/>
        <w:rPr>
          <w:rFonts w:ascii="Times New Roman" w:eastAsia="Times New Roman" w:hAnsi="Times New Roman" w:cs="Times New Roman"/>
          <w:color w:val="auto"/>
          <w:lang w:val="es-419" w:eastAsia="es-419"/>
        </w:rPr>
      </w:pPr>
      <w:r w:rsidRPr="00631193">
        <w:rPr>
          <w:rFonts w:ascii="Times New Roman" w:eastAsia="Times New Roman" w:hAnsi="Times New Roman" w:cs="Times New Roman"/>
          <w:noProof/>
          <w:color w:val="auto"/>
          <w:lang w:val="es-419" w:eastAsia="es-419"/>
        </w:rPr>
        <w:drawing>
          <wp:inline distT="0" distB="0" distL="0" distR="0" wp14:anchorId="36A08441" wp14:editId="46FE72CD">
            <wp:extent cx="5473731" cy="1378925"/>
            <wp:effectExtent l="0" t="0" r="0" b="0"/>
            <wp:docPr id="1837590638" name="Picture 10" descr="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90638" name="Picture 10" descr="A black and whit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244" cy="141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BA99F" w14:textId="51A136AA" w:rsidR="005651E9" w:rsidRPr="005651E9" w:rsidRDefault="005651E9" w:rsidP="00D36B8B">
      <w:pPr>
        <w:pStyle w:val="ListParagraph"/>
        <w:numPr>
          <w:ilvl w:val="0"/>
          <w:numId w:val="15"/>
        </w:numPr>
        <w:rPr>
          <w:b/>
        </w:rPr>
      </w:pPr>
      <w:r w:rsidRPr="005651E9">
        <w:rPr>
          <w:b/>
          <w:bCs/>
        </w:rPr>
        <w:t>Generar Historial de citas de los clientes</w:t>
      </w:r>
    </w:p>
    <w:p w14:paraId="37E6F8E7" w14:textId="77777777" w:rsidR="005651E9" w:rsidRPr="00ED1970" w:rsidRDefault="005651E9" w:rsidP="00D36B8B">
      <w:pPr>
        <w:pStyle w:val="ListParagraph"/>
        <w:numPr>
          <w:ilvl w:val="1"/>
          <w:numId w:val="15"/>
        </w:numPr>
        <w:rPr>
          <w:b/>
        </w:rPr>
      </w:pPr>
      <w:r w:rsidRPr="61FC2F5E">
        <w:rPr>
          <w:b/>
          <w:bCs/>
        </w:rPr>
        <w:t xml:space="preserve">Actores: </w:t>
      </w:r>
      <w:r>
        <w:t xml:space="preserve">Administrador de la peluquería/salón (iniciador) o secretaría </w:t>
      </w:r>
    </w:p>
    <w:p w14:paraId="32E77BFA" w14:textId="77777777" w:rsidR="005651E9" w:rsidRDefault="005651E9" w:rsidP="00D36B8B">
      <w:pPr>
        <w:pStyle w:val="ListParagraph"/>
        <w:numPr>
          <w:ilvl w:val="1"/>
          <w:numId w:val="15"/>
        </w:numPr>
        <w:rPr>
          <w:b/>
        </w:rPr>
      </w:pPr>
      <w:r w:rsidRPr="61FC2F5E">
        <w:rPr>
          <w:b/>
          <w:bCs/>
        </w:rPr>
        <w:t>Tipos:</w:t>
      </w:r>
      <w:r>
        <w:t xml:space="preserve"> Secundario</w:t>
      </w:r>
    </w:p>
    <w:p w14:paraId="758BF94A" w14:textId="77777777" w:rsidR="005651E9" w:rsidRDefault="005651E9" w:rsidP="00D36B8B">
      <w:pPr>
        <w:pStyle w:val="ListParagraph"/>
        <w:numPr>
          <w:ilvl w:val="1"/>
          <w:numId w:val="15"/>
        </w:numPr>
        <w:rPr>
          <w:b/>
        </w:rPr>
      </w:pPr>
      <w:r w:rsidRPr="61FC2F5E">
        <w:rPr>
          <w:b/>
          <w:bCs/>
        </w:rPr>
        <w:t xml:space="preserve">Propósito: </w:t>
      </w:r>
      <w:r>
        <w:t>Permitir la visualización del historial de citas de los clientes con el salón de belleza.</w:t>
      </w:r>
    </w:p>
    <w:p w14:paraId="15E77310" w14:textId="77777777" w:rsidR="005651E9" w:rsidRDefault="005651E9" w:rsidP="00D36B8B">
      <w:pPr>
        <w:pStyle w:val="ListParagraph"/>
        <w:numPr>
          <w:ilvl w:val="1"/>
          <w:numId w:val="15"/>
        </w:numPr>
        <w:rPr>
          <w:b/>
        </w:rPr>
      </w:pPr>
      <w:r w:rsidRPr="61FC2F5E">
        <w:rPr>
          <w:b/>
          <w:bCs/>
        </w:rPr>
        <w:t>Resumen:</w:t>
      </w:r>
      <w:r>
        <w:t xml:space="preserve"> El administrador genera un reporte con el historial de citas de los clientes.</w:t>
      </w:r>
    </w:p>
    <w:p w14:paraId="6B35E4EE" w14:textId="77777777" w:rsidR="005651E9" w:rsidRDefault="005651E9" w:rsidP="00D36B8B">
      <w:pPr>
        <w:pStyle w:val="ListParagraph"/>
        <w:numPr>
          <w:ilvl w:val="1"/>
          <w:numId w:val="15"/>
        </w:numPr>
        <w:rPr>
          <w:b/>
        </w:rPr>
      </w:pPr>
      <w:r w:rsidRPr="61FC2F5E">
        <w:rPr>
          <w:b/>
          <w:bCs/>
        </w:rPr>
        <w:t xml:space="preserve">Precondición: </w:t>
      </w:r>
      <w:r>
        <w:t>existen clientes registrados, citas programadas en el sistema y se debe tener acceso al sistema.</w:t>
      </w:r>
    </w:p>
    <w:p w14:paraId="0D9C808A" w14:textId="77777777" w:rsidR="005651E9" w:rsidRDefault="005651E9" w:rsidP="00D36B8B">
      <w:pPr>
        <w:pStyle w:val="ListParagraph"/>
        <w:numPr>
          <w:ilvl w:val="1"/>
          <w:numId w:val="15"/>
        </w:numPr>
        <w:rPr>
          <w:b/>
        </w:rPr>
      </w:pPr>
      <w:r w:rsidRPr="61FC2F5E">
        <w:rPr>
          <w:b/>
          <w:bCs/>
        </w:rPr>
        <w:t>Curso básico: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799"/>
        <w:gridCol w:w="3777"/>
      </w:tblGrid>
      <w:tr w:rsidR="005651E9" w14:paraId="0DC259FE" w14:textId="77777777">
        <w:tc>
          <w:tcPr>
            <w:tcW w:w="4508" w:type="dxa"/>
          </w:tcPr>
          <w:p w14:paraId="47FBEE32" w14:textId="77777777" w:rsidR="005651E9" w:rsidRDefault="005651E9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Acciones de actores</w:t>
            </w:r>
          </w:p>
        </w:tc>
        <w:tc>
          <w:tcPr>
            <w:tcW w:w="4508" w:type="dxa"/>
          </w:tcPr>
          <w:p w14:paraId="26EDD99E" w14:textId="77777777" w:rsidR="005651E9" w:rsidRDefault="005651E9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Acciones del sistema</w:t>
            </w:r>
          </w:p>
        </w:tc>
      </w:tr>
      <w:tr w:rsidR="005651E9" w14:paraId="725E4AC8" w14:textId="77777777">
        <w:tc>
          <w:tcPr>
            <w:tcW w:w="4508" w:type="dxa"/>
          </w:tcPr>
          <w:p w14:paraId="740325B5" w14:textId="77777777" w:rsidR="005651E9" w:rsidRPr="00B93231" w:rsidRDefault="005651E9">
            <w:pPr>
              <w:ind w:firstLine="0"/>
              <w:rPr>
                <w:bCs/>
              </w:rPr>
            </w:pPr>
            <w:r w:rsidRPr="00B93231">
              <w:rPr>
                <w:bCs/>
              </w:rPr>
              <w:t xml:space="preserve">Paso 1. </w:t>
            </w:r>
            <w:r>
              <w:rPr>
                <w:bCs/>
              </w:rPr>
              <w:t>El administrador selecciona la opción “Generar historial de citas en el sistema”</w:t>
            </w:r>
          </w:p>
        </w:tc>
        <w:tc>
          <w:tcPr>
            <w:tcW w:w="4508" w:type="dxa"/>
          </w:tcPr>
          <w:p w14:paraId="37CA990D" w14:textId="77777777" w:rsidR="005651E9" w:rsidRPr="00B93231" w:rsidRDefault="005651E9">
            <w:pPr>
              <w:pStyle w:val="ListParagraph"/>
              <w:ind w:left="0"/>
              <w:rPr>
                <w:bCs/>
              </w:rPr>
            </w:pPr>
            <w:r w:rsidRPr="00B93231">
              <w:rPr>
                <w:bCs/>
              </w:rPr>
              <w:t xml:space="preserve">Paso 2. </w:t>
            </w:r>
            <w:r>
              <w:rPr>
                <w:bCs/>
              </w:rPr>
              <w:t>El sistema muestra una lista de clientes registrados que han reservado una cita con su salón de belleza.</w:t>
            </w:r>
          </w:p>
        </w:tc>
      </w:tr>
      <w:tr w:rsidR="005651E9" w14:paraId="0D542584" w14:textId="77777777">
        <w:tc>
          <w:tcPr>
            <w:tcW w:w="4508" w:type="dxa"/>
          </w:tcPr>
          <w:p w14:paraId="2667CA4D" w14:textId="77777777" w:rsidR="005651E9" w:rsidRPr="00B93231" w:rsidRDefault="005651E9">
            <w:pPr>
              <w:pStyle w:val="ListParagraph"/>
              <w:ind w:left="0"/>
              <w:rPr>
                <w:bCs/>
              </w:rPr>
            </w:pPr>
            <w:r w:rsidRPr="00B93231">
              <w:rPr>
                <w:bCs/>
              </w:rPr>
              <w:t xml:space="preserve">Paso 3. </w:t>
            </w:r>
            <w:r>
              <w:rPr>
                <w:bCs/>
              </w:rPr>
              <w:t>El administrador selecciona el cliente del cual desea ver el historial</w:t>
            </w:r>
          </w:p>
        </w:tc>
        <w:tc>
          <w:tcPr>
            <w:tcW w:w="4508" w:type="dxa"/>
          </w:tcPr>
          <w:p w14:paraId="76C8B852" w14:textId="77777777" w:rsidR="005651E9" w:rsidRPr="00B93231" w:rsidRDefault="005651E9">
            <w:pPr>
              <w:pStyle w:val="ListParagraph"/>
              <w:ind w:left="0"/>
              <w:rPr>
                <w:bCs/>
              </w:rPr>
            </w:pPr>
            <w:r w:rsidRPr="00B93231">
              <w:rPr>
                <w:bCs/>
              </w:rPr>
              <w:t xml:space="preserve">Paso 4. </w:t>
            </w:r>
            <w:r>
              <w:rPr>
                <w:bCs/>
              </w:rPr>
              <w:t>El sistema muestra el historial de citas del cliente seleccionado</w:t>
            </w:r>
          </w:p>
        </w:tc>
      </w:tr>
    </w:tbl>
    <w:p w14:paraId="702FF904" w14:textId="77777777" w:rsidR="005651E9" w:rsidRPr="002F2789" w:rsidRDefault="005651E9" w:rsidP="005651E9">
      <w:pPr>
        <w:rPr>
          <w:b/>
        </w:rPr>
      </w:pPr>
    </w:p>
    <w:p w14:paraId="7B70F3E7" w14:textId="77777777" w:rsidR="005651E9" w:rsidRDefault="005651E9" w:rsidP="00D36B8B">
      <w:pPr>
        <w:pStyle w:val="ListParagraph"/>
        <w:numPr>
          <w:ilvl w:val="1"/>
          <w:numId w:val="15"/>
        </w:numPr>
        <w:rPr>
          <w:b/>
        </w:rPr>
      </w:pPr>
      <w:r w:rsidRPr="61FC2F5E">
        <w:rPr>
          <w:b/>
          <w:bCs/>
        </w:rPr>
        <w:t xml:space="preserve">Curso alternativo: </w:t>
      </w:r>
      <w:r>
        <w:t>Si no hay clientes registrados, el sistema muestra un mensaje indicando que no hay clientes registrados.</w:t>
      </w:r>
    </w:p>
    <w:p w14:paraId="3749E306" w14:textId="77777777" w:rsidR="005651E9" w:rsidRDefault="005651E9" w:rsidP="00D36B8B">
      <w:pPr>
        <w:pStyle w:val="ListParagraph"/>
        <w:numPr>
          <w:ilvl w:val="1"/>
          <w:numId w:val="15"/>
        </w:numPr>
        <w:rPr>
          <w:b/>
        </w:rPr>
      </w:pPr>
      <w:r w:rsidRPr="3C1A9A34">
        <w:rPr>
          <w:b/>
          <w:bCs/>
        </w:rPr>
        <w:t xml:space="preserve">Postcondiciones: </w:t>
      </w:r>
      <w:r>
        <w:t>El historial de citas del cliente seleccionado se genera correctamente</w:t>
      </w:r>
    </w:p>
    <w:p w14:paraId="28972BA2" w14:textId="77777777" w:rsidR="005651E9" w:rsidRDefault="005651E9" w:rsidP="005651E9">
      <w:pPr>
        <w:ind w:firstLine="0"/>
      </w:pPr>
    </w:p>
    <w:p w14:paraId="4A71A025" w14:textId="77777777" w:rsidR="005651E9" w:rsidRDefault="005651E9" w:rsidP="005651E9">
      <w:pPr>
        <w:ind w:firstLine="0"/>
        <w:jc w:val="center"/>
      </w:pPr>
      <w:r w:rsidRPr="008429B1">
        <w:rPr>
          <w:noProof/>
        </w:rPr>
        <w:drawing>
          <wp:inline distT="0" distB="0" distL="0" distR="0" wp14:anchorId="14F10D99" wp14:editId="7EA36824">
            <wp:extent cx="3581400" cy="2390775"/>
            <wp:effectExtent l="0" t="0" r="0" b="9525"/>
            <wp:docPr id="437952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52633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916C" w14:textId="77777777" w:rsidR="005651E9" w:rsidRDefault="005651E9" w:rsidP="005651E9">
      <w:pPr>
        <w:ind w:firstLine="0"/>
      </w:pPr>
    </w:p>
    <w:p w14:paraId="63EC97E0" w14:textId="77777777" w:rsidR="005651E9" w:rsidRDefault="005651E9" w:rsidP="005651E9">
      <w:pPr>
        <w:ind w:firstLine="0"/>
      </w:pPr>
    </w:p>
    <w:p w14:paraId="068B5CB2" w14:textId="77777777" w:rsidR="005651E9" w:rsidRDefault="005651E9" w:rsidP="005651E9">
      <w:pPr>
        <w:ind w:firstLine="0"/>
      </w:pPr>
    </w:p>
    <w:p w14:paraId="2B6FD6DB" w14:textId="77777777" w:rsidR="005651E9" w:rsidRDefault="005651E9" w:rsidP="005651E9">
      <w:pPr>
        <w:ind w:firstLine="0"/>
        <w:jc w:val="center"/>
      </w:pPr>
      <w:r w:rsidRPr="00687462">
        <w:rPr>
          <w:noProof/>
        </w:rPr>
        <w:drawing>
          <wp:inline distT="0" distB="0" distL="0" distR="0" wp14:anchorId="5DDF2ACE" wp14:editId="557A193F">
            <wp:extent cx="4394387" cy="942975"/>
            <wp:effectExtent l="0" t="0" r="6350" b="0"/>
            <wp:docPr id="1365658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58033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395330" cy="94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4" behindDoc="0" locked="0" layoutInCell="1" allowOverlap="1" wp14:anchorId="48275BC1" wp14:editId="28F7DB19">
            <wp:simplePos x="0" y="0"/>
            <wp:positionH relativeFrom="margin">
              <wp:align>center</wp:align>
            </wp:positionH>
            <wp:positionV relativeFrom="paragraph">
              <wp:posOffset>390525</wp:posOffset>
            </wp:positionV>
            <wp:extent cx="4448796" cy="3915321"/>
            <wp:effectExtent l="0" t="0" r="9525" b="0"/>
            <wp:wrapTopAndBottom/>
            <wp:docPr id="1164421387" name="Imagen 116442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926041" w14:textId="77777777" w:rsidR="005651E9" w:rsidRDefault="005651E9" w:rsidP="005651E9">
      <w:pPr>
        <w:ind w:firstLine="0"/>
      </w:pPr>
    </w:p>
    <w:p w14:paraId="16838F82" w14:textId="77777777" w:rsidR="005651E9" w:rsidRDefault="005651E9" w:rsidP="005651E9">
      <w:pPr>
        <w:ind w:firstLine="0"/>
      </w:pPr>
    </w:p>
    <w:p w14:paraId="5025254C" w14:textId="77777777" w:rsidR="005651E9" w:rsidRDefault="005651E9" w:rsidP="005651E9">
      <w:pPr>
        <w:ind w:firstLine="0"/>
        <w:rPr>
          <w:noProof/>
        </w:rPr>
      </w:pPr>
    </w:p>
    <w:p w14:paraId="3C14C1DB" w14:textId="77777777" w:rsidR="005651E9" w:rsidRDefault="005651E9" w:rsidP="005651E9">
      <w:pPr>
        <w:ind w:firstLine="0"/>
        <w:rPr>
          <w:noProof/>
        </w:rPr>
      </w:pPr>
    </w:p>
    <w:p w14:paraId="035DC1F5" w14:textId="77777777" w:rsidR="005651E9" w:rsidRDefault="005651E9" w:rsidP="005651E9">
      <w:pPr>
        <w:ind w:firstLine="0"/>
        <w:rPr>
          <w:noProof/>
        </w:rPr>
      </w:pPr>
    </w:p>
    <w:p w14:paraId="3EE68DD9" w14:textId="77777777" w:rsidR="005651E9" w:rsidRDefault="005651E9" w:rsidP="005651E9">
      <w:pPr>
        <w:ind w:firstLine="0"/>
      </w:pPr>
    </w:p>
    <w:p w14:paraId="2DDCA05D" w14:textId="77777777" w:rsidR="005651E9" w:rsidRDefault="005651E9" w:rsidP="005651E9">
      <w:pPr>
        <w:ind w:firstLine="0"/>
      </w:pPr>
    </w:p>
    <w:p w14:paraId="0400E429" w14:textId="77777777" w:rsidR="005651E9" w:rsidRDefault="005651E9" w:rsidP="005651E9">
      <w:pPr>
        <w:ind w:firstLine="0"/>
      </w:pPr>
    </w:p>
    <w:p w14:paraId="313D9A3D" w14:textId="77777777" w:rsidR="005651E9" w:rsidRDefault="005651E9" w:rsidP="005651E9">
      <w:pPr>
        <w:ind w:firstLine="0"/>
      </w:pPr>
    </w:p>
    <w:p w14:paraId="2352E97C" w14:textId="77777777" w:rsidR="005651E9" w:rsidRDefault="005651E9" w:rsidP="005651E9">
      <w:pPr>
        <w:ind w:firstLine="0"/>
      </w:pPr>
    </w:p>
    <w:p w14:paraId="3ED3ECEC" w14:textId="77777777" w:rsidR="005651E9" w:rsidRDefault="005651E9" w:rsidP="005651E9">
      <w:pPr>
        <w:ind w:firstLine="0"/>
        <w:jc w:val="center"/>
      </w:pPr>
      <w:r w:rsidRPr="00107254">
        <w:rPr>
          <w:noProof/>
        </w:rPr>
        <w:drawing>
          <wp:inline distT="0" distB="0" distL="0" distR="0" wp14:anchorId="479D1BB5" wp14:editId="713CCF7C">
            <wp:extent cx="6065520" cy="3266535"/>
            <wp:effectExtent l="0" t="0" r="0" b="0"/>
            <wp:docPr id="1617606619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06619" name="Picture 1" descr="A diagram of a company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081601" cy="3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0062" w14:textId="77777777" w:rsidR="005651E9" w:rsidRPr="00293E9E" w:rsidRDefault="005651E9" w:rsidP="005651E9">
      <w:pPr>
        <w:ind w:firstLine="0"/>
        <w:rPr>
          <w:rFonts w:ascii="Times New Roman" w:eastAsia="Times New Roman" w:hAnsi="Times New Roman" w:cs="Times New Roman"/>
          <w:color w:val="auto"/>
          <w:lang w:val="es-419" w:eastAsia="es-419"/>
        </w:rPr>
      </w:pPr>
      <w:r w:rsidRPr="00293E9E">
        <w:rPr>
          <w:rFonts w:ascii="Times New Roman" w:eastAsia="Times New Roman" w:hAnsi="Times New Roman" w:cs="Times New Roman"/>
          <w:noProof/>
          <w:color w:val="auto"/>
          <w:lang w:val="es-419" w:eastAsia="es-419"/>
        </w:rPr>
        <w:drawing>
          <wp:inline distT="0" distB="0" distL="0" distR="0" wp14:anchorId="44F0B4FE" wp14:editId="615C524F">
            <wp:extent cx="6094613" cy="1897758"/>
            <wp:effectExtent l="0" t="0" r="1905" b="7620"/>
            <wp:docPr id="244254197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54197" name="Picture 9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16" cy="190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A1646" w14:textId="74988AFD" w:rsidR="00E23BD3" w:rsidRDefault="00E23BD3" w:rsidP="00D36B8B">
      <w:pPr>
        <w:pStyle w:val="ListParagraph"/>
        <w:numPr>
          <w:ilvl w:val="0"/>
          <w:numId w:val="15"/>
        </w:numPr>
        <w:rPr>
          <w:b/>
        </w:rPr>
      </w:pPr>
      <w:r w:rsidRPr="61FC2F5E">
        <w:rPr>
          <w:b/>
          <w:bCs/>
        </w:rPr>
        <w:t>Realizar Reseña de servicio</w:t>
      </w:r>
    </w:p>
    <w:p w14:paraId="7F7570EA" w14:textId="77777777" w:rsidR="00E23BD3" w:rsidRPr="00ED1970" w:rsidRDefault="00E23BD3" w:rsidP="00D36B8B">
      <w:pPr>
        <w:pStyle w:val="ListParagraph"/>
        <w:numPr>
          <w:ilvl w:val="1"/>
          <w:numId w:val="15"/>
        </w:numPr>
        <w:rPr>
          <w:b/>
        </w:rPr>
      </w:pPr>
      <w:r w:rsidRPr="61FC2F5E">
        <w:rPr>
          <w:b/>
          <w:bCs/>
        </w:rPr>
        <w:t xml:space="preserve">Actores: </w:t>
      </w:r>
      <w:r>
        <w:t>Cliente</w:t>
      </w:r>
    </w:p>
    <w:p w14:paraId="5779BA04" w14:textId="77777777" w:rsidR="00E23BD3" w:rsidRDefault="00E23BD3" w:rsidP="00D36B8B">
      <w:pPr>
        <w:pStyle w:val="ListParagraph"/>
        <w:numPr>
          <w:ilvl w:val="1"/>
          <w:numId w:val="15"/>
        </w:numPr>
        <w:rPr>
          <w:b/>
        </w:rPr>
      </w:pPr>
      <w:r w:rsidRPr="61FC2F5E">
        <w:rPr>
          <w:b/>
          <w:bCs/>
        </w:rPr>
        <w:t xml:space="preserve">Tipos: </w:t>
      </w:r>
      <w:r>
        <w:t>Secundario</w:t>
      </w:r>
    </w:p>
    <w:p w14:paraId="73E212C7" w14:textId="77777777" w:rsidR="00E23BD3" w:rsidRPr="003B0B78" w:rsidRDefault="00E23BD3" w:rsidP="00D36B8B">
      <w:pPr>
        <w:pStyle w:val="ListParagraph"/>
        <w:numPr>
          <w:ilvl w:val="1"/>
          <w:numId w:val="15"/>
        </w:numPr>
        <w:rPr>
          <w:bCs/>
        </w:rPr>
      </w:pPr>
      <w:r w:rsidRPr="61FC2F5E">
        <w:rPr>
          <w:b/>
          <w:bCs/>
        </w:rPr>
        <w:t xml:space="preserve">Propósito: </w:t>
      </w:r>
      <w:r>
        <w:t>Permitir que los clientes realicen reseñas sobre los servicios recibidos</w:t>
      </w:r>
    </w:p>
    <w:p w14:paraId="42F748A4" w14:textId="77777777" w:rsidR="00E23BD3" w:rsidRPr="003B0B78" w:rsidRDefault="00E23BD3" w:rsidP="00D36B8B">
      <w:pPr>
        <w:pStyle w:val="ListParagraph"/>
        <w:numPr>
          <w:ilvl w:val="1"/>
          <w:numId w:val="15"/>
        </w:numPr>
      </w:pPr>
      <w:r w:rsidRPr="61FC2F5E">
        <w:rPr>
          <w:b/>
          <w:bCs/>
        </w:rPr>
        <w:t xml:space="preserve">Resumen: </w:t>
      </w:r>
      <w:r>
        <w:t>El cliente realiza una reseña sobre el servicio recibido en el establecimiento</w:t>
      </w:r>
    </w:p>
    <w:p w14:paraId="23AA883B" w14:textId="77777777" w:rsidR="00E23BD3" w:rsidRDefault="00E23BD3" w:rsidP="00D36B8B">
      <w:pPr>
        <w:pStyle w:val="ListParagraph"/>
        <w:numPr>
          <w:ilvl w:val="1"/>
          <w:numId w:val="15"/>
        </w:numPr>
        <w:rPr>
          <w:b/>
        </w:rPr>
      </w:pPr>
      <w:r w:rsidRPr="61FC2F5E">
        <w:rPr>
          <w:b/>
          <w:bCs/>
        </w:rPr>
        <w:t xml:space="preserve">Precondición: </w:t>
      </w:r>
      <w:r>
        <w:t>El cliente recibió un servicio y debe tener acceso al sistema.</w:t>
      </w:r>
    </w:p>
    <w:p w14:paraId="6039124D" w14:textId="77777777" w:rsidR="00E23BD3" w:rsidRDefault="00E23BD3" w:rsidP="00D36B8B">
      <w:pPr>
        <w:pStyle w:val="ListParagraph"/>
        <w:numPr>
          <w:ilvl w:val="1"/>
          <w:numId w:val="15"/>
        </w:numPr>
        <w:rPr>
          <w:b/>
        </w:rPr>
      </w:pPr>
      <w:r w:rsidRPr="61FC2F5E">
        <w:rPr>
          <w:b/>
          <w:bCs/>
        </w:rPr>
        <w:t>Curso básico: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817"/>
        <w:gridCol w:w="3759"/>
      </w:tblGrid>
      <w:tr w:rsidR="00E23BD3" w14:paraId="3D02471C" w14:textId="77777777">
        <w:tc>
          <w:tcPr>
            <w:tcW w:w="4508" w:type="dxa"/>
          </w:tcPr>
          <w:p w14:paraId="08801022" w14:textId="77777777" w:rsidR="00E23BD3" w:rsidRDefault="00E23BD3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Acciones de actores</w:t>
            </w:r>
          </w:p>
        </w:tc>
        <w:tc>
          <w:tcPr>
            <w:tcW w:w="4508" w:type="dxa"/>
          </w:tcPr>
          <w:p w14:paraId="33F79B01" w14:textId="77777777" w:rsidR="00E23BD3" w:rsidRDefault="00E23BD3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Acciones del sistema</w:t>
            </w:r>
          </w:p>
        </w:tc>
      </w:tr>
      <w:tr w:rsidR="00E23BD3" w14:paraId="28C391B8" w14:textId="77777777">
        <w:tc>
          <w:tcPr>
            <w:tcW w:w="4508" w:type="dxa"/>
          </w:tcPr>
          <w:p w14:paraId="1B6EDD88" w14:textId="77777777" w:rsidR="00E23BD3" w:rsidRPr="00B93231" w:rsidRDefault="00E23BD3">
            <w:pPr>
              <w:ind w:firstLine="0"/>
              <w:rPr>
                <w:bCs/>
              </w:rPr>
            </w:pPr>
          </w:p>
        </w:tc>
        <w:tc>
          <w:tcPr>
            <w:tcW w:w="4508" w:type="dxa"/>
          </w:tcPr>
          <w:p w14:paraId="07357484" w14:textId="77777777" w:rsidR="00E23BD3" w:rsidRPr="00B93231" w:rsidRDefault="00E23BD3">
            <w:pPr>
              <w:pStyle w:val="ListParagraph"/>
              <w:ind w:left="0"/>
              <w:rPr>
                <w:bCs/>
              </w:rPr>
            </w:pPr>
            <w:r w:rsidRPr="00B93231">
              <w:rPr>
                <w:bCs/>
              </w:rPr>
              <w:t xml:space="preserve">Paso </w:t>
            </w:r>
            <w:r>
              <w:rPr>
                <w:bCs/>
              </w:rPr>
              <w:t>1</w:t>
            </w:r>
            <w:r w:rsidRPr="00B93231">
              <w:rPr>
                <w:bCs/>
              </w:rPr>
              <w:t xml:space="preserve">. </w:t>
            </w:r>
            <w:r>
              <w:rPr>
                <w:bCs/>
              </w:rPr>
              <w:t>Después de recibir el servicio, el sistema solicita al cliente realizar una reseña</w:t>
            </w:r>
          </w:p>
        </w:tc>
      </w:tr>
      <w:tr w:rsidR="00E23BD3" w14:paraId="2AA9F3CB" w14:textId="77777777">
        <w:tc>
          <w:tcPr>
            <w:tcW w:w="4508" w:type="dxa"/>
          </w:tcPr>
          <w:p w14:paraId="71BA084C" w14:textId="77777777" w:rsidR="00E23BD3" w:rsidRPr="00B93231" w:rsidRDefault="00E23BD3">
            <w:pPr>
              <w:pStyle w:val="ListParagraph"/>
              <w:ind w:left="0"/>
              <w:rPr>
                <w:bCs/>
              </w:rPr>
            </w:pPr>
            <w:r w:rsidRPr="00B93231">
              <w:rPr>
                <w:bCs/>
              </w:rPr>
              <w:t xml:space="preserve">Paso 3. </w:t>
            </w:r>
            <w:r>
              <w:rPr>
                <w:bCs/>
              </w:rPr>
              <w:t>El cliente ingresa su calificación y comentarios sobre el servicio recibido</w:t>
            </w:r>
          </w:p>
        </w:tc>
        <w:tc>
          <w:tcPr>
            <w:tcW w:w="4508" w:type="dxa"/>
          </w:tcPr>
          <w:p w14:paraId="08DD3E41" w14:textId="77777777" w:rsidR="00E23BD3" w:rsidRPr="00B93231" w:rsidRDefault="00E23BD3">
            <w:pPr>
              <w:pStyle w:val="ListParagraph"/>
              <w:ind w:left="0"/>
              <w:rPr>
                <w:bCs/>
              </w:rPr>
            </w:pPr>
            <w:r w:rsidRPr="00B93231">
              <w:rPr>
                <w:bCs/>
              </w:rPr>
              <w:t xml:space="preserve">Paso 4. </w:t>
            </w:r>
            <w:r>
              <w:rPr>
                <w:bCs/>
              </w:rPr>
              <w:t>El sistema guarda la reseña del cliente</w:t>
            </w:r>
          </w:p>
        </w:tc>
      </w:tr>
    </w:tbl>
    <w:p w14:paraId="54FA84B7" w14:textId="77777777" w:rsidR="00E23BD3" w:rsidRPr="00E25044" w:rsidRDefault="00E23BD3" w:rsidP="00E23BD3">
      <w:pPr>
        <w:ind w:left="1080" w:firstLine="0"/>
        <w:rPr>
          <w:b/>
        </w:rPr>
      </w:pPr>
    </w:p>
    <w:p w14:paraId="29C255BF" w14:textId="77777777" w:rsidR="00E23BD3" w:rsidRPr="00111C98" w:rsidRDefault="00E23BD3" w:rsidP="00D36B8B">
      <w:pPr>
        <w:pStyle w:val="ListParagraph"/>
        <w:numPr>
          <w:ilvl w:val="1"/>
          <w:numId w:val="15"/>
        </w:numPr>
        <w:rPr>
          <w:b/>
        </w:rPr>
      </w:pPr>
      <w:r w:rsidRPr="61FC2F5E">
        <w:rPr>
          <w:b/>
          <w:bCs/>
        </w:rPr>
        <w:t xml:space="preserve">Curso alternativo: </w:t>
      </w:r>
    </w:p>
    <w:p w14:paraId="1F603E21" w14:textId="77777777" w:rsidR="00E23BD3" w:rsidRPr="00111C98" w:rsidRDefault="00E23BD3" w:rsidP="00D36B8B">
      <w:pPr>
        <w:pStyle w:val="ListParagraph"/>
        <w:numPr>
          <w:ilvl w:val="2"/>
          <w:numId w:val="15"/>
        </w:numPr>
        <w:rPr>
          <w:b/>
          <w:bCs/>
        </w:rPr>
      </w:pPr>
      <w:r w:rsidRPr="00111C98">
        <w:rPr>
          <w:b/>
          <w:bCs/>
        </w:rPr>
        <w:t>En el paso 3</w:t>
      </w:r>
      <w:r>
        <w:rPr>
          <w:b/>
          <w:bCs/>
        </w:rPr>
        <w:t xml:space="preserve">: </w:t>
      </w:r>
      <w:r>
        <w:t>si el cliente no desea dejar una reseña puede salir del sistema.</w:t>
      </w:r>
    </w:p>
    <w:p w14:paraId="4A3C453D" w14:textId="77777777" w:rsidR="00E23BD3" w:rsidRPr="00E90485" w:rsidRDefault="00E23BD3" w:rsidP="00D36B8B">
      <w:pPr>
        <w:pStyle w:val="ListParagraph"/>
        <w:numPr>
          <w:ilvl w:val="1"/>
          <w:numId w:val="15"/>
        </w:numPr>
        <w:rPr>
          <w:b/>
          <w:bCs/>
        </w:rPr>
      </w:pPr>
      <w:r w:rsidRPr="3C1A9A34">
        <w:rPr>
          <w:b/>
          <w:bCs/>
        </w:rPr>
        <w:t xml:space="preserve">Postcondiciones: </w:t>
      </w:r>
      <w:r>
        <w:t>La reseña del cliente sobre el servicio recibido se guarda correctamente en el sistema</w:t>
      </w:r>
    </w:p>
    <w:p w14:paraId="0539196B" w14:textId="77777777" w:rsidR="00E23BD3" w:rsidRDefault="00E23BD3" w:rsidP="00E23BD3">
      <w:pPr>
        <w:ind w:firstLine="0"/>
      </w:pPr>
      <w:r>
        <w:rPr>
          <w:noProof/>
        </w:rPr>
        <w:drawing>
          <wp:inline distT="0" distB="0" distL="0" distR="0" wp14:anchorId="4D05F952" wp14:editId="793AADC1">
            <wp:extent cx="5191126" cy="1209675"/>
            <wp:effectExtent l="0" t="0" r="0" b="0"/>
            <wp:docPr id="27620874" name="Imagen 27620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0874" name="Imagen 27620874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6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D2B1" w14:textId="77777777" w:rsidR="00E23BD3" w:rsidRDefault="00E23BD3" w:rsidP="00E23BD3">
      <w:pPr>
        <w:ind w:firstLine="0"/>
      </w:pPr>
    </w:p>
    <w:p w14:paraId="20EFD2AE" w14:textId="6F1F0530" w:rsidR="00E23BD3" w:rsidRDefault="00E23BD3" w:rsidP="00E23BD3">
      <w:pPr>
        <w:ind w:firstLine="0"/>
      </w:pPr>
    </w:p>
    <w:p w14:paraId="2B7212C9" w14:textId="6EC19C8F" w:rsidR="00E23BD3" w:rsidRDefault="00E23BD3" w:rsidP="00E23BD3">
      <w:pPr>
        <w:ind w:firstLine="0"/>
      </w:pPr>
    </w:p>
    <w:p w14:paraId="136F4983" w14:textId="79C0A56A" w:rsidR="005554A1" w:rsidRDefault="00E23BD3" w:rsidP="00E23BD3">
      <w:pPr>
        <w:ind w:firstLine="0"/>
        <w:rPr>
          <w:noProof/>
        </w:rPr>
      </w:pPr>
      <w:r>
        <w:rPr>
          <w:noProof/>
        </w:rPr>
        <w:drawing>
          <wp:anchor distT="0" distB="0" distL="114300" distR="114300" simplePos="0" relativeHeight="251658245" behindDoc="0" locked="0" layoutInCell="1" allowOverlap="1" wp14:anchorId="765357EC" wp14:editId="74CF856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72692" cy="4096322"/>
            <wp:effectExtent l="0" t="0" r="8890" b="0"/>
            <wp:wrapTopAndBottom/>
            <wp:docPr id="35767198" name="Imagen 35767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2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F0DB5">
        <w:rPr>
          <w:noProof/>
        </w:rPr>
        <w:t xml:space="preserve"> </w:t>
      </w:r>
    </w:p>
    <w:p w14:paraId="27C80C49" w14:textId="658BF79F" w:rsidR="005554A1" w:rsidRDefault="005554A1" w:rsidP="00E23BD3">
      <w:pPr>
        <w:ind w:firstLine="0"/>
        <w:rPr>
          <w:noProof/>
        </w:rPr>
      </w:pPr>
    </w:p>
    <w:p w14:paraId="52477DFD" w14:textId="2CAE1161" w:rsidR="00E23BD3" w:rsidRDefault="005554A1" w:rsidP="00E23BD3">
      <w:pPr>
        <w:ind w:firstLine="0"/>
      </w:pPr>
      <w:r w:rsidRPr="00EF0DB5">
        <w:rPr>
          <w:noProof/>
        </w:rPr>
        <w:drawing>
          <wp:inline distT="0" distB="0" distL="0" distR="0" wp14:anchorId="568C13F7" wp14:editId="4A186A82">
            <wp:extent cx="5731510" cy="1588770"/>
            <wp:effectExtent l="0" t="0" r="2540" b="0"/>
            <wp:docPr id="228493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93258" name="Picture 1" descr="A screenshot of a computer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2C01" w14:textId="77777777" w:rsidR="00E23BD3" w:rsidRDefault="00E23BD3" w:rsidP="00E23BD3">
      <w:pPr>
        <w:ind w:firstLine="0"/>
      </w:pPr>
    </w:p>
    <w:p w14:paraId="29D9D4B7" w14:textId="77777777" w:rsidR="00E23BD3" w:rsidRDefault="00E23BD3" w:rsidP="00E23BD3">
      <w:pPr>
        <w:ind w:firstLine="0"/>
      </w:pPr>
    </w:p>
    <w:p w14:paraId="5FDBF27F" w14:textId="1567D506" w:rsidR="005651E9" w:rsidRDefault="005651E9" w:rsidP="00E23BD3">
      <w:pPr>
        <w:spacing w:line="240" w:lineRule="auto"/>
        <w:ind w:firstLine="0"/>
        <w:rPr>
          <w:rFonts w:ascii="Times New Roman" w:eastAsia="Times New Roman" w:hAnsi="Times New Roman" w:cs="Times New Roman"/>
          <w:color w:val="auto"/>
          <w:lang w:val="es-419" w:eastAsia="es-419"/>
        </w:rPr>
      </w:pPr>
    </w:p>
    <w:p w14:paraId="6CEFE5FC" w14:textId="77777777" w:rsidR="00A84D90" w:rsidRDefault="00A84D90" w:rsidP="00E23BD3">
      <w:pPr>
        <w:spacing w:line="240" w:lineRule="auto"/>
        <w:ind w:firstLine="0"/>
        <w:rPr>
          <w:rFonts w:ascii="Times New Roman" w:eastAsia="Times New Roman" w:hAnsi="Times New Roman" w:cs="Times New Roman"/>
          <w:color w:val="auto"/>
          <w:lang w:val="es-419" w:eastAsia="es-419"/>
        </w:rPr>
      </w:pPr>
    </w:p>
    <w:p w14:paraId="0897BB94" w14:textId="374F9A90" w:rsidR="005554A1" w:rsidRDefault="005554A1" w:rsidP="00E23BD3">
      <w:pPr>
        <w:spacing w:line="240" w:lineRule="auto"/>
        <w:ind w:firstLine="0"/>
        <w:rPr>
          <w:rFonts w:ascii="Times New Roman" w:eastAsia="Times New Roman" w:hAnsi="Times New Roman" w:cs="Times New Roman"/>
          <w:color w:val="auto"/>
          <w:lang w:val="es-419" w:eastAsia="es-419"/>
        </w:rPr>
      </w:pPr>
      <w:r w:rsidRPr="009C60E5">
        <w:rPr>
          <w:rFonts w:ascii="Times New Roman" w:eastAsia="Times New Roman" w:hAnsi="Times New Roman" w:cs="Times New Roman"/>
          <w:noProof/>
          <w:color w:val="auto"/>
          <w:lang w:val="es-419" w:eastAsia="es-419"/>
        </w:rPr>
        <w:drawing>
          <wp:anchor distT="0" distB="0" distL="114300" distR="114300" simplePos="0" relativeHeight="251658379" behindDoc="0" locked="0" layoutInCell="1" allowOverlap="1" wp14:anchorId="24C040D7" wp14:editId="79F54087">
            <wp:simplePos x="0" y="0"/>
            <wp:positionH relativeFrom="column">
              <wp:posOffset>123825</wp:posOffset>
            </wp:positionH>
            <wp:positionV relativeFrom="paragraph">
              <wp:posOffset>4133850</wp:posOffset>
            </wp:positionV>
            <wp:extent cx="5731510" cy="1307465"/>
            <wp:effectExtent l="0" t="0" r="2540" b="0"/>
            <wp:wrapTopAndBottom/>
            <wp:docPr id="934905155" name="Picture 8" descr="A black and white rectangle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05155" name="Picture 8" descr="A black and white rectangles with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A4341">
        <w:rPr>
          <w:noProof/>
        </w:rPr>
        <w:drawing>
          <wp:anchor distT="0" distB="0" distL="114300" distR="114300" simplePos="0" relativeHeight="251658378" behindDoc="0" locked="0" layoutInCell="1" allowOverlap="1" wp14:anchorId="5B28C5B0" wp14:editId="27B587F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4008755"/>
            <wp:effectExtent l="0" t="0" r="2540" b="0"/>
            <wp:wrapTopAndBottom/>
            <wp:docPr id="1451595865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95865" name="Picture 1" descr="A diagram of a service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CEB267" w14:textId="77777777" w:rsidR="005554A1" w:rsidRDefault="005554A1" w:rsidP="00E23BD3">
      <w:pPr>
        <w:spacing w:line="240" w:lineRule="auto"/>
        <w:ind w:firstLine="0"/>
        <w:rPr>
          <w:rFonts w:ascii="Times New Roman" w:eastAsia="Times New Roman" w:hAnsi="Times New Roman" w:cs="Times New Roman"/>
          <w:color w:val="auto"/>
          <w:lang w:val="es-419" w:eastAsia="es-419"/>
        </w:rPr>
      </w:pPr>
    </w:p>
    <w:p w14:paraId="7DBBB326" w14:textId="5E3C8515" w:rsidR="005554A1" w:rsidRDefault="005554A1" w:rsidP="00E23BD3">
      <w:pPr>
        <w:spacing w:line="240" w:lineRule="auto"/>
        <w:ind w:firstLine="0"/>
        <w:rPr>
          <w:rFonts w:ascii="Times New Roman" w:eastAsia="Times New Roman" w:hAnsi="Times New Roman" w:cs="Times New Roman"/>
          <w:color w:val="auto"/>
          <w:lang w:val="es-419" w:eastAsia="es-419"/>
        </w:rPr>
      </w:pPr>
    </w:p>
    <w:p w14:paraId="65F98B39" w14:textId="1EE2F1F6" w:rsidR="00403362" w:rsidRDefault="00403362" w:rsidP="00403362">
      <w:pPr>
        <w:pStyle w:val="ListParagraph"/>
        <w:numPr>
          <w:ilvl w:val="0"/>
          <w:numId w:val="15"/>
        </w:numPr>
        <w:rPr>
          <w:b/>
          <w:lang w:val="es-419"/>
        </w:rPr>
      </w:pPr>
      <w:r w:rsidRPr="61FC2F5E">
        <w:rPr>
          <w:b/>
          <w:bCs/>
          <w:lang w:val="es-419"/>
        </w:rPr>
        <w:t>Realizar Pagos en línea</w:t>
      </w:r>
    </w:p>
    <w:p w14:paraId="315EF348" w14:textId="77777777" w:rsidR="00403362" w:rsidRPr="00ED1970" w:rsidRDefault="00403362" w:rsidP="00403362">
      <w:pPr>
        <w:pStyle w:val="ListParagraph"/>
        <w:numPr>
          <w:ilvl w:val="1"/>
          <w:numId w:val="15"/>
        </w:numPr>
        <w:rPr>
          <w:b/>
        </w:rPr>
      </w:pPr>
      <w:r w:rsidRPr="61FC2F5E">
        <w:rPr>
          <w:b/>
          <w:bCs/>
        </w:rPr>
        <w:t xml:space="preserve">Actores: </w:t>
      </w:r>
      <w:r>
        <w:t>Cliente</w:t>
      </w:r>
    </w:p>
    <w:p w14:paraId="22A7E860" w14:textId="77777777" w:rsidR="00403362" w:rsidRDefault="00403362" w:rsidP="00403362">
      <w:pPr>
        <w:pStyle w:val="ListParagraph"/>
        <w:numPr>
          <w:ilvl w:val="1"/>
          <w:numId w:val="15"/>
        </w:numPr>
        <w:rPr>
          <w:b/>
        </w:rPr>
      </w:pPr>
      <w:r w:rsidRPr="61FC2F5E">
        <w:rPr>
          <w:b/>
          <w:bCs/>
        </w:rPr>
        <w:t xml:space="preserve">Tipos: </w:t>
      </w:r>
      <w:r>
        <w:t>Primario</w:t>
      </w:r>
    </w:p>
    <w:p w14:paraId="1E8A6ED6" w14:textId="77777777" w:rsidR="00403362" w:rsidRPr="003B0B78" w:rsidRDefault="00403362" w:rsidP="00403362">
      <w:pPr>
        <w:pStyle w:val="ListParagraph"/>
        <w:numPr>
          <w:ilvl w:val="1"/>
          <w:numId w:val="15"/>
        </w:numPr>
        <w:rPr>
          <w:bCs/>
        </w:rPr>
      </w:pPr>
      <w:r w:rsidRPr="61FC2F5E">
        <w:rPr>
          <w:b/>
          <w:bCs/>
        </w:rPr>
        <w:t xml:space="preserve">Propósito: </w:t>
      </w:r>
      <w:r>
        <w:t>Permitir que los clientes realicen pagos en línea por los servicios recibidos</w:t>
      </w:r>
    </w:p>
    <w:p w14:paraId="3FCAD7EA" w14:textId="77777777" w:rsidR="00403362" w:rsidRPr="003B0B78" w:rsidRDefault="00403362" w:rsidP="00403362">
      <w:pPr>
        <w:pStyle w:val="ListParagraph"/>
        <w:numPr>
          <w:ilvl w:val="1"/>
          <w:numId w:val="15"/>
        </w:numPr>
      </w:pPr>
      <w:r w:rsidRPr="61FC2F5E">
        <w:rPr>
          <w:b/>
          <w:bCs/>
        </w:rPr>
        <w:t xml:space="preserve">Resumen: </w:t>
      </w:r>
      <w:r>
        <w:t>El cliente realiza el pago de la reserva a través de la aplicación</w:t>
      </w:r>
    </w:p>
    <w:p w14:paraId="63CA137B" w14:textId="77777777" w:rsidR="00403362" w:rsidRDefault="00403362" w:rsidP="00403362">
      <w:pPr>
        <w:pStyle w:val="ListParagraph"/>
        <w:numPr>
          <w:ilvl w:val="1"/>
          <w:numId w:val="15"/>
        </w:numPr>
        <w:rPr>
          <w:b/>
        </w:rPr>
      </w:pPr>
      <w:r w:rsidRPr="61FC2F5E">
        <w:rPr>
          <w:b/>
          <w:bCs/>
        </w:rPr>
        <w:t xml:space="preserve">Precondición: </w:t>
      </w:r>
      <w:r>
        <w:t>El establecimiento ofrece servicios</w:t>
      </w:r>
    </w:p>
    <w:p w14:paraId="5A5A4FF7" w14:textId="77777777" w:rsidR="00403362" w:rsidRDefault="00403362" w:rsidP="00403362">
      <w:pPr>
        <w:pStyle w:val="ListParagraph"/>
        <w:numPr>
          <w:ilvl w:val="1"/>
          <w:numId w:val="15"/>
        </w:numPr>
        <w:rPr>
          <w:b/>
        </w:rPr>
      </w:pPr>
      <w:r w:rsidRPr="61FC2F5E">
        <w:rPr>
          <w:b/>
          <w:bCs/>
        </w:rPr>
        <w:t>Curso básico: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788"/>
        <w:gridCol w:w="3788"/>
      </w:tblGrid>
      <w:tr w:rsidR="00403362" w14:paraId="16968105" w14:textId="77777777">
        <w:tc>
          <w:tcPr>
            <w:tcW w:w="4508" w:type="dxa"/>
          </w:tcPr>
          <w:p w14:paraId="55BAA15A" w14:textId="77777777" w:rsidR="00403362" w:rsidRDefault="00403362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Acciones de actores</w:t>
            </w:r>
          </w:p>
        </w:tc>
        <w:tc>
          <w:tcPr>
            <w:tcW w:w="4508" w:type="dxa"/>
          </w:tcPr>
          <w:p w14:paraId="73CCE5BD" w14:textId="77777777" w:rsidR="00403362" w:rsidRDefault="00403362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Acciones del sistema</w:t>
            </w:r>
          </w:p>
        </w:tc>
      </w:tr>
      <w:tr w:rsidR="00403362" w14:paraId="5A3BF91A" w14:textId="77777777">
        <w:tc>
          <w:tcPr>
            <w:tcW w:w="4508" w:type="dxa"/>
          </w:tcPr>
          <w:p w14:paraId="26E04BF3" w14:textId="77777777" w:rsidR="00403362" w:rsidRPr="00B93231" w:rsidRDefault="00403362">
            <w:pPr>
              <w:ind w:firstLine="0"/>
              <w:rPr>
                <w:bCs/>
              </w:rPr>
            </w:pPr>
            <w:r w:rsidRPr="00B93231">
              <w:rPr>
                <w:bCs/>
              </w:rPr>
              <w:t xml:space="preserve">Paso 1. </w:t>
            </w:r>
            <w:r>
              <w:rPr>
                <w:bCs/>
              </w:rPr>
              <w:t>Se ingresa el servicio que se va a pagar</w:t>
            </w:r>
          </w:p>
        </w:tc>
        <w:tc>
          <w:tcPr>
            <w:tcW w:w="4508" w:type="dxa"/>
          </w:tcPr>
          <w:p w14:paraId="05CE666C" w14:textId="77777777" w:rsidR="00403362" w:rsidRPr="00B93231" w:rsidRDefault="00403362">
            <w:pPr>
              <w:pStyle w:val="ListParagraph"/>
              <w:ind w:left="0"/>
              <w:rPr>
                <w:bCs/>
              </w:rPr>
            </w:pPr>
            <w:r w:rsidRPr="00B93231">
              <w:rPr>
                <w:bCs/>
              </w:rPr>
              <w:t xml:space="preserve">Paso 2. </w:t>
            </w:r>
            <w:r>
              <w:rPr>
                <w:bCs/>
              </w:rPr>
              <w:t>Se verifica que la cita y el servicio existan.</w:t>
            </w:r>
          </w:p>
        </w:tc>
      </w:tr>
      <w:tr w:rsidR="00403362" w14:paraId="513B469C" w14:textId="77777777">
        <w:tc>
          <w:tcPr>
            <w:tcW w:w="4508" w:type="dxa"/>
          </w:tcPr>
          <w:p w14:paraId="49D0394E" w14:textId="77777777" w:rsidR="00403362" w:rsidRPr="00B93231" w:rsidRDefault="00403362">
            <w:pPr>
              <w:pStyle w:val="ListParagraph"/>
              <w:ind w:left="0"/>
              <w:rPr>
                <w:bCs/>
              </w:rPr>
            </w:pPr>
            <w:r w:rsidRPr="00B93231">
              <w:rPr>
                <w:bCs/>
              </w:rPr>
              <w:t>Paso 3.</w:t>
            </w:r>
            <w:r>
              <w:rPr>
                <w:bCs/>
              </w:rPr>
              <w:t xml:space="preserve"> El cliente elige el método de pago</w:t>
            </w:r>
          </w:p>
        </w:tc>
        <w:tc>
          <w:tcPr>
            <w:tcW w:w="4508" w:type="dxa"/>
          </w:tcPr>
          <w:p w14:paraId="54333D87" w14:textId="77777777" w:rsidR="00403362" w:rsidRDefault="00403362">
            <w:pPr>
              <w:pStyle w:val="ListParagraph"/>
              <w:ind w:left="0"/>
              <w:rPr>
                <w:bCs/>
              </w:rPr>
            </w:pPr>
          </w:p>
          <w:p w14:paraId="4CCC35DD" w14:textId="77777777" w:rsidR="00403362" w:rsidRPr="00B93231" w:rsidRDefault="00403362">
            <w:pPr>
              <w:pStyle w:val="ListParagraph"/>
              <w:ind w:left="0"/>
              <w:rPr>
                <w:bCs/>
              </w:rPr>
            </w:pPr>
          </w:p>
        </w:tc>
      </w:tr>
      <w:tr w:rsidR="00403362" w14:paraId="17FEBDBA" w14:textId="77777777">
        <w:tc>
          <w:tcPr>
            <w:tcW w:w="4508" w:type="dxa"/>
          </w:tcPr>
          <w:p w14:paraId="6A10BB04" w14:textId="77777777" w:rsidR="00403362" w:rsidRPr="00B93231" w:rsidRDefault="00403362">
            <w:pPr>
              <w:pStyle w:val="ListParagraph"/>
              <w:ind w:left="0"/>
              <w:rPr>
                <w:bCs/>
              </w:rPr>
            </w:pPr>
            <w:r>
              <w:rPr>
                <w:bCs/>
              </w:rPr>
              <w:t xml:space="preserve">Paso 4. Se guarda el pago </w:t>
            </w:r>
          </w:p>
        </w:tc>
        <w:tc>
          <w:tcPr>
            <w:tcW w:w="4508" w:type="dxa"/>
          </w:tcPr>
          <w:p w14:paraId="1EE37B52" w14:textId="77777777" w:rsidR="00403362" w:rsidRDefault="00403362">
            <w:pPr>
              <w:pStyle w:val="ListParagraph"/>
              <w:ind w:left="0"/>
              <w:rPr>
                <w:bCs/>
              </w:rPr>
            </w:pPr>
            <w:r>
              <w:rPr>
                <w:bCs/>
              </w:rPr>
              <w:t>Paso 5. Se guarda el pago.</w:t>
            </w:r>
          </w:p>
        </w:tc>
      </w:tr>
    </w:tbl>
    <w:p w14:paraId="22C1403F" w14:textId="77777777" w:rsidR="00403362" w:rsidRPr="00E25044" w:rsidRDefault="00403362" w:rsidP="00403362">
      <w:pPr>
        <w:ind w:left="1080" w:firstLine="0"/>
        <w:rPr>
          <w:b/>
        </w:rPr>
      </w:pPr>
    </w:p>
    <w:p w14:paraId="6ACA62C9" w14:textId="77777777" w:rsidR="00403362" w:rsidRPr="00EC01E4" w:rsidRDefault="00403362" w:rsidP="00403362">
      <w:pPr>
        <w:pStyle w:val="ListParagraph"/>
        <w:numPr>
          <w:ilvl w:val="1"/>
          <w:numId w:val="15"/>
        </w:numPr>
        <w:rPr>
          <w:b/>
        </w:rPr>
      </w:pPr>
      <w:r w:rsidRPr="61FC2F5E">
        <w:rPr>
          <w:b/>
          <w:bCs/>
        </w:rPr>
        <w:t xml:space="preserve">Curso alternativo: </w:t>
      </w:r>
    </w:p>
    <w:p w14:paraId="713CB82C" w14:textId="77777777" w:rsidR="00403362" w:rsidRDefault="00403362" w:rsidP="00403362">
      <w:pPr>
        <w:pStyle w:val="ListParagraph"/>
        <w:numPr>
          <w:ilvl w:val="2"/>
          <w:numId w:val="15"/>
        </w:numPr>
        <w:rPr>
          <w:b/>
        </w:rPr>
      </w:pPr>
      <w:r>
        <w:t>Paso 2: Si no exista la cita o no exista el servicio se puede modificar, eliminar o salir del sistema.</w:t>
      </w:r>
    </w:p>
    <w:p w14:paraId="41725344" w14:textId="77777777" w:rsidR="00403362" w:rsidRDefault="00403362" w:rsidP="00403362">
      <w:pPr>
        <w:pStyle w:val="ListParagraph"/>
        <w:numPr>
          <w:ilvl w:val="1"/>
          <w:numId w:val="15"/>
        </w:numPr>
        <w:rPr>
          <w:b/>
        </w:rPr>
      </w:pPr>
      <w:r w:rsidRPr="3C1A9A34">
        <w:rPr>
          <w:b/>
          <w:bCs/>
        </w:rPr>
        <w:t xml:space="preserve">Postcondiciones: </w:t>
      </w:r>
      <w:r>
        <w:t>El pago queda registrado en el sistema.</w:t>
      </w:r>
    </w:p>
    <w:p w14:paraId="59F1251A" w14:textId="77777777" w:rsidR="00403362" w:rsidRDefault="00403362" w:rsidP="00403362">
      <w:pPr>
        <w:ind w:firstLine="0"/>
        <w:jc w:val="center"/>
      </w:pPr>
      <w:r w:rsidRPr="00EC7C2B">
        <w:rPr>
          <w:noProof/>
        </w:rPr>
        <w:drawing>
          <wp:inline distT="0" distB="0" distL="0" distR="0" wp14:anchorId="6FE562C5" wp14:editId="4E0B2503">
            <wp:extent cx="3590925" cy="3152775"/>
            <wp:effectExtent l="0" t="0" r="9525" b="9525"/>
            <wp:docPr id="86371314" name="Picture 1" descr="A diagram of a perso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1314" name="Picture 1" descr="A diagram of a person with tex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48A4" w14:textId="77777777" w:rsidR="00403362" w:rsidRDefault="00403362" w:rsidP="00403362">
      <w:pPr>
        <w:ind w:firstLine="0"/>
      </w:pPr>
    </w:p>
    <w:p w14:paraId="31D46829" w14:textId="5667AA2E" w:rsidR="00403362" w:rsidRDefault="008D2E90" w:rsidP="00403362">
      <w:pPr>
        <w:ind w:firstLine="0"/>
      </w:pPr>
      <w:r>
        <w:rPr>
          <w:noProof/>
        </w:rPr>
        <w:drawing>
          <wp:anchor distT="0" distB="0" distL="114300" distR="114300" simplePos="0" relativeHeight="251658367" behindDoc="0" locked="0" layoutInCell="1" allowOverlap="1" wp14:anchorId="03A6E56D" wp14:editId="61F89A79">
            <wp:simplePos x="0" y="0"/>
            <wp:positionH relativeFrom="margin">
              <wp:align>center</wp:align>
            </wp:positionH>
            <wp:positionV relativeFrom="paragraph">
              <wp:posOffset>264795</wp:posOffset>
            </wp:positionV>
            <wp:extent cx="4887006" cy="4077269"/>
            <wp:effectExtent l="0" t="0" r="0" b="0"/>
            <wp:wrapTopAndBottom/>
            <wp:docPr id="942292948" name="Imagen 942292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06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ACC9A8" w14:textId="04C6B703" w:rsidR="00403362" w:rsidRDefault="00403362" w:rsidP="00403362">
      <w:pPr>
        <w:ind w:firstLine="0"/>
      </w:pPr>
    </w:p>
    <w:p w14:paraId="4BC106ED" w14:textId="033BA5B4" w:rsidR="00403362" w:rsidRDefault="008D2E90" w:rsidP="00403362">
      <w:pPr>
        <w:ind w:firstLine="0"/>
        <w:jc w:val="center"/>
      </w:pPr>
      <w:r w:rsidRPr="00625A8C">
        <w:rPr>
          <w:noProof/>
        </w:rPr>
        <w:drawing>
          <wp:anchor distT="0" distB="0" distL="114300" distR="114300" simplePos="0" relativeHeight="251658369" behindDoc="0" locked="0" layoutInCell="1" allowOverlap="1" wp14:anchorId="46666A93" wp14:editId="2250ADD4">
            <wp:simplePos x="0" y="0"/>
            <wp:positionH relativeFrom="margin">
              <wp:align>center</wp:align>
            </wp:positionH>
            <wp:positionV relativeFrom="paragraph">
              <wp:posOffset>209550</wp:posOffset>
            </wp:positionV>
            <wp:extent cx="4572000" cy="1323975"/>
            <wp:effectExtent l="0" t="0" r="0" b="9525"/>
            <wp:wrapTopAndBottom/>
            <wp:docPr id="1148925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925337" name="Picture 1" descr="A screenshot of a computer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3362">
        <w:br w:type="textWrapping" w:clear="all"/>
      </w:r>
    </w:p>
    <w:p w14:paraId="47338438" w14:textId="099C5E52" w:rsidR="00403362" w:rsidRDefault="008D2E90" w:rsidP="00403362">
      <w:pPr>
        <w:ind w:firstLine="0"/>
      </w:pPr>
      <w:r w:rsidRPr="00016077">
        <w:rPr>
          <w:noProof/>
        </w:rPr>
        <w:drawing>
          <wp:anchor distT="0" distB="0" distL="114300" distR="114300" simplePos="0" relativeHeight="251658368" behindDoc="0" locked="0" layoutInCell="1" allowOverlap="1" wp14:anchorId="1C97D143" wp14:editId="106BCEB6">
            <wp:simplePos x="0" y="0"/>
            <wp:positionH relativeFrom="column">
              <wp:posOffset>590550</wp:posOffset>
            </wp:positionH>
            <wp:positionV relativeFrom="paragraph">
              <wp:posOffset>394335</wp:posOffset>
            </wp:positionV>
            <wp:extent cx="4572000" cy="4419600"/>
            <wp:effectExtent l="0" t="0" r="0" b="0"/>
            <wp:wrapTopAndBottom/>
            <wp:docPr id="2040267367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67367" name="Picture 1" descr="A diagram of a company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64352F" w14:textId="77777777" w:rsidR="00403362" w:rsidRDefault="00403362" w:rsidP="00403362">
      <w:pPr>
        <w:ind w:firstLine="0"/>
      </w:pPr>
    </w:p>
    <w:p w14:paraId="05590194" w14:textId="1F9DE819" w:rsidR="00403362" w:rsidRDefault="00403362" w:rsidP="00403362">
      <w:pPr>
        <w:ind w:firstLine="0"/>
        <w:jc w:val="center"/>
      </w:pPr>
    </w:p>
    <w:p w14:paraId="429E3267" w14:textId="77777777" w:rsidR="00403362" w:rsidRDefault="00403362" w:rsidP="00403362">
      <w:pPr>
        <w:ind w:firstLine="0"/>
      </w:pPr>
    </w:p>
    <w:p w14:paraId="4A0076A1" w14:textId="77777777" w:rsidR="00403362" w:rsidRDefault="00403362" w:rsidP="00403362">
      <w:pPr>
        <w:ind w:firstLine="0"/>
      </w:pPr>
    </w:p>
    <w:p w14:paraId="107C11E1" w14:textId="795A20C1" w:rsidR="00403362" w:rsidRPr="00403362" w:rsidRDefault="00403362" w:rsidP="00403362">
      <w:pPr>
        <w:ind w:firstLine="0"/>
      </w:pPr>
      <w:r w:rsidRPr="00A46F18">
        <w:rPr>
          <w:rFonts w:ascii="Times New Roman" w:eastAsia="Times New Roman" w:hAnsi="Times New Roman" w:cs="Times New Roman"/>
          <w:noProof/>
          <w:color w:val="auto"/>
          <w:lang w:val="es-419" w:eastAsia="es-419"/>
        </w:rPr>
        <w:drawing>
          <wp:anchor distT="0" distB="0" distL="114300" distR="114300" simplePos="0" relativeHeight="251658370" behindDoc="0" locked="0" layoutInCell="1" allowOverlap="1" wp14:anchorId="20887C36" wp14:editId="24455849">
            <wp:simplePos x="0" y="0"/>
            <wp:positionH relativeFrom="column">
              <wp:posOffset>104775</wp:posOffset>
            </wp:positionH>
            <wp:positionV relativeFrom="paragraph">
              <wp:posOffset>171450</wp:posOffset>
            </wp:positionV>
            <wp:extent cx="5905870" cy="1886597"/>
            <wp:effectExtent l="0" t="0" r="0" b="0"/>
            <wp:wrapTopAndBottom/>
            <wp:docPr id="530485155" name="Picture 6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85155" name="Picture 6" descr="A black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870" cy="1886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8C0489" w14:textId="142C9A70" w:rsidR="00A84D90" w:rsidRPr="000264A2" w:rsidRDefault="00A84D90" w:rsidP="000264A2">
      <w:pPr>
        <w:spacing w:line="240" w:lineRule="auto"/>
        <w:ind w:firstLine="0"/>
        <w:rPr>
          <w:rFonts w:ascii="Times New Roman" w:eastAsia="Times New Roman" w:hAnsi="Times New Roman" w:cs="Times New Roman"/>
          <w:color w:val="auto"/>
          <w:lang w:val="es-419" w:eastAsia="es-419"/>
        </w:rPr>
      </w:pPr>
    </w:p>
    <w:p w14:paraId="43A2E931" w14:textId="6F9277BA" w:rsidR="00533FC0" w:rsidRPr="008D2E90" w:rsidRDefault="00184D1F" w:rsidP="003A17FA">
      <w:pPr>
        <w:ind w:firstLine="0"/>
        <w:rPr>
          <w:b/>
          <w:bCs/>
        </w:rPr>
      </w:pPr>
      <w:r w:rsidRPr="008D2E90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22707E8D" wp14:editId="4309215F">
            <wp:simplePos x="0" y="0"/>
            <wp:positionH relativeFrom="column">
              <wp:posOffset>116959</wp:posOffset>
            </wp:positionH>
            <wp:positionV relativeFrom="paragraph">
              <wp:posOffset>414315</wp:posOffset>
            </wp:positionV>
            <wp:extent cx="5731510" cy="4608195"/>
            <wp:effectExtent l="0" t="0" r="2540" b="1905"/>
            <wp:wrapTopAndBottom/>
            <wp:docPr id="1760844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456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3FC0" w:rsidRPr="008D2E90">
        <w:rPr>
          <w:b/>
          <w:bCs/>
        </w:rPr>
        <w:t>Diagrama de Casos de Uso General del Sistema</w:t>
      </w:r>
    </w:p>
    <w:p w14:paraId="2AE2A82A" w14:textId="60AE793A" w:rsidR="00533FC0" w:rsidRPr="00533FC0" w:rsidRDefault="00533FC0" w:rsidP="00533FC0"/>
    <w:p w14:paraId="363C85D7" w14:textId="0B845C88" w:rsidR="2864B881" w:rsidRDefault="2864B881" w:rsidP="2864B881"/>
    <w:p w14:paraId="6843BCF4" w14:textId="59DB24F9" w:rsidR="2864B881" w:rsidRDefault="2864B881" w:rsidP="2864B881"/>
    <w:p w14:paraId="224883D7" w14:textId="6E3ACDBD" w:rsidR="2864B881" w:rsidRDefault="2864B881" w:rsidP="2864B881"/>
    <w:p w14:paraId="4D411A22" w14:textId="64B3F9CD" w:rsidR="19F9602B" w:rsidRDefault="2864B881" w:rsidP="00FB320B">
      <w:pPr>
        <w:pStyle w:val="Heading2"/>
      </w:pPr>
      <w:bookmarkStart w:id="76" w:name="_Toc431336653"/>
      <w:bookmarkStart w:id="77" w:name="_Toc168952239"/>
      <w:r>
        <w:t>Modelo de Dominio</w:t>
      </w:r>
      <w:bookmarkEnd w:id="76"/>
      <w:r>
        <w:t xml:space="preserve"> [del problema]</w:t>
      </w:r>
      <w:bookmarkEnd w:id="77"/>
    </w:p>
    <w:p w14:paraId="1B319E1B" w14:textId="7362294C" w:rsidR="2864B881" w:rsidRDefault="000176A8" w:rsidP="2864B881">
      <w:hyperlink r:id="rId192" w:anchor="G1_dgE4EIgIO99QSPdAowJQgMlHrv9Be5n#%7B&quot;pageId&quot;%3A&quot;sK8s15_ZS7A4A-4CJ5jf&quot;%7D">
        <w:r w:rsidR="2864B881" w:rsidRPr="2864B881">
          <w:rPr>
            <w:rStyle w:val="Hyperlink"/>
          </w:rPr>
          <w:t>https://app.diagrams.net/#G1_dgE4EIgIO99QSPdAowJQgMlHrv9Be5n#%7B"pageId"%3A"sK8s15_ZS7A4A-4CJ5jf"%7D</w:t>
        </w:r>
      </w:hyperlink>
    </w:p>
    <w:p w14:paraId="388E3703" w14:textId="2B581AC4" w:rsidR="2864B881" w:rsidRDefault="2864B881" w:rsidP="2864B881"/>
    <w:p w14:paraId="4D793B5B" w14:textId="71AF8915" w:rsidR="2864B881" w:rsidRDefault="2864B881" w:rsidP="2864B881"/>
    <w:p w14:paraId="63B4EC76" w14:textId="455100B6" w:rsidR="00B4315E" w:rsidRPr="00B4315E" w:rsidRDefault="00614640" w:rsidP="00B4315E">
      <w:pPr>
        <w:ind w:firstLine="0"/>
      </w:pPr>
      <w:r>
        <w:rPr>
          <w:noProof/>
        </w:rPr>
        <w:drawing>
          <wp:inline distT="0" distB="0" distL="0" distR="0" wp14:anchorId="4F952E7E" wp14:editId="4A484A8E">
            <wp:extent cx="5731510" cy="3167380"/>
            <wp:effectExtent l="0" t="0" r="2540" b="0"/>
            <wp:docPr id="1070921489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 1"/>
                    <pic:cNvPicPr/>
                  </pic:nvPicPr>
                  <pic:blipFill>
                    <a:blip r:embed="rId193">
                      <a:extLst>
                        <a:ext uri="{96DAC541-7B7A-43D3-8B79-37D633B846F1}">
                          <asvg:svgBlip xmlns:asvg="http://schemas.microsoft.com/office/drawing/2016/SVG/main" r:embed="rId19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7063" w14:textId="15EA2AFE" w:rsidR="6F255BD3" w:rsidRDefault="6F255BD3" w:rsidP="00FB320B">
      <w:pPr>
        <w:pStyle w:val="Heading2"/>
      </w:pPr>
    </w:p>
    <w:p w14:paraId="76D3F184" w14:textId="6B3C7213" w:rsidR="6F255BD3" w:rsidRDefault="6F255BD3" w:rsidP="00FB320B">
      <w:pPr>
        <w:pStyle w:val="Heading2"/>
      </w:pPr>
    </w:p>
    <w:p w14:paraId="2B190E7C" w14:textId="735F75B6" w:rsidR="6F255BD3" w:rsidRDefault="6F255BD3" w:rsidP="00FB320B">
      <w:pPr>
        <w:pStyle w:val="Heading2"/>
      </w:pPr>
    </w:p>
    <w:p w14:paraId="31FF7F13" w14:textId="316C59EB" w:rsidR="6F255BD3" w:rsidRDefault="6F255BD3" w:rsidP="00FB320B">
      <w:pPr>
        <w:pStyle w:val="Heading2"/>
      </w:pPr>
    </w:p>
    <w:p w14:paraId="05126E8A" w14:textId="39D22844" w:rsidR="6F255BD3" w:rsidRDefault="6F255BD3" w:rsidP="00FB320B">
      <w:pPr>
        <w:pStyle w:val="Heading2"/>
      </w:pPr>
    </w:p>
    <w:p w14:paraId="079840E9" w14:textId="44F4C4D4" w:rsidR="6F255BD3" w:rsidRDefault="6F255BD3" w:rsidP="00FB320B">
      <w:pPr>
        <w:pStyle w:val="Heading2"/>
      </w:pPr>
    </w:p>
    <w:p w14:paraId="5D2D36F5" w14:textId="57838142" w:rsidR="6F255BD3" w:rsidRDefault="6F255BD3" w:rsidP="00FB320B">
      <w:pPr>
        <w:pStyle w:val="Heading2"/>
      </w:pPr>
    </w:p>
    <w:p w14:paraId="313FA81D" w14:textId="7D2D3341" w:rsidR="6F255BD3" w:rsidRDefault="6F255BD3" w:rsidP="00FB320B">
      <w:pPr>
        <w:pStyle w:val="Heading2"/>
      </w:pPr>
    </w:p>
    <w:p w14:paraId="0AE8A9E3" w14:textId="0FADF2B8" w:rsidR="6F255BD3" w:rsidRDefault="6F255BD3" w:rsidP="2864B881"/>
    <w:p w14:paraId="05A83E1D" w14:textId="46049489" w:rsidR="6F255BD3" w:rsidRDefault="2864B881" w:rsidP="00FB320B">
      <w:pPr>
        <w:pStyle w:val="Heading2"/>
      </w:pPr>
      <w:bookmarkStart w:id="78" w:name="_Toc1839563651"/>
      <w:bookmarkStart w:id="79" w:name="_Toc168952240"/>
      <w:r>
        <w:t>Modelo de Clases</w:t>
      </w:r>
      <w:bookmarkEnd w:id="78"/>
      <w:r>
        <w:t xml:space="preserve"> [de la solución]</w:t>
      </w:r>
      <w:bookmarkEnd w:id="79"/>
    </w:p>
    <w:p w14:paraId="7DCE9CD7" w14:textId="44EDA209" w:rsidR="2864B881" w:rsidRDefault="000176A8" w:rsidP="2864B881">
      <w:hyperlink r:id="rId195" w:anchor="G1_dgE4EIgIO99QSPdAowJQgMlHrv9Be5n#%7B&quot;pageId&quot;%3A&quot;B6juhMaYEk2xNm83owGG&quot;%7D">
        <w:r w:rsidR="2864B881" w:rsidRPr="2864B881">
          <w:rPr>
            <w:rStyle w:val="Hyperlink"/>
          </w:rPr>
          <w:t>https://app.diagrams.net/#G1_dgE4EIgIO99QSPdAowJQgMlHrv9Be5n#%7B"pageId"%3A"B6juhMaYEk2xNm83owGG"%7D</w:t>
        </w:r>
      </w:hyperlink>
    </w:p>
    <w:p w14:paraId="55FAE7AD" w14:textId="0C342B4E" w:rsidR="2864B881" w:rsidRDefault="2864B881" w:rsidP="2864B881"/>
    <w:p w14:paraId="233582B6" w14:textId="3A34C9D8" w:rsidR="2864B881" w:rsidRDefault="2864B881" w:rsidP="2864B881"/>
    <w:p w14:paraId="3F1B36A1" w14:textId="53687CFE" w:rsidR="2864B881" w:rsidRDefault="2864B881" w:rsidP="2864B881"/>
    <w:p w14:paraId="4F746792" w14:textId="2D3BBE37" w:rsidR="007F78A2" w:rsidRPr="007F78A2" w:rsidRDefault="002E7716" w:rsidP="2864B881">
      <w:pPr>
        <w:ind w:firstLine="0"/>
      </w:pPr>
      <w:r>
        <w:rPr>
          <w:noProof/>
        </w:rPr>
        <w:drawing>
          <wp:inline distT="0" distB="0" distL="0" distR="0" wp14:anchorId="67FD1D98" wp14:editId="67D9E77E">
            <wp:extent cx="5731510" cy="3118485"/>
            <wp:effectExtent l="0" t="0" r="2540" b="5715"/>
            <wp:docPr id="1160628199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 1"/>
                    <pic:cNvPicPr/>
                  </pic:nvPicPr>
                  <pic:blipFill>
                    <a:blip r:embed="rId196">
                      <a:extLst>
                        <a:ext uri="{96DAC541-7B7A-43D3-8B79-37D633B846F1}">
                          <asvg:svgBlip xmlns:asvg="http://schemas.microsoft.com/office/drawing/2016/SVG/main" r:embed="rId19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94EA" w14:textId="3E92CDEB" w:rsidR="00714F58" w:rsidRDefault="4022F2D3" w:rsidP="00714F58">
      <w:pPr>
        <w:pStyle w:val="Heading2"/>
      </w:pPr>
      <w:bookmarkStart w:id="80" w:name="_Toc151244071"/>
      <w:bookmarkStart w:id="81" w:name="_Toc168952241"/>
      <w:r>
        <w:t>Paquetes</w:t>
      </w:r>
      <w:bookmarkEnd w:id="80"/>
      <w:bookmarkEnd w:id="81"/>
    </w:p>
    <w:p w14:paraId="78EFDD23" w14:textId="4EA6FEE5" w:rsidR="004F6E42" w:rsidRPr="004F6E42" w:rsidRDefault="000176A8" w:rsidP="004F6E42">
      <w:hyperlink r:id="rId198" w:history="1">
        <w:r w:rsidR="004D0730" w:rsidRPr="00477B97">
          <w:rPr>
            <w:rStyle w:val="Hyperlink"/>
          </w:rPr>
          <w:t>https://drive.google.com/file/d/1yMp0I3xapmzCbnpTacgckW5jqX6cfN4k/view?usp=sharing</w:t>
        </w:r>
      </w:hyperlink>
      <w:r w:rsidR="004D0730">
        <w:t xml:space="preserve"> </w:t>
      </w:r>
    </w:p>
    <w:p w14:paraId="278D52E1" w14:textId="3B702C7A" w:rsidR="00EC01E4" w:rsidRDefault="005E32D0" w:rsidP="00EC01E4">
      <w:pPr>
        <w:pStyle w:val="Heading3"/>
      </w:pPr>
      <w:bookmarkStart w:id="82" w:name="_Toc168952242"/>
      <w:r w:rsidRPr="005E32D0">
        <w:rPr>
          <w:noProof/>
        </w:rPr>
        <w:drawing>
          <wp:anchor distT="0" distB="0" distL="114300" distR="114300" simplePos="0" relativeHeight="251658300" behindDoc="0" locked="0" layoutInCell="1" allowOverlap="1" wp14:anchorId="04D0A403" wp14:editId="26C64B1A">
            <wp:simplePos x="0" y="0"/>
            <wp:positionH relativeFrom="column">
              <wp:posOffset>466725</wp:posOffset>
            </wp:positionH>
            <wp:positionV relativeFrom="paragraph">
              <wp:posOffset>316230</wp:posOffset>
            </wp:positionV>
            <wp:extent cx="5391150" cy="2706326"/>
            <wp:effectExtent l="0" t="0" r="0" b="0"/>
            <wp:wrapTopAndBottom/>
            <wp:docPr id="9242031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03172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706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01E4">
        <w:t>Paquetes de Análisis</w:t>
      </w:r>
      <w:bookmarkEnd w:id="82"/>
    </w:p>
    <w:p w14:paraId="70842439" w14:textId="3D428189" w:rsidR="00C0083A" w:rsidRDefault="00C0083A" w:rsidP="00C0083A"/>
    <w:p w14:paraId="6302C7D1" w14:textId="3FA81E82" w:rsidR="005E32D0" w:rsidRDefault="005E32D0" w:rsidP="00C0083A"/>
    <w:p w14:paraId="282CD9AA" w14:textId="49981E63" w:rsidR="005E32D0" w:rsidRDefault="00614640" w:rsidP="00C0083A">
      <w:r w:rsidRPr="0041614C">
        <w:rPr>
          <w:noProof/>
        </w:rPr>
        <w:drawing>
          <wp:anchor distT="0" distB="0" distL="114300" distR="114300" simplePos="0" relativeHeight="251658301" behindDoc="0" locked="0" layoutInCell="1" allowOverlap="1" wp14:anchorId="13866263" wp14:editId="6BD2A34A">
            <wp:simplePos x="0" y="0"/>
            <wp:positionH relativeFrom="margin">
              <wp:align>right</wp:align>
            </wp:positionH>
            <wp:positionV relativeFrom="paragraph">
              <wp:posOffset>365125</wp:posOffset>
            </wp:positionV>
            <wp:extent cx="5334000" cy="2302969"/>
            <wp:effectExtent l="0" t="0" r="0" b="2540"/>
            <wp:wrapTopAndBottom/>
            <wp:docPr id="5218000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00035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02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116714" w14:textId="1ADA73C5" w:rsidR="005E32D0" w:rsidRDefault="005E32D0" w:rsidP="00C0083A"/>
    <w:p w14:paraId="61A24F28" w14:textId="19F359C2" w:rsidR="005E32D0" w:rsidRDefault="00614640" w:rsidP="00C0083A">
      <w:r w:rsidRPr="005D44F0">
        <w:rPr>
          <w:noProof/>
        </w:rPr>
        <w:drawing>
          <wp:anchor distT="0" distB="0" distL="114300" distR="114300" simplePos="0" relativeHeight="251658302" behindDoc="0" locked="0" layoutInCell="1" allowOverlap="1" wp14:anchorId="221FFEE5" wp14:editId="63D3CEDF">
            <wp:simplePos x="0" y="0"/>
            <wp:positionH relativeFrom="column">
              <wp:posOffset>400050</wp:posOffset>
            </wp:positionH>
            <wp:positionV relativeFrom="paragraph">
              <wp:posOffset>323850</wp:posOffset>
            </wp:positionV>
            <wp:extent cx="5398770" cy="4238625"/>
            <wp:effectExtent l="0" t="0" r="0" b="9525"/>
            <wp:wrapTopAndBottom/>
            <wp:docPr id="7743514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5145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673417" w14:textId="6BF10FAD" w:rsidR="005E32D0" w:rsidRDefault="005E32D0" w:rsidP="00C0083A"/>
    <w:p w14:paraId="23CE7316" w14:textId="39433254" w:rsidR="005E32D0" w:rsidRDefault="005E32D0" w:rsidP="00C0083A"/>
    <w:p w14:paraId="77818EB5" w14:textId="6F5B08E9" w:rsidR="005E32D0" w:rsidRPr="00C0083A" w:rsidRDefault="005E32D0" w:rsidP="00C0083A"/>
    <w:p w14:paraId="59261CAA" w14:textId="3F5CD401" w:rsidR="007F4CBC" w:rsidRDefault="007F4CBC" w:rsidP="007F4CBC">
      <w:bookmarkStart w:id="83" w:name="_Toc168952243"/>
    </w:p>
    <w:p w14:paraId="59A0C2E9" w14:textId="7A99F532" w:rsidR="007F4CBC" w:rsidRDefault="007F4CBC" w:rsidP="007F4CBC"/>
    <w:p w14:paraId="4EF2A2F9" w14:textId="7329E3F7" w:rsidR="007F4CBC" w:rsidRDefault="00AE02B3" w:rsidP="007F4CBC">
      <w:r w:rsidRPr="00AE02B3">
        <w:rPr>
          <w:noProof/>
        </w:rPr>
        <w:drawing>
          <wp:anchor distT="0" distB="0" distL="114300" distR="114300" simplePos="0" relativeHeight="251658304" behindDoc="0" locked="0" layoutInCell="1" allowOverlap="1" wp14:anchorId="1989439A" wp14:editId="542BA13D">
            <wp:simplePos x="0" y="0"/>
            <wp:positionH relativeFrom="column">
              <wp:posOffset>514350</wp:posOffset>
            </wp:positionH>
            <wp:positionV relativeFrom="paragraph">
              <wp:posOffset>3724275</wp:posOffset>
            </wp:positionV>
            <wp:extent cx="5358130" cy="4518025"/>
            <wp:effectExtent l="0" t="0" r="0" b="0"/>
            <wp:wrapTopAndBottom/>
            <wp:docPr id="8960539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5395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5813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4CBC" w:rsidRPr="007F4CBC">
        <w:rPr>
          <w:noProof/>
        </w:rPr>
        <w:drawing>
          <wp:anchor distT="0" distB="0" distL="114300" distR="114300" simplePos="0" relativeHeight="251658303" behindDoc="0" locked="0" layoutInCell="1" allowOverlap="1" wp14:anchorId="28BB1244" wp14:editId="42A6F6A4">
            <wp:simplePos x="0" y="0"/>
            <wp:positionH relativeFrom="margin">
              <wp:posOffset>200025</wp:posOffset>
            </wp:positionH>
            <wp:positionV relativeFrom="paragraph">
              <wp:posOffset>0</wp:posOffset>
            </wp:positionV>
            <wp:extent cx="5858510" cy="3533775"/>
            <wp:effectExtent l="0" t="0" r="8890" b="9525"/>
            <wp:wrapTopAndBottom/>
            <wp:docPr id="3817085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08595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858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3862D0" w14:textId="64F7028E" w:rsidR="007F4CBC" w:rsidRDefault="007F4CBC" w:rsidP="007F4CBC"/>
    <w:p w14:paraId="74035B4B" w14:textId="1103622B" w:rsidR="007F4CBC" w:rsidRDefault="007F4CBC" w:rsidP="007F4CBC"/>
    <w:p w14:paraId="03191A87" w14:textId="74C6432F" w:rsidR="007F4CBC" w:rsidRDefault="00710C15" w:rsidP="007F4CBC">
      <w:r w:rsidRPr="00710C15">
        <w:rPr>
          <w:noProof/>
        </w:rPr>
        <w:drawing>
          <wp:anchor distT="0" distB="0" distL="114300" distR="114300" simplePos="0" relativeHeight="251658305" behindDoc="0" locked="0" layoutInCell="1" allowOverlap="1" wp14:anchorId="612D9203" wp14:editId="44F41E10">
            <wp:simplePos x="0" y="0"/>
            <wp:positionH relativeFrom="column">
              <wp:posOffset>152400</wp:posOffset>
            </wp:positionH>
            <wp:positionV relativeFrom="paragraph">
              <wp:posOffset>295275</wp:posOffset>
            </wp:positionV>
            <wp:extent cx="5731510" cy="3689350"/>
            <wp:effectExtent l="0" t="0" r="2540" b="6350"/>
            <wp:wrapTopAndBottom/>
            <wp:docPr id="19148987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98706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65343" w14:textId="75678593" w:rsidR="007F4CBC" w:rsidRDefault="007F4CBC" w:rsidP="007F4CBC"/>
    <w:p w14:paraId="64C4D048" w14:textId="715CA5E1" w:rsidR="007F4CBC" w:rsidRDefault="007F4CBC" w:rsidP="007F4CBC"/>
    <w:p w14:paraId="231886F0" w14:textId="63D608B0" w:rsidR="00AE02B3" w:rsidRDefault="00AE02B3" w:rsidP="007F4CBC"/>
    <w:p w14:paraId="70E4004E" w14:textId="77777777" w:rsidR="00AE02B3" w:rsidRDefault="00AE02B3" w:rsidP="007F4CBC"/>
    <w:p w14:paraId="01E3DC8B" w14:textId="68D5FFE1" w:rsidR="00AE02B3" w:rsidRDefault="00AE02B3" w:rsidP="007F4CBC"/>
    <w:p w14:paraId="10A59944" w14:textId="77777777" w:rsidR="00AE02B3" w:rsidRDefault="00AE02B3" w:rsidP="007F4CBC"/>
    <w:p w14:paraId="5FB81A78" w14:textId="77777777" w:rsidR="00AE02B3" w:rsidRDefault="00AE02B3" w:rsidP="007F4CBC"/>
    <w:p w14:paraId="565B872C" w14:textId="77777777" w:rsidR="00AE02B3" w:rsidRDefault="00AE02B3" w:rsidP="007F4CBC"/>
    <w:p w14:paraId="6D064245" w14:textId="77777777" w:rsidR="00AE02B3" w:rsidRDefault="00AE02B3" w:rsidP="007F4CBC"/>
    <w:p w14:paraId="2F6F9171" w14:textId="77777777" w:rsidR="007F4CBC" w:rsidRDefault="007F4CBC" w:rsidP="007F4CBC"/>
    <w:p w14:paraId="40DD5572" w14:textId="5C73E400" w:rsidR="00EC01E4" w:rsidRDefault="00EC01E4" w:rsidP="00EC01E4">
      <w:pPr>
        <w:pStyle w:val="Heading3"/>
      </w:pPr>
      <w:r>
        <w:t>Paquetes de Diseño del Dominio</w:t>
      </w:r>
      <w:bookmarkEnd w:id="83"/>
    </w:p>
    <w:p w14:paraId="1805A554" w14:textId="78684CD2" w:rsidR="00127EB4" w:rsidRPr="00127EB4" w:rsidRDefault="007F4CBC" w:rsidP="00127EB4">
      <w:r w:rsidRPr="004469D5">
        <w:rPr>
          <w:noProof/>
        </w:rPr>
        <w:drawing>
          <wp:anchor distT="0" distB="0" distL="114300" distR="114300" simplePos="0" relativeHeight="251658283" behindDoc="0" locked="0" layoutInCell="1" allowOverlap="1" wp14:anchorId="575FFD98" wp14:editId="71630D62">
            <wp:simplePos x="0" y="0"/>
            <wp:positionH relativeFrom="column">
              <wp:posOffset>1293495</wp:posOffset>
            </wp:positionH>
            <wp:positionV relativeFrom="paragraph">
              <wp:posOffset>386715</wp:posOffset>
            </wp:positionV>
            <wp:extent cx="3741420" cy="2934970"/>
            <wp:effectExtent l="0" t="0" r="0" b="0"/>
            <wp:wrapTopAndBottom/>
            <wp:docPr id="11220793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79322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53DD" w:rsidRPr="002353DD">
        <w:rPr>
          <w:noProof/>
        </w:rPr>
        <w:t xml:space="preserve"> </w:t>
      </w:r>
    </w:p>
    <w:p w14:paraId="29A01E9E" w14:textId="291CF756" w:rsidR="00E24ACE" w:rsidRDefault="00E24ACE" w:rsidP="00127EB4"/>
    <w:p w14:paraId="288DA27E" w14:textId="54580727" w:rsidR="00E24ACE" w:rsidRDefault="002353DD" w:rsidP="00127EB4">
      <w:r w:rsidRPr="002353DD">
        <w:rPr>
          <w:noProof/>
        </w:rPr>
        <w:drawing>
          <wp:anchor distT="0" distB="0" distL="114300" distR="114300" simplePos="0" relativeHeight="251658371" behindDoc="0" locked="0" layoutInCell="1" allowOverlap="1" wp14:anchorId="17D128D6" wp14:editId="1D37FE9D">
            <wp:simplePos x="0" y="0"/>
            <wp:positionH relativeFrom="column">
              <wp:posOffset>1200150</wp:posOffset>
            </wp:positionH>
            <wp:positionV relativeFrom="paragraph">
              <wp:posOffset>244475</wp:posOffset>
            </wp:positionV>
            <wp:extent cx="3926205" cy="3276600"/>
            <wp:effectExtent l="0" t="0" r="0" b="0"/>
            <wp:wrapTopAndBottom/>
            <wp:docPr id="10045971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97183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5326B6" w14:textId="77777777" w:rsidR="00E24ACE" w:rsidRDefault="00E24ACE" w:rsidP="00127EB4"/>
    <w:p w14:paraId="02D7C92F" w14:textId="77777777" w:rsidR="00E24ACE" w:rsidRDefault="00E24ACE" w:rsidP="00127EB4"/>
    <w:p w14:paraId="5FF239CD" w14:textId="77777777" w:rsidR="00E24ACE" w:rsidRDefault="00E24ACE" w:rsidP="00127EB4"/>
    <w:p w14:paraId="267724B6" w14:textId="77777777" w:rsidR="00E24ACE" w:rsidRDefault="00E24ACE" w:rsidP="00127EB4"/>
    <w:p w14:paraId="4BD2FB20" w14:textId="5220B10F" w:rsidR="00E24ACE" w:rsidRDefault="004443B4" w:rsidP="00127EB4">
      <w:r w:rsidRPr="004443B4">
        <w:rPr>
          <w:noProof/>
        </w:rPr>
        <w:drawing>
          <wp:anchor distT="0" distB="0" distL="114300" distR="114300" simplePos="0" relativeHeight="251658285" behindDoc="0" locked="0" layoutInCell="1" allowOverlap="1" wp14:anchorId="660B2CD6" wp14:editId="2E1E945E">
            <wp:simplePos x="0" y="0"/>
            <wp:positionH relativeFrom="column">
              <wp:posOffset>651933</wp:posOffset>
            </wp:positionH>
            <wp:positionV relativeFrom="paragraph">
              <wp:posOffset>389678</wp:posOffset>
            </wp:positionV>
            <wp:extent cx="4662484" cy="2125134"/>
            <wp:effectExtent l="0" t="0" r="5080" b="8890"/>
            <wp:wrapTopAndBottom/>
            <wp:docPr id="1547275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75833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662484" cy="21251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48FB8B" w14:textId="0C42BE9E" w:rsidR="00E24ACE" w:rsidRDefault="008C3D74" w:rsidP="00127EB4">
      <w:r w:rsidRPr="008C3D74">
        <w:rPr>
          <w:noProof/>
        </w:rPr>
        <w:drawing>
          <wp:anchor distT="0" distB="0" distL="114300" distR="114300" simplePos="0" relativeHeight="251658286" behindDoc="0" locked="0" layoutInCell="1" allowOverlap="1" wp14:anchorId="640A4369" wp14:editId="3D75819E">
            <wp:simplePos x="0" y="0"/>
            <wp:positionH relativeFrom="margin">
              <wp:posOffset>888577</wp:posOffset>
            </wp:positionH>
            <wp:positionV relativeFrom="paragraph">
              <wp:posOffset>2611967</wp:posOffset>
            </wp:positionV>
            <wp:extent cx="4445000" cy="2922905"/>
            <wp:effectExtent l="0" t="0" r="0" b="0"/>
            <wp:wrapTopAndBottom/>
            <wp:docPr id="2723642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64214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61931C" w14:textId="0856FD5E" w:rsidR="00E24ACE" w:rsidRPr="00127EB4" w:rsidRDefault="008C3D74" w:rsidP="00127EB4">
      <w:r w:rsidRPr="00E24ACE">
        <w:rPr>
          <w:noProof/>
        </w:rPr>
        <w:drawing>
          <wp:anchor distT="0" distB="0" distL="114300" distR="114300" simplePos="0" relativeHeight="251658284" behindDoc="0" locked="0" layoutInCell="1" allowOverlap="1" wp14:anchorId="002D1D61" wp14:editId="69613D3A">
            <wp:simplePos x="0" y="0"/>
            <wp:positionH relativeFrom="column">
              <wp:posOffset>861237</wp:posOffset>
            </wp:positionH>
            <wp:positionV relativeFrom="paragraph">
              <wp:posOffset>3220631</wp:posOffset>
            </wp:positionV>
            <wp:extent cx="4912242" cy="2766812"/>
            <wp:effectExtent l="0" t="0" r="3175" b="0"/>
            <wp:wrapTopAndBottom/>
            <wp:docPr id="16725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57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13276" cy="27673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DAF22" w14:textId="1297E1FB" w:rsidR="004F6E42" w:rsidRPr="004F6E42" w:rsidRDefault="00CC5853" w:rsidP="004F6E42">
      <w:pPr>
        <w:pStyle w:val="Heading3"/>
      </w:pPr>
      <w:bookmarkStart w:id="84" w:name="_Toc168952244"/>
      <w:r w:rsidRPr="00CC5853">
        <w:rPr>
          <w:noProof/>
        </w:rPr>
        <w:drawing>
          <wp:anchor distT="0" distB="0" distL="114300" distR="114300" simplePos="0" relativeHeight="251658372" behindDoc="0" locked="0" layoutInCell="1" allowOverlap="1" wp14:anchorId="2355AE5F" wp14:editId="15F7C194">
            <wp:simplePos x="0" y="0"/>
            <wp:positionH relativeFrom="column">
              <wp:posOffset>555473</wp:posOffset>
            </wp:positionH>
            <wp:positionV relativeFrom="paragraph">
              <wp:posOffset>3423209</wp:posOffset>
            </wp:positionV>
            <wp:extent cx="4986375" cy="4937760"/>
            <wp:effectExtent l="0" t="0" r="5080" b="0"/>
            <wp:wrapTopAndBottom/>
            <wp:docPr id="14757963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96326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986375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46202" w:rsidRPr="00D46202">
        <w:rPr>
          <w:noProof/>
        </w:rPr>
        <w:drawing>
          <wp:anchor distT="0" distB="0" distL="114300" distR="114300" simplePos="0" relativeHeight="251658294" behindDoc="0" locked="0" layoutInCell="1" allowOverlap="1" wp14:anchorId="58EC8375" wp14:editId="66A71566">
            <wp:simplePos x="0" y="0"/>
            <wp:positionH relativeFrom="column">
              <wp:posOffset>160655</wp:posOffset>
            </wp:positionH>
            <wp:positionV relativeFrom="paragraph">
              <wp:posOffset>525145</wp:posOffset>
            </wp:positionV>
            <wp:extent cx="5731510" cy="2758440"/>
            <wp:effectExtent l="0" t="0" r="2540" b="3810"/>
            <wp:wrapTopAndBottom/>
            <wp:docPr id="1175593536" name="Imagen 117559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93536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01E4">
        <w:t>Paquetes de Diseño de Clases</w:t>
      </w:r>
      <w:bookmarkEnd w:id="84"/>
    </w:p>
    <w:p w14:paraId="451B1BA7" w14:textId="25B457C5" w:rsidR="006B7341" w:rsidRDefault="006B7341" w:rsidP="006B7341"/>
    <w:p w14:paraId="4C767F41" w14:textId="146CFDD7" w:rsidR="00F21B56" w:rsidRDefault="00F21B56" w:rsidP="006B7341"/>
    <w:p w14:paraId="675340FF" w14:textId="0673C29D" w:rsidR="00F21B56" w:rsidRDefault="00F21B56" w:rsidP="006B7341"/>
    <w:p w14:paraId="17A9C203" w14:textId="21FDBBEE" w:rsidR="00AA0244" w:rsidRDefault="00AA0244" w:rsidP="006B7341"/>
    <w:p w14:paraId="1FC4F7DD" w14:textId="43E7C1A9" w:rsidR="00672CA3" w:rsidRDefault="00672CA3" w:rsidP="006B7341"/>
    <w:p w14:paraId="05B3AF9D" w14:textId="2CFD5793" w:rsidR="00672CA3" w:rsidRDefault="00CC5853" w:rsidP="006B7341">
      <w:r w:rsidRPr="00027D69">
        <w:rPr>
          <w:noProof/>
        </w:rPr>
        <w:drawing>
          <wp:anchor distT="0" distB="0" distL="114300" distR="114300" simplePos="0" relativeHeight="251658296" behindDoc="0" locked="0" layoutInCell="1" allowOverlap="1" wp14:anchorId="6217CA99" wp14:editId="0FBC4C80">
            <wp:simplePos x="0" y="0"/>
            <wp:positionH relativeFrom="column">
              <wp:posOffset>499110</wp:posOffset>
            </wp:positionH>
            <wp:positionV relativeFrom="paragraph">
              <wp:posOffset>3797300</wp:posOffset>
            </wp:positionV>
            <wp:extent cx="4978400" cy="3282950"/>
            <wp:effectExtent l="0" t="0" r="0" b="0"/>
            <wp:wrapTopAndBottom/>
            <wp:docPr id="1127661224" name="Imagen 112766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61224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2CA3" w:rsidRPr="00672CA3">
        <w:rPr>
          <w:noProof/>
        </w:rPr>
        <w:drawing>
          <wp:anchor distT="0" distB="0" distL="114300" distR="114300" simplePos="0" relativeHeight="251658295" behindDoc="0" locked="0" layoutInCell="1" allowOverlap="1" wp14:anchorId="086F8DFD" wp14:editId="1F4F10FA">
            <wp:simplePos x="0" y="0"/>
            <wp:positionH relativeFrom="margin">
              <wp:posOffset>579755</wp:posOffset>
            </wp:positionH>
            <wp:positionV relativeFrom="paragraph">
              <wp:posOffset>40005</wp:posOffset>
            </wp:positionV>
            <wp:extent cx="4564380" cy="3246755"/>
            <wp:effectExtent l="0" t="0" r="7620" b="0"/>
            <wp:wrapTopAndBottom/>
            <wp:docPr id="1018682961" name="Imagen 1018682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8296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BF2EA6" w14:textId="500BA6AB" w:rsidR="00672CA3" w:rsidRDefault="00672CA3" w:rsidP="006B7341"/>
    <w:p w14:paraId="27563115" w14:textId="6439F78B" w:rsidR="00AA0244" w:rsidRPr="006B7341" w:rsidRDefault="00CC5853" w:rsidP="006B7341">
      <w:r w:rsidRPr="0073741C">
        <w:rPr>
          <w:noProof/>
        </w:rPr>
        <w:drawing>
          <wp:anchor distT="0" distB="0" distL="114300" distR="114300" simplePos="0" relativeHeight="251658299" behindDoc="0" locked="0" layoutInCell="1" allowOverlap="1" wp14:anchorId="55D9585D" wp14:editId="17492446">
            <wp:simplePos x="0" y="0"/>
            <wp:positionH relativeFrom="margin">
              <wp:align>right</wp:align>
            </wp:positionH>
            <wp:positionV relativeFrom="paragraph">
              <wp:posOffset>3882390</wp:posOffset>
            </wp:positionV>
            <wp:extent cx="5198533" cy="2169031"/>
            <wp:effectExtent l="0" t="0" r="2540" b="3175"/>
            <wp:wrapTopAndBottom/>
            <wp:docPr id="519809226" name="Imagen 51980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09226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198533" cy="2169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213234" w14:textId="354647B7" w:rsidR="0073741C" w:rsidRDefault="00CC5853" w:rsidP="00CC5853">
      <w:bookmarkStart w:id="85" w:name="_Toc168952245"/>
      <w:r w:rsidRPr="006C7270">
        <w:rPr>
          <w:noProof/>
        </w:rPr>
        <w:drawing>
          <wp:anchor distT="0" distB="0" distL="114300" distR="114300" simplePos="0" relativeHeight="251658298" behindDoc="0" locked="0" layoutInCell="1" allowOverlap="1" wp14:anchorId="1D04B348" wp14:editId="03B4CB15">
            <wp:simplePos x="0" y="0"/>
            <wp:positionH relativeFrom="column">
              <wp:posOffset>513715</wp:posOffset>
            </wp:positionH>
            <wp:positionV relativeFrom="paragraph">
              <wp:posOffset>6031865</wp:posOffset>
            </wp:positionV>
            <wp:extent cx="5461000" cy="2464892"/>
            <wp:effectExtent l="0" t="0" r="6350" b="0"/>
            <wp:wrapTopAndBottom/>
            <wp:docPr id="2116760440" name="Imagen 2116760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6044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2464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0AFE" w:rsidRPr="00BE0AFE">
        <w:rPr>
          <w:noProof/>
        </w:rPr>
        <w:drawing>
          <wp:anchor distT="0" distB="0" distL="114300" distR="114300" simplePos="0" relativeHeight="251658297" behindDoc="0" locked="0" layoutInCell="1" allowOverlap="1" wp14:anchorId="22F4911D" wp14:editId="1641671A">
            <wp:simplePos x="0" y="0"/>
            <wp:positionH relativeFrom="margin">
              <wp:posOffset>583565</wp:posOffset>
            </wp:positionH>
            <wp:positionV relativeFrom="paragraph">
              <wp:posOffset>0</wp:posOffset>
            </wp:positionV>
            <wp:extent cx="5190067" cy="3506429"/>
            <wp:effectExtent l="0" t="0" r="0" b="0"/>
            <wp:wrapTopAndBottom/>
            <wp:docPr id="430146011" name="Imagen 430146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4601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190067" cy="3506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61CC33" w14:textId="54C2C2B6" w:rsidR="000D05A2" w:rsidRPr="00BA05AD" w:rsidRDefault="00EC01E4" w:rsidP="00872E35">
      <w:pPr>
        <w:pStyle w:val="Heading2"/>
      </w:pPr>
      <w:r>
        <w:t>Diagramas de Maquinas de Estado</w:t>
      </w:r>
      <w:bookmarkEnd w:id="85"/>
    </w:p>
    <w:p w14:paraId="2FDA949F" w14:textId="5627A425" w:rsidR="00EC01E4" w:rsidRDefault="00EC01E4" w:rsidP="00EC01E4">
      <w:pPr>
        <w:pStyle w:val="Heading3"/>
      </w:pPr>
      <w:bookmarkStart w:id="86" w:name="_Toc168952246"/>
      <w:r>
        <w:t>Diagrama de Actividad de todo el sistema</w:t>
      </w:r>
      <w:bookmarkEnd w:id="86"/>
    </w:p>
    <w:p w14:paraId="70CFD2A3" w14:textId="1C0E7E04" w:rsidR="00905666" w:rsidRPr="00905666" w:rsidRDefault="00905666" w:rsidP="00905666">
      <w:r>
        <w:rPr>
          <w:noProof/>
        </w:rPr>
        <w:drawing>
          <wp:inline distT="0" distB="0" distL="0" distR="0" wp14:anchorId="73053372" wp14:editId="0BF3AE70">
            <wp:extent cx="5731510" cy="8084185"/>
            <wp:effectExtent l="0" t="0" r="2540" b="0"/>
            <wp:docPr id="2115009889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09889" name=""/>
                    <pic:cNvPicPr/>
                  </pic:nvPicPr>
                  <pic:blipFill>
                    <a:blip r:embed="rId217">
                      <a:extLst>
                        <a:ext uri="{96DAC541-7B7A-43D3-8B79-37D633B846F1}">
                          <asvg:svgBlip xmlns:asvg="http://schemas.microsoft.com/office/drawing/2016/SVG/main" r:embed="rId2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F29C" w14:textId="04259757" w:rsidR="00444489" w:rsidRPr="00444489" w:rsidRDefault="000176A8" w:rsidP="00872E35">
      <w:hyperlink r:id="rId219" w:history="1">
        <w:r w:rsidR="00872E35" w:rsidRPr="00477B97">
          <w:rPr>
            <w:rStyle w:val="Hyperlink"/>
          </w:rPr>
          <w:t>https://lucid.app/lucidchart/5102ecf7-90be-</w:t>
        </w:r>
        <w:bookmarkStart w:id="87" w:name="_Hlt169637429"/>
        <w:bookmarkStart w:id="88" w:name="_Hlt169637430"/>
        <w:r w:rsidR="00872E35" w:rsidRPr="00477B97">
          <w:rPr>
            <w:rStyle w:val="Hyperlink"/>
          </w:rPr>
          <w:t>4</w:t>
        </w:r>
        <w:bookmarkEnd w:id="87"/>
        <w:bookmarkEnd w:id="88"/>
        <w:r w:rsidR="00872E35" w:rsidRPr="00477B97">
          <w:rPr>
            <w:rStyle w:val="Hyperlink"/>
          </w:rPr>
          <w:t>201-a0f8-7d107c05088b/edit?viewport_loc=-476%2C-255%2C4043%2C1897%2C0_0&amp;invitationId=inv_31c4a241-9c2f-4f86-b832-5affd74d89d7</w:t>
        </w:r>
      </w:hyperlink>
      <w:r w:rsidR="00872E35">
        <w:t xml:space="preserve"> </w:t>
      </w:r>
    </w:p>
    <w:p w14:paraId="77FB2741" w14:textId="77F64D08" w:rsidR="00EC01E4" w:rsidRDefault="00412672" w:rsidP="00EC01E4">
      <w:pPr>
        <w:pStyle w:val="Heading3"/>
      </w:pPr>
      <w:bookmarkStart w:id="89" w:name="_Toc168952247"/>
      <w:r w:rsidRPr="000D05A2">
        <w:rPr>
          <w:noProof/>
        </w:rPr>
        <w:drawing>
          <wp:anchor distT="0" distB="0" distL="114300" distR="114300" simplePos="0" relativeHeight="251658319" behindDoc="0" locked="0" layoutInCell="1" allowOverlap="1" wp14:anchorId="759A74FE" wp14:editId="65AB928C">
            <wp:simplePos x="0" y="0"/>
            <wp:positionH relativeFrom="column">
              <wp:posOffset>1243551</wp:posOffset>
            </wp:positionH>
            <wp:positionV relativeFrom="paragraph">
              <wp:posOffset>680484</wp:posOffset>
            </wp:positionV>
            <wp:extent cx="3678555" cy="6257290"/>
            <wp:effectExtent l="0" t="0" r="0" b="0"/>
            <wp:wrapTopAndBottom/>
            <wp:docPr id="244861685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61685" name="Picture 1" descr="A diagram of a company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678555" cy="6257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01E4">
        <w:t>Diagrama de estado de casos de uso</w:t>
      </w:r>
      <w:bookmarkEnd w:id="89"/>
    </w:p>
    <w:p w14:paraId="0BF3C82F" w14:textId="3CF757F6" w:rsidR="00D42A75" w:rsidRPr="00D42A75" w:rsidRDefault="00D42A75" w:rsidP="007F4FCE">
      <w:r w:rsidRPr="007F7B77">
        <w:rPr>
          <w:noProof/>
        </w:rPr>
        <w:drawing>
          <wp:inline distT="0" distB="0" distL="0" distR="0" wp14:anchorId="7B903715" wp14:editId="669E08A1">
            <wp:extent cx="3924300" cy="5114925"/>
            <wp:effectExtent l="0" t="0" r="0" b="9525"/>
            <wp:docPr id="18282187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1879" name="Picture 1" descr="A diagram of a diagram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4FF4">
        <w:rPr>
          <w:noProof/>
        </w:rPr>
        <w:drawing>
          <wp:inline distT="0" distB="0" distL="0" distR="0" wp14:anchorId="57BDE6D2" wp14:editId="2B4CFA6E">
            <wp:extent cx="4133850" cy="5267325"/>
            <wp:effectExtent l="0" t="0" r="0" b="9525"/>
            <wp:docPr id="1060784469" name="Picture 1" descr="A diagram of a sal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84469" name="Picture 1" descr="A diagram of a sal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D567" w14:textId="327CC7E2" w:rsidR="00EC01E4" w:rsidRDefault="00EC01E4" w:rsidP="003E6933">
      <w:pPr>
        <w:pStyle w:val="Heading1"/>
      </w:pPr>
      <w:bookmarkStart w:id="90" w:name="_Toc168952248"/>
      <w:r>
        <w:t>Diagrama de estados de un objeto</w:t>
      </w:r>
      <w:bookmarkEnd w:id="90"/>
    </w:p>
    <w:p w14:paraId="26CC2280" w14:textId="1A2A4234" w:rsidR="00E542A4" w:rsidRPr="00E542A4" w:rsidRDefault="00E542A4" w:rsidP="00E542A4">
      <w:r w:rsidRPr="00E542A4">
        <w:rPr>
          <w:noProof/>
        </w:rPr>
        <w:drawing>
          <wp:inline distT="0" distB="0" distL="0" distR="0" wp14:anchorId="623A7EE3" wp14:editId="02C3ED54">
            <wp:extent cx="3519698" cy="7844155"/>
            <wp:effectExtent l="0" t="0" r="5080" b="4445"/>
            <wp:docPr id="1009424342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24342" name="Picture 1" descr="A diagram of a company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23284" cy="785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2E52" w14:textId="4B04256C" w:rsidR="004D6B86" w:rsidRDefault="004D6B86" w:rsidP="00FC09EF">
      <w:pPr>
        <w:ind w:firstLine="0"/>
      </w:pPr>
    </w:p>
    <w:p w14:paraId="39D76670" w14:textId="0F8764EB" w:rsidR="0096743B" w:rsidRDefault="0096743B" w:rsidP="0096743B">
      <w:pPr>
        <w:pStyle w:val="Heading2"/>
      </w:pPr>
      <w:r w:rsidRPr="0096743B">
        <w:t>Prototipo</w:t>
      </w:r>
    </w:p>
    <w:p w14:paraId="65F5F3F1" w14:textId="6ABBAB7A" w:rsidR="0096743B" w:rsidRPr="00106250" w:rsidRDefault="0096743B" w:rsidP="0096743B">
      <w:pPr>
        <w:rPr>
          <w:b/>
          <w:lang w:val="en-US"/>
        </w:rPr>
      </w:pPr>
      <w:r w:rsidRPr="00106250">
        <w:rPr>
          <w:b/>
          <w:lang w:val="en-US"/>
        </w:rPr>
        <w:t xml:space="preserve">Link: </w:t>
      </w:r>
      <w:hyperlink r:id="rId224" w:history="1">
        <w:r w:rsidR="00EC7EC7" w:rsidRPr="00106250">
          <w:rPr>
            <w:rStyle w:val="Hyperlink"/>
            <w:b/>
            <w:lang w:val="en-US"/>
          </w:rPr>
          <w:t>https://jassielof.github.io/SI414-mockup/</w:t>
        </w:r>
      </w:hyperlink>
      <w:r w:rsidR="00EC7EC7" w:rsidRPr="00106250">
        <w:rPr>
          <w:b/>
          <w:lang w:val="en-US"/>
        </w:rPr>
        <w:t xml:space="preserve"> </w:t>
      </w:r>
    </w:p>
    <w:sectPr w:rsidR="0096743B" w:rsidRPr="00106250" w:rsidSect="00C018BF">
      <w:headerReference w:type="default" r:id="rId225"/>
      <w:footerReference w:type="default" r:id="rId226"/>
      <w:headerReference w:type="first" r:id="rId227"/>
      <w:footerReference w:type="first" r:id="rId228"/>
      <w:footnotePr>
        <w:pos w:val="beneathText"/>
      </w:footnotePr>
      <w:pgSz w:w="11906" w:h="16838" w:code="9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67C61E" w14:textId="77777777" w:rsidR="00F42DA1" w:rsidRDefault="00F42DA1">
      <w:pPr>
        <w:spacing w:line="240" w:lineRule="auto"/>
      </w:pPr>
      <w:r>
        <w:separator/>
      </w:r>
    </w:p>
    <w:p w14:paraId="5228446A" w14:textId="77777777" w:rsidR="00F42DA1" w:rsidRDefault="00F42DA1"/>
  </w:endnote>
  <w:endnote w:type="continuationSeparator" w:id="0">
    <w:p w14:paraId="3129CDA9" w14:textId="77777777" w:rsidR="00F42DA1" w:rsidRDefault="00F42DA1">
      <w:pPr>
        <w:spacing w:line="240" w:lineRule="auto"/>
      </w:pPr>
      <w:r>
        <w:continuationSeparator/>
      </w:r>
    </w:p>
    <w:p w14:paraId="2BC38F28" w14:textId="77777777" w:rsidR="00F42DA1" w:rsidRDefault="00F42DA1"/>
  </w:endnote>
  <w:endnote w:type="continuationNotice" w:id="1">
    <w:p w14:paraId="2A38F7A9" w14:textId="77777777" w:rsidR="00F42DA1" w:rsidRDefault="00F42DA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5C730DAE" w14:paraId="39198FF7" w14:textId="77777777" w:rsidTr="5C730DAE">
      <w:trPr>
        <w:trHeight w:val="300"/>
      </w:trPr>
      <w:tc>
        <w:tcPr>
          <w:tcW w:w="3005" w:type="dxa"/>
        </w:tcPr>
        <w:p w14:paraId="02C2B13B" w14:textId="4DF4B247" w:rsidR="5C730DAE" w:rsidRDefault="5C730DAE" w:rsidP="5C730DAE">
          <w:pPr>
            <w:pStyle w:val="Header"/>
            <w:ind w:left="-115"/>
          </w:pPr>
        </w:p>
      </w:tc>
      <w:tc>
        <w:tcPr>
          <w:tcW w:w="3005" w:type="dxa"/>
        </w:tcPr>
        <w:p w14:paraId="07A3B5EF" w14:textId="4DD6D859" w:rsidR="5C730DAE" w:rsidRDefault="5C730DAE" w:rsidP="5C730DAE">
          <w:pPr>
            <w:pStyle w:val="Header"/>
            <w:jc w:val="center"/>
          </w:pPr>
        </w:p>
      </w:tc>
      <w:tc>
        <w:tcPr>
          <w:tcW w:w="3005" w:type="dxa"/>
        </w:tcPr>
        <w:p w14:paraId="308577E4" w14:textId="21E065B4" w:rsidR="5C730DAE" w:rsidRDefault="5C730DAE" w:rsidP="5C730DAE">
          <w:pPr>
            <w:pStyle w:val="Header"/>
            <w:ind w:right="-115"/>
            <w:jc w:val="right"/>
          </w:pPr>
        </w:p>
      </w:tc>
    </w:tr>
  </w:tbl>
  <w:p w14:paraId="4453086D" w14:textId="4D92E31C" w:rsidR="008D5505" w:rsidRDefault="008D550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5C730DAE" w14:paraId="2BF5D49D" w14:textId="77777777" w:rsidTr="5C730DAE">
      <w:trPr>
        <w:trHeight w:val="300"/>
      </w:trPr>
      <w:tc>
        <w:tcPr>
          <w:tcW w:w="3005" w:type="dxa"/>
        </w:tcPr>
        <w:p w14:paraId="275D9A93" w14:textId="0E57908F" w:rsidR="5C730DAE" w:rsidRDefault="5C730DAE" w:rsidP="5C730DAE">
          <w:pPr>
            <w:pStyle w:val="Header"/>
            <w:ind w:left="-115"/>
          </w:pPr>
        </w:p>
      </w:tc>
      <w:tc>
        <w:tcPr>
          <w:tcW w:w="3005" w:type="dxa"/>
        </w:tcPr>
        <w:p w14:paraId="66E2AD31" w14:textId="517E30A4" w:rsidR="5C730DAE" w:rsidRDefault="5C730DAE" w:rsidP="5C730DAE">
          <w:pPr>
            <w:pStyle w:val="Header"/>
            <w:jc w:val="center"/>
          </w:pPr>
        </w:p>
      </w:tc>
      <w:tc>
        <w:tcPr>
          <w:tcW w:w="3005" w:type="dxa"/>
        </w:tcPr>
        <w:p w14:paraId="166F1049" w14:textId="16EB402E" w:rsidR="5C730DAE" w:rsidRDefault="5C730DAE" w:rsidP="5C730DAE">
          <w:pPr>
            <w:pStyle w:val="Header"/>
            <w:ind w:right="-115"/>
            <w:jc w:val="right"/>
          </w:pPr>
        </w:p>
      </w:tc>
    </w:tr>
  </w:tbl>
  <w:p w14:paraId="094B4124" w14:textId="0788C867" w:rsidR="008D5505" w:rsidRDefault="008D550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66D4C1" w14:textId="77777777" w:rsidR="00F42DA1" w:rsidRDefault="00F42DA1">
      <w:pPr>
        <w:spacing w:line="240" w:lineRule="auto"/>
      </w:pPr>
      <w:r>
        <w:separator/>
      </w:r>
    </w:p>
    <w:p w14:paraId="15FCD306" w14:textId="77777777" w:rsidR="00F42DA1" w:rsidRDefault="00F42DA1"/>
  </w:footnote>
  <w:footnote w:type="continuationSeparator" w:id="0">
    <w:p w14:paraId="4ABC4E39" w14:textId="77777777" w:rsidR="00F42DA1" w:rsidRDefault="00F42DA1">
      <w:pPr>
        <w:spacing w:line="240" w:lineRule="auto"/>
      </w:pPr>
      <w:r>
        <w:continuationSeparator/>
      </w:r>
    </w:p>
    <w:p w14:paraId="3511B5E7" w14:textId="77777777" w:rsidR="00F42DA1" w:rsidRDefault="00F42DA1"/>
  </w:footnote>
  <w:footnote w:type="continuationNotice" w:id="1">
    <w:p w14:paraId="4CDFBB93" w14:textId="77777777" w:rsidR="00F42DA1" w:rsidRDefault="00F42DA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7984"/>
      <w:gridCol w:w="1042"/>
    </w:tblGrid>
    <w:tr w:rsidR="004D6B86" w14:paraId="155947F6" w14:textId="77777777" w:rsidTr="00635A32">
      <w:trPr>
        <w:trHeight w:val="180"/>
      </w:trPr>
      <w:tc>
        <w:tcPr>
          <w:tcW w:w="8280" w:type="dxa"/>
        </w:tcPr>
        <w:p w14:paraId="2D0D35A0" w14:textId="3B3E0343" w:rsidR="004D6B86" w:rsidRPr="00170521" w:rsidRDefault="000176A8" w:rsidP="00170521">
          <w:pPr>
            <w:pStyle w:val="Header"/>
          </w:pPr>
          <w:sdt>
            <w:sdtPr>
              <w:alias w:val="Escriba el título abreviado:"/>
              <w:tag w:val="Escriba el título abreviado:"/>
              <w:id w:val="-582528332"/>
              <w15:appearance w15:val="hidden"/>
            </w:sdtPr>
            <w:sdtContent>
              <w:r w:rsidR="00783803">
                <w:t>Sistema de</w:t>
              </w:r>
              <w:r w:rsidR="00450D2B">
                <w:t xml:space="preserve"> </w:t>
              </w:r>
              <w:r w:rsidR="00635A32">
                <w:t>Centros de belleza</w:t>
              </w:r>
            </w:sdtContent>
          </w:sdt>
        </w:p>
      </w:tc>
      <w:tc>
        <w:tcPr>
          <w:tcW w:w="1080" w:type="dxa"/>
        </w:tcPr>
        <w:p w14:paraId="6ECEF9FD" w14:textId="77777777" w:rsidR="004D6B86" w:rsidRDefault="00345333">
          <w:pPr>
            <w:pStyle w:val="Header"/>
            <w:jc w:val="right"/>
          </w:pPr>
          <w:r>
            <w:rPr>
              <w:lang w:bidi="es-ES"/>
            </w:rPr>
            <w:fldChar w:fldCharType="begin"/>
          </w:r>
          <w:r>
            <w:rPr>
              <w:lang w:bidi="es-ES"/>
            </w:rPr>
            <w:instrText xml:space="preserve"> PAGE   \* MERGEFORMAT </w:instrText>
          </w:r>
          <w:r>
            <w:rPr>
              <w:lang w:bidi="es-ES"/>
            </w:rPr>
            <w:fldChar w:fldCharType="separate"/>
          </w:r>
          <w:r w:rsidR="00F86369">
            <w:rPr>
              <w:noProof/>
              <w:lang w:bidi="es-ES"/>
            </w:rPr>
            <w:t>2</w:t>
          </w:r>
          <w:r>
            <w:rPr>
              <w:noProof/>
              <w:lang w:bidi="es-ES"/>
            </w:rPr>
            <w:fldChar w:fldCharType="end"/>
          </w:r>
        </w:p>
      </w:tc>
    </w:tr>
  </w:tbl>
  <w:p w14:paraId="1D2A7552" w14:textId="643298F0" w:rsidR="004D6B86" w:rsidRDefault="004D6B8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7984"/>
      <w:gridCol w:w="1042"/>
    </w:tblGrid>
    <w:tr w:rsidR="004D6B86" w14:paraId="6F7B46F6" w14:textId="77777777" w:rsidTr="00783803">
      <w:tc>
        <w:tcPr>
          <w:tcW w:w="7984" w:type="dxa"/>
        </w:tcPr>
        <w:p w14:paraId="3591C44B" w14:textId="68A4E113" w:rsidR="004D6B86" w:rsidRPr="009F0414" w:rsidRDefault="000176A8" w:rsidP="00504F88">
          <w:pPr>
            <w:pStyle w:val="Header"/>
          </w:pPr>
          <w:sdt>
            <w:sdtPr>
              <w:alias w:val="Escriba el título abreviado:"/>
              <w:tag w:val="Escriba el título abreviado:"/>
              <w:id w:val="-211583021"/>
              <w15:appearance w15:val="hidden"/>
            </w:sdtPr>
            <w:sdtContent>
              <w:r w:rsidR="00635A32">
                <w:t>Sistema de Centros de Belleza</w:t>
              </w:r>
            </w:sdtContent>
          </w:sdt>
        </w:p>
      </w:tc>
      <w:tc>
        <w:tcPr>
          <w:tcW w:w="1042" w:type="dxa"/>
        </w:tcPr>
        <w:p w14:paraId="34244BC3" w14:textId="77777777" w:rsidR="004D6B86" w:rsidRDefault="00345333">
          <w:pPr>
            <w:pStyle w:val="Header"/>
            <w:jc w:val="right"/>
          </w:pPr>
          <w:r>
            <w:rPr>
              <w:lang w:bidi="es-ES"/>
            </w:rPr>
            <w:fldChar w:fldCharType="begin"/>
          </w:r>
          <w:r>
            <w:rPr>
              <w:lang w:bidi="es-ES"/>
            </w:rPr>
            <w:instrText xml:space="preserve"> PAGE   \* MERGEFORMAT </w:instrText>
          </w:r>
          <w:r>
            <w:rPr>
              <w:lang w:bidi="es-ES"/>
            </w:rPr>
            <w:fldChar w:fldCharType="separate"/>
          </w:r>
          <w:r w:rsidR="00F86369">
            <w:rPr>
              <w:noProof/>
              <w:lang w:bidi="es-ES"/>
            </w:rPr>
            <w:t>1</w:t>
          </w:r>
          <w:r>
            <w:rPr>
              <w:noProof/>
              <w:lang w:bidi="es-ES"/>
            </w:rPr>
            <w:fldChar w:fldCharType="end"/>
          </w:r>
        </w:p>
      </w:tc>
    </w:tr>
  </w:tbl>
  <w:p w14:paraId="675E4460" w14:textId="77777777" w:rsidR="004D6B86" w:rsidRDefault="004D6B86" w:rsidP="002C627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6ED08D94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D5203EE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2DC96E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4D2CA3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7BCEBA6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D386FFE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73A80FE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AB0806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6E00290"/>
    <w:lvl w:ilvl="0">
      <w:start w:val="1"/>
      <w:numFmt w:val="decimal"/>
      <w:pStyle w:val="ListNumb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D6FC344C"/>
    <w:lvl w:ilvl="0">
      <w:start w:val="1"/>
      <w:numFmt w:val="bullet"/>
      <w:pStyle w:val="List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10" w15:restartNumberingAfterBreak="0">
    <w:nsid w:val="0401C0EE"/>
    <w:multiLevelType w:val="hybridMultilevel"/>
    <w:tmpl w:val="FFFFFFFF"/>
    <w:lvl w:ilvl="0" w:tplc="7FCC30CE">
      <w:start w:val="1"/>
      <w:numFmt w:val="decimal"/>
      <w:lvlText w:val="%1."/>
      <w:lvlJc w:val="left"/>
      <w:pPr>
        <w:ind w:left="720" w:hanging="360"/>
      </w:pPr>
    </w:lvl>
    <w:lvl w:ilvl="1" w:tplc="A2588A32">
      <w:start w:val="1"/>
      <w:numFmt w:val="lowerLetter"/>
      <w:lvlText w:val="%2."/>
      <w:lvlJc w:val="left"/>
      <w:pPr>
        <w:ind w:left="1440" w:hanging="360"/>
      </w:pPr>
    </w:lvl>
    <w:lvl w:ilvl="2" w:tplc="0062FC78">
      <w:start w:val="1"/>
      <w:numFmt w:val="lowerRoman"/>
      <w:lvlText w:val="%3."/>
      <w:lvlJc w:val="right"/>
      <w:pPr>
        <w:ind w:left="2160" w:hanging="180"/>
      </w:pPr>
    </w:lvl>
    <w:lvl w:ilvl="3" w:tplc="1E5AC028">
      <w:start w:val="1"/>
      <w:numFmt w:val="decimal"/>
      <w:lvlText w:val="%4."/>
      <w:lvlJc w:val="left"/>
      <w:pPr>
        <w:ind w:left="2880" w:hanging="360"/>
      </w:pPr>
    </w:lvl>
    <w:lvl w:ilvl="4" w:tplc="693A4000">
      <w:start w:val="1"/>
      <w:numFmt w:val="lowerLetter"/>
      <w:lvlText w:val="%5."/>
      <w:lvlJc w:val="left"/>
      <w:pPr>
        <w:ind w:left="3600" w:hanging="360"/>
      </w:pPr>
    </w:lvl>
    <w:lvl w:ilvl="5" w:tplc="A1A84A02">
      <w:start w:val="1"/>
      <w:numFmt w:val="lowerRoman"/>
      <w:lvlText w:val="%6."/>
      <w:lvlJc w:val="right"/>
      <w:pPr>
        <w:ind w:left="4320" w:hanging="180"/>
      </w:pPr>
    </w:lvl>
    <w:lvl w:ilvl="6" w:tplc="85FC91DE">
      <w:start w:val="1"/>
      <w:numFmt w:val="decimal"/>
      <w:lvlText w:val="%7."/>
      <w:lvlJc w:val="left"/>
      <w:pPr>
        <w:ind w:left="5040" w:hanging="360"/>
      </w:pPr>
    </w:lvl>
    <w:lvl w:ilvl="7" w:tplc="888839FE">
      <w:start w:val="1"/>
      <w:numFmt w:val="lowerLetter"/>
      <w:lvlText w:val="%8."/>
      <w:lvlJc w:val="left"/>
      <w:pPr>
        <w:ind w:left="5760" w:hanging="360"/>
      </w:pPr>
    </w:lvl>
    <w:lvl w:ilvl="8" w:tplc="3826753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45E2AFC"/>
    <w:multiLevelType w:val="hybridMultilevel"/>
    <w:tmpl w:val="6396C584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2" w15:restartNumberingAfterBreak="0">
    <w:nsid w:val="0466DF3A"/>
    <w:multiLevelType w:val="hybridMultilevel"/>
    <w:tmpl w:val="FFFFFFFF"/>
    <w:lvl w:ilvl="0" w:tplc="76F295AA">
      <w:start w:val="1"/>
      <w:numFmt w:val="decimal"/>
      <w:lvlText w:val="%1."/>
      <w:lvlJc w:val="left"/>
      <w:pPr>
        <w:ind w:left="720" w:hanging="360"/>
      </w:pPr>
    </w:lvl>
    <w:lvl w:ilvl="1" w:tplc="18748D7A">
      <w:start w:val="1"/>
      <w:numFmt w:val="lowerLetter"/>
      <w:lvlText w:val="%2."/>
      <w:lvlJc w:val="left"/>
      <w:pPr>
        <w:ind w:left="1440" w:hanging="360"/>
      </w:pPr>
    </w:lvl>
    <w:lvl w:ilvl="2" w:tplc="0164DA08">
      <w:start w:val="1"/>
      <w:numFmt w:val="lowerRoman"/>
      <w:lvlText w:val="%3."/>
      <w:lvlJc w:val="right"/>
      <w:pPr>
        <w:ind w:left="2160" w:hanging="180"/>
      </w:pPr>
    </w:lvl>
    <w:lvl w:ilvl="3" w:tplc="1E44606E">
      <w:start w:val="1"/>
      <w:numFmt w:val="decimal"/>
      <w:lvlText w:val="%4."/>
      <w:lvlJc w:val="left"/>
      <w:pPr>
        <w:ind w:left="2880" w:hanging="360"/>
      </w:pPr>
    </w:lvl>
    <w:lvl w:ilvl="4" w:tplc="E042F8EC">
      <w:start w:val="1"/>
      <w:numFmt w:val="lowerLetter"/>
      <w:lvlText w:val="%5."/>
      <w:lvlJc w:val="left"/>
      <w:pPr>
        <w:ind w:left="3600" w:hanging="360"/>
      </w:pPr>
    </w:lvl>
    <w:lvl w:ilvl="5" w:tplc="1708D2B6">
      <w:start w:val="1"/>
      <w:numFmt w:val="lowerRoman"/>
      <w:lvlText w:val="%6."/>
      <w:lvlJc w:val="right"/>
      <w:pPr>
        <w:ind w:left="4320" w:hanging="180"/>
      </w:pPr>
    </w:lvl>
    <w:lvl w:ilvl="6" w:tplc="44D87D96">
      <w:start w:val="1"/>
      <w:numFmt w:val="decimal"/>
      <w:lvlText w:val="%7."/>
      <w:lvlJc w:val="left"/>
      <w:pPr>
        <w:ind w:left="5040" w:hanging="360"/>
      </w:pPr>
    </w:lvl>
    <w:lvl w:ilvl="7" w:tplc="822AEDB2">
      <w:start w:val="1"/>
      <w:numFmt w:val="lowerLetter"/>
      <w:lvlText w:val="%8."/>
      <w:lvlJc w:val="left"/>
      <w:pPr>
        <w:ind w:left="5760" w:hanging="360"/>
      </w:pPr>
    </w:lvl>
    <w:lvl w:ilvl="8" w:tplc="7AF8F844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61DB634"/>
    <w:multiLevelType w:val="hybridMultilevel"/>
    <w:tmpl w:val="FFFFFFFF"/>
    <w:lvl w:ilvl="0" w:tplc="2EEEA9AA">
      <w:start w:val="1"/>
      <w:numFmt w:val="decimal"/>
      <w:lvlText w:val="%1."/>
      <w:lvlJc w:val="left"/>
      <w:pPr>
        <w:ind w:left="720" w:hanging="360"/>
      </w:pPr>
    </w:lvl>
    <w:lvl w:ilvl="1" w:tplc="69E4DD7E">
      <w:start w:val="1"/>
      <w:numFmt w:val="lowerLetter"/>
      <w:lvlText w:val="%2."/>
      <w:lvlJc w:val="left"/>
      <w:pPr>
        <w:ind w:left="1440" w:hanging="360"/>
      </w:pPr>
    </w:lvl>
    <w:lvl w:ilvl="2" w:tplc="B046F98A">
      <w:start w:val="1"/>
      <w:numFmt w:val="lowerRoman"/>
      <w:lvlText w:val="%3."/>
      <w:lvlJc w:val="right"/>
      <w:pPr>
        <w:ind w:left="2160" w:hanging="180"/>
      </w:pPr>
    </w:lvl>
    <w:lvl w:ilvl="3" w:tplc="BA18A9D0">
      <w:start w:val="1"/>
      <w:numFmt w:val="decimal"/>
      <w:lvlText w:val="%4."/>
      <w:lvlJc w:val="left"/>
      <w:pPr>
        <w:ind w:left="2880" w:hanging="360"/>
      </w:pPr>
    </w:lvl>
    <w:lvl w:ilvl="4" w:tplc="FCDA008E">
      <w:start w:val="1"/>
      <w:numFmt w:val="lowerLetter"/>
      <w:lvlText w:val="%5."/>
      <w:lvlJc w:val="left"/>
      <w:pPr>
        <w:ind w:left="3600" w:hanging="360"/>
      </w:pPr>
    </w:lvl>
    <w:lvl w:ilvl="5" w:tplc="C464B222">
      <w:start w:val="1"/>
      <w:numFmt w:val="lowerRoman"/>
      <w:lvlText w:val="%6."/>
      <w:lvlJc w:val="right"/>
      <w:pPr>
        <w:ind w:left="4320" w:hanging="180"/>
      </w:pPr>
    </w:lvl>
    <w:lvl w:ilvl="6" w:tplc="6406A83E">
      <w:start w:val="1"/>
      <w:numFmt w:val="decimal"/>
      <w:lvlText w:val="%7."/>
      <w:lvlJc w:val="left"/>
      <w:pPr>
        <w:ind w:left="5040" w:hanging="360"/>
      </w:pPr>
    </w:lvl>
    <w:lvl w:ilvl="7" w:tplc="053E81F4">
      <w:start w:val="1"/>
      <w:numFmt w:val="lowerLetter"/>
      <w:lvlText w:val="%8."/>
      <w:lvlJc w:val="left"/>
      <w:pPr>
        <w:ind w:left="5760" w:hanging="360"/>
      </w:pPr>
    </w:lvl>
    <w:lvl w:ilvl="8" w:tplc="1102FE4A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E334B4"/>
    <w:multiLevelType w:val="hybridMultilevel"/>
    <w:tmpl w:val="A086A03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0E661911"/>
    <w:multiLevelType w:val="hybridMultilevel"/>
    <w:tmpl w:val="B9A4743E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6" w15:restartNumberingAfterBreak="0">
    <w:nsid w:val="110E72A9"/>
    <w:multiLevelType w:val="hybridMultilevel"/>
    <w:tmpl w:val="218A256A"/>
    <w:lvl w:ilvl="0" w:tplc="400A000F">
      <w:start w:val="1"/>
      <w:numFmt w:val="decimal"/>
      <w:lvlText w:val="%1."/>
      <w:lvlJc w:val="left"/>
      <w:pPr>
        <w:ind w:left="360" w:hanging="360"/>
      </w:pPr>
    </w:lvl>
    <w:lvl w:ilvl="1" w:tplc="400A0019" w:tentative="1">
      <w:start w:val="1"/>
      <w:numFmt w:val="lowerLetter"/>
      <w:lvlText w:val="%2."/>
      <w:lvlJc w:val="left"/>
      <w:pPr>
        <w:ind w:left="1080" w:hanging="360"/>
      </w:pPr>
    </w:lvl>
    <w:lvl w:ilvl="2" w:tplc="400A001B" w:tentative="1">
      <w:start w:val="1"/>
      <w:numFmt w:val="lowerRoman"/>
      <w:lvlText w:val="%3."/>
      <w:lvlJc w:val="right"/>
      <w:pPr>
        <w:ind w:left="1800" w:hanging="180"/>
      </w:pPr>
    </w:lvl>
    <w:lvl w:ilvl="3" w:tplc="400A000F" w:tentative="1">
      <w:start w:val="1"/>
      <w:numFmt w:val="decimal"/>
      <w:lvlText w:val="%4."/>
      <w:lvlJc w:val="left"/>
      <w:pPr>
        <w:ind w:left="2520" w:hanging="360"/>
      </w:pPr>
    </w:lvl>
    <w:lvl w:ilvl="4" w:tplc="400A0019" w:tentative="1">
      <w:start w:val="1"/>
      <w:numFmt w:val="lowerLetter"/>
      <w:lvlText w:val="%5."/>
      <w:lvlJc w:val="left"/>
      <w:pPr>
        <w:ind w:left="3240" w:hanging="360"/>
      </w:pPr>
    </w:lvl>
    <w:lvl w:ilvl="5" w:tplc="400A001B" w:tentative="1">
      <w:start w:val="1"/>
      <w:numFmt w:val="lowerRoman"/>
      <w:lvlText w:val="%6."/>
      <w:lvlJc w:val="right"/>
      <w:pPr>
        <w:ind w:left="3960" w:hanging="180"/>
      </w:pPr>
    </w:lvl>
    <w:lvl w:ilvl="6" w:tplc="400A000F" w:tentative="1">
      <w:start w:val="1"/>
      <w:numFmt w:val="decimal"/>
      <w:lvlText w:val="%7."/>
      <w:lvlJc w:val="left"/>
      <w:pPr>
        <w:ind w:left="4680" w:hanging="360"/>
      </w:pPr>
    </w:lvl>
    <w:lvl w:ilvl="7" w:tplc="400A0019" w:tentative="1">
      <w:start w:val="1"/>
      <w:numFmt w:val="lowerLetter"/>
      <w:lvlText w:val="%8."/>
      <w:lvlJc w:val="left"/>
      <w:pPr>
        <w:ind w:left="5400" w:hanging="360"/>
      </w:pPr>
    </w:lvl>
    <w:lvl w:ilvl="8" w:tplc="4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11AF2566"/>
    <w:multiLevelType w:val="hybridMultilevel"/>
    <w:tmpl w:val="D1844FD2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8" w15:restartNumberingAfterBreak="0">
    <w:nsid w:val="176C3102"/>
    <w:multiLevelType w:val="hybridMultilevel"/>
    <w:tmpl w:val="1286DF80"/>
    <w:lvl w:ilvl="0" w:tplc="40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183277B5"/>
    <w:multiLevelType w:val="hybridMultilevel"/>
    <w:tmpl w:val="7A9A00CC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20" w15:restartNumberingAfterBreak="0">
    <w:nsid w:val="1E6D6415"/>
    <w:multiLevelType w:val="hybridMultilevel"/>
    <w:tmpl w:val="6DAAB298"/>
    <w:lvl w:ilvl="0" w:tplc="400A000F">
      <w:start w:val="1"/>
      <w:numFmt w:val="decimal"/>
      <w:lvlText w:val="%1."/>
      <w:lvlJc w:val="left"/>
      <w:pPr>
        <w:ind w:left="1440" w:hanging="360"/>
      </w:pPr>
    </w:lvl>
    <w:lvl w:ilvl="1" w:tplc="400A0019" w:tentative="1">
      <w:start w:val="1"/>
      <w:numFmt w:val="lowerLetter"/>
      <w:lvlText w:val="%2."/>
      <w:lvlJc w:val="left"/>
      <w:pPr>
        <w:ind w:left="2160" w:hanging="360"/>
      </w:pPr>
    </w:lvl>
    <w:lvl w:ilvl="2" w:tplc="400A001B" w:tentative="1">
      <w:start w:val="1"/>
      <w:numFmt w:val="lowerRoman"/>
      <w:lvlText w:val="%3."/>
      <w:lvlJc w:val="right"/>
      <w:pPr>
        <w:ind w:left="2880" w:hanging="180"/>
      </w:pPr>
    </w:lvl>
    <w:lvl w:ilvl="3" w:tplc="400A000F" w:tentative="1">
      <w:start w:val="1"/>
      <w:numFmt w:val="decimal"/>
      <w:lvlText w:val="%4."/>
      <w:lvlJc w:val="left"/>
      <w:pPr>
        <w:ind w:left="3600" w:hanging="360"/>
      </w:pPr>
    </w:lvl>
    <w:lvl w:ilvl="4" w:tplc="400A0019" w:tentative="1">
      <w:start w:val="1"/>
      <w:numFmt w:val="lowerLetter"/>
      <w:lvlText w:val="%5."/>
      <w:lvlJc w:val="left"/>
      <w:pPr>
        <w:ind w:left="4320" w:hanging="360"/>
      </w:pPr>
    </w:lvl>
    <w:lvl w:ilvl="5" w:tplc="400A001B" w:tentative="1">
      <w:start w:val="1"/>
      <w:numFmt w:val="lowerRoman"/>
      <w:lvlText w:val="%6."/>
      <w:lvlJc w:val="right"/>
      <w:pPr>
        <w:ind w:left="5040" w:hanging="180"/>
      </w:pPr>
    </w:lvl>
    <w:lvl w:ilvl="6" w:tplc="400A000F" w:tentative="1">
      <w:start w:val="1"/>
      <w:numFmt w:val="decimal"/>
      <w:lvlText w:val="%7."/>
      <w:lvlJc w:val="left"/>
      <w:pPr>
        <w:ind w:left="5760" w:hanging="360"/>
      </w:pPr>
    </w:lvl>
    <w:lvl w:ilvl="7" w:tplc="400A0019" w:tentative="1">
      <w:start w:val="1"/>
      <w:numFmt w:val="lowerLetter"/>
      <w:lvlText w:val="%8."/>
      <w:lvlJc w:val="left"/>
      <w:pPr>
        <w:ind w:left="6480" w:hanging="360"/>
      </w:pPr>
    </w:lvl>
    <w:lvl w:ilvl="8" w:tplc="4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1FF06152"/>
    <w:multiLevelType w:val="hybridMultilevel"/>
    <w:tmpl w:val="8236CB84"/>
    <w:lvl w:ilvl="0" w:tplc="4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20B617B4"/>
    <w:multiLevelType w:val="hybridMultilevel"/>
    <w:tmpl w:val="C44C52DA"/>
    <w:lvl w:ilvl="0" w:tplc="E1F047FE">
      <w:start w:val="1"/>
      <w:numFmt w:val="decimal"/>
      <w:lvlText w:val="%1."/>
      <w:lvlJc w:val="left"/>
      <w:pPr>
        <w:ind w:left="1440" w:hanging="360"/>
      </w:pPr>
      <w:rPr>
        <w:b/>
        <w:bCs/>
      </w:rPr>
    </w:lvl>
    <w:lvl w:ilvl="1" w:tplc="4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A001B">
      <w:start w:val="1"/>
      <w:numFmt w:val="lowerRoman"/>
      <w:lvlText w:val="%3."/>
      <w:lvlJc w:val="right"/>
      <w:pPr>
        <w:ind w:left="2880" w:hanging="180"/>
      </w:pPr>
    </w:lvl>
    <w:lvl w:ilvl="3" w:tplc="400A000F">
      <w:start w:val="1"/>
      <w:numFmt w:val="decimal"/>
      <w:lvlText w:val="%4."/>
      <w:lvlJc w:val="left"/>
      <w:pPr>
        <w:ind w:left="3600" w:hanging="360"/>
      </w:pPr>
    </w:lvl>
    <w:lvl w:ilvl="4" w:tplc="400A0019">
      <w:start w:val="1"/>
      <w:numFmt w:val="lowerLetter"/>
      <w:lvlText w:val="%5."/>
      <w:lvlJc w:val="left"/>
      <w:pPr>
        <w:ind w:left="4320" w:hanging="360"/>
      </w:pPr>
    </w:lvl>
    <w:lvl w:ilvl="5" w:tplc="400A001B" w:tentative="1">
      <w:start w:val="1"/>
      <w:numFmt w:val="lowerRoman"/>
      <w:lvlText w:val="%6."/>
      <w:lvlJc w:val="right"/>
      <w:pPr>
        <w:ind w:left="5040" w:hanging="180"/>
      </w:pPr>
    </w:lvl>
    <w:lvl w:ilvl="6" w:tplc="400A000F" w:tentative="1">
      <w:start w:val="1"/>
      <w:numFmt w:val="decimal"/>
      <w:lvlText w:val="%7."/>
      <w:lvlJc w:val="left"/>
      <w:pPr>
        <w:ind w:left="5760" w:hanging="360"/>
      </w:pPr>
    </w:lvl>
    <w:lvl w:ilvl="7" w:tplc="400A0019" w:tentative="1">
      <w:start w:val="1"/>
      <w:numFmt w:val="lowerLetter"/>
      <w:lvlText w:val="%8."/>
      <w:lvlJc w:val="left"/>
      <w:pPr>
        <w:ind w:left="6480" w:hanging="360"/>
      </w:pPr>
    </w:lvl>
    <w:lvl w:ilvl="8" w:tplc="4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21185F12"/>
    <w:multiLevelType w:val="hybridMultilevel"/>
    <w:tmpl w:val="2FB00056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1A5719D"/>
    <w:multiLevelType w:val="hybridMultilevel"/>
    <w:tmpl w:val="A3266BEE"/>
    <w:lvl w:ilvl="0" w:tplc="40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29AEE893"/>
    <w:multiLevelType w:val="hybridMultilevel"/>
    <w:tmpl w:val="FFFFFFFF"/>
    <w:lvl w:ilvl="0" w:tplc="F01E66D0">
      <w:start w:val="1"/>
      <w:numFmt w:val="decimal"/>
      <w:lvlText w:val="%1."/>
      <w:lvlJc w:val="left"/>
      <w:pPr>
        <w:ind w:left="720" w:hanging="360"/>
      </w:pPr>
    </w:lvl>
    <w:lvl w:ilvl="1" w:tplc="A674624C">
      <w:start w:val="1"/>
      <w:numFmt w:val="lowerLetter"/>
      <w:lvlText w:val="%2."/>
      <w:lvlJc w:val="left"/>
      <w:pPr>
        <w:ind w:left="1440" w:hanging="360"/>
      </w:pPr>
    </w:lvl>
    <w:lvl w:ilvl="2" w:tplc="7A0EF3B6">
      <w:start w:val="1"/>
      <w:numFmt w:val="lowerRoman"/>
      <w:lvlText w:val="%3."/>
      <w:lvlJc w:val="right"/>
      <w:pPr>
        <w:ind w:left="2160" w:hanging="180"/>
      </w:pPr>
    </w:lvl>
    <w:lvl w:ilvl="3" w:tplc="1B062A80">
      <w:start w:val="1"/>
      <w:numFmt w:val="decimal"/>
      <w:lvlText w:val="%4."/>
      <w:lvlJc w:val="left"/>
      <w:pPr>
        <w:ind w:left="2880" w:hanging="360"/>
      </w:pPr>
    </w:lvl>
    <w:lvl w:ilvl="4" w:tplc="DE921180">
      <w:start w:val="1"/>
      <w:numFmt w:val="lowerLetter"/>
      <w:lvlText w:val="%5."/>
      <w:lvlJc w:val="left"/>
      <w:pPr>
        <w:ind w:left="3600" w:hanging="360"/>
      </w:pPr>
    </w:lvl>
    <w:lvl w:ilvl="5" w:tplc="CFB608DC">
      <w:start w:val="1"/>
      <w:numFmt w:val="lowerRoman"/>
      <w:lvlText w:val="%6."/>
      <w:lvlJc w:val="right"/>
      <w:pPr>
        <w:ind w:left="4320" w:hanging="180"/>
      </w:pPr>
    </w:lvl>
    <w:lvl w:ilvl="6" w:tplc="4A76FF92">
      <w:start w:val="1"/>
      <w:numFmt w:val="decimal"/>
      <w:lvlText w:val="%7."/>
      <w:lvlJc w:val="left"/>
      <w:pPr>
        <w:ind w:left="5040" w:hanging="360"/>
      </w:pPr>
    </w:lvl>
    <w:lvl w:ilvl="7" w:tplc="506C9D50">
      <w:start w:val="1"/>
      <w:numFmt w:val="lowerLetter"/>
      <w:lvlText w:val="%8."/>
      <w:lvlJc w:val="left"/>
      <w:pPr>
        <w:ind w:left="5760" w:hanging="360"/>
      </w:pPr>
    </w:lvl>
    <w:lvl w:ilvl="8" w:tplc="733C576A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4AD1618"/>
    <w:multiLevelType w:val="hybridMultilevel"/>
    <w:tmpl w:val="9FF61DB4"/>
    <w:lvl w:ilvl="0" w:tplc="5234F806"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3E852905"/>
    <w:multiLevelType w:val="hybridMultilevel"/>
    <w:tmpl w:val="B686CA22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28" w15:restartNumberingAfterBreak="0">
    <w:nsid w:val="3F1E2868"/>
    <w:multiLevelType w:val="hybridMultilevel"/>
    <w:tmpl w:val="9AA2D7EA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29" w15:restartNumberingAfterBreak="0">
    <w:nsid w:val="45870088"/>
    <w:multiLevelType w:val="hybridMultilevel"/>
    <w:tmpl w:val="FA145664"/>
    <w:lvl w:ilvl="0" w:tplc="40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47FE1ABC"/>
    <w:multiLevelType w:val="hybridMultilevel"/>
    <w:tmpl w:val="CCDE0D6C"/>
    <w:lvl w:ilvl="0" w:tplc="40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4B326ED7"/>
    <w:multiLevelType w:val="hybridMultilevel"/>
    <w:tmpl w:val="A2A2B70A"/>
    <w:lvl w:ilvl="0" w:tplc="8A1CEE5C">
      <w:start w:val="1"/>
      <w:numFmt w:val="decimal"/>
      <w:pStyle w:val="Formulario"/>
      <w:lvlText w:val="Formulario %1"/>
      <w:lvlJc w:val="left"/>
      <w:pPr>
        <w:ind w:left="36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B8C0857"/>
    <w:multiLevelType w:val="hybridMultilevel"/>
    <w:tmpl w:val="0EA2CF9C"/>
    <w:lvl w:ilvl="0" w:tplc="DE6C553C">
      <w:start w:val="1"/>
      <w:numFmt w:val="decimal"/>
      <w:pStyle w:val="Reportes"/>
      <w:lvlText w:val="Reporte %1"/>
      <w:lvlJc w:val="left"/>
      <w:pPr>
        <w:ind w:left="36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BAF2CBA"/>
    <w:multiLevelType w:val="hybridMultilevel"/>
    <w:tmpl w:val="A086A03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4EE202C9"/>
    <w:multiLevelType w:val="hybridMultilevel"/>
    <w:tmpl w:val="1AF23E8A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25370C0"/>
    <w:multiLevelType w:val="hybridMultilevel"/>
    <w:tmpl w:val="1AF23E8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2D46F8C"/>
    <w:multiLevelType w:val="hybridMultilevel"/>
    <w:tmpl w:val="FFFFFFFF"/>
    <w:lvl w:ilvl="0" w:tplc="D612F6F8">
      <w:start w:val="1"/>
      <w:numFmt w:val="decimal"/>
      <w:lvlText w:val="%1."/>
      <w:lvlJc w:val="left"/>
      <w:pPr>
        <w:ind w:left="720" w:hanging="360"/>
      </w:pPr>
    </w:lvl>
    <w:lvl w:ilvl="1" w:tplc="21285DF6">
      <w:start w:val="1"/>
      <w:numFmt w:val="lowerLetter"/>
      <w:lvlText w:val="%2."/>
      <w:lvlJc w:val="left"/>
      <w:pPr>
        <w:ind w:left="1440" w:hanging="360"/>
      </w:pPr>
    </w:lvl>
    <w:lvl w:ilvl="2" w:tplc="FDB46A68">
      <w:start w:val="1"/>
      <w:numFmt w:val="lowerRoman"/>
      <w:lvlText w:val="%3."/>
      <w:lvlJc w:val="right"/>
      <w:pPr>
        <w:ind w:left="2160" w:hanging="180"/>
      </w:pPr>
    </w:lvl>
    <w:lvl w:ilvl="3" w:tplc="751649B2">
      <w:start w:val="1"/>
      <w:numFmt w:val="decimal"/>
      <w:lvlText w:val="%4."/>
      <w:lvlJc w:val="left"/>
      <w:pPr>
        <w:ind w:left="2880" w:hanging="360"/>
      </w:pPr>
    </w:lvl>
    <w:lvl w:ilvl="4" w:tplc="9FC6EAB2">
      <w:start w:val="1"/>
      <w:numFmt w:val="lowerLetter"/>
      <w:lvlText w:val="%5."/>
      <w:lvlJc w:val="left"/>
      <w:pPr>
        <w:ind w:left="3600" w:hanging="360"/>
      </w:pPr>
    </w:lvl>
    <w:lvl w:ilvl="5" w:tplc="7564EF94">
      <w:start w:val="1"/>
      <w:numFmt w:val="lowerRoman"/>
      <w:lvlText w:val="%6."/>
      <w:lvlJc w:val="right"/>
      <w:pPr>
        <w:ind w:left="4320" w:hanging="180"/>
      </w:pPr>
    </w:lvl>
    <w:lvl w:ilvl="6" w:tplc="C77216D2">
      <w:start w:val="1"/>
      <w:numFmt w:val="decimal"/>
      <w:lvlText w:val="%7."/>
      <w:lvlJc w:val="left"/>
      <w:pPr>
        <w:ind w:left="5040" w:hanging="360"/>
      </w:pPr>
    </w:lvl>
    <w:lvl w:ilvl="7" w:tplc="EC3A2230">
      <w:start w:val="1"/>
      <w:numFmt w:val="lowerLetter"/>
      <w:lvlText w:val="%8."/>
      <w:lvlJc w:val="left"/>
      <w:pPr>
        <w:ind w:left="5760" w:hanging="360"/>
      </w:pPr>
    </w:lvl>
    <w:lvl w:ilvl="8" w:tplc="FCD29DF0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2EB3C75"/>
    <w:multiLevelType w:val="hybridMultilevel"/>
    <w:tmpl w:val="D1400126"/>
    <w:lvl w:ilvl="0" w:tplc="4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538012B3"/>
    <w:multiLevelType w:val="hybridMultilevel"/>
    <w:tmpl w:val="6D329096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745341B"/>
    <w:multiLevelType w:val="hybridMultilevel"/>
    <w:tmpl w:val="A086A03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62E130C1"/>
    <w:multiLevelType w:val="hybridMultilevel"/>
    <w:tmpl w:val="A086A03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643639C5"/>
    <w:multiLevelType w:val="hybridMultilevel"/>
    <w:tmpl w:val="F58EE5E0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42" w15:restartNumberingAfterBreak="0">
    <w:nsid w:val="65C758DF"/>
    <w:multiLevelType w:val="hybridMultilevel"/>
    <w:tmpl w:val="6040CBDA"/>
    <w:lvl w:ilvl="0" w:tplc="40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3" w15:restartNumberingAfterBreak="0">
    <w:nsid w:val="6682FE27"/>
    <w:multiLevelType w:val="hybridMultilevel"/>
    <w:tmpl w:val="FFFFFFFF"/>
    <w:lvl w:ilvl="0" w:tplc="840AFD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33EA7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8F4B0CA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B2E226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C4F0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DB613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20CC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406F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028C9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6F6CD7B"/>
    <w:multiLevelType w:val="hybridMultilevel"/>
    <w:tmpl w:val="FFFFFFFF"/>
    <w:lvl w:ilvl="0" w:tplc="AE3600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E7AE0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D7866D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C456CD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24407D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D4437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B7A1C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BD85CF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E165D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A7ABD2A"/>
    <w:multiLevelType w:val="hybridMultilevel"/>
    <w:tmpl w:val="FFFFFFFF"/>
    <w:lvl w:ilvl="0" w:tplc="9320B5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510A8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B9E9CF4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C2BE91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6907C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06064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902A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4CA2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F1051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07025CA"/>
    <w:multiLevelType w:val="hybridMultilevel"/>
    <w:tmpl w:val="FFFFFFFF"/>
    <w:lvl w:ilvl="0" w:tplc="CC8479F2">
      <w:start w:val="1"/>
      <w:numFmt w:val="decimal"/>
      <w:lvlText w:val="%1."/>
      <w:lvlJc w:val="left"/>
      <w:pPr>
        <w:ind w:left="720" w:hanging="360"/>
      </w:pPr>
    </w:lvl>
    <w:lvl w:ilvl="1" w:tplc="A64C34A2">
      <w:start w:val="1"/>
      <w:numFmt w:val="lowerLetter"/>
      <w:lvlText w:val="%2."/>
      <w:lvlJc w:val="left"/>
      <w:pPr>
        <w:ind w:left="1440" w:hanging="360"/>
      </w:pPr>
    </w:lvl>
    <w:lvl w:ilvl="2" w:tplc="A3464834">
      <w:start w:val="1"/>
      <w:numFmt w:val="lowerRoman"/>
      <w:lvlText w:val="%3."/>
      <w:lvlJc w:val="right"/>
      <w:pPr>
        <w:ind w:left="2160" w:hanging="180"/>
      </w:pPr>
    </w:lvl>
    <w:lvl w:ilvl="3" w:tplc="482A078C">
      <w:start w:val="1"/>
      <w:numFmt w:val="decimal"/>
      <w:lvlText w:val="%4."/>
      <w:lvlJc w:val="left"/>
      <w:pPr>
        <w:ind w:left="2880" w:hanging="360"/>
      </w:pPr>
    </w:lvl>
    <w:lvl w:ilvl="4" w:tplc="DA78B650">
      <w:start w:val="1"/>
      <w:numFmt w:val="lowerLetter"/>
      <w:lvlText w:val="%5."/>
      <w:lvlJc w:val="left"/>
      <w:pPr>
        <w:ind w:left="3600" w:hanging="360"/>
      </w:pPr>
    </w:lvl>
    <w:lvl w:ilvl="5" w:tplc="A6E637CC">
      <w:start w:val="1"/>
      <w:numFmt w:val="lowerRoman"/>
      <w:lvlText w:val="%6."/>
      <w:lvlJc w:val="right"/>
      <w:pPr>
        <w:ind w:left="4320" w:hanging="180"/>
      </w:pPr>
    </w:lvl>
    <w:lvl w:ilvl="6" w:tplc="1E4CA44A">
      <w:start w:val="1"/>
      <w:numFmt w:val="decimal"/>
      <w:lvlText w:val="%7."/>
      <w:lvlJc w:val="left"/>
      <w:pPr>
        <w:ind w:left="5040" w:hanging="360"/>
      </w:pPr>
    </w:lvl>
    <w:lvl w:ilvl="7" w:tplc="3A0424AE">
      <w:start w:val="1"/>
      <w:numFmt w:val="lowerLetter"/>
      <w:lvlText w:val="%8."/>
      <w:lvlJc w:val="left"/>
      <w:pPr>
        <w:ind w:left="5760" w:hanging="360"/>
      </w:pPr>
    </w:lvl>
    <w:lvl w:ilvl="8" w:tplc="699AA57C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19B2778"/>
    <w:multiLevelType w:val="hybridMultilevel"/>
    <w:tmpl w:val="395AA184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1AE006F"/>
    <w:multiLevelType w:val="hybridMultilevel"/>
    <w:tmpl w:val="9C7A65AC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2C37809"/>
    <w:multiLevelType w:val="hybridMultilevel"/>
    <w:tmpl w:val="9D52D0DA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50" w15:restartNumberingAfterBreak="0">
    <w:nsid w:val="74BEC332"/>
    <w:multiLevelType w:val="hybridMultilevel"/>
    <w:tmpl w:val="FFFFFFFF"/>
    <w:lvl w:ilvl="0" w:tplc="4D60CD4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104B0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D4034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7C0683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68ACE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E144E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84FB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962A5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DC23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56747E6"/>
    <w:multiLevelType w:val="hybridMultilevel"/>
    <w:tmpl w:val="06880A48"/>
    <w:lvl w:ilvl="0" w:tplc="400A000F">
      <w:start w:val="1"/>
      <w:numFmt w:val="decimal"/>
      <w:lvlText w:val="%1."/>
      <w:lvlJc w:val="left"/>
      <w:pPr>
        <w:ind w:left="1440" w:hanging="360"/>
      </w:pPr>
    </w:lvl>
    <w:lvl w:ilvl="1" w:tplc="400A0019" w:tentative="1">
      <w:start w:val="1"/>
      <w:numFmt w:val="lowerLetter"/>
      <w:lvlText w:val="%2."/>
      <w:lvlJc w:val="left"/>
      <w:pPr>
        <w:ind w:left="2160" w:hanging="360"/>
      </w:pPr>
    </w:lvl>
    <w:lvl w:ilvl="2" w:tplc="400A001B" w:tentative="1">
      <w:start w:val="1"/>
      <w:numFmt w:val="lowerRoman"/>
      <w:lvlText w:val="%3."/>
      <w:lvlJc w:val="right"/>
      <w:pPr>
        <w:ind w:left="2880" w:hanging="180"/>
      </w:pPr>
    </w:lvl>
    <w:lvl w:ilvl="3" w:tplc="400A000F" w:tentative="1">
      <w:start w:val="1"/>
      <w:numFmt w:val="decimal"/>
      <w:lvlText w:val="%4."/>
      <w:lvlJc w:val="left"/>
      <w:pPr>
        <w:ind w:left="3600" w:hanging="360"/>
      </w:pPr>
    </w:lvl>
    <w:lvl w:ilvl="4" w:tplc="400A0019" w:tentative="1">
      <w:start w:val="1"/>
      <w:numFmt w:val="lowerLetter"/>
      <w:lvlText w:val="%5."/>
      <w:lvlJc w:val="left"/>
      <w:pPr>
        <w:ind w:left="4320" w:hanging="360"/>
      </w:pPr>
    </w:lvl>
    <w:lvl w:ilvl="5" w:tplc="400A001B" w:tentative="1">
      <w:start w:val="1"/>
      <w:numFmt w:val="lowerRoman"/>
      <w:lvlText w:val="%6."/>
      <w:lvlJc w:val="right"/>
      <w:pPr>
        <w:ind w:left="5040" w:hanging="180"/>
      </w:pPr>
    </w:lvl>
    <w:lvl w:ilvl="6" w:tplc="400A000F" w:tentative="1">
      <w:start w:val="1"/>
      <w:numFmt w:val="decimal"/>
      <w:lvlText w:val="%7."/>
      <w:lvlJc w:val="left"/>
      <w:pPr>
        <w:ind w:left="5760" w:hanging="360"/>
      </w:pPr>
    </w:lvl>
    <w:lvl w:ilvl="7" w:tplc="400A0019" w:tentative="1">
      <w:start w:val="1"/>
      <w:numFmt w:val="lowerLetter"/>
      <w:lvlText w:val="%8."/>
      <w:lvlJc w:val="left"/>
      <w:pPr>
        <w:ind w:left="6480" w:hanging="360"/>
      </w:pPr>
    </w:lvl>
    <w:lvl w:ilvl="8" w:tplc="4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2" w15:restartNumberingAfterBreak="0">
    <w:nsid w:val="768C27F2"/>
    <w:multiLevelType w:val="hybridMultilevel"/>
    <w:tmpl w:val="771AA516"/>
    <w:lvl w:ilvl="0" w:tplc="40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3" w15:restartNumberingAfterBreak="0">
    <w:nsid w:val="775D0C35"/>
    <w:multiLevelType w:val="hybridMultilevel"/>
    <w:tmpl w:val="A086A03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4" w15:restartNumberingAfterBreak="0">
    <w:nsid w:val="77913AAB"/>
    <w:multiLevelType w:val="hybridMultilevel"/>
    <w:tmpl w:val="A086A03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5" w15:restartNumberingAfterBreak="0">
    <w:nsid w:val="77B52F32"/>
    <w:multiLevelType w:val="hybridMultilevel"/>
    <w:tmpl w:val="BB52E85E"/>
    <w:lvl w:ilvl="0" w:tplc="4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78DC6F41"/>
    <w:multiLevelType w:val="hybridMultilevel"/>
    <w:tmpl w:val="4712E7B8"/>
    <w:lvl w:ilvl="0" w:tplc="776245FC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400A0019">
      <w:start w:val="1"/>
      <w:numFmt w:val="lowerLetter"/>
      <w:lvlText w:val="%2."/>
      <w:lvlJc w:val="left"/>
      <w:pPr>
        <w:ind w:left="1800" w:hanging="360"/>
      </w:pPr>
    </w:lvl>
    <w:lvl w:ilvl="2" w:tplc="400A001B" w:tentative="1">
      <w:start w:val="1"/>
      <w:numFmt w:val="lowerRoman"/>
      <w:lvlText w:val="%3."/>
      <w:lvlJc w:val="right"/>
      <w:pPr>
        <w:ind w:left="2520" w:hanging="180"/>
      </w:pPr>
    </w:lvl>
    <w:lvl w:ilvl="3" w:tplc="400A000F" w:tentative="1">
      <w:start w:val="1"/>
      <w:numFmt w:val="decimal"/>
      <w:lvlText w:val="%4."/>
      <w:lvlJc w:val="left"/>
      <w:pPr>
        <w:ind w:left="3240" w:hanging="360"/>
      </w:pPr>
    </w:lvl>
    <w:lvl w:ilvl="4" w:tplc="400A0019" w:tentative="1">
      <w:start w:val="1"/>
      <w:numFmt w:val="lowerLetter"/>
      <w:lvlText w:val="%5."/>
      <w:lvlJc w:val="left"/>
      <w:pPr>
        <w:ind w:left="3960" w:hanging="360"/>
      </w:pPr>
    </w:lvl>
    <w:lvl w:ilvl="5" w:tplc="400A001B" w:tentative="1">
      <w:start w:val="1"/>
      <w:numFmt w:val="lowerRoman"/>
      <w:lvlText w:val="%6."/>
      <w:lvlJc w:val="right"/>
      <w:pPr>
        <w:ind w:left="4680" w:hanging="180"/>
      </w:pPr>
    </w:lvl>
    <w:lvl w:ilvl="6" w:tplc="400A000F" w:tentative="1">
      <w:start w:val="1"/>
      <w:numFmt w:val="decimal"/>
      <w:lvlText w:val="%7."/>
      <w:lvlJc w:val="left"/>
      <w:pPr>
        <w:ind w:left="5400" w:hanging="360"/>
      </w:pPr>
    </w:lvl>
    <w:lvl w:ilvl="7" w:tplc="400A0019" w:tentative="1">
      <w:start w:val="1"/>
      <w:numFmt w:val="lowerLetter"/>
      <w:lvlText w:val="%8."/>
      <w:lvlJc w:val="left"/>
      <w:pPr>
        <w:ind w:left="6120" w:hanging="360"/>
      </w:pPr>
    </w:lvl>
    <w:lvl w:ilvl="8" w:tplc="4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7C34250C"/>
    <w:multiLevelType w:val="hybridMultilevel"/>
    <w:tmpl w:val="F31C1C9A"/>
    <w:lvl w:ilvl="0" w:tplc="4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7C3F513F"/>
    <w:multiLevelType w:val="hybridMultilevel"/>
    <w:tmpl w:val="68201686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num w:numId="1" w16cid:durableId="2060276148">
    <w:abstractNumId w:val="9"/>
  </w:num>
  <w:num w:numId="2" w16cid:durableId="1510364668">
    <w:abstractNumId w:val="7"/>
  </w:num>
  <w:num w:numId="3" w16cid:durableId="905065983">
    <w:abstractNumId w:val="6"/>
  </w:num>
  <w:num w:numId="4" w16cid:durableId="936715995">
    <w:abstractNumId w:val="5"/>
  </w:num>
  <w:num w:numId="5" w16cid:durableId="273482985">
    <w:abstractNumId w:val="4"/>
  </w:num>
  <w:num w:numId="6" w16cid:durableId="1787190839">
    <w:abstractNumId w:val="8"/>
  </w:num>
  <w:num w:numId="7" w16cid:durableId="1049301998">
    <w:abstractNumId w:val="3"/>
  </w:num>
  <w:num w:numId="8" w16cid:durableId="143009337">
    <w:abstractNumId w:val="2"/>
  </w:num>
  <w:num w:numId="9" w16cid:durableId="1069577013">
    <w:abstractNumId w:val="1"/>
  </w:num>
  <w:num w:numId="10" w16cid:durableId="1553737512">
    <w:abstractNumId w:val="0"/>
  </w:num>
  <w:num w:numId="11" w16cid:durableId="125046687">
    <w:abstractNumId w:val="57"/>
  </w:num>
  <w:num w:numId="12" w16cid:durableId="714039804">
    <w:abstractNumId w:val="31"/>
  </w:num>
  <w:num w:numId="13" w16cid:durableId="1960181784">
    <w:abstractNumId w:val="32"/>
  </w:num>
  <w:num w:numId="14" w16cid:durableId="2043674700">
    <w:abstractNumId w:val="21"/>
  </w:num>
  <w:num w:numId="15" w16cid:durableId="451899980">
    <w:abstractNumId w:val="22"/>
  </w:num>
  <w:num w:numId="16" w16cid:durableId="227619596">
    <w:abstractNumId w:val="25"/>
  </w:num>
  <w:num w:numId="17" w16cid:durableId="1628899730">
    <w:abstractNumId w:val="43"/>
  </w:num>
  <w:num w:numId="18" w16cid:durableId="1470979070">
    <w:abstractNumId w:val="50"/>
  </w:num>
  <w:num w:numId="19" w16cid:durableId="78916795">
    <w:abstractNumId w:val="45"/>
  </w:num>
  <w:num w:numId="20" w16cid:durableId="664362820">
    <w:abstractNumId w:val="12"/>
  </w:num>
  <w:num w:numId="21" w16cid:durableId="979068895">
    <w:abstractNumId w:val="44"/>
  </w:num>
  <w:num w:numId="22" w16cid:durableId="1686859806">
    <w:abstractNumId w:val="36"/>
  </w:num>
  <w:num w:numId="23" w16cid:durableId="1286305241">
    <w:abstractNumId w:val="13"/>
  </w:num>
  <w:num w:numId="24" w16cid:durableId="1664309679">
    <w:abstractNumId w:val="46"/>
  </w:num>
  <w:num w:numId="25" w16cid:durableId="106969537">
    <w:abstractNumId w:val="10"/>
  </w:num>
  <w:num w:numId="26" w16cid:durableId="1422919280">
    <w:abstractNumId w:val="47"/>
  </w:num>
  <w:num w:numId="27" w16cid:durableId="1716584879">
    <w:abstractNumId w:val="30"/>
  </w:num>
  <w:num w:numId="28" w16cid:durableId="1327904959">
    <w:abstractNumId w:val="56"/>
  </w:num>
  <w:num w:numId="29" w16cid:durableId="1366521451">
    <w:abstractNumId w:val="38"/>
  </w:num>
  <w:num w:numId="30" w16cid:durableId="313263357">
    <w:abstractNumId w:val="23"/>
  </w:num>
  <w:num w:numId="31" w16cid:durableId="823157553">
    <w:abstractNumId w:val="34"/>
  </w:num>
  <w:num w:numId="32" w16cid:durableId="2108693303">
    <w:abstractNumId w:val="48"/>
  </w:num>
  <w:num w:numId="33" w16cid:durableId="1554198708">
    <w:abstractNumId w:val="24"/>
  </w:num>
  <w:num w:numId="34" w16cid:durableId="1975327982">
    <w:abstractNumId w:val="18"/>
  </w:num>
  <w:num w:numId="35" w16cid:durableId="1640837167">
    <w:abstractNumId w:val="29"/>
  </w:num>
  <w:num w:numId="36" w16cid:durableId="1617830426">
    <w:abstractNumId w:val="42"/>
  </w:num>
  <w:num w:numId="37" w16cid:durableId="907301283">
    <w:abstractNumId w:val="17"/>
  </w:num>
  <w:num w:numId="38" w16cid:durableId="2082410229">
    <w:abstractNumId w:val="15"/>
  </w:num>
  <w:num w:numId="39" w16cid:durableId="1355570751">
    <w:abstractNumId w:val="49"/>
  </w:num>
  <w:num w:numId="40" w16cid:durableId="1422949235">
    <w:abstractNumId w:val="27"/>
  </w:num>
  <w:num w:numId="41" w16cid:durableId="1071193678">
    <w:abstractNumId w:val="28"/>
  </w:num>
  <w:num w:numId="42" w16cid:durableId="1438452690">
    <w:abstractNumId w:val="19"/>
  </w:num>
  <w:num w:numId="43" w16cid:durableId="1563061818">
    <w:abstractNumId w:val="11"/>
  </w:num>
  <w:num w:numId="44" w16cid:durableId="1805586699">
    <w:abstractNumId w:val="58"/>
  </w:num>
  <w:num w:numId="45" w16cid:durableId="449979743">
    <w:abstractNumId w:val="41"/>
  </w:num>
  <w:num w:numId="46" w16cid:durableId="2049448074">
    <w:abstractNumId w:val="26"/>
  </w:num>
  <w:num w:numId="47" w16cid:durableId="342439715">
    <w:abstractNumId w:val="55"/>
  </w:num>
  <w:num w:numId="48" w16cid:durableId="100296223">
    <w:abstractNumId w:val="16"/>
  </w:num>
  <w:num w:numId="49" w16cid:durableId="191694633">
    <w:abstractNumId w:val="14"/>
  </w:num>
  <w:num w:numId="50" w16cid:durableId="858277353">
    <w:abstractNumId w:val="35"/>
  </w:num>
  <w:num w:numId="51" w16cid:durableId="2118602611">
    <w:abstractNumId w:val="18"/>
  </w:num>
  <w:num w:numId="52" w16cid:durableId="935988675">
    <w:abstractNumId w:val="20"/>
  </w:num>
  <w:num w:numId="53" w16cid:durableId="1013844941">
    <w:abstractNumId w:val="51"/>
  </w:num>
  <w:num w:numId="54" w16cid:durableId="7685841">
    <w:abstractNumId w:val="54"/>
  </w:num>
  <w:num w:numId="55" w16cid:durableId="564680090">
    <w:abstractNumId w:val="33"/>
  </w:num>
  <w:num w:numId="56" w16cid:durableId="979530327">
    <w:abstractNumId w:val="39"/>
  </w:num>
  <w:num w:numId="57" w16cid:durableId="668823799">
    <w:abstractNumId w:val="40"/>
  </w:num>
  <w:num w:numId="58" w16cid:durableId="2037005289">
    <w:abstractNumId w:val="53"/>
  </w:num>
  <w:num w:numId="59" w16cid:durableId="869418500">
    <w:abstractNumId w:val="30"/>
  </w:num>
  <w:num w:numId="60" w16cid:durableId="1857377744">
    <w:abstractNumId w:val="37"/>
  </w:num>
  <w:num w:numId="61" w16cid:durableId="1898321750">
    <w:abstractNumId w:val="52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pos w:val="beneathText"/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30E"/>
    <w:rsid w:val="00000070"/>
    <w:rsid w:val="000004D7"/>
    <w:rsid w:val="00000522"/>
    <w:rsid w:val="00000536"/>
    <w:rsid w:val="00000B0E"/>
    <w:rsid w:val="000015B8"/>
    <w:rsid w:val="0000193D"/>
    <w:rsid w:val="000019CF"/>
    <w:rsid w:val="00001ED7"/>
    <w:rsid w:val="00002A6A"/>
    <w:rsid w:val="00002A72"/>
    <w:rsid w:val="00002B08"/>
    <w:rsid w:val="00002C45"/>
    <w:rsid w:val="000032CD"/>
    <w:rsid w:val="00003622"/>
    <w:rsid w:val="0000388E"/>
    <w:rsid w:val="000039B4"/>
    <w:rsid w:val="00003B3C"/>
    <w:rsid w:val="00003C16"/>
    <w:rsid w:val="000043E5"/>
    <w:rsid w:val="00005338"/>
    <w:rsid w:val="00005B57"/>
    <w:rsid w:val="00006BBA"/>
    <w:rsid w:val="00006DB4"/>
    <w:rsid w:val="00007198"/>
    <w:rsid w:val="0000737F"/>
    <w:rsid w:val="0001010E"/>
    <w:rsid w:val="000107F3"/>
    <w:rsid w:val="000108E8"/>
    <w:rsid w:val="00010B06"/>
    <w:rsid w:val="00011E95"/>
    <w:rsid w:val="000123FE"/>
    <w:rsid w:val="00012BE3"/>
    <w:rsid w:val="00012DD4"/>
    <w:rsid w:val="00013A3E"/>
    <w:rsid w:val="00013CDD"/>
    <w:rsid w:val="00014344"/>
    <w:rsid w:val="00014435"/>
    <w:rsid w:val="0001443F"/>
    <w:rsid w:val="00014C5E"/>
    <w:rsid w:val="0001524A"/>
    <w:rsid w:val="00015E1A"/>
    <w:rsid w:val="00016077"/>
    <w:rsid w:val="000160A3"/>
    <w:rsid w:val="00016AF2"/>
    <w:rsid w:val="00016CB0"/>
    <w:rsid w:val="00016D3C"/>
    <w:rsid w:val="000176A8"/>
    <w:rsid w:val="00017871"/>
    <w:rsid w:val="000178A2"/>
    <w:rsid w:val="00017E49"/>
    <w:rsid w:val="00020012"/>
    <w:rsid w:val="00020018"/>
    <w:rsid w:val="00020D2C"/>
    <w:rsid w:val="00020D8A"/>
    <w:rsid w:val="00021017"/>
    <w:rsid w:val="00021548"/>
    <w:rsid w:val="000217F5"/>
    <w:rsid w:val="0002185F"/>
    <w:rsid w:val="00021A57"/>
    <w:rsid w:val="00022396"/>
    <w:rsid w:val="00022DB0"/>
    <w:rsid w:val="00023EE9"/>
    <w:rsid w:val="00024D07"/>
    <w:rsid w:val="000250AC"/>
    <w:rsid w:val="00025165"/>
    <w:rsid w:val="0002529E"/>
    <w:rsid w:val="000257D9"/>
    <w:rsid w:val="0002595A"/>
    <w:rsid w:val="000263ED"/>
    <w:rsid w:val="000264A2"/>
    <w:rsid w:val="00026ACC"/>
    <w:rsid w:val="00026F85"/>
    <w:rsid w:val="00027004"/>
    <w:rsid w:val="000272C3"/>
    <w:rsid w:val="000277E8"/>
    <w:rsid w:val="000279FB"/>
    <w:rsid w:val="00027D69"/>
    <w:rsid w:val="0003098B"/>
    <w:rsid w:val="00030A54"/>
    <w:rsid w:val="00030D61"/>
    <w:rsid w:val="000318CE"/>
    <w:rsid w:val="00031C3B"/>
    <w:rsid w:val="00031D4F"/>
    <w:rsid w:val="00031FD7"/>
    <w:rsid w:val="000321CD"/>
    <w:rsid w:val="000322C9"/>
    <w:rsid w:val="00032C7F"/>
    <w:rsid w:val="00033541"/>
    <w:rsid w:val="0003355C"/>
    <w:rsid w:val="00034254"/>
    <w:rsid w:val="000343BA"/>
    <w:rsid w:val="00034827"/>
    <w:rsid w:val="00035876"/>
    <w:rsid w:val="0003593F"/>
    <w:rsid w:val="00035C2B"/>
    <w:rsid w:val="00036004"/>
    <w:rsid w:val="00036150"/>
    <w:rsid w:val="000362E2"/>
    <w:rsid w:val="00036AA5"/>
    <w:rsid w:val="0003792E"/>
    <w:rsid w:val="000402CD"/>
    <w:rsid w:val="000404D4"/>
    <w:rsid w:val="0004055C"/>
    <w:rsid w:val="000408FF"/>
    <w:rsid w:val="0004196F"/>
    <w:rsid w:val="000426E5"/>
    <w:rsid w:val="00042C85"/>
    <w:rsid w:val="00042ED9"/>
    <w:rsid w:val="00043265"/>
    <w:rsid w:val="00043390"/>
    <w:rsid w:val="000442F7"/>
    <w:rsid w:val="000447B8"/>
    <w:rsid w:val="000454AB"/>
    <w:rsid w:val="00045EFC"/>
    <w:rsid w:val="00045F38"/>
    <w:rsid w:val="000461C6"/>
    <w:rsid w:val="00046612"/>
    <w:rsid w:val="00047537"/>
    <w:rsid w:val="0004794D"/>
    <w:rsid w:val="00047ABE"/>
    <w:rsid w:val="0004947E"/>
    <w:rsid w:val="0005026D"/>
    <w:rsid w:val="00050AD9"/>
    <w:rsid w:val="00050F51"/>
    <w:rsid w:val="00051037"/>
    <w:rsid w:val="00051736"/>
    <w:rsid w:val="0005192E"/>
    <w:rsid w:val="00051B8C"/>
    <w:rsid w:val="000521F3"/>
    <w:rsid w:val="00052A9E"/>
    <w:rsid w:val="000532AB"/>
    <w:rsid w:val="00053B26"/>
    <w:rsid w:val="00054705"/>
    <w:rsid w:val="00054D76"/>
    <w:rsid w:val="00055B02"/>
    <w:rsid w:val="000569DA"/>
    <w:rsid w:val="0005761A"/>
    <w:rsid w:val="00057B60"/>
    <w:rsid w:val="00057F7E"/>
    <w:rsid w:val="00060287"/>
    <w:rsid w:val="0006089E"/>
    <w:rsid w:val="00060C5D"/>
    <w:rsid w:val="00060D17"/>
    <w:rsid w:val="0006116C"/>
    <w:rsid w:val="000612D5"/>
    <w:rsid w:val="0006155F"/>
    <w:rsid w:val="000616EB"/>
    <w:rsid w:val="00061FA6"/>
    <w:rsid w:val="00062CA1"/>
    <w:rsid w:val="00064814"/>
    <w:rsid w:val="00064965"/>
    <w:rsid w:val="00065AD3"/>
    <w:rsid w:val="000661E5"/>
    <w:rsid w:val="000662E6"/>
    <w:rsid w:val="000663D6"/>
    <w:rsid w:val="00066522"/>
    <w:rsid w:val="0006661F"/>
    <w:rsid w:val="00066E29"/>
    <w:rsid w:val="0006786A"/>
    <w:rsid w:val="000679DA"/>
    <w:rsid w:val="000708F5"/>
    <w:rsid w:val="0007172E"/>
    <w:rsid w:val="0007173E"/>
    <w:rsid w:val="00071BF1"/>
    <w:rsid w:val="00071D6B"/>
    <w:rsid w:val="00071F11"/>
    <w:rsid w:val="000725B4"/>
    <w:rsid w:val="00072838"/>
    <w:rsid w:val="00074B84"/>
    <w:rsid w:val="000757F2"/>
    <w:rsid w:val="00075970"/>
    <w:rsid w:val="00075E07"/>
    <w:rsid w:val="00075F2A"/>
    <w:rsid w:val="00076F11"/>
    <w:rsid w:val="00080321"/>
    <w:rsid w:val="00080934"/>
    <w:rsid w:val="00081306"/>
    <w:rsid w:val="00082262"/>
    <w:rsid w:val="0008257A"/>
    <w:rsid w:val="0008327D"/>
    <w:rsid w:val="00083AE2"/>
    <w:rsid w:val="0008439F"/>
    <w:rsid w:val="0008464F"/>
    <w:rsid w:val="000850F7"/>
    <w:rsid w:val="00085646"/>
    <w:rsid w:val="00085F8D"/>
    <w:rsid w:val="00087019"/>
    <w:rsid w:val="00087E58"/>
    <w:rsid w:val="00090A9F"/>
    <w:rsid w:val="00090B6D"/>
    <w:rsid w:val="000911D6"/>
    <w:rsid w:val="00091894"/>
    <w:rsid w:val="00092618"/>
    <w:rsid w:val="00092905"/>
    <w:rsid w:val="00092956"/>
    <w:rsid w:val="000935CF"/>
    <w:rsid w:val="00093CB9"/>
    <w:rsid w:val="0009450B"/>
    <w:rsid w:val="0009463D"/>
    <w:rsid w:val="0009499E"/>
    <w:rsid w:val="00094AD0"/>
    <w:rsid w:val="000953F4"/>
    <w:rsid w:val="00095B0A"/>
    <w:rsid w:val="00095C72"/>
    <w:rsid w:val="00096202"/>
    <w:rsid w:val="00096770"/>
    <w:rsid w:val="00096DBE"/>
    <w:rsid w:val="00097169"/>
    <w:rsid w:val="000971D2"/>
    <w:rsid w:val="000974B7"/>
    <w:rsid w:val="000A0CCA"/>
    <w:rsid w:val="000A0E48"/>
    <w:rsid w:val="000A145D"/>
    <w:rsid w:val="000A14BD"/>
    <w:rsid w:val="000A165F"/>
    <w:rsid w:val="000A28AE"/>
    <w:rsid w:val="000A2AFA"/>
    <w:rsid w:val="000A2CC8"/>
    <w:rsid w:val="000A3165"/>
    <w:rsid w:val="000A31C4"/>
    <w:rsid w:val="000A34C7"/>
    <w:rsid w:val="000A3504"/>
    <w:rsid w:val="000A3793"/>
    <w:rsid w:val="000A37FE"/>
    <w:rsid w:val="000A4806"/>
    <w:rsid w:val="000A5333"/>
    <w:rsid w:val="000A58C2"/>
    <w:rsid w:val="000A6BAE"/>
    <w:rsid w:val="000A6D17"/>
    <w:rsid w:val="000A7199"/>
    <w:rsid w:val="000A72BD"/>
    <w:rsid w:val="000A7330"/>
    <w:rsid w:val="000A75A8"/>
    <w:rsid w:val="000A770B"/>
    <w:rsid w:val="000A7D2E"/>
    <w:rsid w:val="000B013C"/>
    <w:rsid w:val="000B0EDC"/>
    <w:rsid w:val="000B19CD"/>
    <w:rsid w:val="000B1A2D"/>
    <w:rsid w:val="000B2436"/>
    <w:rsid w:val="000B265B"/>
    <w:rsid w:val="000B2DF9"/>
    <w:rsid w:val="000B2EF7"/>
    <w:rsid w:val="000B347E"/>
    <w:rsid w:val="000B41E6"/>
    <w:rsid w:val="000B471E"/>
    <w:rsid w:val="000B5060"/>
    <w:rsid w:val="000B5559"/>
    <w:rsid w:val="000B5588"/>
    <w:rsid w:val="000B589E"/>
    <w:rsid w:val="000B5A3F"/>
    <w:rsid w:val="000B5ABC"/>
    <w:rsid w:val="000B5F1B"/>
    <w:rsid w:val="000B6344"/>
    <w:rsid w:val="000B6849"/>
    <w:rsid w:val="000B6E39"/>
    <w:rsid w:val="000B6E4B"/>
    <w:rsid w:val="000B74C6"/>
    <w:rsid w:val="000B7681"/>
    <w:rsid w:val="000B7780"/>
    <w:rsid w:val="000C05DE"/>
    <w:rsid w:val="000C0A2B"/>
    <w:rsid w:val="000C0C4F"/>
    <w:rsid w:val="000C15D9"/>
    <w:rsid w:val="000C2107"/>
    <w:rsid w:val="000C213A"/>
    <w:rsid w:val="000C2158"/>
    <w:rsid w:val="000C21AD"/>
    <w:rsid w:val="000C3AE3"/>
    <w:rsid w:val="000C4155"/>
    <w:rsid w:val="000C4612"/>
    <w:rsid w:val="000C5AEC"/>
    <w:rsid w:val="000C5C42"/>
    <w:rsid w:val="000C72BD"/>
    <w:rsid w:val="000C7D22"/>
    <w:rsid w:val="000D0454"/>
    <w:rsid w:val="000D049C"/>
    <w:rsid w:val="000D05A2"/>
    <w:rsid w:val="000D0EDE"/>
    <w:rsid w:val="000D118F"/>
    <w:rsid w:val="000D166D"/>
    <w:rsid w:val="000D1797"/>
    <w:rsid w:val="000D1A86"/>
    <w:rsid w:val="000D1D9E"/>
    <w:rsid w:val="000D2BA4"/>
    <w:rsid w:val="000D300F"/>
    <w:rsid w:val="000D306F"/>
    <w:rsid w:val="000D32BD"/>
    <w:rsid w:val="000D378E"/>
    <w:rsid w:val="000D4BDE"/>
    <w:rsid w:val="000D4BFC"/>
    <w:rsid w:val="000D5932"/>
    <w:rsid w:val="000D60F4"/>
    <w:rsid w:val="000D6DFB"/>
    <w:rsid w:val="000D7044"/>
    <w:rsid w:val="000D70F7"/>
    <w:rsid w:val="000D74CF"/>
    <w:rsid w:val="000D7EF6"/>
    <w:rsid w:val="000E04B0"/>
    <w:rsid w:val="000E0F18"/>
    <w:rsid w:val="000E1739"/>
    <w:rsid w:val="000E1953"/>
    <w:rsid w:val="000E1990"/>
    <w:rsid w:val="000E19CA"/>
    <w:rsid w:val="000E1C1E"/>
    <w:rsid w:val="000E2378"/>
    <w:rsid w:val="000E24B8"/>
    <w:rsid w:val="000E4559"/>
    <w:rsid w:val="000E48EA"/>
    <w:rsid w:val="000E497F"/>
    <w:rsid w:val="000E4C4D"/>
    <w:rsid w:val="000E534D"/>
    <w:rsid w:val="000E53AA"/>
    <w:rsid w:val="000E5454"/>
    <w:rsid w:val="000E58A8"/>
    <w:rsid w:val="000E6785"/>
    <w:rsid w:val="000E732A"/>
    <w:rsid w:val="000E76B0"/>
    <w:rsid w:val="000E7D4B"/>
    <w:rsid w:val="000F0152"/>
    <w:rsid w:val="000F0166"/>
    <w:rsid w:val="000F0180"/>
    <w:rsid w:val="000F0D54"/>
    <w:rsid w:val="000F116F"/>
    <w:rsid w:val="000F1B89"/>
    <w:rsid w:val="000F2045"/>
    <w:rsid w:val="000F2461"/>
    <w:rsid w:val="000F26CB"/>
    <w:rsid w:val="000F2F72"/>
    <w:rsid w:val="000F3091"/>
    <w:rsid w:val="000F36F3"/>
    <w:rsid w:val="000F3C4C"/>
    <w:rsid w:val="000F514C"/>
    <w:rsid w:val="000F577F"/>
    <w:rsid w:val="000F5792"/>
    <w:rsid w:val="000F5EB6"/>
    <w:rsid w:val="000F64F5"/>
    <w:rsid w:val="000F686E"/>
    <w:rsid w:val="000F6A7C"/>
    <w:rsid w:val="000F70DB"/>
    <w:rsid w:val="000F73E7"/>
    <w:rsid w:val="000F75BF"/>
    <w:rsid w:val="000F77BF"/>
    <w:rsid w:val="000F7FCA"/>
    <w:rsid w:val="00100A5C"/>
    <w:rsid w:val="00101336"/>
    <w:rsid w:val="00101EC6"/>
    <w:rsid w:val="00101F54"/>
    <w:rsid w:val="00102278"/>
    <w:rsid w:val="00102388"/>
    <w:rsid w:val="0010267E"/>
    <w:rsid w:val="00102B5A"/>
    <w:rsid w:val="001036E5"/>
    <w:rsid w:val="00103971"/>
    <w:rsid w:val="00103AD1"/>
    <w:rsid w:val="00103CD9"/>
    <w:rsid w:val="00104676"/>
    <w:rsid w:val="00104986"/>
    <w:rsid w:val="00104E18"/>
    <w:rsid w:val="00104F3A"/>
    <w:rsid w:val="0010561F"/>
    <w:rsid w:val="00105716"/>
    <w:rsid w:val="00105975"/>
    <w:rsid w:val="00106048"/>
    <w:rsid w:val="00106250"/>
    <w:rsid w:val="0010635E"/>
    <w:rsid w:val="001064A8"/>
    <w:rsid w:val="001068EC"/>
    <w:rsid w:val="001069C7"/>
    <w:rsid w:val="00107254"/>
    <w:rsid w:val="00107CAA"/>
    <w:rsid w:val="00110E01"/>
    <w:rsid w:val="00110F00"/>
    <w:rsid w:val="001110E5"/>
    <w:rsid w:val="001118B0"/>
    <w:rsid w:val="00111C98"/>
    <w:rsid w:val="00112A57"/>
    <w:rsid w:val="00112D2B"/>
    <w:rsid w:val="00113296"/>
    <w:rsid w:val="00113D88"/>
    <w:rsid w:val="001143A6"/>
    <w:rsid w:val="00114AC9"/>
    <w:rsid w:val="00114ADC"/>
    <w:rsid w:val="00114BFA"/>
    <w:rsid w:val="00114DDC"/>
    <w:rsid w:val="00115293"/>
    <w:rsid w:val="001154E4"/>
    <w:rsid w:val="001155E0"/>
    <w:rsid w:val="0011585A"/>
    <w:rsid w:val="001160B0"/>
    <w:rsid w:val="0011678E"/>
    <w:rsid w:val="00116A14"/>
    <w:rsid w:val="001172FD"/>
    <w:rsid w:val="00117B56"/>
    <w:rsid w:val="001220CD"/>
    <w:rsid w:val="00122816"/>
    <w:rsid w:val="0012321D"/>
    <w:rsid w:val="0012323F"/>
    <w:rsid w:val="001240A8"/>
    <w:rsid w:val="0012451C"/>
    <w:rsid w:val="00125D1A"/>
    <w:rsid w:val="00125FAC"/>
    <w:rsid w:val="001261FC"/>
    <w:rsid w:val="00126209"/>
    <w:rsid w:val="00126C3D"/>
    <w:rsid w:val="00127EB4"/>
    <w:rsid w:val="00127F13"/>
    <w:rsid w:val="00130134"/>
    <w:rsid w:val="00130803"/>
    <w:rsid w:val="00130D72"/>
    <w:rsid w:val="00130F77"/>
    <w:rsid w:val="0013165E"/>
    <w:rsid w:val="0013168D"/>
    <w:rsid w:val="00131746"/>
    <w:rsid w:val="0013231C"/>
    <w:rsid w:val="00132CC9"/>
    <w:rsid w:val="00133667"/>
    <w:rsid w:val="0013389A"/>
    <w:rsid w:val="001343EF"/>
    <w:rsid w:val="00134D59"/>
    <w:rsid w:val="00135483"/>
    <w:rsid w:val="00135562"/>
    <w:rsid w:val="00136E08"/>
    <w:rsid w:val="00140E80"/>
    <w:rsid w:val="00141315"/>
    <w:rsid w:val="001413F8"/>
    <w:rsid w:val="00142940"/>
    <w:rsid w:val="00144072"/>
    <w:rsid w:val="00144B02"/>
    <w:rsid w:val="00145656"/>
    <w:rsid w:val="00145884"/>
    <w:rsid w:val="00145A92"/>
    <w:rsid w:val="00145BDC"/>
    <w:rsid w:val="00146E01"/>
    <w:rsid w:val="001478E1"/>
    <w:rsid w:val="00147AF9"/>
    <w:rsid w:val="00147AFB"/>
    <w:rsid w:val="00147E11"/>
    <w:rsid w:val="001502DC"/>
    <w:rsid w:val="00150742"/>
    <w:rsid w:val="0015143E"/>
    <w:rsid w:val="00151495"/>
    <w:rsid w:val="00151B4C"/>
    <w:rsid w:val="001521FF"/>
    <w:rsid w:val="0015234C"/>
    <w:rsid w:val="001526A6"/>
    <w:rsid w:val="00152E04"/>
    <w:rsid w:val="00153BE7"/>
    <w:rsid w:val="001543C4"/>
    <w:rsid w:val="00154892"/>
    <w:rsid w:val="00155036"/>
    <w:rsid w:val="001552DF"/>
    <w:rsid w:val="001562D0"/>
    <w:rsid w:val="0015648A"/>
    <w:rsid w:val="00156C53"/>
    <w:rsid w:val="00156DE8"/>
    <w:rsid w:val="001575E2"/>
    <w:rsid w:val="0015760C"/>
    <w:rsid w:val="001602E3"/>
    <w:rsid w:val="00160C0C"/>
    <w:rsid w:val="001612F3"/>
    <w:rsid w:val="0016181C"/>
    <w:rsid w:val="00161DF7"/>
    <w:rsid w:val="00162B38"/>
    <w:rsid w:val="00162D4E"/>
    <w:rsid w:val="00163DEC"/>
    <w:rsid w:val="00164C46"/>
    <w:rsid w:val="00165009"/>
    <w:rsid w:val="00165025"/>
    <w:rsid w:val="00165C1B"/>
    <w:rsid w:val="001664A2"/>
    <w:rsid w:val="001669D9"/>
    <w:rsid w:val="00166B6F"/>
    <w:rsid w:val="00166B73"/>
    <w:rsid w:val="00167015"/>
    <w:rsid w:val="0016729C"/>
    <w:rsid w:val="00167964"/>
    <w:rsid w:val="00170521"/>
    <w:rsid w:val="00170800"/>
    <w:rsid w:val="00170E90"/>
    <w:rsid w:val="00172C4E"/>
    <w:rsid w:val="00172D06"/>
    <w:rsid w:val="0017615B"/>
    <w:rsid w:val="0017635F"/>
    <w:rsid w:val="00176F13"/>
    <w:rsid w:val="0017732E"/>
    <w:rsid w:val="00177F4F"/>
    <w:rsid w:val="00180197"/>
    <w:rsid w:val="001806D9"/>
    <w:rsid w:val="00181D08"/>
    <w:rsid w:val="00181E33"/>
    <w:rsid w:val="001824E1"/>
    <w:rsid w:val="00182961"/>
    <w:rsid w:val="00182B3B"/>
    <w:rsid w:val="001834B5"/>
    <w:rsid w:val="00183891"/>
    <w:rsid w:val="0018389F"/>
    <w:rsid w:val="00184495"/>
    <w:rsid w:val="001844DA"/>
    <w:rsid w:val="00184D1F"/>
    <w:rsid w:val="001853A9"/>
    <w:rsid w:val="00185CCF"/>
    <w:rsid w:val="0018656D"/>
    <w:rsid w:val="00186917"/>
    <w:rsid w:val="00186E3A"/>
    <w:rsid w:val="00190526"/>
    <w:rsid w:val="00190557"/>
    <w:rsid w:val="00190F58"/>
    <w:rsid w:val="001912E1"/>
    <w:rsid w:val="001913FA"/>
    <w:rsid w:val="00191735"/>
    <w:rsid w:val="00191945"/>
    <w:rsid w:val="00191968"/>
    <w:rsid w:val="00193101"/>
    <w:rsid w:val="001931FF"/>
    <w:rsid w:val="0019383B"/>
    <w:rsid w:val="00193956"/>
    <w:rsid w:val="0019439C"/>
    <w:rsid w:val="001943BE"/>
    <w:rsid w:val="001946B6"/>
    <w:rsid w:val="00194796"/>
    <w:rsid w:val="001950FA"/>
    <w:rsid w:val="00195918"/>
    <w:rsid w:val="00195E39"/>
    <w:rsid w:val="001961A8"/>
    <w:rsid w:val="00196993"/>
    <w:rsid w:val="0019765C"/>
    <w:rsid w:val="001A0558"/>
    <w:rsid w:val="001A0748"/>
    <w:rsid w:val="001A1CC8"/>
    <w:rsid w:val="001A1DA5"/>
    <w:rsid w:val="001A1F0D"/>
    <w:rsid w:val="001A2AF8"/>
    <w:rsid w:val="001A3CE5"/>
    <w:rsid w:val="001A459B"/>
    <w:rsid w:val="001A485A"/>
    <w:rsid w:val="001A50AB"/>
    <w:rsid w:val="001A5317"/>
    <w:rsid w:val="001A5399"/>
    <w:rsid w:val="001A635D"/>
    <w:rsid w:val="001A6543"/>
    <w:rsid w:val="001A6A3C"/>
    <w:rsid w:val="001A7429"/>
    <w:rsid w:val="001A742D"/>
    <w:rsid w:val="001A74F0"/>
    <w:rsid w:val="001B1011"/>
    <w:rsid w:val="001B1EB8"/>
    <w:rsid w:val="001B2637"/>
    <w:rsid w:val="001B2E83"/>
    <w:rsid w:val="001B39F8"/>
    <w:rsid w:val="001B4848"/>
    <w:rsid w:val="001B4900"/>
    <w:rsid w:val="001B6049"/>
    <w:rsid w:val="001B66D1"/>
    <w:rsid w:val="001B6732"/>
    <w:rsid w:val="001B6784"/>
    <w:rsid w:val="001B7409"/>
    <w:rsid w:val="001B7AAA"/>
    <w:rsid w:val="001B7D09"/>
    <w:rsid w:val="001B7D8F"/>
    <w:rsid w:val="001C0057"/>
    <w:rsid w:val="001C02BD"/>
    <w:rsid w:val="001C04D0"/>
    <w:rsid w:val="001C091C"/>
    <w:rsid w:val="001C1226"/>
    <w:rsid w:val="001C1316"/>
    <w:rsid w:val="001C1A68"/>
    <w:rsid w:val="001C1F56"/>
    <w:rsid w:val="001C21FD"/>
    <w:rsid w:val="001C22D2"/>
    <w:rsid w:val="001C2A2C"/>
    <w:rsid w:val="001C3539"/>
    <w:rsid w:val="001C38CB"/>
    <w:rsid w:val="001C3A51"/>
    <w:rsid w:val="001C3E18"/>
    <w:rsid w:val="001C44D4"/>
    <w:rsid w:val="001C4A59"/>
    <w:rsid w:val="001C5359"/>
    <w:rsid w:val="001C58AB"/>
    <w:rsid w:val="001C5B3E"/>
    <w:rsid w:val="001C7473"/>
    <w:rsid w:val="001C7D1D"/>
    <w:rsid w:val="001D0457"/>
    <w:rsid w:val="001D05A9"/>
    <w:rsid w:val="001D0FB2"/>
    <w:rsid w:val="001D1010"/>
    <w:rsid w:val="001D10DF"/>
    <w:rsid w:val="001D15FD"/>
    <w:rsid w:val="001D1684"/>
    <w:rsid w:val="001D20B0"/>
    <w:rsid w:val="001D25E8"/>
    <w:rsid w:val="001D311C"/>
    <w:rsid w:val="001D3C1C"/>
    <w:rsid w:val="001D3EAA"/>
    <w:rsid w:val="001D415F"/>
    <w:rsid w:val="001D42EC"/>
    <w:rsid w:val="001D4723"/>
    <w:rsid w:val="001D48B2"/>
    <w:rsid w:val="001D49C4"/>
    <w:rsid w:val="001D4EFF"/>
    <w:rsid w:val="001D4FFF"/>
    <w:rsid w:val="001D5148"/>
    <w:rsid w:val="001D5903"/>
    <w:rsid w:val="001D598F"/>
    <w:rsid w:val="001D6173"/>
    <w:rsid w:val="001D62F7"/>
    <w:rsid w:val="001D63B1"/>
    <w:rsid w:val="001D70A2"/>
    <w:rsid w:val="001E00EB"/>
    <w:rsid w:val="001E044C"/>
    <w:rsid w:val="001E0699"/>
    <w:rsid w:val="001E0881"/>
    <w:rsid w:val="001E1F07"/>
    <w:rsid w:val="001E22ED"/>
    <w:rsid w:val="001E23A5"/>
    <w:rsid w:val="001E23B6"/>
    <w:rsid w:val="001E2CA3"/>
    <w:rsid w:val="001E3558"/>
    <w:rsid w:val="001E3593"/>
    <w:rsid w:val="001E368E"/>
    <w:rsid w:val="001E36A7"/>
    <w:rsid w:val="001E3A4F"/>
    <w:rsid w:val="001E3AAD"/>
    <w:rsid w:val="001E436B"/>
    <w:rsid w:val="001E4513"/>
    <w:rsid w:val="001E48E5"/>
    <w:rsid w:val="001E4D86"/>
    <w:rsid w:val="001E53F8"/>
    <w:rsid w:val="001E601B"/>
    <w:rsid w:val="001E700E"/>
    <w:rsid w:val="001E73D7"/>
    <w:rsid w:val="001E7773"/>
    <w:rsid w:val="001E7F3E"/>
    <w:rsid w:val="001F029C"/>
    <w:rsid w:val="001F065D"/>
    <w:rsid w:val="001F0FED"/>
    <w:rsid w:val="001F1233"/>
    <w:rsid w:val="001F176C"/>
    <w:rsid w:val="001F1A23"/>
    <w:rsid w:val="001F1B25"/>
    <w:rsid w:val="001F1E05"/>
    <w:rsid w:val="001F2317"/>
    <w:rsid w:val="001F2EA7"/>
    <w:rsid w:val="001F328B"/>
    <w:rsid w:val="001F3780"/>
    <w:rsid w:val="001F39A4"/>
    <w:rsid w:val="001F447A"/>
    <w:rsid w:val="001F4704"/>
    <w:rsid w:val="001F48D0"/>
    <w:rsid w:val="001F5231"/>
    <w:rsid w:val="001F63B4"/>
    <w:rsid w:val="001F67C9"/>
    <w:rsid w:val="001F7399"/>
    <w:rsid w:val="001F7852"/>
    <w:rsid w:val="0020017C"/>
    <w:rsid w:val="002004A0"/>
    <w:rsid w:val="00203973"/>
    <w:rsid w:val="00204163"/>
    <w:rsid w:val="0020435D"/>
    <w:rsid w:val="00204995"/>
    <w:rsid w:val="002052D4"/>
    <w:rsid w:val="00205849"/>
    <w:rsid w:val="00205A27"/>
    <w:rsid w:val="00205D51"/>
    <w:rsid w:val="00205F43"/>
    <w:rsid w:val="002063AC"/>
    <w:rsid w:val="002066AB"/>
    <w:rsid w:val="002072D7"/>
    <w:rsid w:val="00207404"/>
    <w:rsid w:val="00207B03"/>
    <w:rsid w:val="00210D47"/>
    <w:rsid w:val="00210EF3"/>
    <w:rsid w:val="00212319"/>
    <w:rsid w:val="00212382"/>
    <w:rsid w:val="00212F24"/>
    <w:rsid w:val="00213142"/>
    <w:rsid w:val="002133F1"/>
    <w:rsid w:val="00213D49"/>
    <w:rsid w:val="00214048"/>
    <w:rsid w:val="002141B0"/>
    <w:rsid w:val="002149E0"/>
    <w:rsid w:val="00214CC3"/>
    <w:rsid w:val="002154E5"/>
    <w:rsid w:val="00216202"/>
    <w:rsid w:val="0021630D"/>
    <w:rsid w:val="002165C3"/>
    <w:rsid w:val="0021683A"/>
    <w:rsid w:val="002170E0"/>
    <w:rsid w:val="00217E72"/>
    <w:rsid w:val="002200B1"/>
    <w:rsid w:val="002201EE"/>
    <w:rsid w:val="00220508"/>
    <w:rsid w:val="00220838"/>
    <w:rsid w:val="002211FB"/>
    <w:rsid w:val="0022187F"/>
    <w:rsid w:val="002219AA"/>
    <w:rsid w:val="00221AA0"/>
    <w:rsid w:val="00221C89"/>
    <w:rsid w:val="002220AA"/>
    <w:rsid w:val="002226ED"/>
    <w:rsid w:val="00222B46"/>
    <w:rsid w:val="00222D0D"/>
    <w:rsid w:val="00222DCF"/>
    <w:rsid w:val="00223FE5"/>
    <w:rsid w:val="00224285"/>
    <w:rsid w:val="00224553"/>
    <w:rsid w:val="00224EF7"/>
    <w:rsid w:val="002255D1"/>
    <w:rsid w:val="002259DB"/>
    <w:rsid w:val="00225BE3"/>
    <w:rsid w:val="0022781E"/>
    <w:rsid w:val="00227B6A"/>
    <w:rsid w:val="00227B9F"/>
    <w:rsid w:val="00227CCA"/>
    <w:rsid w:val="0023088B"/>
    <w:rsid w:val="00231088"/>
    <w:rsid w:val="002312A8"/>
    <w:rsid w:val="002314CA"/>
    <w:rsid w:val="002317F6"/>
    <w:rsid w:val="00231ED7"/>
    <w:rsid w:val="00232033"/>
    <w:rsid w:val="00232353"/>
    <w:rsid w:val="0023251F"/>
    <w:rsid w:val="00232E51"/>
    <w:rsid w:val="0023314A"/>
    <w:rsid w:val="00233232"/>
    <w:rsid w:val="002332C9"/>
    <w:rsid w:val="00233A0A"/>
    <w:rsid w:val="00233D48"/>
    <w:rsid w:val="00233F1E"/>
    <w:rsid w:val="002345BE"/>
    <w:rsid w:val="002350F5"/>
    <w:rsid w:val="002353DD"/>
    <w:rsid w:val="0023593A"/>
    <w:rsid w:val="00235C77"/>
    <w:rsid w:val="00235ED9"/>
    <w:rsid w:val="0023697E"/>
    <w:rsid w:val="00236B29"/>
    <w:rsid w:val="002375C5"/>
    <w:rsid w:val="00237B69"/>
    <w:rsid w:val="002400FC"/>
    <w:rsid w:val="00240A18"/>
    <w:rsid w:val="00241807"/>
    <w:rsid w:val="002421E1"/>
    <w:rsid w:val="00242350"/>
    <w:rsid w:val="002428AA"/>
    <w:rsid w:val="002429CC"/>
    <w:rsid w:val="002432BA"/>
    <w:rsid w:val="00243C1F"/>
    <w:rsid w:val="0024407D"/>
    <w:rsid w:val="00245DC6"/>
    <w:rsid w:val="00246084"/>
    <w:rsid w:val="0024624B"/>
    <w:rsid w:val="002462F9"/>
    <w:rsid w:val="00246378"/>
    <w:rsid w:val="00246C8C"/>
    <w:rsid w:val="00246ED1"/>
    <w:rsid w:val="00246FDA"/>
    <w:rsid w:val="002476DB"/>
    <w:rsid w:val="00247787"/>
    <w:rsid w:val="00247903"/>
    <w:rsid w:val="00247A38"/>
    <w:rsid w:val="00247AC9"/>
    <w:rsid w:val="00247AE8"/>
    <w:rsid w:val="00251563"/>
    <w:rsid w:val="00251694"/>
    <w:rsid w:val="00251C6D"/>
    <w:rsid w:val="00251F78"/>
    <w:rsid w:val="00252876"/>
    <w:rsid w:val="002539BD"/>
    <w:rsid w:val="00253B93"/>
    <w:rsid w:val="00253BD7"/>
    <w:rsid w:val="002542BC"/>
    <w:rsid w:val="002543FB"/>
    <w:rsid w:val="00254735"/>
    <w:rsid w:val="00254C27"/>
    <w:rsid w:val="00254CF1"/>
    <w:rsid w:val="00255D1C"/>
    <w:rsid w:val="00256262"/>
    <w:rsid w:val="002577EC"/>
    <w:rsid w:val="00260218"/>
    <w:rsid w:val="002602AF"/>
    <w:rsid w:val="002609DB"/>
    <w:rsid w:val="00261269"/>
    <w:rsid w:val="00261C96"/>
    <w:rsid w:val="002628FE"/>
    <w:rsid w:val="00264BAA"/>
    <w:rsid w:val="002651ED"/>
    <w:rsid w:val="0026527F"/>
    <w:rsid w:val="00265BB2"/>
    <w:rsid w:val="00265F06"/>
    <w:rsid w:val="0026600B"/>
    <w:rsid w:val="00266433"/>
    <w:rsid w:val="00266FC7"/>
    <w:rsid w:val="00267258"/>
    <w:rsid w:val="002674C2"/>
    <w:rsid w:val="00267FB5"/>
    <w:rsid w:val="0027055A"/>
    <w:rsid w:val="002710C4"/>
    <w:rsid w:val="002714BD"/>
    <w:rsid w:val="00271514"/>
    <w:rsid w:val="00271F4A"/>
    <w:rsid w:val="00271FF6"/>
    <w:rsid w:val="002728A3"/>
    <w:rsid w:val="00272DC8"/>
    <w:rsid w:val="002730B8"/>
    <w:rsid w:val="0027371B"/>
    <w:rsid w:val="00273955"/>
    <w:rsid w:val="00273D33"/>
    <w:rsid w:val="00274045"/>
    <w:rsid w:val="0027424D"/>
    <w:rsid w:val="00274A31"/>
    <w:rsid w:val="00274E0A"/>
    <w:rsid w:val="00275A1B"/>
    <w:rsid w:val="00276307"/>
    <w:rsid w:val="0027689D"/>
    <w:rsid w:val="00276A3E"/>
    <w:rsid w:val="0027729A"/>
    <w:rsid w:val="00277357"/>
    <w:rsid w:val="00277D54"/>
    <w:rsid w:val="002803E6"/>
    <w:rsid w:val="00280E08"/>
    <w:rsid w:val="00281389"/>
    <w:rsid w:val="0028153D"/>
    <w:rsid w:val="0028187C"/>
    <w:rsid w:val="00281D0F"/>
    <w:rsid w:val="0028234D"/>
    <w:rsid w:val="00282439"/>
    <w:rsid w:val="00283515"/>
    <w:rsid w:val="0028408C"/>
    <w:rsid w:val="0028415C"/>
    <w:rsid w:val="00285211"/>
    <w:rsid w:val="002858D6"/>
    <w:rsid w:val="00285A5A"/>
    <w:rsid w:val="0028637C"/>
    <w:rsid w:val="00286C09"/>
    <w:rsid w:val="00286F32"/>
    <w:rsid w:val="00286FBB"/>
    <w:rsid w:val="00287673"/>
    <w:rsid w:val="002878A1"/>
    <w:rsid w:val="00287F27"/>
    <w:rsid w:val="0029090A"/>
    <w:rsid w:val="00291110"/>
    <w:rsid w:val="0029155C"/>
    <w:rsid w:val="0029187A"/>
    <w:rsid w:val="00291AE0"/>
    <w:rsid w:val="00291C1C"/>
    <w:rsid w:val="0029278D"/>
    <w:rsid w:val="00292A21"/>
    <w:rsid w:val="00293090"/>
    <w:rsid w:val="00293488"/>
    <w:rsid w:val="0029371B"/>
    <w:rsid w:val="00293ABB"/>
    <w:rsid w:val="00293E9E"/>
    <w:rsid w:val="002947E9"/>
    <w:rsid w:val="00294AE6"/>
    <w:rsid w:val="00294E28"/>
    <w:rsid w:val="0029575F"/>
    <w:rsid w:val="00295AC5"/>
    <w:rsid w:val="00296615"/>
    <w:rsid w:val="00297995"/>
    <w:rsid w:val="002979F3"/>
    <w:rsid w:val="00297DC7"/>
    <w:rsid w:val="002A0D22"/>
    <w:rsid w:val="002A0DB2"/>
    <w:rsid w:val="002A2443"/>
    <w:rsid w:val="002A27BA"/>
    <w:rsid w:val="002A2BAA"/>
    <w:rsid w:val="002A35BD"/>
    <w:rsid w:val="002A37DD"/>
    <w:rsid w:val="002A3CE0"/>
    <w:rsid w:val="002A694E"/>
    <w:rsid w:val="002A71D9"/>
    <w:rsid w:val="002A7B7C"/>
    <w:rsid w:val="002B0964"/>
    <w:rsid w:val="002B0BAF"/>
    <w:rsid w:val="002B19FB"/>
    <w:rsid w:val="002B20DE"/>
    <w:rsid w:val="002B298F"/>
    <w:rsid w:val="002B2CE7"/>
    <w:rsid w:val="002B3A79"/>
    <w:rsid w:val="002B3CB6"/>
    <w:rsid w:val="002B4155"/>
    <w:rsid w:val="002B4347"/>
    <w:rsid w:val="002B4C47"/>
    <w:rsid w:val="002B6035"/>
    <w:rsid w:val="002B6153"/>
    <w:rsid w:val="002B6322"/>
    <w:rsid w:val="002B76F4"/>
    <w:rsid w:val="002B7946"/>
    <w:rsid w:val="002B79E6"/>
    <w:rsid w:val="002B7E75"/>
    <w:rsid w:val="002C03CA"/>
    <w:rsid w:val="002C0D5E"/>
    <w:rsid w:val="002C1603"/>
    <w:rsid w:val="002C26CD"/>
    <w:rsid w:val="002C2AFD"/>
    <w:rsid w:val="002C3141"/>
    <w:rsid w:val="002C373C"/>
    <w:rsid w:val="002C3BBB"/>
    <w:rsid w:val="002C44A0"/>
    <w:rsid w:val="002C4EEF"/>
    <w:rsid w:val="002C4EF5"/>
    <w:rsid w:val="002C4FDC"/>
    <w:rsid w:val="002C5C16"/>
    <w:rsid w:val="002C5C9D"/>
    <w:rsid w:val="002C5CEB"/>
    <w:rsid w:val="002C627C"/>
    <w:rsid w:val="002C7605"/>
    <w:rsid w:val="002D05E9"/>
    <w:rsid w:val="002D07D9"/>
    <w:rsid w:val="002D08C0"/>
    <w:rsid w:val="002D13A4"/>
    <w:rsid w:val="002D1DE0"/>
    <w:rsid w:val="002D2EF1"/>
    <w:rsid w:val="002D3A47"/>
    <w:rsid w:val="002D3CF0"/>
    <w:rsid w:val="002D461E"/>
    <w:rsid w:val="002D4667"/>
    <w:rsid w:val="002D4844"/>
    <w:rsid w:val="002D5207"/>
    <w:rsid w:val="002D52D6"/>
    <w:rsid w:val="002D5482"/>
    <w:rsid w:val="002D6287"/>
    <w:rsid w:val="002D6336"/>
    <w:rsid w:val="002D6612"/>
    <w:rsid w:val="002D6CC5"/>
    <w:rsid w:val="002D72BE"/>
    <w:rsid w:val="002D79BD"/>
    <w:rsid w:val="002D7DEC"/>
    <w:rsid w:val="002D7E15"/>
    <w:rsid w:val="002D7FD8"/>
    <w:rsid w:val="002E0781"/>
    <w:rsid w:val="002E0BC6"/>
    <w:rsid w:val="002E1047"/>
    <w:rsid w:val="002E1944"/>
    <w:rsid w:val="002E2B12"/>
    <w:rsid w:val="002E3736"/>
    <w:rsid w:val="002E4463"/>
    <w:rsid w:val="002E4B52"/>
    <w:rsid w:val="002E4C51"/>
    <w:rsid w:val="002E53E7"/>
    <w:rsid w:val="002E55EC"/>
    <w:rsid w:val="002E59C1"/>
    <w:rsid w:val="002E70EA"/>
    <w:rsid w:val="002E7716"/>
    <w:rsid w:val="002E7B4F"/>
    <w:rsid w:val="002E7D3F"/>
    <w:rsid w:val="002F1189"/>
    <w:rsid w:val="002F21A6"/>
    <w:rsid w:val="002F266A"/>
    <w:rsid w:val="002F2789"/>
    <w:rsid w:val="002F286B"/>
    <w:rsid w:val="002F4FB4"/>
    <w:rsid w:val="002F58FC"/>
    <w:rsid w:val="002F696D"/>
    <w:rsid w:val="002F72DB"/>
    <w:rsid w:val="002F7D84"/>
    <w:rsid w:val="002F7DCF"/>
    <w:rsid w:val="002F7FD2"/>
    <w:rsid w:val="00302082"/>
    <w:rsid w:val="00302C96"/>
    <w:rsid w:val="00304AD2"/>
    <w:rsid w:val="00305CA3"/>
    <w:rsid w:val="003068B2"/>
    <w:rsid w:val="003072EB"/>
    <w:rsid w:val="00307586"/>
    <w:rsid w:val="0030758A"/>
    <w:rsid w:val="003101B5"/>
    <w:rsid w:val="0031022B"/>
    <w:rsid w:val="003108C9"/>
    <w:rsid w:val="0031115C"/>
    <w:rsid w:val="0031134B"/>
    <w:rsid w:val="00311A14"/>
    <w:rsid w:val="00311D39"/>
    <w:rsid w:val="0031281E"/>
    <w:rsid w:val="00313B1E"/>
    <w:rsid w:val="0031461A"/>
    <w:rsid w:val="003146E5"/>
    <w:rsid w:val="00314FB7"/>
    <w:rsid w:val="00316203"/>
    <w:rsid w:val="0031667D"/>
    <w:rsid w:val="00316867"/>
    <w:rsid w:val="00316E34"/>
    <w:rsid w:val="003175DD"/>
    <w:rsid w:val="003200FE"/>
    <w:rsid w:val="00320C8D"/>
    <w:rsid w:val="00320D38"/>
    <w:rsid w:val="00321A6D"/>
    <w:rsid w:val="00321B43"/>
    <w:rsid w:val="0032243C"/>
    <w:rsid w:val="0032294C"/>
    <w:rsid w:val="00322B38"/>
    <w:rsid w:val="0032367F"/>
    <w:rsid w:val="003236C1"/>
    <w:rsid w:val="00323D58"/>
    <w:rsid w:val="00324091"/>
    <w:rsid w:val="003248F9"/>
    <w:rsid w:val="00324BF3"/>
    <w:rsid w:val="00324CE0"/>
    <w:rsid w:val="00324DBE"/>
    <w:rsid w:val="00325066"/>
    <w:rsid w:val="00326B49"/>
    <w:rsid w:val="00326BAA"/>
    <w:rsid w:val="003271D9"/>
    <w:rsid w:val="0032735A"/>
    <w:rsid w:val="00327E5A"/>
    <w:rsid w:val="00330DEE"/>
    <w:rsid w:val="003311FD"/>
    <w:rsid w:val="003313FE"/>
    <w:rsid w:val="00331970"/>
    <w:rsid w:val="0033301D"/>
    <w:rsid w:val="0033375E"/>
    <w:rsid w:val="003338C9"/>
    <w:rsid w:val="0033445C"/>
    <w:rsid w:val="00335005"/>
    <w:rsid w:val="00335730"/>
    <w:rsid w:val="00335761"/>
    <w:rsid w:val="00335C71"/>
    <w:rsid w:val="00335DC5"/>
    <w:rsid w:val="00336262"/>
    <w:rsid w:val="00336461"/>
    <w:rsid w:val="00336906"/>
    <w:rsid w:val="00336D1D"/>
    <w:rsid w:val="00336D60"/>
    <w:rsid w:val="00336FCA"/>
    <w:rsid w:val="0033721D"/>
    <w:rsid w:val="003379EC"/>
    <w:rsid w:val="00337AA9"/>
    <w:rsid w:val="00340B64"/>
    <w:rsid w:val="00340F2B"/>
    <w:rsid w:val="0034150E"/>
    <w:rsid w:val="003415CB"/>
    <w:rsid w:val="00341984"/>
    <w:rsid w:val="00341EF7"/>
    <w:rsid w:val="003426F7"/>
    <w:rsid w:val="00342F5D"/>
    <w:rsid w:val="00342FB7"/>
    <w:rsid w:val="00343874"/>
    <w:rsid w:val="0034389D"/>
    <w:rsid w:val="00343B2D"/>
    <w:rsid w:val="00343DBA"/>
    <w:rsid w:val="0034515E"/>
    <w:rsid w:val="00345333"/>
    <w:rsid w:val="0034566A"/>
    <w:rsid w:val="00345808"/>
    <w:rsid w:val="00345CFC"/>
    <w:rsid w:val="00346197"/>
    <w:rsid w:val="003466BB"/>
    <w:rsid w:val="003469E9"/>
    <w:rsid w:val="00346DD9"/>
    <w:rsid w:val="00347ADF"/>
    <w:rsid w:val="00347C48"/>
    <w:rsid w:val="00347EDA"/>
    <w:rsid w:val="0035061D"/>
    <w:rsid w:val="00350AC5"/>
    <w:rsid w:val="0035170C"/>
    <w:rsid w:val="00351E65"/>
    <w:rsid w:val="00352584"/>
    <w:rsid w:val="003527A8"/>
    <w:rsid w:val="00352FFB"/>
    <w:rsid w:val="0035306D"/>
    <w:rsid w:val="0035493A"/>
    <w:rsid w:val="00355322"/>
    <w:rsid w:val="00355665"/>
    <w:rsid w:val="00355F00"/>
    <w:rsid w:val="00356B23"/>
    <w:rsid w:val="00357046"/>
    <w:rsid w:val="003570AD"/>
    <w:rsid w:val="003609FA"/>
    <w:rsid w:val="00361187"/>
    <w:rsid w:val="00361B6D"/>
    <w:rsid w:val="00361EB1"/>
    <w:rsid w:val="00362313"/>
    <w:rsid w:val="0036275C"/>
    <w:rsid w:val="00363497"/>
    <w:rsid w:val="003637FD"/>
    <w:rsid w:val="00363DD4"/>
    <w:rsid w:val="003644CC"/>
    <w:rsid w:val="00364C9D"/>
    <w:rsid w:val="003652A1"/>
    <w:rsid w:val="00365C14"/>
    <w:rsid w:val="0036620F"/>
    <w:rsid w:val="003662A2"/>
    <w:rsid w:val="003664D2"/>
    <w:rsid w:val="003666ED"/>
    <w:rsid w:val="003668CC"/>
    <w:rsid w:val="00367173"/>
    <w:rsid w:val="00367901"/>
    <w:rsid w:val="00367929"/>
    <w:rsid w:val="00367F0D"/>
    <w:rsid w:val="00370068"/>
    <w:rsid w:val="00370636"/>
    <w:rsid w:val="00370D06"/>
    <w:rsid w:val="00370EB3"/>
    <w:rsid w:val="00371432"/>
    <w:rsid w:val="00371876"/>
    <w:rsid w:val="00371E27"/>
    <w:rsid w:val="00371ED4"/>
    <w:rsid w:val="00372250"/>
    <w:rsid w:val="00372E26"/>
    <w:rsid w:val="00373661"/>
    <w:rsid w:val="0037478D"/>
    <w:rsid w:val="0037495A"/>
    <w:rsid w:val="00374A74"/>
    <w:rsid w:val="00374F26"/>
    <w:rsid w:val="00375869"/>
    <w:rsid w:val="00375AA4"/>
    <w:rsid w:val="00375CE5"/>
    <w:rsid w:val="00375D89"/>
    <w:rsid w:val="003766FF"/>
    <w:rsid w:val="0037791F"/>
    <w:rsid w:val="00377F4B"/>
    <w:rsid w:val="00380A01"/>
    <w:rsid w:val="00380A69"/>
    <w:rsid w:val="003817DD"/>
    <w:rsid w:val="00381847"/>
    <w:rsid w:val="0038304D"/>
    <w:rsid w:val="00383581"/>
    <w:rsid w:val="00384C11"/>
    <w:rsid w:val="00384EBF"/>
    <w:rsid w:val="003868BC"/>
    <w:rsid w:val="00390BFD"/>
    <w:rsid w:val="00390D82"/>
    <w:rsid w:val="00391DB8"/>
    <w:rsid w:val="0039277C"/>
    <w:rsid w:val="00393008"/>
    <w:rsid w:val="0039323A"/>
    <w:rsid w:val="0039326F"/>
    <w:rsid w:val="003933B7"/>
    <w:rsid w:val="00393987"/>
    <w:rsid w:val="00394338"/>
    <w:rsid w:val="00394C30"/>
    <w:rsid w:val="00394D3C"/>
    <w:rsid w:val="00395600"/>
    <w:rsid w:val="00395A05"/>
    <w:rsid w:val="00395A6D"/>
    <w:rsid w:val="00395B3D"/>
    <w:rsid w:val="00395CF9"/>
    <w:rsid w:val="00395D07"/>
    <w:rsid w:val="0039662D"/>
    <w:rsid w:val="0039693E"/>
    <w:rsid w:val="00397B3D"/>
    <w:rsid w:val="00397B4B"/>
    <w:rsid w:val="003A0494"/>
    <w:rsid w:val="003A06C6"/>
    <w:rsid w:val="003A0AC2"/>
    <w:rsid w:val="003A0B53"/>
    <w:rsid w:val="003A0DDC"/>
    <w:rsid w:val="003A0F22"/>
    <w:rsid w:val="003A1469"/>
    <w:rsid w:val="003A17CA"/>
    <w:rsid w:val="003A17FA"/>
    <w:rsid w:val="003A2872"/>
    <w:rsid w:val="003A2DE5"/>
    <w:rsid w:val="003A379E"/>
    <w:rsid w:val="003A37E5"/>
    <w:rsid w:val="003A55ED"/>
    <w:rsid w:val="003A5EC2"/>
    <w:rsid w:val="003A5F84"/>
    <w:rsid w:val="003A63AE"/>
    <w:rsid w:val="003A656E"/>
    <w:rsid w:val="003A7C89"/>
    <w:rsid w:val="003A7DBC"/>
    <w:rsid w:val="003B04FC"/>
    <w:rsid w:val="003B061E"/>
    <w:rsid w:val="003B0B78"/>
    <w:rsid w:val="003B0CD3"/>
    <w:rsid w:val="003B11F7"/>
    <w:rsid w:val="003B2408"/>
    <w:rsid w:val="003B28A8"/>
    <w:rsid w:val="003B2A00"/>
    <w:rsid w:val="003B30D2"/>
    <w:rsid w:val="003B3CC5"/>
    <w:rsid w:val="003B435E"/>
    <w:rsid w:val="003B43F4"/>
    <w:rsid w:val="003B49CE"/>
    <w:rsid w:val="003B544C"/>
    <w:rsid w:val="003B6FEC"/>
    <w:rsid w:val="003B723E"/>
    <w:rsid w:val="003B74FA"/>
    <w:rsid w:val="003B7E35"/>
    <w:rsid w:val="003C0596"/>
    <w:rsid w:val="003C09B4"/>
    <w:rsid w:val="003C15C6"/>
    <w:rsid w:val="003C1B19"/>
    <w:rsid w:val="003C2B0F"/>
    <w:rsid w:val="003C2C1E"/>
    <w:rsid w:val="003C35A8"/>
    <w:rsid w:val="003C4330"/>
    <w:rsid w:val="003C4FA8"/>
    <w:rsid w:val="003C5ACE"/>
    <w:rsid w:val="003C5DCB"/>
    <w:rsid w:val="003C5FA8"/>
    <w:rsid w:val="003C71E6"/>
    <w:rsid w:val="003C7759"/>
    <w:rsid w:val="003D0654"/>
    <w:rsid w:val="003D0F75"/>
    <w:rsid w:val="003D176D"/>
    <w:rsid w:val="003D1F95"/>
    <w:rsid w:val="003D2762"/>
    <w:rsid w:val="003D2BC0"/>
    <w:rsid w:val="003D2D28"/>
    <w:rsid w:val="003D3213"/>
    <w:rsid w:val="003D35A5"/>
    <w:rsid w:val="003D6D03"/>
    <w:rsid w:val="003D6D76"/>
    <w:rsid w:val="003D75AA"/>
    <w:rsid w:val="003D7C54"/>
    <w:rsid w:val="003D7CBD"/>
    <w:rsid w:val="003E00FB"/>
    <w:rsid w:val="003E08E9"/>
    <w:rsid w:val="003E19A7"/>
    <w:rsid w:val="003E22A1"/>
    <w:rsid w:val="003E2CA3"/>
    <w:rsid w:val="003E2E1B"/>
    <w:rsid w:val="003E36B1"/>
    <w:rsid w:val="003E382D"/>
    <w:rsid w:val="003E4162"/>
    <w:rsid w:val="003E458F"/>
    <w:rsid w:val="003E484F"/>
    <w:rsid w:val="003E4BA7"/>
    <w:rsid w:val="003E5530"/>
    <w:rsid w:val="003E5E43"/>
    <w:rsid w:val="003E66D0"/>
    <w:rsid w:val="003E6933"/>
    <w:rsid w:val="003E7589"/>
    <w:rsid w:val="003E7711"/>
    <w:rsid w:val="003E781F"/>
    <w:rsid w:val="003E7DC8"/>
    <w:rsid w:val="003F0075"/>
    <w:rsid w:val="003F0341"/>
    <w:rsid w:val="003F0AC6"/>
    <w:rsid w:val="003F1378"/>
    <w:rsid w:val="003F1497"/>
    <w:rsid w:val="003F1D6E"/>
    <w:rsid w:val="003F2314"/>
    <w:rsid w:val="003F39E1"/>
    <w:rsid w:val="003F3A97"/>
    <w:rsid w:val="003F42FE"/>
    <w:rsid w:val="003F5ED6"/>
    <w:rsid w:val="003F7978"/>
    <w:rsid w:val="003F7CBD"/>
    <w:rsid w:val="003F7CDC"/>
    <w:rsid w:val="00400166"/>
    <w:rsid w:val="0040026F"/>
    <w:rsid w:val="004004CF"/>
    <w:rsid w:val="0040283A"/>
    <w:rsid w:val="00403362"/>
    <w:rsid w:val="00403EA1"/>
    <w:rsid w:val="004042A8"/>
    <w:rsid w:val="00404C35"/>
    <w:rsid w:val="004066C1"/>
    <w:rsid w:val="0040697D"/>
    <w:rsid w:val="00406A0E"/>
    <w:rsid w:val="00407146"/>
    <w:rsid w:val="004079B8"/>
    <w:rsid w:val="00411382"/>
    <w:rsid w:val="00411700"/>
    <w:rsid w:val="0041187B"/>
    <w:rsid w:val="00411F69"/>
    <w:rsid w:val="0041261D"/>
    <w:rsid w:val="00412672"/>
    <w:rsid w:val="00412D73"/>
    <w:rsid w:val="004130C6"/>
    <w:rsid w:val="0041342B"/>
    <w:rsid w:val="00413488"/>
    <w:rsid w:val="0041498C"/>
    <w:rsid w:val="0041579E"/>
    <w:rsid w:val="0041587A"/>
    <w:rsid w:val="00415CC6"/>
    <w:rsid w:val="00415CFA"/>
    <w:rsid w:val="00415DBA"/>
    <w:rsid w:val="00415DCC"/>
    <w:rsid w:val="0041614C"/>
    <w:rsid w:val="0041676C"/>
    <w:rsid w:val="00416A3C"/>
    <w:rsid w:val="00416A41"/>
    <w:rsid w:val="00416F1F"/>
    <w:rsid w:val="0041749C"/>
    <w:rsid w:val="00417561"/>
    <w:rsid w:val="00417F19"/>
    <w:rsid w:val="00420353"/>
    <w:rsid w:val="00420375"/>
    <w:rsid w:val="00420BD1"/>
    <w:rsid w:val="00420CFA"/>
    <w:rsid w:val="004211F1"/>
    <w:rsid w:val="004226B8"/>
    <w:rsid w:val="00423375"/>
    <w:rsid w:val="00423997"/>
    <w:rsid w:val="00423A2F"/>
    <w:rsid w:val="00423C31"/>
    <w:rsid w:val="00423D30"/>
    <w:rsid w:val="00423D54"/>
    <w:rsid w:val="00423DAD"/>
    <w:rsid w:val="00423F75"/>
    <w:rsid w:val="004244D7"/>
    <w:rsid w:val="004245D1"/>
    <w:rsid w:val="004246B3"/>
    <w:rsid w:val="00424E57"/>
    <w:rsid w:val="0042502F"/>
    <w:rsid w:val="004254BC"/>
    <w:rsid w:val="004255AA"/>
    <w:rsid w:val="004269A6"/>
    <w:rsid w:val="00426F26"/>
    <w:rsid w:val="00427F3B"/>
    <w:rsid w:val="004311B4"/>
    <w:rsid w:val="004314F5"/>
    <w:rsid w:val="0043261D"/>
    <w:rsid w:val="0043266E"/>
    <w:rsid w:val="004331EA"/>
    <w:rsid w:val="00433505"/>
    <w:rsid w:val="00433567"/>
    <w:rsid w:val="00433634"/>
    <w:rsid w:val="004338A6"/>
    <w:rsid w:val="00433F5B"/>
    <w:rsid w:val="00434008"/>
    <w:rsid w:val="004344F2"/>
    <w:rsid w:val="00434666"/>
    <w:rsid w:val="00434C4F"/>
    <w:rsid w:val="0043582B"/>
    <w:rsid w:val="00436600"/>
    <w:rsid w:val="004366CE"/>
    <w:rsid w:val="004369B8"/>
    <w:rsid w:val="00436CA5"/>
    <w:rsid w:val="00437493"/>
    <w:rsid w:val="004374DC"/>
    <w:rsid w:val="00437915"/>
    <w:rsid w:val="0044005E"/>
    <w:rsid w:val="004417D3"/>
    <w:rsid w:val="00441962"/>
    <w:rsid w:val="00441EF3"/>
    <w:rsid w:val="00441FF5"/>
    <w:rsid w:val="0044200A"/>
    <w:rsid w:val="004428AF"/>
    <w:rsid w:val="00442F4A"/>
    <w:rsid w:val="0044387D"/>
    <w:rsid w:val="00444374"/>
    <w:rsid w:val="004443B4"/>
    <w:rsid w:val="00444489"/>
    <w:rsid w:val="00444B75"/>
    <w:rsid w:val="00445293"/>
    <w:rsid w:val="004456F7"/>
    <w:rsid w:val="004458FA"/>
    <w:rsid w:val="00445B31"/>
    <w:rsid w:val="0044688D"/>
    <w:rsid w:val="004469D5"/>
    <w:rsid w:val="00446BCB"/>
    <w:rsid w:val="00446BFD"/>
    <w:rsid w:val="00447054"/>
    <w:rsid w:val="004470D5"/>
    <w:rsid w:val="004477DC"/>
    <w:rsid w:val="004479B4"/>
    <w:rsid w:val="00447C7D"/>
    <w:rsid w:val="00447E30"/>
    <w:rsid w:val="00450722"/>
    <w:rsid w:val="0045086D"/>
    <w:rsid w:val="00450D2B"/>
    <w:rsid w:val="00451EF0"/>
    <w:rsid w:val="004529BF"/>
    <w:rsid w:val="00452DE8"/>
    <w:rsid w:val="0045306E"/>
    <w:rsid w:val="004534F5"/>
    <w:rsid w:val="004539AA"/>
    <w:rsid w:val="00454B6B"/>
    <w:rsid w:val="004553A2"/>
    <w:rsid w:val="004558C7"/>
    <w:rsid w:val="00455D9B"/>
    <w:rsid w:val="00455EEF"/>
    <w:rsid w:val="004566F3"/>
    <w:rsid w:val="00456704"/>
    <w:rsid w:val="0045739E"/>
    <w:rsid w:val="004576BE"/>
    <w:rsid w:val="00457BF2"/>
    <w:rsid w:val="0045CFA5"/>
    <w:rsid w:val="004602B1"/>
    <w:rsid w:val="004604C7"/>
    <w:rsid w:val="00460A1D"/>
    <w:rsid w:val="00461929"/>
    <w:rsid w:val="00461B35"/>
    <w:rsid w:val="0046285F"/>
    <w:rsid w:val="00463E17"/>
    <w:rsid w:val="00464163"/>
    <w:rsid w:val="00464508"/>
    <w:rsid w:val="004647C6"/>
    <w:rsid w:val="00464A1E"/>
    <w:rsid w:val="00464B2C"/>
    <w:rsid w:val="00465032"/>
    <w:rsid w:val="00465942"/>
    <w:rsid w:val="00465B0C"/>
    <w:rsid w:val="00466418"/>
    <w:rsid w:val="00466613"/>
    <w:rsid w:val="0046674D"/>
    <w:rsid w:val="00466AAC"/>
    <w:rsid w:val="004705AA"/>
    <w:rsid w:val="0047191C"/>
    <w:rsid w:val="00471B87"/>
    <w:rsid w:val="00471D20"/>
    <w:rsid w:val="00472655"/>
    <w:rsid w:val="0047388F"/>
    <w:rsid w:val="00473F29"/>
    <w:rsid w:val="0047462F"/>
    <w:rsid w:val="004749A3"/>
    <w:rsid w:val="00474F99"/>
    <w:rsid w:val="00475473"/>
    <w:rsid w:val="00475D66"/>
    <w:rsid w:val="0047674F"/>
    <w:rsid w:val="00476A74"/>
    <w:rsid w:val="00476C75"/>
    <w:rsid w:val="0047705E"/>
    <w:rsid w:val="0048009F"/>
    <w:rsid w:val="004804B5"/>
    <w:rsid w:val="00480C02"/>
    <w:rsid w:val="00481438"/>
    <w:rsid w:val="004817EA"/>
    <w:rsid w:val="004818AF"/>
    <w:rsid w:val="00481964"/>
    <w:rsid w:val="00481CF8"/>
    <w:rsid w:val="00481EF3"/>
    <w:rsid w:val="00481F74"/>
    <w:rsid w:val="004820D3"/>
    <w:rsid w:val="004821FA"/>
    <w:rsid w:val="00482777"/>
    <w:rsid w:val="00485073"/>
    <w:rsid w:val="0048599D"/>
    <w:rsid w:val="00485B27"/>
    <w:rsid w:val="00485DF0"/>
    <w:rsid w:val="004864EC"/>
    <w:rsid w:val="0048716A"/>
    <w:rsid w:val="00487FCA"/>
    <w:rsid w:val="00490BDB"/>
    <w:rsid w:val="00491546"/>
    <w:rsid w:val="0049158E"/>
    <w:rsid w:val="00491782"/>
    <w:rsid w:val="00491C28"/>
    <w:rsid w:val="00491EB2"/>
    <w:rsid w:val="00492B28"/>
    <w:rsid w:val="00492C2D"/>
    <w:rsid w:val="004937F1"/>
    <w:rsid w:val="00493D0B"/>
    <w:rsid w:val="0049466C"/>
    <w:rsid w:val="0049739B"/>
    <w:rsid w:val="004A01B8"/>
    <w:rsid w:val="004A05F3"/>
    <w:rsid w:val="004A0BFA"/>
    <w:rsid w:val="004A0E62"/>
    <w:rsid w:val="004A1239"/>
    <w:rsid w:val="004A15D3"/>
    <w:rsid w:val="004A2B38"/>
    <w:rsid w:val="004A2F13"/>
    <w:rsid w:val="004A368D"/>
    <w:rsid w:val="004A3691"/>
    <w:rsid w:val="004A3A94"/>
    <w:rsid w:val="004A3D87"/>
    <w:rsid w:val="004A3F4B"/>
    <w:rsid w:val="004A4CD6"/>
    <w:rsid w:val="004A54D7"/>
    <w:rsid w:val="004A54F4"/>
    <w:rsid w:val="004A569F"/>
    <w:rsid w:val="004A66B8"/>
    <w:rsid w:val="004A6737"/>
    <w:rsid w:val="004A6AC2"/>
    <w:rsid w:val="004A6DE5"/>
    <w:rsid w:val="004A71F8"/>
    <w:rsid w:val="004A7822"/>
    <w:rsid w:val="004A7C55"/>
    <w:rsid w:val="004B044D"/>
    <w:rsid w:val="004B08FE"/>
    <w:rsid w:val="004B0A31"/>
    <w:rsid w:val="004B1053"/>
    <w:rsid w:val="004B13F7"/>
    <w:rsid w:val="004B18A9"/>
    <w:rsid w:val="004B1E8F"/>
    <w:rsid w:val="004B1F16"/>
    <w:rsid w:val="004B2034"/>
    <w:rsid w:val="004B2E86"/>
    <w:rsid w:val="004B3811"/>
    <w:rsid w:val="004B4198"/>
    <w:rsid w:val="004B4EF6"/>
    <w:rsid w:val="004B5260"/>
    <w:rsid w:val="004B5267"/>
    <w:rsid w:val="004B55B5"/>
    <w:rsid w:val="004B578B"/>
    <w:rsid w:val="004B64CF"/>
    <w:rsid w:val="004B6839"/>
    <w:rsid w:val="004B6993"/>
    <w:rsid w:val="004B7AEF"/>
    <w:rsid w:val="004C0D49"/>
    <w:rsid w:val="004C1AF6"/>
    <w:rsid w:val="004C27A7"/>
    <w:rsid w:val="004C2C9C"/>
    <w:rsid w:val="004C34EF"/>
    <w:rsid w:val="004C3706"/>
    <w:rsid w:val="004C3A1C"/>
    <w:rsid w:val="004C3C20"/>
    <w:rsid w:val="004C3D12"/>
    <w:rsid w:val="004C4DA3"/>
    <w:rsid w:val="004C5B06"/>
    <w:rsid w:val="004C5C74"/>
    <w:rsid w:val="004C5F01"/>
    <w:rsid w:val="004C607E"/>
    <w:rsid w:val="004C6B48"/>
    <w:rsid w:val="004C7161"/>
    <w:rsid w:val="004C7704"/>
    <w:rsid w:val="004C7A48"/>
    <w:rsid w:val="004C7BEC"/>
    <w:rsid w:val="004C7C7C"/>
    <w:rsid w:val="004D0203"/>
    <w:rsid w:val="004D0504"/>
    <w:rsid w:val="004D058A"/>
    <w:rsid w:val="004D0730"/>
    <w:rsid w:val="004D1A8F"/>
    <w:rsid w:val="004D2054"/>
    <w:rsid w:val="004D2DB2"/>
    <w:rsid w:val="004D325D"/>
    <w:rsid w:val="004D34B8"/>
    <w:rsid w:val="004D3FA4"/>
    <w:rsid w:val="004D4445"/>
    <w:rsid w:val="004D4E98"/>
    <w:rsid w:val="004D4F8C"/>
    <w:rsid w:val="004D5814"/>
    <w:rsid w:val="004D5A7D"/>
    <w:rsid w:val="004D5C9C"/>
    <w:rsid w:val="004D6B86"/>
    <w:rsid w:val="004D7D22"/>
    <w:rsid w:val="004E05D1"/>
    <w:rsid w:val="004E085D"/>
    <w:rsid w:val="004E1140"/>
    <w:rsid w:val="004E132B"/>
    <w:rsid w:val="004E1562"/>
    <w:rsid w:val="004E182A"/>
    <w:rsid w:val="004E18D6"/>
    <w:rsid w:val="004E1908"/>
    <w:rsid w:val="004E19DF"/>
    <w:rsid w:val="004E1FE6"/>
    <w:rsid w:val="004E21AF"/>
    <w:rsid w:val="004E238E"/>
    <w:rsid w:val="004E2ACE"/>
    <w:rsid w:val="004E2BDC"/>
    <w:rsid w:val="004E2F53"/>
    <w:rsid w:val="004E3AC3"/>
    <w:rsid w:val="004E3F50"/>
    <w:rsid w:val="004E3FCA"/>
    <w:rsid w:val="004E4405"/>
    <w:rsid w:val="004E441A"/>
    <w:rsid w:val="004E4C68"/>
    <w:rsid w:val="004E5089"/>
    <w:rsid w:val="004E5D8D"/>
    <w:rsid w:val="004E689E"/>
    <w:rsid w:val="004E751A"/>
    <w:rsid w:val="004F0A64"/>
    <w:rsid w:val="004F0CA7"/>
    <w:rsid w:val="004F0FC4"/>
    <w:rsid w:val="004F11F9"/>
    <w:rsid w:val="004F14AD"/>
    <w:rsid w:val="004F1E8A"/>
    <w:rsid w:val="004F22EE"/>
    <w:rsid w:val="004F2361"/>
    <w:rsid w:val="004F28A8"/>
    <w:rsid w:val="004F4135"/>
    <w:rsid w:val="004F4517"/>
    <w:rsid w:val="004F48FB"/>
    <w:rsid w:val="004F4D39"/>
    <w:rsid w:val="004F5050"/>
    <w:rsid w:val="004F5082"/>
    <w:rsid w:val="004F5630"/>
    <w:rsid w:val="004F570B"/>
    <w:rsid w:val="004F5B13"/>
    <w:rsid w:val="004F5CFF"/>
    <w:rsid w:val="004F60B9"/>
    <w:rsid w:val="004F63F6"/>
    <w:rsid w:val="004F642D"/>
    <w:rsid w:val="004F65A0"/>
    <w:rsid w:val="004F6DD1"/>
    <w:rsid w:val="004F6E42"/>
    <w:rsid w:val="004F7107"/>
    <w:rsid w:val="004F72DE"/>
    <w:rsid w:val="004F7C4E"/>
    <w:rsid w:val="00500719"/>
    <w:rsid w:val="00500862"/>
    <w:rsid w:val="00500D88"/>
    <w:rsid w:val="00501347"/>
    <w:rsid w:val="005027A6"/>
    <w:rsid w:val="005035CA"/>
    <w:rsid w:val="005037C1"/>
    <w:rsid w:val="00504570"/>
    <w:rsid w:val="00504A53"/>
    <w:rsid w:val="00504A9D"/>
    <w:rsid w:val="00504F88"/>
    <w:rsid w:val="00505764"/>
    <w:rsid w:val="00505D83"/>
    <w:rsid w:val="00506008"/>
    <w:rsid w:val="0050619A"/>
    <w:rsid w:val="00506420"/>
    <w:rsid w:val="00506777"/>
    <w:rsid w:val="005068A3"/>
    <w:rsid w:val="0050694A"/>
    <w:rsid w:val="00507623"/>
    <w:rsid w:val="00510058"/>
    <w:rsid w:val="00510088"/>
    <w:rsid w:val="0051048A"/>
    <w:rsid w:val="00510A25"/>
    <w:rsid w:val="00510F3C"/>
    <w:rsid w:val="0051130D"/>
    <w:rsid w:val="0051171C"/>
    <w:rsid w:val="00512384"/>
    <w:rsid w:val="00512A2D"/>
    <w:rsid w:val="00514D12"/>
    <w:rsid w:val="00514DB3"/>
    <w:rsid w:val="0051616B"/>
    <w:rsid w:val="00516FC6"/>
    <w:rsid w:val="0051706C"/>
    <w:rsid w:val="00517B0C"/>
    <w:rsid w:val="00520333"/>
    <w:rsid w:val="00520397"/>
    <w:rsid w:val="005211B3"/>
    <w:rsid w:val="00521E0A"/>
    <w:rsid w:val="00523069"/>
    <w:rsid w:val="00523AAC"/>
    <w:rsid w:val="00523ACA"/>
    <w:rsid w:val="00523FD3"/>
    <w:rsid w:val="0052478D"/>
    <w:rsid w:val="00524EDF"/>
    <w:rsid w:val="00525481"/>
    <w:rsid w:val="00525564"/>
    <w:rsid w:val="00525FD3"/>
    <w:rsid w:val="005261E1"/>
    <w:rsid w:val="0052633F"/>
    <w:rsid w:val="005265C9"/>
    <w:rsid w:val="005268A4"/>
    <w:rsid w:val="00526B9F"/>
    <w:rsid w:val="00526E83"/>
    <w:rsid w:val="00527F8B"/>
    <w:rsid w:val="00530194"/>
    <w:rsid w:val="00530257"/>
    <w:rsid w:val="005306FB"/>
    <w:rsid w:val="0053078E"/>
    <w:rsid w:val="00530C28"/>
    <w:rsid w:val="00531408"/>
    <w:rsid w:val="00531D4A"/>
    <w:rsid w:val="0053202D"/>
    <w:rsid w:val="00532A1A"/>
    <w:rsid w:val="0053308D"/>
    <w:rsid w:val="00533555"/>
    <w:rsid w:val="00533FC0"/>
    <w:rsid w:val="00533FE8"/>
    <w:rsid w:val="005347FB"/>
    <w:rsid w:val="00534C39"/>
    <w:rsid w:val="00535321"/>
    <w:rsid w:val="0053551E"/>
    <w:rsid w:val="00535D4F"/>
    <w:rsid w:val="00536CEB"/>
    <w:rsid w:val="005410AC"/>
    <w:rsid w:val="00541D6F"/>
    <w:rsid w:val="00541ECB"/>
    <w:rsid w:val="0054232A"/>
    <w:rsid w:val="005424B2"/>
    <w:rsid w:val="00542CCB"/>
    <w:rsid w:val="00543060"/>
    <w:rsid w:val="0054329E"/>
    <w:rsid w:val="0054349C"/>
    <w:rsid w:val="00543C9C"/>
    <w:rsid w:val="00544005"/>
    <w:rsid w:val="00544E90"/>
    <w:rsid w:val="005452A8"/>
    <w:rsid w:val="00546994"/>
    <w:rsid w:val="005469DF"/>
    <w:rsid w:val="00547468"/>
    <w:rsid w:val="00547CB4"/>
    <w:rsid w:val="005508D2"/>
    <w:rsid w:val="00550B67"/>
    <w:rsid w:val="00550F21"/>
    <w:rsid w:val="00550F4C"/>
    <w:rsid w:val="00550FF1"/>
    <w:rsid w:val="0055114F"/>
    <w:rsid w:val="005518FA"/>
    <w:rsid w:val="00551DB9"/>
    <w:rsid w:val="0055242C"/>
    <w:rsid w:val="00552B0B"/>
    <w:rsid w:val="005554A1"/>
    <w:rsid w:val="00555704"/>
    <w:rsid w:val="005558AE"/>
    <w:rsid w:val="005567E6"/>
    <w:rsid w:val="00556EA5"/>
    <w:rsid w:val="0055770C"/>
    <w:rsid w:val="0056054F"/>
    <w:rsid w:val="00560CEF"/>
    <w:rsid w:val="005611E7"/>
    <w:rsid w:val="00561222"/>
    <w:rsid w:val="005614F8"/>
    <w:rsid w:val="0056201C"/>
    <w:rsid w:val="0056312E"/>
    <w:rsid w:val="0056339F"/>
    <w:rsid w:val="00563607"/>
    <w:rsid w:val="0056414A"/>
    <w:rsid w:val="0056443A"/>
    <w:rsid w:val="005647C7"/>
    <w:rsid w:val="00564E2A"/>
    <w:rsid w:val="005651E9"/>
    <w:rsid w:val="00565EA3"/>
    <w:rsid w:val="005665C9"/>
    <w:rsid w:val="005667B5"/>
    <w:rsid w:val="0056742A"/>
    <w:rsid w:val="005706A5"/>
    <w:rsid w:val="005707F6"/>
    <w:rsid w:val="00570BA2"/>
    <w:rsid w:val="005714CE"/>
    <w:rsid w:val="005716CF"/>
    <w:rsid w:val="005725B2"/>
    <w:rsid w:val="0057261D"/>
    <w:rsid w:val="005726A0"/>
    <w:rsid w:val="00572DFD"/>
    <w:rsid w:val="00573003"/>
    <w:rsid w:val="005730B5"/>
    <w:rsid w:val="00573B94"/>
    <w:rsid w:val="005744FC"/>
    <w:rsid w:val="00575D35"/>
    <w:rsid w:val="00577486"/>
    <w:rsid w:val="00577730"/>
    <w:rsid w:val="00577DBA"/>
    <w:rsid w:val="005818CE"/>
    <w:rsid w:val="00581963"/>
    <w:rsid w:val="00581DA5"/>
    <w:rsid w:val="00582223"/>
    <w:rsid w:val="005828E6"/>
    <w:rsid w:val="00583237"/>
    <w:rsid w:val="00584E88"/>
    <w:rsid w:val="00584ED8"/>
    <w:rsid w:val="00586184"/>
    <w:rsid w:val="005862C0"/>
    <w:rsid w:val="00586C4E"/>
    <w:rsid w:val="00586C7D"/>
    <w:rsid w:val="00587AB6"/>
    <w:rsid w:val="00587C8B"/>
    <w:rsid w:val="005900C6"/>
    <w:rsid w:val="005900F8"/>
    <w:rsid w:val="00590259"/>
    <w:rsid w:val="005902ED"/>
    <w:rsid w:val="00590748"/>
    <w:rsid w:val="00590975"/>
    <w:rsid w:val="005917A9"/>
    <w:rsid w:val="00591845"/>
    <w:rsid w:val="00591DF1"/>
    <w:rsid w:val="005920C8"/>
    <w:rsid w:val="0059339F"/>
    <w:rsid w:val="00593C5A"/>
    <w:rsid w:val="00594017"/>
    <w:rsid w:val="005941FC"/>
    <w:rsid w:val="0059443C"/>
    <w:rsid w:val="005950CC"/>
    <w:rsid w:val="00595158"/>
    <w:rsid w:val="00595412"/>
    <w:rsid w:val="0059582D"/>
    <w:rsid w:val="00595D01"/>
    <w:rsid w:val="0059719F"/>
    <w:rsid w:val="005A029C"/>
    <w:rsid w:val="005A177E"/>
    <w:rsid w:val="005A2814"/>
    <w:rsid w:val="005A50A8"/>
    <w:rsid w:val="005A56F3"/>
    <w:rsid w:val="005A583A"/>
    <w:rsid w:val="005A5C31"/>
    <w:rsid w:val="005A5C78"/>
    <w:rsid w:val="005A6884"/>
    <w:rsid w:val="005A6A8A"/>
    <w:rsid w:val="005A6D08"/>
    <w:rsid w:val="005A7130"/>
    <w:rsid w:val="005A76E0"/>
    <w:rsid w:val="005A7EDE"/>
    <w:rsid w:val="005B0C88"/>
    <w:rsid w:val="005B0E42"/>
    <w:rsid w:val="005B0F9F"/>
    <w:rsid w:val="005B115C"/>
    <w:rsid w:val="005B1202"/>
    <w:rsid w:val="005B134C"/>
    <w:rsid w:val="005B2E22"/>
    <w:rsid w:val="005B38EB"/>
    <w:rsid w:val="005B3E93"/>
    <w:rsid w:val="005B42CA"/>
    <w:rsid w:val="005B49A2"/>
    <w:rsid w:val="005B49EB"/>
    <w:rsid w:val="005B50A4"/>
    <w:rsid w:val="005B52C5"/>
    <w:rsid w:val="005B5D29"/>
    <w:rsid w:val="005B639E"/>
    <w:rsid w:val="005C01C0"/>
    <w:rsid w:val="005C01D1"/>
    <w:rsid w:val="005C12B3"/>
    <w:rsid w:val="005C1852"/>
    <w:rsid w:val="005C240A"/>
    <w:rsid w:val="005C2ECA"/>
    <w:rsid w:val="005C3C6F"/>
    <w:rsid w:val="005C3CE2"/>
    <w:rsid w:val="005C3D5B"/>
    <w:rsid w:val="005C6ADA"/>
    <w:rsid w:val="005C6C64"/>
    <w:rsid w:val="005C6E80"/>
    <w:rsid w:val="005C77A7"/>
    <w:rsid w:val="005C7B6A"/>
    <w:rsid w:val="005D00A5"/>
    <w:rsid w:val="005D0F7A"/>
    <w:rsid w:val="005D1C80"/>
    <w:rsid w:val="005D1CEB"/>
    <w:rsid w:val="005D1F70"/>
    <w:rsid w:val="005D21A8"/>
    <w:rsid w:val="005D2B77"/>
    <w:rsid w:val="005D36DD"/>
    <w:rsid w:val="005D371B"/>
    <w:rsid w:val="005D3785"/>
    <w:rsid w:val="005D37B9"/>
    <w:rsid w:val="005D44F0"/>
    <w:rsid w:val="005D4637"/>
    <w:rsid w:val="005D5051"/>
    <w:rsid w:val="005D5503"/>
    <w:rsid w:val="005D5C4E"/>
    <w:rsid w:val="005D5FDE"/>
    <w:rsid w:val="005D6D7A"/>
    <w:rsid w:val="005D7273"/>
    <w:rsid w:val="005D736C"/>
    <w:rsid w:val="005D769D"/>
    <w:rsid w:val="005E0DF5"/>
    <w:rsid w:val="005E1349"/>
    <w:rsid w:val="005E1CAE"/>
    <w:rsid w:val="005E1FD6"/>
    <w:rsid w:val="005E2CDF"/>
    <w:rsid w:val="005E2EB5"/>
    <w:rsid w:val="005E324C"/>
    <w:rsid w:val="005E3285"/>
    <w:rsid w:val="005E32D0"/>
    <w:rsid w:val="005E3619"/>
    <w:rsid w:val="005E37B3"/>
    <w:rsid w:val="005E3FCB"/>
    <w:rsid w:val="005E40CA"/>
    <w:rsid w:val="005E502A"/>
    <w:rsid w:val="005E6156"/>
    <w:rsid w:val="005E6828"/>
    <w:rsid w:val="005E7984"/>
    <w:rsid w:val="005F0173"/>
    <w:rsid w:val="005F0A2C"/>
    <w:rsid w:val="005F0ABD"/>
    <w:rsid w:val="005F0B2F"/>
    <w:rsid w:val="005F0E07"/>
    <w:rsid w:val="005F0F32"/>
    <w:rsid w:val="005F220F"/>
    <w:rsid w:val="005F23C1"/>
    <w:rsid w:val="005F3347"/>
    <w:rsid w:val="005F35C3"/>
    <w:rsid w:val="005F4258"/>
    <w:rsid w:val="005F425E"/>
    <w:rsid w:val="005F450A"/>
    <w:rsid w:val="005F4CD3"/>
    <w:rsid w:val="005F5255"/>
    <w:rsid w:val="005F5455"/>
    <w:rsid w:val="005F6542"/>
    <w:rsid w:val="005F6881"/>
    <w:rsid w:val="005F6D85"/>
    <w:rsid w:val="005F733C"/>
    <w:rsid w:val="005F768B"/>
    <w:rsid w:val="005F79C4"/>
    <w:rsid w:val="005F7AB0"/>
    <w:rsid w:val="005F7B0B"/>
    <w:rsid w:val="00600C96"/>
    <w:rsid w:val="0060175A"/>
    <w:rsid w:val="00601B09"/>
    <w:rsid w:val="00601FC1"/>
    <w:rsid w:val="0060288D"/>
    <w:rsid w:val="0060341F"/>
    <w:rsid w:val="00603AF0"/>
    <w:rsid w:val="00603E5F"/>
    <w:rsid w:val="00604122"/>
    <w:rsid w:val="00604B34"/>
    <w:rsid w:val="00605A4F"/>
    <w:rsid w:val="00605AC7"/>
    <w:rsid w:val="0060670F"/>
    <w:rsid w:val="00606CD5"/>
    <w:rsid w:val="00606FB7"/>
    <w:rsid w:val="00610317"/>
    <w:rsid w:val="0061085F"/>
    <w:rsid w:val="00610971"/>
    <w:rsid w:val="00610A1E"/>
    <w:rsid w:val="00610AA7"/>
    <w:rsid w:val="00610BBD"/>
    <w:rsid w:val="00610D82"/>
    <w:rsid w:val="00612814"/>
    <w:rsid w:val="006128A0"/>
    <w:rsid w:val="00612B5B"/>
    <w:rsid w:val="00612D6F"/>
    <w:rsid w:val="00613544"/>
    <w:rsid w:val="00614224"/>
    <w:rsid w:val="00614640"/>
    <w:rsid w:val="006147D2"/>
    <w:rsid w:val="00614B68"/>
    <w:rsid w:val="006163B2"/>
    <w:rsid w:val="00616B86"/>
    <w:rsid w:val="00616EC4"/>
    <w:rsid w:val="00616F0F"/>
    <w:rsid w:val="0061747E"/>
    <w:rsid w:val="006201FC"/>
    <w:rsid w:val="006210EA"/>
    <w:rsid w:val="00621119"/>
    <w:rsid w:val="00621571"/>
    <w:rsid w:val="00621E40"/>
    <w:rsid w:val="00622103"/>
    <w:rsid w:val="00622DF7"/>
    <w:rsid w:val="00622FB7"/>
    <w:rsid w:val="006238C9"/>
    <w:rsid w:val="006249BA"/>
    <w:rsid w:val="006252C4"/>
    <w:rsid w:val="006254FA"/>
    <w:rsid w:val="006255B7"/>
    <w:rsid w:val="00625A8C"/>
    <w:rsid w:val="00626604"/>
    <w:rsid w:val="00626980"/>
    <w:rsid w:val="00626E9B"/>
    <w:rsid w:val="00626F27"/>
    <w:rsid w:val="006277BF"/>
    <w:rsid w:val="0063020B"/>
    <w:rsid w:val="00631095"/>
    <w:rsid w:val="00631193"/>
    <w:rsid w:val="006319A3"/>
    <w:rsid w:val="00631CEB"/>
    <w:rsid w:val="00632271"/>
    <w:rsid w:val="00633C5C"/>
    <w:rsid w:val="00633D2F"/>
    <w:rsid w:val="00634285"/>
    <w:rsid w:val="006349F6"/>
    <w:rsid w:val="00634D08"/>
    <w:rsid w:val="00635203"/>
    <w:rsid w:val="00635A32"/>
    <w:rsid w:val="00635AE2"/>
    <w:rsid w:val="00635D22"/>
    <w:rsid w:val="00636093"/>
    <w:rsid w:val="0063612C"/>
    <w:rsid w:val="00636383"/>
    <w:rsid w:val="00636CBB"/>
    <w:rsid w:val="00637120"/>
    <w:rsid w:val="006400B1"/>
    <w:rsid w:val="00640217"/>
    <w:rsid w:val="00640643"/>
    <w:rsid w:val="006407DF"/>
    <w:rsid w:val="0064125E"/>
    <w:rsid w:val="006414F9"/>
    <w:rsid w:val="00641876"/>
    <w:rsid w:val="00641F51"/>
    <w:rsid w:val="006437D4"/>
    <w:rsid w:val="006438D2"/>
    <w:rsid w:val="00643A31"/>
    <w:rsid w:val="00643A36"/>
    <w:rsid w:val="00643BD2"/>
    <w:rsid w:val="00644104"/>
    <w:rsid w:val="006447E4"/>
    <w:rsid w:val="00644CC8"/>
    <w:rsid w:val="00644EBF"/>
    <w:rsid w:val="00645290"/>
    <w:rsid w:val="0064605E"/>
    <w:rsid w:val="006465CF"/>
    <w:rsid w:val="0064684F"/>
    <w:rsid w:val="00646BEF"/>
    <w:rsid w:val="00647179"/>
    <w:rsid w:val="006471B4"/>
    <w:rsid w:val="006479DC"/>
    <w:rsid w:val="00650748"/>
    <w:rsid w:val="00650838"/>
    <w:rsid w:val="006511AA"/>
    <w:rsid w:val="00651489"/>
    <w:rsid w:val="00651C2E"/>
    <w:rsid w:val="00651D0F"/>
    <w:rsid w:val="00651F8A"/>
    <w:rsid w:val="00652147"/>
    <w:rsid w:val="00652600"/>
    <w:rsid w:val="00652657"/>
    <w:rsid w:val="006529B9"/>
    <w:rsid w:val="006530B6"/>
    <w:rsid w:val="00653AFE"/>
    <w:rsid w:val="00654B33"/>
    <w:rsid w:val="006552E2"/>
    <w:rsid w:val="00655C13"/>
    <w:rsid w:val="0065610A"/>
    <w:rsid w:val="006569B5"/>
    <w:rsid w:val="00657508"/>
    <w:rsid w:val="00657E1F"/>
    <w:rsid w:val="00661B08"/>
    <w:rsid w:val="00661DE8"/>
    <w:rsid w:val="00662335"/>
    <w:rsid w:val="006626BC"/>
    <w:rsid w:val="00662833"/>
    <w:rsid w:val="00662A84"/>
    <w:rsid w:val="00662C4E"/>
    <w:rsid w:val="00662CCC"/>
    <w:rsid w:val="00663464"/>
    <w:rsid w:val="00664244"/>
    <w:rsid w:val="0066596A"/>
    <w:rsid w:val="00666537"/>
    <w:rsid w:val="00666B8B"/>
    <w:rsid w:val="0066706F"/>
    <w:rsid w:val="00667859"/>
    <w:rsid w:val="006703D9"/>
    <w:rsid w:val="00671D9C"/>
    <w:rsid w:val="0067225F"/>
    <w:rsid w:val="00672CA3"/>
    <w:rsid w:val="0067328E"/>
    <w:rsid w:val="00673FA1"/>
    <w:rsid w:val="00674386"/>
    <w:rsid w:val="006744F4"/>
    <w:rsid w:val="0067563E"/>
    <w:rsid w:val="00675C02"/>
    <w:rsid w:val="00675C1F"/>
    <w:rsid w:val="00675E3E"/>
    <w:rsid w:val="00676AA0"/>
    <w:rsid w:val="00676F20"/>
    <w:rsid w:val="00677005"/>
    <w:rsid w:val="00677969"/>
    <w:rsid w:val="00677E52"/>
    <w:rsid w:val="00680230"/>
    <w:rsid w:val="006811A9"/>
    <w:rsid w:val="0068212A"/>
    <w:rsid w:val="0068320A"/>
    <w:rsid w:val="006834C7"/>
    <w:rsid w:val="00684528"/>
    <w:rsid w:val="006847B1"/>
    <w:rsid w:val="00684904"/>
    <w:rsid w:val="00684ACE"/>
    <w:rsid w:val="00684FF1"/>
    <w:rsid w:val="0068577F"/>
    <w:rsid w:val="00685995"/>
    <w:rsid w:val="006862ED"/>
    <w:rsid w:val="006865CE"/>
    <w:rsid w:val="00686F10"/>
    <w:rsid w:val="006870B7"/>
    <w:rsid w:val="00687462"/>
    <w:rsid w:val="00687E71"/>
    <w:rsid w:val="006904C9"/>
    <w:rsid w:val="00690C2D"/>
    <w:rsid w:val="006911FA"/>
    <w:rsid w:val="00693B67"/>
    <w:rsid w:val="00693D04"/>
    <w:rsid w:val="00693F25"/>
    <w:rsid w:val="0069411C"/>
    <w:rsid w:val="0069415B"/>
    <w:rsid w:val="006942F1"/>
    <w:rsid w:val="006945E4"/>
    <w:rsid w:val="00694A87"/>
    <w:rsid w:val="00694CB4"/>
    <w:rsid w:val="00695551"/>
    <w:rsid w:val="0069676B"/>
    <w:rsid w:val="00696E57"/>
    <w:rsid w:val="00697B07"/>
    <w:rsid w:val="00697C11"/>
    <w:rsid w:val="00697C83"/>
    <w:rsid w:val="00697F9D"/>
    <w:rsid w:val="006A0C04"/>
    <w:rsid w:val="006A0C57"/>
    <w:rsid w:val="006A0C70"/>
    <w:rsid w:val="006A1260"/>
    <w:rsid w:val="006A2215"/>
    <w:rsid w:val="006A2A8A"/>
    <w:rsid w:val="006A349D"/>
    <w:rsid w:val="006A3F98"/>
    <w:rsid w:val="006A402D"/>
    <w:rsid w:val="006A4F61"/>
    <w:rsid w:val="006A538F"/>
    <w:rsid w:val="006A5444"/>
    <w:rsid w:val="006A547E"/>
    <w:rsid w:val="006A558F"/>
    <w:rsid w:val="006A575B"/>
    <w:rsid w:val="006A7595"/>
    <w:rsid w:val="006A7977"/>
    <w:rsid w:val="006A7B0A"/>
    <w:rsid w:val="006B015B"/>
    <w:rsid w:val="006B0250"/>
    <w:rsid w:val="006B0B86"/>
    <w:rsid w:val="006B127C"/>
    <w:rsid w:val="006B164E"/>
    <w:rsid w:val="006B1AE5"/>
    <w:rsid w:val="006B1CE1"/>
    <w:rsid w:val="006B1CFB"/>
    <w:rsid w:val="006B28C4"/>
    <w:rsid w:val="006B367A"/>
    <w:rsid w:val="006B3A0F"/>
    <w:rsid w:val="006B4044"/>
    <w:rsid w:val="006B4B3A"/>
    <w:rsid w:val="006B4D71"/>
    <w:rsid w:val="006B5D9F"/>
    <w:rsid w:val="006B7341"/>
    <w:rsid w:val="006B769C"/>
    <w:rsid w:val="006B7DD3"/>
    <w:rsid w:val="006C093A"/>
    <w:rsid w:val="006C0C13"/>
    <w:rsid w:val="006C0EE4"/>
    <w:rsid w:val="006C0F88"/>
    <w:rsid w:val="006C0FBD"/>
    <w:rsid w:val="006C1112"/>
    <w:rsid w:val="006C121B"/>
    <w:rsid w:val="006C162F"/>
    <w:rsid w:val="006C24BA"/>
    <w:rsid w:val="006C2779"/>
    <w:rsid w:val="006C2AB8"/>
    <w:rsid w:val="006C314E"/>
    <w:rsid w:val="006C316D"/>
    <w:rsid w:val="006C31D4"/>
    <w:rsid w:val="006C34E1"/>
    <w:rsid w:val="006C35AC"/>
    <w:rsid w:val="006C37DA"/>
    <w:rsid w:val="006C3BA3"/>
    <w:rsid w:val="006C4569"/>
    <w:rsid w:val="006C652D"/>
    <w:rsid w:val="006C7270"/>
    <w:rsid w:val="006D1ABC"/>
    <w:rsid w:val="006D1C13"/>
    <w:rsid w:val="006D2B65"/>
    <w:rsid w:val="006D31A6"/>
    <w:rsid w:val="006D39EB"/>
    <w:rsid w:val="006D3CCA"/>
    <w:rsid w:val="006D3FD4"/>
    <w:rsid w:val="006D4E66"/>
    <w:rsid w:val="006D55A5"/>
    <w:rsid w:val="006D6B9F"/>
    <w:rsid w:val="006D6F2D"/>
    <w:rsid w:val="006D7390"/>
    <w:rsid w:val="006D7EE9"/>
    <w:rsid w:val="006E0CAF"/>
    <w:rsid w:val="006E16A4"/>
    <w:rsid w:val="006E3383"/>
    <w:rsid w:val="006E40B6"/>
    <w:rsid w:val="006E4174"/>
    <w:rsid w:val="006E44FC"/>
    <w:rsid w:val="006E4655"/>
    <w:rsid w:val="006E50DF"/>
    <w:rsid w:val="006E5244"/>
    <w:rsid w:val="006E54F8"/>
    <w:rsid w:val="006E55E3"/>
    <w:rsid w:val="006E55EB"/>
    <w:rsid w:val="006E6106"/>
    <w:rsid w:val="006E6107"/>
    <w:rsid w:val="006E67E2"/>
    <w:rsid w:val="006F0645"/>
    <w:rsid w:val="006F0AD1"/>
    <w:rsid w:val="006F0E66"/>
    <w:rsid w:val="006F3A1B"/>
    <w:rsid w:val="006F3BAD"/>
    <w:rsid w:val="006F4E48"/>
    <w:rsid w:val="006F57B9"/>
    <w:rsid w:val="006F5BF5"/>
    <w:rsid w:val="006F63A6"/>
    <w:rsid w:val="006F676F"/>
    <w:rsid w:val="006F6A5B"/>
    <w:rsid w:val="006F6AB9"/>
    <w:rsid w:val="006F6C5A"/>
    <w:rsid w:val="006F73D5"/>
    <w:rsid w:val="006F7428"/>
    <w:rsid w:val="006F7627"/>
    <w:rsid w:val="006F7911"/>
    <w:rsid w:val="006F7E68"/>
    <w:rsid w:val="00700881"/>
    <w:rsid w:val="00700F83"/>
    <w:rsid w:val="0070116E"/>
    <w:rsid w:val="007011CA"/>
    <w:rsid w:val="0070155A"/>
    <w:rsid w:val="00702A46"/>
    <w:rsid w:val="00702BB0"/>
    <w:rsid w:val="007038B0"/>
    <w:rsid w:val="007041CE"/>
    <w:rsid w:val="00704B6C"/>
    <w:rsid w:val="00705957"/>
    <w:rsid w:val="0070662C"/>
    <w:rsid w:val="00706A4A"/>
    <w:rsid w:val="00706B60"/>
    <w:rsid w:val="00706FE4"/>
    <w:rsid w:val="00707024"/>
    <w:rsid w:val="00707AD3"/>
    <w:rsid w:val="00707BAC"/>
    <w:rsid w:val="00707E77"/>
    <w:rsid w:val="007102BF"/>
    <w:rsid w:val="0071039D"/>
    <w:rsid w:val="00710551"/>
    <w:rsid w:val="0071090F"/>
    <w:rsid w:val="00710C15"/>
    <w:rsid w:val="00710C2B"/>
    <w:rsid w:val="00711659"/>
    <w:rsid w:val="00711DA4"/>
    <w:rsid w:val="00713459"/>
    <w:rsid w:val="00713523"/>
    <w:rsid w:val="00713BB7"/>
    <w:rsid w:val="0071493F"/>
    <w:rsid w:val="00714F58"/>
    <w:rsid w:val="00715130"/>
    <w:rsid w:val="00715135"/>
    <w:rsid w:val="0071543F"/>
    <w:rsid w:val="00715E81"/>
    <w:rsid w:val="00715F6B"/>
    <w:rsid w:val="007162D4"/>
    <w:rsid w:val="007164C0"/>
    <w:rsid w:val="00716719"/>
    <w:rsid w:val="00716987"/>
    <w:rsid w:val="00716AAC"/>
    <w:rsid w:val="00717024"/>
    <w:rsid w:val="007174C5"/>
    <w:rsid w:val="00717ADE"/>
    <w:rsid w:val="00720117"/>
    <w:rsid w:val="0072033F"/>
    <w:rsid w:val="007203BD"/>
    <w:rsid w:val="007205E4"/>
    <w:rsid w:val="00721F23"/>
    <w:rsid w:val="007220D8"/>
    <w:rsid w:val="00722272"/>
    <w:rsid w:val="00722ACF"/>
    <w:rsid w:val="00722D83"/>
    <w:rsid w:val="007231A7"/>
    <w:rsid w:val="00723922"/>
    <w:rsid w:val="00724385"/>
    <w:rsid w:val="007244DE"/>
    <w:rsid w:val="0072498D"/>
    <w:rsid w:val="00724AD3"/>
    <w:rsid w:val="007257C4"/>
    <w:rsid w:val="007263C9"/>
    <w:rsid w:val="00726819"/>
    <w:rsid w:val="00727A05"/>
    <w:rsid w:val="007310A3"/>
    <w:rsid w:val="00731987"/>
    <w:rsid w:val="00731A4F"/>
    <w:rsid w:val="00731A57"/>
    <w:rsid w:val="00731C41"/>
    <w:rsid w:val="007320D5"/>
    <w:rsid w:val="007321FD"/>
    <w:rsid w:val="0073280B"/>
    <w:rsid w:val="0073339C"/>
    <w:rsid w:val="00733818"/>
    <w:rsid w:val="00733C2D"/>
    <w:rsid w:val="00733F87"/>
    <w:rsid w:val="00734C10"/>
    <w:rsid w:val="007351B4"/>
    <w:rsid w:val="00735C00"/>
    <w:rsid w:val="00736483"/>
    <w:rsid w:val="007366CA"/>
    <w:rsid w:val="0073683D"/>
    <w:rsid w:val="007372D5"/>
    <w:rsid w:val="0073741C"/>
    <w:rsid w:val="00737429"/>
    <w:rsid w:val="0073797F"/>
    <w:rsid w:val="007403B5"/>
    <w:rsid w:val="0074216D"/>
    <w:rsid w:val="007435DB"/>
    <w:rsid w:val="007436F9"/>
    <w:rsid w:val="00744156"/>
    <w:rsid w:val="007445F5"/>
    <w:rsid w:val="00744852"/>
    <w:rsid w:val="0074487B"/>
    <w:rsid w:val="00744946"/>
    <w:rsid w:val="00744978"/>
    <w:rsid w:val="007457B0"/>
    <w:rsid w:val="00745B13"/>
    <w:rsid w:val="00746075"/>
    <w:rsid w:val="007462DE"/>
    <w:rsid w:val="00746943"/>
    <w:rsid w:val="00746996"/>
    <w:rsid w:val="00746A3E"/>
    <w:rsid w:val="00746FBC"/>
    <w:rsid w:val="0074710A"/>
    <w:rsid w:val="00750174"/>
    <w:rsid w:val="007509B6"/>
    <w:rsid w:val="00750B37"/>
    <w:rsid w:val="00750C4D"/>
    <w:rsid w:val="00750FA6"/>
    <w:rsid w:val="00751617"/>
    <w:rsid w:val="00752044"/>
    <w:rsid w:val="007526B8"/>
    <w:rsid w:val="00752758"/>
    <w:rsid w:val="00752FCC"/>
    <w:rsid w:val="007530F6"/>
    <w:rsid w:val="00753385"/>
    <w:rsid w:val="00753F12"/>
    <w:rsid w:val="00754C61"/>
    <w:rsid w:val="00754E51"/>
    <w:rsid w:val="007551ED"/>
    <w:rsid w:val="0075581E"/>
    <w:rsid w:val="00756357"/>
    <w:rsid w:val="00756546"/>
    <w:rsid w:val="007571A2"/>
    <w:rsid w:val="007572B2"/>
    <w:rsid w:val="0075736D"/>
    <w:rsid w:val="0075759B"/>
    <w:rsid w:val="0075776F"/>
    <w:rsid w:val="007577E3"/>
    <w:rsid w:val="00757A25"/>
    <w:rsid w:val="00757C9C"/>
    <w:rsid w:val="00757F5F"/>
    <w:rsid w:val="0076052B"/>
    <w:rsid w:val="0076089F"/>
    <w:rsid w:val="00760CA3"/>
    <w:rsid w:val="00761052"/>
    <w:rsid w:val="00761508"/>
    <w:rsid w:val="00761A54"/>
    <w:rsid w:val="00762258"/>
    <w:rsid w:val="00762BF4"/>
    <w:rsid w:val="00763029"/>
    <w:rsid w:val="00763160"/>
    <w:rsid w:val="007631C3"/>
    <w:rsid w:val="007638A3"/>
    <w:rsid w:val="00763DBA"/>
    <w:rsid w:val="00764911"/>
    <w:rsid w:val="00764E02"/>
    <w:rsid w:val="00766A4D"/>
    <w:rsid w:val="007679C1"/>
    <w:rsid w:val="00770138"/>
    <w:rsid w:val="00770231"/>
    <w:rsid w:val="007705EA"/>
    <w:rsid w:val="00770818"/>
    <w:rsid w:val="00770A15"/>
    <w:rsid w:val="00770A6F"/>
    <w:rsid w:val="00770CB4"/>
    <w:rsid w:val="00770E36"/>
    <w:rsid w:val="00772223"/>
    <w:rsid w:val="00773479"/>
    <w:rsid w:val="00773AA6"/>
    <w:rsid w:val="0077406D"/>
    <w:rsid w:val="00774596"/>
    <w:rsid w:val="00774EBB"/>
    <w:rsid w:val="007750B8"/>
    <w:rsid w:val="007761A6"/>
    <w:rsid w:val="0077671F"/>
    <w:rsid w:val="00776ED4"/>
    <w:rsid w:val="00776EDD"/>
    <w:rsid w:val="00777F71"/>
    <w:rsid w:val="0078019F"/>
    <w:rsid w:val="0078028C"/>
    <w:rsid w:val="00780296"/>
    <w:rsid w:val="00780315"/>
    <w:rsid w:val="0078100F"/>
    <w:rsid w:val="00781694"/>
    <w:rsid w:val="00782210"/>
    <w:rsid w:val="0078240A"/>
    <w:rsid w:val="00782551"/>
    <w:rsid w:val="00783099"/>
    <w:rsid w:val="00783803"/>
    <w:rsid w:val="00783D4D"/>
    <w:rsid w:val="0078490D"/>
    <w:rsid w:val="00784D9F"/>
    <w:rsid w:val="00785492"/>
    <w:rsid w:val="00785723"/>
    <w:rsid w:val="007858F3"/>
    <w:rsid w:val="00785995"/>
    <w:rsid w:val="00785FA8"/>
    <w:rsid w:val="00786026"/>
    <w:rsid w:val="00787A6F"/>
    <w:rsid w:val="007903C6"/>
    <w:rsid w:val="00791E2D"/>
    <w:rsid w:val="007931B7"/>
    <w:rsid w:val="00793344"/>
    <w:rsid w:val="0079396F"/>
    <w:rsid w:val="007939B8"/>
    <w:rsid w:val="00793F06"/>
    <w:rsid w:val="00794A0C"/>
    <w:rsid w:val="0079504E"/>
    <w:rsid w:val="00795260"/>
    <w:rsid w:val="007963AB"/>
    <w:rsid w:val="0079693B"/>
    <w:rsid w:val="0079697E"/>
    <w:rsid w:val="007975D3"/>
    <w:rsid w:val="007976DC"/>
    <w:rsid w:val="00797A9D"/>
    <w:rsid w:val="00797B56"/>
    <w:rsid w:val="007A0425"/>
    <w:rsid w:val="007A09E6"/>
    <w:rsid w:val="007A1381"/>
    <w:rsid w:val="007A16A5"/>
    <w:rsid w:val="007A187D"/>
    <w:rsid w:val="007A1921"/>
    <w:rsid w:val="007A1983"/>
    <w:rsid w:val="007A2305"/>
    <w:rsid w:val="007A2A15"/>
    <w:rsid w:val="007A382C"/>
    <w:rsid w:val="007A385B"/>
    <w:rsid w:val="007A3BE2"/>
    <w:rsid w:val="007A4209"/>
    <w:rsid w:val="007A4FBB"/>
    <w:rsid w:val="007A5AE5"/>
    <w:rsid w:val="007A5AF8"/>
    <w:rsid w:val="007A5F0A"/>
    <w:rsid w:val="007A5FC8"/>
    <w:rsid w:val="007A697A"/>
    <w:rsid w:val="007A70B2"/>
    <w:rsid w:val="007A70C1"/>
    <w:rsid w:val="007A7552"/>
    <w:rsid w:val="007A75D3"/>
    <w:rsid w:val="007A7634"/>
    <w:rsid w:val="007A794D"/>
    <w:rsid w:val="007B034B"/>
    <w:rsid w:val="007B1F9B"/>
    <w:rsid w:val="007B219C"/>
    <w:rsid w:val="007B2911"/>
    <w:rsid w:val="007B2E42"/>
    <w:rsid w:val="007B3040"/>
    <w:rsid w:val="007B30D9"/>
    <w:rsid w:val="007B34F0"/>
    <w:rsid w:val="007B3DD8"/>
    <w:rsid w:val="007B44DF"/>
    <w:rsid w:val="007B506A"/>
    <w:rsid w:val="007B525E"/>
    <w:rsid w:val="007B541D"/>
    <w:rsid w:val="007B57DD"/>
    <w:rsid w:val="007B5E68"/>
    <w:rsid w:val="007B5FEC"/>
    <w:rsid w:val="007B61BB"/>
    <w:rsid w:val="007B6EBB"/>
    <w:rsid w:val="007B7084"/>
    <w:rsid w:val="007B7809"/>
    <w:rsid w:val="007B7B26"/>
    <w:rsid w:val="007C0182"/>
    <w:rsid w:val="007C0CAE"/>
    <w:rsid w:val="007C13F3"/>
    <w:rsid w:val="007C143B"/>
    <w:rsid w:val="007C1846"/>
    <w:rsid w:val="007C1B60"/>
    <w:rsid w:val="007C1D97"/>
    <w:rsid w:val="007C41C9"/>
    <w:rsid w:val="007C4AC4"/>
    <w:rsid w:val="007C5067"/>
    <w:rsid w:val="007C5940"/>
    <w:rsid w:val="007C5D9B"/>
    <w:rsid w:val="007C6EF8"/>
    <w:rsid w:val="007C717A"/>
    <w:rsid w:val="007C7714"/>
    <w:rsid w:val="007C7E4B"/>
    <w:rsid w:val="007D01C1"/>
    <w:rsid w:val="007D0495"/>
    <w:rsid w:val="007D04C0"/>
    <w:rsid w:val="007D0B1B"/>
    <w:rsid w:val="007D0E05"/>
    <w:rsid w:val="007D1207"/>
    <w:rsid w:val="007D151F"/>
    <w:rsid w:val="007D271D"/>
    <w:rsid w:val="007D2E5E"/>
    <w:rsid w:val="007D31E4"/>
    <w:rsid w:val="007D3670"/>
    <w:rsid w:val="007D3E62"/>
    <w:rsid w:val="007D40BC"/>
    <w:rsid w:val="007D45C7"/>
    <w:rsid w:val="007D48AB"/>
    <w:rsid w:val="007D4AD2"/>
    <w:rsid w:val="007D4C6F"/>
    <w:rsid w:val="007D4F18"/>
    <w:rsid w:val="007D5036"/>
    <w:rsid w:val="007D50B2"/>
    <w:rsid w:val="007D573C"/>
    <w:rsid w:val="007D5D33"/>
    <w:rsid w:val="007D6268"/>
    <w:rsid w:val="007D6369"/>
    <w:rsid w:val="007D7D7B"/>
    <w:rsid w:val="007E08CE"/>
    <w:rsid w:val="007E0C3E"/>
    <w:rsid w:val="007E0EF2"/>
    <w:rsid w:val="007E1A38"/>
    <w:rsid w:val="007E1D67"/>
    <w:rsid w:val="007E1E5A"/>
    <w:rsid w:val="007E2192"/>
    <w:rsid w:val="007E2291"/>
    <w:rsid w:val="007E2759"/>
    <w:rsid w:val="007E294A"/>
    <w:rsid w:val="007E2D54"/>
    <w:rsid w:val="007E3129"/>
    <w:rsid w:val="007E4C8E"/>
    <w:rsid w:val="007E5326"/>
    <w:rsid w:val="007E71A9"/>
    <w:rsid w:val="007F05E1"/>
    <w:rsid w:val="007F0A10"/>
    <w:rsid w:val="007F0BFB"/>
    <w:rsid w:val="007F0EA1"/>
    <w:rsid w:val="007F0F6A"/>
    <w:rsid w:val="007F1124"/>
    <w:rsid w:val="007F1546"/>
    <w:rsid w:val="007F1D3A"/>
    <w:rsid w:val="007F21CC"/>
    <w:rsid w:val="007F2F4B"/>
    <w:rsid w:val="007F3731"/>
    <w:rsid w:val="007F413F"/>
    <w:rsid w:val="007F483A"/>
    <w:rsid w:val="007F4AB6"/>
    <w:rsid w:val="007F4CBC"/>
    <w:rsid w:val="007F4FCE"/>
    <w:rsid w:val="007F5D22"/>
    <w:rsid w:val="007F627F"/>
    <w:rsid w:val="007F682F"/>
    <w:rsid w:val="007F6A27"/>
    <w:rsid w:val="007F6F53"/>
    <w:rsid w:val="007F7719"/>
    <w:rsid w:val="007F78A2"/>
    <w:rsid w:val="007F7B77"/>
    <w:rsid w:val="00800A6B"/>
    <w:rsid w:val="0080150C"/>
    <w:rsid w:val="008015E3"/>
    <w:rsid w:val="00801848"/>
    <w:rsid w:val="00802933"/>
    <w:rsid w:val="008029E8"/>
    <w:rsid w:val="00804911"/>
    <w:rsid w:val="0080525D"/>
    <w:rsid w:val="00805486"/>
    <w:rsid w:val="00805759"/>
    <w:rsid w:val="00805D79"/>
    <w:rsid w:val="00805DDE"/>
    <w:rsid w:val="008070BA"/>
    <w:rsid w:val="00807B64"/>
    <w:rsid w:val="008112A6"/>
    <w:rsid w:val="00811370"/>
    <w:rsid w:val="00811C4F"/>
    <w:rsid w:val="00812643"/>
    <w:rsid w:val="0081270A"/>
    <w:rsid w:val="0081270B"/>
    <w:rsid w:val="00812F8D"/>
    <w:rsid w:val="0081306B"/>
    <w:rsid w:val="0081390C"/>
    <w:rsid w:val="00813975"/>
    <w:rsid w:val="00813CEC"/>
    <w:rsid w:val="008141B5"/>
    <w:rsid w:val="0081428A"/>
    <w:rsid w:val="00814894"/>
    <w:rsid w:val="00814905"/>
    <w:rsid w:val="00814B87"/>
    <w:rsid w:val="00814D06"/>
    <w:rsid w:val="00815026"/>
    <w:rsid w:val="008158EA"/>
    <w:rsid w:val="00815B11"/>
    <w:rsid w:val="00816614"/>
    <w:rsid w:val="00816831"/>
    <w:rsid w:val="00816A62"/>
    <w:rsid w:val="00816BF6"/>
    <w:rsid w:val="00816E50"/>
    <w:rsid w:val="00817EB9"/>
    <w:rsid w:val="008203C5"/>
    <w:rsid w:val="008205DD"/>
    <w:rsid w:val="00821FF8"/>
    <w:rsid w:val="00822297"/>
    <w:rsid w:val="00822541"/>
    <w:rsid w:val="0082355E"/>
    <w:rsid w:val="00823969"/>
    <w:rsid w:val="00823B73"/>
    <w:rsid w:val="00823D1C"/>
    <w:rsid w:val="00823D8E"/>
    <w:rsid w:val="008240F3"/>
    <w:rsid w:val="008242CD"/>
    <w:rsid w:val="00825256"/>
    <w:rsid w:val="008252F1"/>
    <w:rsid w:val="008258FA"/>
    <w:rsid w:val="00825995"/>
    <w:rsid w:val="00825E48"/>
    <w:rsid w:val="00825E87"/>
    <w:rsid w:val="00825FD7"/>
    <w:rsid w:val="008268A1"/>
    <w:rsid w:val="00826C58"/>
    <w:rsid w:val="00826FA7"/>
    <w:rsid w:val="008270F4"/>
    <w:rsid w:val="0083014F"/>
    <w:rsid w:val="00830B91"/>
    <w:rsid w:val="0083144C"/>
    <w:rsid w:val="00831A05"/>
    <w:rsid w:val="00831F83"/>
    <w:rsid w:val="00832123"/>
    <w:rsid w:val="00832185"/>
    <w:rsid w:val="008321AC"/>
    <w:rsid w:val="00833329"/>
    <w:rsid w:val="0083386D"/>
    <w:rsid w:val="008340F1"/>
    <w:rsid w:val="0083456A"/>
    <w:rsid w:val="00834FAF"/>
    <w:rsid w:val="0083520B"/>
    <w:rsid w:val="00835B17"/>
    <w:rsid w:val="0083689A"/>
    <w:rsid w:val="008368DA"/>
    <w:rsid w:val="00836942"/>
    <w:rsid w:val="00836ECC"/>
    <w:rsid w:val="00836F51"/>
    <w:rsid w:val="00837639"/>
    <w:rsid w:val="00837ADE"/>
    <w:rsid w:val="00837D67"/>
    <w:rsid w:val="0084043F"/>
    <w:rsid w:val="00840CAC"/>
    <w:rsid w:val="008416A3"/>
    <w:rsid w:val="00841A18"/>
    <w:rsid w:val="00841A7D"/>
    <w:rsid w:val="008422F0"/>
    <w:rsid w:val="008429B1"/>
    <w:rsid w:val="00842E78"/>
    <w:rsid w:val="0084331C"/>
    <w:rsid w:val="008439E0"/>
    <w:rsid w:val="00844014"/>
    <w:rsid w:val="008442A6"/>
    <w:rsid w:val="00844A15"/>
    <w:rsid w:val="00844C4C"/>
    <w:rsid w:val="00844DAA"/>
    <w:rsid w:val="008452E9"/>
    <w:rsid w:val="00845893"/>
    <w:rsid w:val="00845CB3"/>
    <w:rsid w:val="00846B78"/>
    <w:rsid w:val="00846E7E"/>
    <w:rsid w:val="00847356"/>
    <w:rsid w:val="00847871"/>
    <w:rsid w:val="008513BC"/>
    <w:rsid w:val="00851578"/>
    <w:rsid w:val="00852101"/>
    <w:rsid w:val="00852390"/>
    <w:rsid w:val="00853417"/>
    <w:rsid w:val="00853F61"/>
    <w:rsid w:val="00854046"/>
    <w:rsid w:val="00854B35"/>
    <w:rsid w:val="00854EEF"/>
    <w:rsid w:val="0085530C"/>
    <w:rsid w:val="00855ADF"/>
    <w:rsid w:val="00856522"/>
    <w:rsid w:val="00856B13"/>
    <w:rsid w:val="00857996"/>
    <w:rsid w:val="00857CE2"/>
    <w:rsid w:val="00860E0C"/>
    <w:rsid w:val="00862BE0"/>
    <w:rsid w:val="00862FAA"/>
    <w:rsid w:val="00863B98"/>
    <w:rsid w:val="00864559"/>
    <w:rsid w:val="0086492D"/>
    <w:rsid w:val="00864C7C"/>
    <w:rsid w:val="00865071"/>
    <w:rsid w:val="0086529F"/>
    <w:rsid w:val="00865391"/>
    <w:rsid w:val="00865C98"/>
    <w:rsid w:val="00866762"/>
    <w:rsid w:val="00866802"/>
    <w:rsid w:val="00866FD7"/>
    <w:rsid w:val="00867CD3"/>
    <w:rsid w:val="00870172"/>
    <w:rsid w:val="008703C6"/>
    <w:rsid w:val="00870891"/>
    <w:rsid w:val="00870A0D"/>
    <w:rsid w:val="00871110"/>
    <w:rsid w:val="00871F6E"/>
    <w:rsid w:val="0087227C"/>
    <w:rsid w:val="008729C0"/>
    <w:rsid w:val="00872E35"/>
    <w:rsid w:val="00874114"/>
    <w:rsid w:val="008743D9"/>
    <w:rsid w:val="008747E8"/>
    <w:rsid w:val="00875867"/>
    <w:rsid w:val="00875A6E"/>
    <w:rsid w:val="0087655F"/>
    <w:rsid w:val="00877268"/>
    <w:rsid w:val="008774FA"/>
    <w:rsid w:val="008777C6"/>
    <w:rsid w:val="00877B61"/>
    <w:rsid w:val="00880CAA"/>
    <w:rsid w:val="00880D4B"/>
    <w:rsid w:val="008810CB"/>
    <w:rsid w:val="00882053"/>
    <w:rsid w:val="00882054"/>
    <w:rsid w:val="0088221F"/>
    <w:rsid w:val="008823EE"/>
    <w:rsid w:val="00882C93"/>
    <w:rsid w:val="00883591"/>
    <w:rsid w:val="008839B3"/>
    <w:rsid w:val="00884874"/>
    <w:rsid w:val="008848A9"/>
    <w:rsid w:val="0088509B"/>
    <w:rsid w:val="008850D1"/>
    <w:rsid w:val="008869D9"/>
    <w:rsid w:val="00886C1E"/>
    <w:rsid w:val="0088797C"/>
    <w:rsid w:val="00890591"/>
    <w:rsid w:val="008907B2"/>
    <w:rsid w:val="0089100A"/>
    <w:rsid w:val="008912CA"/>
    <w:rsid w:val="008915AC"/>
    <w:rsid w:val="00891FC7"/>
    <w:rsid w:val="00892077"/>
    <w:rsid w:val="0089469E"/>
    <w:rsid w:val="008956C3"/>
    <w:rsid w:val="00895AC9"/>
    <w:rsid w:val="00895F84"/>
    <w:rsid w:val="00896025"/>
    <w:rsid w:val="00896E52"/>
    <w:rsid w:val="008974DB"/>
    <w:rsid w:val="008975B7"/>
    <w:rsid w:val="00897B4B"/>
    <w:rsid w:val="008A062A"/>
    <w:rsid w:val="008A16A9"/>
    <w:rsid w:val="008A182D"/>
    <w:rsid w:val="008A1EC8"/>
    <w:rsid w:val="008A202C"/>
    <w:rsid w:val="008A2876"/>
    <w:rsid w:val="008A2A83"/>
    <w:rsid w:val="008A3464"/>
    <w:rsid w:val="008A379D"/>
    <w:rsid w:val="008A3890"/>
    <w:rsid w:val="008A3899"/>
    <w:rsid w:val="008A3922"/>
    <w:rsid w:val="008A3A28"/>
    <w:rsid w:val="008A3B71"/>
    <w:rsid w:val="008A3F59"/>
    <w:rsid w:val="008A4E7B"/>
    <w:rsid w:val="008A5F8A"/>
    <w:rsid w:val="008A611E"/>
    <w:rsid w:val="008A6836"/>
    <w:rsid w:val="008A7F1D"/>
    <w:rsid w:val="008B066D"/>
    <w:rsid w:val="008B067F"/>
    <w:rsid w:val="008B07A4"/>
    <w:rsid w:val="008B08AC"/>
    <w:rsid w:val="008B19C1"/>
    <w:rsid w:val="008B1A81"/>
    <w:rsid w:val="008B1BD1"/>
    <w:rsid w:val="008B23A3"/>
    <w:rsid w:val="008B26B5"/>
    <w:rsid w:val="008B32CD"/>
    <w:rsid w:val="008B375B"/>
    <w:rsid w:val="008B399C"/>
    <w:rsid w:val="008B3F43"/>
    <w:rsid w:val="008B4815"/>
    <w:rsid w:val="008B5DD4"/>
    <w:rsid w:val="008B6C4C"/>
    <w:rsid w:val="008B7396"/>
    <w:rsid w:val="008B7BDD"/>
    <w:rsid w:val="008B7C40"/>
    <w:rsid w:val="008C1857"/>
    <w:rsid w:val="008C1DC6"/>
    <w:rsid w:val="008C2087"/>
    <w:rsid w:val="008C232B"/>
    <w:rsid w:val="008C2E40"/>
    <w:rsid w:val="008C331F"/>
    <w:rsid w:val="008C359D"/>
    <w:rsid w:val="008C363A"/>
    <w:rsid w:val="008C3854"/>
    <w:rsid w:val="008C3A19"/>
    <w:rsid w:val="008C3D74"/>
    <w:rsid w:val="008C4A33"/>
    <w:rsid w:val="008C5138"/>
    <w:rsid w:val="008C586F"/>
    <w:rsid w:val="008C5F65"/>
    <w:rsid w:val="008C652E"/>
    <w:rsid w:val="008C65A6"/>
    <w:rsid w:val="008C7068"/>
    <w:rsid w:val="008C77F7"/>
    <w:rsid w:val="008C7839"/>
    <w:rsid w:val="008D01EC"/>
    <w:rsid w:val="008D02EF"/>
    <w:rsid w:val="008D0656"/>
    <w:rsid w:val="008D0C1D"/>
    <w:rsid w:val="008D14AC"/>
    <w:rsid w:val="008D1928"/>
    <w:rsid w:val="008D2942"/>
    <w:rsid w:val="008D2E90"/>
    <w:rsid w:val="008D2F3B"/>
    <w:rsid w:val="008D33A1"/>
    <w:rsid w:val="008D343B"/>
    <w:rsid w:val="008D3473"/>
    <w:rsid w:val="008D387E"/>
    <w:rsid w:val="008D3F4E"/>
    <w:rsid w:val="008D42DA"/>
    <w:rsid w:val="008D5505"/>
    <w:rsid w:val="008D66D0"/>
    <w:rsid w:val="008D674E"/>
    <w:rsid w:val="008D68E4"/>
    <w:rsid w:val="008D6AAA"/>
    <w:rsid w:val="008D6B4A"/>
    <w:rsid w:val="008D71BC"/>
    <w:rsid w:val="008D7F87"/>
    <w:rsid w:val="008E188B"/>
    <w:rsid w:val="008E20E5"/>
    <w:rsid w:val="008E247E"/>
    <w:rsid w:val="008E2591"/>
    <w:rsid w:val="008E26A9"/>
    <w:rsid w:val="008E26CE"/>
    <w:rsid w:val="008E2AB5"/>
    <w:rsid w:val="008E410C"/>
    <w:rsid w:val="008E498E"/>
    <w:rsid w:val="008E4D92"/>
    <w:rsid w:val="008E4ECB"/>
    <w:rsid w:val="008E5022"/>
    <w:rsid w:val="008E509F"/>
    <w:rsid w:val="008E55FB"/>
    <w:rsid w:val="008E6016"/>
    <w:rsid w:val="008E6039"/>
    <w:rsid w:val="008E7A07"/>
    <w:rsid w:val="008F02E1"/>
    <w:rsid w:val="008F0C71"/>
    <w:rsid w:val="008F0D8B"/>
    <w:rsid w:val="008F0E2D"/>
    <w:rsid w:val="008F0F56"/>
    <w:rsid w:val="008F0FF2"/>
    <w:rsid w:val="008F1053"/>
    <w:rsid w:val="008F12AC"/>
    <w:rsid w:val="008F1965"/>
    <w:rsid w:val="008F1DCB"/>
    <w:rsid w:val="008F1E3C"/>
    <w:rsid w:val="008F21F7"/>
    <w:rsid w:val="008F282E"/>
    <w:rsid w:val="008F34A1"/>
    <w:rsid w:val="008F352A"/>
    <w:rsid w:val="008F391B"/>
    <w:rsid w:val="008F3D87"/>
    <w:rsid w:val="008F4005"/>
    <w:rsid w:val="008F4981"/>
    <w:rsid w:val="008F59DD"/>
    <w:rsid w:val="008F72CB"/>
    <w:rsid w:val="008F7AF1"/>
    <w:rsid w:val="008F7F92"/>
    <w:rsid w:val="00900125"/>
    <w:rsid w:val="009001FA"/>
    <w:rsid w:val="009007A2"/>
    <w:rsid w:val="009014E1"/>
    <w:rsid w:val="00901CC4"/>
    <w:rsid w:val="00902118"/>
    <w:rsid w:val="00902371"/>
    <w:rsid w:val="00903116"/>
    <w:rsid w:val="00903C02"/>
    <w:rsid w:val="00904959"/>
    <w:rsid w:val="00905666"/>
    <w:rsid w:val="009070FB"/>
    <w:rsid w:val="0090776F"/>
    <w:rsid w:val="00907A00"/>
    <w:rsid w:val="00910695"/>
    <w:rsid w:val="00910B11"/>
    <w:rsid w:val="00910F0E"/>
    <w:rsid w:val="00911D7B"/>
    <w:rsid w:val="00912183"/>
    <w:rsid w:val="009124B0"/>
    <w:rsid w:val="00912E90"/>
    <w:rsid w:val="00913147"/>
    <w:rsid w:val="009137CA"/>
    <w:rsid w:val="009137ED"/>
    <w:rsid w:val="00913BC7"/>
    <w:rsid w:val="00913D2A"/>
    <w:rsid w:val="00914271"/>
    <w:rsid w:val="00914FD9"/>
    <w:rsid w:val="0091581F"/>
    <w:rsid w:val="0091583E"/>
    <w:rsid w:val="00915E26"/>
    <w:rsid w:val="0091676E"/>
    <w:rsid w:val="0091688E"/>
    <w:rsid w:val="00916FA6"/>
    <w:rsid w:val="009172C1"/>
    <w:rsid w:val="009175FE"/>
    <w:rsid w:val="00917997"/>
    <w:rsid w:val="00917C95"/>
    <w:rsid w:val="009206B7"/>
    <w:rsid w:val="00920BAF"/>
    <w:rsid w:val="00921460"/>
    <w:rsid w:val="009223EE"/>
    <w:rsid w:val="00922AFC"/>
    <w:rsid w:val="00923393"/>
    <w:rsid w:val="00923528"/>
    <w:rsid w:val="00923686"/>
    <w:rsid w:val="00923ED8"/>
    <w:rsid w:val="00923FE6"/>
    <w:rsid w:val="00924F2B"/>
    <w:rsid w:val="00925071"/>
    <w:rsid w:val="009255CC"/>
    <w:rsid w:val="009261A1"/>
    <w:rsid w:val="0092740F"/>
    <w:rsid w:val="009302DE"/>
    <w:rsid w:val="00931596"/>
    <w:rsid w:val="00931C54"/>
    <w:rsid w:val="0093226F"/>
    <w:rsid w:val="00932B32"/>
    <w:rsid w:val="00932D6B"/>
    <w:rsid w:val="00933CA0"/>
    <w:rsid w:val="00934F75"/>
    <w:rsid w:val="009351CF"/>
    <w:rsid w:val="00935232"/>
    <w:rsid w:val="009355F4"/>
    <w:rsid w:val="00936519"/>
    <w:rsid w:val="00936792"/>
    <w:rsid w:val="0093781D"/>
    <w:rsid w:val="009378E4"/>
    <w:rsid w:val="00937C88"/>
    <w:rsid w:val="00937DB3"/>
    <w:rsid w:val="009414AF"/>
    <w:rsid w:val="00941AB2"/>
    <w:rsid w:val="009420AE"/>
    <w:rsid w:val="00942133"/>
    <w:rsid w:val="009437D7"/>
    <w:rsid w:val="0094416E"/>
    <w:rsid w:val="009442B5"/>
    <w:rsid w:val="009442E3"/>
    <w:rsid w:val="00944F31"/>
    <w:rsid w:val="00945589"/>
    <w:rsid w:val="00946A82"/>
    <w:rsid w:val="00947324"/>
    <w:rsid w:val="0094754D"/>
    <w:rsid w:val="009509A4"/>
    <w:rsid w:val="00950EC8"/>
    <w:rsid w:val="00951ADB"/>
    <w:rsid w:val="00951B4A"/>
    <w:rsid w:val="00952122"/>
    <w:rsid w:val="0095229C"/>
    <w:rsid w:val="009523C5"/>
    <w:rsid w:val="0095290B"/>
    <w:rsid w:val="00952C11"/>
    <w:rsid w:val="009534FA"/>
    <w:rsid w:val="00953F16"/>
    <w:rsid w:val="00954349"/>
    <w:rsid w:val="00954823"/>
    <w:rsid w:val="0095488E"/>
    <w:rsid w:val="0095524A"/>
    <w:rsid w:val="00955FDE"/>
    <w:rsid w:val="00956883"/>
    <w:rsid w:val="00957843"/>
    <w:rsid w:val="00960406"/>
    <w:rsid w:val="00960D9A"/>
    <w:rsid w:val="00960E22"/>
    <w:rsid w:val="00960F33"/>
    <w:rsid w:val="00960FE4"/>
    <w:rsid w:val="0096122C"/>
    <w:rsid w:val="00961280"/>
    <w:rsid w:val="009615A7"/>
    <w:rsid w:val="009616D1"/>
    <w:rsid w:val="00961AE5"/>
    <w:rsid w:val="00961ED7"/>
    <w:rsid w:val="00961FAE"/>
    <w:rsid w:val="00961FB5"/>
    <w:rsid w:val="0096331F"/>
    <w:rsid w:val="009646C6"/>
    <w:rsid w:val="00964CE5"/>
    <w:rsid w:val="00965882"/>
    <w:rsid w:val="009660E9"/>
    <w:rsid w:val="0096743B"/>
    <w:rsid w:val="00967D37"/>
    <w:rsid w:val="00970726"/>
    <w:rsid w:val="009722C9"/>
    <w:rsid w:val="0097265D"/>
    <w:rsid w:val="00972C29"/>
    <w:rsid w:val="009733E9"/>
    <w:rsid w:val="00973703"/>
    <w:rsid w:val="0097499B"/>
    <w:rsid w:val="00974FF4"/>
    <w:rsid w:val="009754BE"/>
    <w:rsid w:val="00975A8F"/>
    <w:rsid w:val="00975B77"/>
    <w:rsid w:val="00976167"/>
    <w:rsid w:val="009761A8"/>
    <w:rsid w:val="00976D38"/>
    <w:rsid w:val="00977AD5"/>
    <w:rsid w:val="00977C8D"/>
    <w:rsid w:val="00977F11"/>
    <w:rsid w:val="00977F43"/>
    <w:rsid w:val="00980124"/>
    <w:rsid w:val="0098071D"/>
    <w:rsid w:val="0098073C"/>
    <w:rsid w:val="00980B52"/>
    <w:rsid w:val="00981BB1"/>
    <w:rsid w:val="00982282"/>
    <w:rsid w:val="00982652"/>
    <w:rsid w:val="00983268"/>
    <w:rsid w:val="00983FE4"/>
    <w:rsid w:val="00984A38"/>
    <w:rsid w:val="00984B33"/>
    <w:rsid w:val="00984F08"/>
    <w:rsid w:val="009851C0"/>
    <w:rsid w:val="009853B1"/>
    <w:rsid w:val="009859A2"/>
    <w:rsid w:val="00985B58"/>
    <w:rsid w:val="00985BDB"/>
    <w:rsid w:val="00986001"/>
    <w:rsid w:val="009863CA"/>
    <w:rsid w:val="00986983"/>
    <w:rsid w:val="00986B33"/>
    <w:rsid w:val="00986B59"/>
    <w:rsid w:val="009873CE"/>
    <w:rsid w:val="00987775"/>
    <w:rsid w:val="00990B4B"/>
    <w:rsid w:val="00990DDC"/>
    <w:rsid w:val="0099128E"/>
    <w:rsid w:val="009913E7"/>
    <w:rsid w:val="00992003"/>
    <w:rsid w:val="009921D6"/>
    <w:rsid w:val="009924D5"/>
    <w:rsid w:val="00992D7F"/>
    <w:rsid w:val="00992FFD"/>
    <w:rsid w:val="00994272"/>
    <w:rsid w:val="0099435A"/>
    <w:rsid w:val="00994781"/>
    <w:rsid w:val="00994B12"/>
    <w:rsid w:val="00994EB4"/>
    <w:rsid w:val="0099520C"/>
    <w:rsid w:val="0099544C"/>
    <w:rsid w:val="0099547E"/>
    <w:rsid w:val="00995824"/>
    <w:rsid w:val="00995B48"/>
    <w:rsid w:val="00996644"/>
    <w:rsid w:val="009967E2"/>
    <w:rsid w:val="009968F1"/>
    <w:rsid w:val="00997151"/>
    <w:rsid w:val="00997732"/>
    <w:rsid w:val="009A0298"/>
    <w:rsid w:val="009A0980"/>
    <w:rsid w:val="009A0A18"/>
    <w:rsid w:val="009A16E7"/>
    <w:rsid w:val="009A17C4"/>
    <w:rsid w:val="009A1E24"/>
    <w:rsid w:val="009A2194"/>
    <w:rsid w:val="009A23B5"/>
    <w:rsid w:val="009A248E"/>
    <w:rsid w:val="009A2C38"/>
    <w:rsid w:val="009A2E9C"/>
    <w:rsid w:val="009A320B"/>
    <w:rsid w:val="009A3603"/>
    <w:rsid w:val="009A3C5C"/>
    <w:rsid w:val="009A3F06"/>
    <w:rsid w:val="009A4263"/>
    <w:rsid w:val="009A440D"/>
    <w:rsid w:val="009A4724"/>
    <w:rsid w:val="009A4A1E"/>
    <w:rsid w:val="009A4FC6"/>
    <w:rsid w:val="009A56B9"/>
    <w:rsid w:val="009A5906"/>
    <w:rsid w:val="009A5CF2"/>
    <w:rsid w:val="009A6179"/>
    <w:rsid w:val="009A6233"/>
    <w:rsid w:val="009A62A9"/>
    <w:rsid w:val="009A743D"/>
    <w:rsid w:val="009A7501"/>
    <w:rsid w:val="009A7647"/>
    <w:rsid w:val="009A7657"/>
    <w:rsid w:val="009A78DE"/>
    <w:rsid w:val="009A7B78"/>
    <w:rsid w:val="009A7C1F"/>
    <w:rsid w:val="009A7EF3"/>
    <w:rsid w:val="009B12A8"/>
    <w:rsid w:val="009B136C"/>
    <w:rsid w:val="009B182A"/>
    <w:rsid w:val="009B4103"/>
    <w:rsid w:val="009B4505"/>
    <w:rsid w:val="009B474D"/>
    <w:rsid w:val="009B48BD"/>
    <w:rsid w:val="009B599B"/>
    <w:rsid w:val="009B5C6B"/>
    <w:rsid w:val="009B6069"/>
    <w:rsid w:val="009B67C6"/>
    <w:rsid w:val="009B69D4"/>
    <w:rsid w:val="009B6E4E"/>
    <w:rsid w:val="009B70D9"/>
    <w:rsid w:val="009B7562"/>
    <w:rsid w:val="009C01F4"/>
    <w:rsid w:val="009C0FA8"/>
    <w:rsid w:val="009C1DA9"/>
    <w:rsid w:val="009C32E6"/>
    <w:rsid w:val="009C4169"/>
    <w:rsid w:val="009C44F2"/>
    <w:rsid w:val="009C4529"/>
    <w:rsid w:val="009C4E2C"/>
    <w:rsid w:val="009C507E"/>
    <w:rsid w:val="009C5239"/>
    <w:rsid w:val="009C5528"/>
    <w:rsid w:val="009C556F"/>
    <w:rsid w:val="009C60E5"/>
    <w:rsid w:val="009C68BD"/>
    <w:rsid w:val="009C6A01"/>
    <w:rsid w:val="009C6EAC"/>
    <w:rsid w:val="009C6EC9"/>
    <w:rsid w:val="009C7169"/>
    <w:rsid w:val="009C72D0"/>
    <w:rsid w:val="009D0F8A"/>
    <w:rsid w:val="009D1E41"/>
    <w:rsid w:val="009D2615"/>
    <w:rsid w:val="009D2CD9"/>
    <w:rsid w:val="009D3102"/>
    <w:rsid w:val="009D342D"/>
    <w:rsid w:val="009D34F6"/>
    <w:rsid w:val="009D366D"/>
    <w:rsid w:val="009D36A2"/>
    <w:rsid w:val="009D39B0"/>
    <w:rsid w:val="009D3C72"/>
    <w:rsid w:val="009D3DE8"/>
    <w:rsid w:val="009D4A3A"/>
    <w:rsid w:val="009D6763"/>
    <w:rsid w:val="009D6CA6"/>
    <w:rsid w:val="009D7422"/>
    <w:rsid w:val="009D7510"/>
    <w:rsid w:val="009E0BE4"/>
    <w:rsid w:val="009E11D8"/>
    <w:rsid w:val="009E2243"/>
    <w:rsid w:val="009E2A1F"/>
    <w:rsid w:val="009E2AB5"/>
    <w:rsid w:val="009E2D53"/>
    <w:rsid w:val="009E337B"/>
    <w:rsid w:val="009E393C"/>
    <w:rsid w:val="009E39DC"/>
    <w:rsid w:val="009E3CAF"/>
    <w:rsid w:val="009E3F7F"/>
    <w:rsid w:val="009E4261"/>
    <w:rsid w:val="009E45F7"/>
    <w:rsid w:val="009E4D31"/>
    <w:rsid w:val="009E536C"/>
    <w:rsid w:val="009E63AA"/>
    <w:rsid w:val="009E67BF"/>
    <w:rsid w:val="009E697C"/>
    <w:rsid w:val="009E704E"/>
    <w:rsid w:val="009F0414"/>
    <w:rsid w:val="009F0E57"/>
    <w:rsid w:val="009F13BF"/>
    <w:rsid w:val="009F14A1"/>
    <w:rsid w:val="009F21C5"/>
    <w:rsid w:val="009F25F5"/>
    <w:rsid w:val="009F2D47"/>
    <w:rsid w:val="009F3728"/>
    <w:rsid w:val="009F3AD1"/>
    <w:rsid w:val="009F443F"/>
    <w:rsid w:val="009F45FA"/>
    <w:rsid w:val="009F462A"/>
    <w:rsid w:val="009F472E"/>
    <w:rsid w:val="009F4767"/>
    <w:rsid w:val="009F5193"/>
    <w:rsid w:val="009F522A"/>
    <w:rsid w:val="009F5B96"/>
    <w:rsid w:val="009F5EF4"/>
    <w:rsid w:val="009F6101"/>
    <w:rsid w:val="009F647E"/>
    <w:rsid w:val="009F68D0"/>
    <w:rsid w:val="009F6B94"/>
    <w:rsid w:val="009F6CC5"/>
    <w:rsid w:val="00A0106C"/>
    <w:rsid w:val="00A0111C"/>
    <w:rsid w:val="00A012C7"/>
    <w:rsid w:val="00A0143D"/>
    <w:rsid w:val="00A01AE7"/>
    <w:rsid w:val="00A01EE4"/>
    <w:rsid w:val="00A0296A"/>
    <w:rsid w:val="00A03CE2"/>
    <w:rsid w:val="00A0490E"/>
    <w:rsid w:val="00A05633"/>
    <w:rsid w:val="00A0625E"/>
    <w:rsid w:val="00A0660D"/>
    <w:rsid w:val="00A0682E"/>
    <w:rsid w:val="00A07456"/>
    <w:rsid w:val="00A077E1"/>
    <w:rsid w:val="00A07CCE"/>
    <w:rsid w:val="00A10A0A"/>
    <w:rsid w:val="00A1206F"/>
    <w:rsid w:val="00A13675"/>
    <w:rsid w:val="00A137ED"/>
    <w:rsid w:val="00A13B6C"/>
    <w:rsid w:val="00A13E22"/>
    <w:rsid w:val="00A13E31"/>
    <w:rsid w:val="00A142BA"/>
    <w:rsid w:val="00A146D9"/>
    <w:rsid w:val="00A156F1"/>
    <w:rsid w:val="00A15D67"/>
    <w:rsid w:val="00A16020"/>
    <w:rsid w:val="00A160FA"/>
    <w:rsid w:val="00A16AAC"/>
    <w:rsid w:val="00A1712F"/>
    <w:rsid w:val="00A1716E"/>
    <w:rsid w:val="00A20B8F"/>
    <w:rsid w:val="00A22099"/>
    <w:rsid w:val="00A221FB"/>
    <w:rsid w:val="00A222B1"/>
    <w:rsid w:val="00A22451"/>
    <w:rsid w:val="00A22617"/>
    <w:rsid w:val="00A22728"/>
    <w:rsid w:val="00A23D20"/>
    <w:rsid w:val="00A24219"/>
    <w:rsid w:val="00A245BF"/>
    <w:rsid w:val="00A245E3"/>
    <w:rsid w:val="00A24675"/>
    <w:rsid w:val="00A24709"/>
    <w:rsid w:val="00A2558F"/>
    <w:rsid w:val="00A2589F"/>
    <w:rsid w:val="00A25989"/>
    <w:rsid w:val="00A25AC7"/>
    <w:rsid w:val="00A25CC5"/>
    <w:rsid w:val="00A25D06"/>
    <w:rsid w:val="00A2616C"/>
    <w:rsid w:val="00A27A02"/>
    <w:rsid w:val="00A27A18"/>
    <w:rsid w:val="00A27CFF"/>
    <w:rsid w:val="00A305EF"/>
    <w:rsid w:val="00A311C2"/>
    <w:rsid w:val="00A31E44"/>
    <w:rsid w:val="00A31E7B"/>
    <w:rsid w:val="00A32364"/>
    <w:rsid w:val="00A328C9"/>
    <w:rsid w:val="00A329C2"/>
    <w:rsid w:val="00A32B05"/>
    <w:rsid w:val="00A32C3E"/>
    <w:rsid w:val="00A32DA7"/>
    <w:rsid w:val="00A33DBC"/>
    <w:rsid w:val="00A349E9"/>
    <w:rsid w:val="00A358D0"/>
    <w:rsid w:val="00A3593E"/>
    <w:rsid w:val="00A35B2F"/>
    <w:rsid w:val="00A36A7C"/>
    <w:rsid w:val="00A36B39"/>
    <w:rsid w:val="00A37051"/>
    <w:rsid w:val="00A3726F"/>
    <w:rsid w:val="00A3788A"/>
    <w:rsid w:val="00A37F8A"/>
    <w:rsid w:val="00A40006"/>
    <w:rsid w:val="00A401E0"/>
    <w:rsid w:val="00A40345"/>
    <w:rsid w:val="00A40AD1"/>
    <w:rsid w:val="00A40B25"/>
    <w:rsid w:val="00A40DD5"/>
    <w:rsid w:val="00A41C45"/>
    <w:rsid w:val="00A41E1B"/>
    <w:rsid w:val="00A422A2"/>
    <w:rsid w:val="00A43242"/>
    <w:rsid w:val="00A432F8"/>
    <w:rsid w:val="00A439DE"/>
    <w:rsid w:val="00A43A97"/>
    <w:rsid w:val="00A44096"/>
    <w:rsid w:val="00A440B4"/>
    <w:rsid w:val="00A440D0"/>
    <w:rsid w:val="00A4437D"/>
    <w:rsid w:val="00A447B5"/>
    <w:rsid w:val="00A4503E"/>
    <w:rsid w:val="00A4566E"/>
    <w:rsid w:val="00A456C0"/>
    <w:rsid w:val="00A45B0F"/>
    <w:rsid w:val="00A46649"/>
    <w:rsid w:val="00A46F18"/>
    <w:rsid w:val="00A47463"/>
    <w:rsid w:val="00A4757D"/>
    <w:rsid w:val="00A4796D"/>
    <w:rsid w:val="00A47EDE"/>
    <w:rsid w:val="00A47F25"/>
    <w:rsid w:val="00A500FD"/>
    <w:rsid w:val="00A519C9"/>
    <w:rsid w:val="00A51A6A"/>
    <w:rsid w:val="00A5206F"/>
    <w:rsid w:val="00A5333F"/>
    <w:rsid w:val="00A53892"/>
    <w:rsid w:val="00A540A2"/>
    <w:rsid w:val="00A5444F"/>
    <w:rsid w:val="00A546C2"/>
    <w:rsid w:val="00A547B1"/>
    <w:rsid w:val="00A54C4B"/>
    <w:rsid w:val="00A55131"/>
    <w:rsid w:val="00A55554"/>
    <w:rsid w:val="00A55B32"/>
    <w:rsid w:val="00A5656B"/>
    <w:rsid w:val="00A565EA"/>
    <w:rsid w:val="00A5798D"/>
    <w:rsid w:val="00A57EE3"/>
    <w:rsid w:val="00A600CE"/>
    <w:rsid w:val="00A60674"/>
    <w:rsid w:val="00A60DF6"/>
    <w:rsid w:val="00A61623"/>
    <w:rsid w:val="00A6204A"/>
    <w:rsid w:val="00A62A67"/>
    <w:rsid w:val="00A63279"/>
    <w:rsid w:val="00A63782"/>
    <w:rsid w:val="00A63D14"/>
    <w:rsid w:val="00A63EF0"/>
    <w:rsid w:val="00A64AC4"/>
    <w:rsid w:val="00A64E72"/>
    <w:rsid w:val="00A651F5"/>
    <w:rsid w:val="00A6595A"/>
    <w:rsid w:val="00A66560"/>
    <w:rsid w:val="00A66AD5"/>
    <w:rsid w:val="00A6734D"/>
    <w:rsid w:val="00A678D5"/>
    <w:rsid w:val="00A67D32"/>
    <w:rsid w:val="00A67E84"/>
    <w:rsid w:val="00A70130"/>
    <w:rsid w:val="00A704CB"/>
    <w:rsid w:val="00A711DB"/>
    <w:rsid w:val="00A71DBE"/>
    <w:rsid w:val="00A722CF"/>
    <w:rsid w:val="00A7255C"/>
    <w:rsid w:val="00A728C1"/>
    <w:rsid w:val="00A72FE1"/>
    <w:rsid w:val="00A73012"/>
    <w:rsid w:val="00A73530"/>
    <w:rsid w:val="00A7370A"/>
    <w:rsid w:val="00A73EC8"/>
    <w:rsid w:val="00A748D5"/>
    <w:rsid w:val="00A749D3"/>
    <w:rsid w:val="00A74D01"/>
    <w:rsid w:val="00A75FBB"/>
    <w:rsid w:val="00A76309"/>
    <w:rsid w:val="00A76573"/>
    <w:rsid w:val="00A77F6B"/>
    <w:rsid w:val="00A80567"/>
    <w:rsid w:val="00A807E1"/>
    <w:rsid w:val="00A81210"/>
    <w:rsid w:val="00A81BB2"/>
    <w:rsid w:val="00A82970"/>
    <w:rsid w:val="00A82FBC"/>
    <w:rsid w:val="00A8338F"/>
    <w:rsid w:val="00A834D5"/>
    <w:rsid w:val="00A834F1"/>
    <w:rsid w:val="00A83556"/>
    <w:rsid w:val="00A84136"/>
    <w:rsid w:val="00A84B8F"/>
    <w:rsid w:val="00A84D90"/>
    <w:rsid w:val="00A853DC"/>
    <w:rsid w:val="00A85F65"/>
    <w:rsid w:val="00A863C8"/>
    <w:rsid w:val="00A864A0"/>
    <w:rsid w:val="00A869D9"/>
    <w:rsid w:val="00A87974"/>
    <w:rsid w:val="00A87C98"/>
    <w:rsid w:val="00A90154"/>
    <w:rsid w:val="00A90578"/>
    <w:rsid w:val="00A91630"/>
    <w:rsid w:val="00A91C7B"/>
    <w:rsid w:val="00A920FF"/>
    <w:rsid w:val="00A925F2"/>
    <w:rsid w:val="00A92A47"/>
    <w:rsid w:val="00A9432C"/>
    <w:rsid w:val="00A949FC"/>
    <w:rsid w:val="00A9567E"/>
    <w:rsid w:val="00A96334"/>
    <w:rsid w:val="00A965A6"/>
    <w:rsid w:val="00A965BF"/>
    <w:rsid w:val="00A96B1F"/>
    <w:rsid w:val="00A96FE2"/>
    <w:rsid w:val="00A971C4"/>
    <w:rsid w:val="00A97951"/>
    <w:rsid w:val="00A97D80"/>
    <w:rsid w:val="00AA009A"/>
    <w:rsid w:val="00AA0244"/>
    <w:rsid w:val="00AA06A6"/>
    <w:rsid w:val="00AA0FE3"/>
    <w:rsid w:val="00AA376D"/>
    <w:rsid w:val="00AA37C7"/>
    <w:rsid w:val="00AA48FB"/>
    <w:rsid w:val="00AA4C17"/>
    <w:rsid w:val="00AA4C55"/>
    <w:rsid w:val="00AA5A00"/>
    <w:rsid w:val="00AA5C05"/>
    <w:rsid w:val="00AA5C7C"/>
    <w:rsid w:val="00AA5EAF"/>
    <w:rsid w:val="00AA5EF1"/>
    <w:rsid w:val="00AA63A6"/>
    <w:rsid w:val="00AA6516"/>
    <w:rsid w:val="00AA679A"/>
    <w:rsid w:val="00AA7B3C"/>
    <w:rsid w:val="00AB01DD"/>
    <w:rsid w:val="00AB0A57"/>
    <w:rsid w:val="00AB0D8C"/>
    <w:rsid w:val="00AB21DB"/>
    <w:rsid w:val="00AB2943"/>
    <w:rsid w:val="00AB2E3A"/>
    <w:rsid w:val="00AB3CC1"/>
    <w:rsid w:val="00AB3E57"/>
    <w:rsid w:val="00AB3F3E"/>
    <w:rsid w:val="00AB405D"/>
    <w:rsid w:val="00AB4199"/>
    <w:rsid w:val="00AB42E6"/>
    <w:rsid w:val="00AB4AA9"/>
    <w:rsid w:val="00AB4C25"/>
    <w:rsid w:val="00AB52E2"/>
    <w:rsid w:val="00AB5CF7"/>
    <w:rsid w:val="00AB5D63"/>
    <w:rsid w:val="00AB5DDD"/>
    <w:rsid w:val="00AB605A"/>
    <w:rsid w:val="00AB66C4"/>
    <w:rsid w:val="00AB6923"/>
    <w:rsid w:val="00AB7A59"/>
    <w:rsid w:val="00AB7FC8"/>
    <w:rsid w:val="00AC0826"/>
    <w:rsid w:val="00AC0BFA"/>
    <w:rsid w:val="00AC1082"/>
    <w:rsid w:val="00AC1CF8"/>
    <w:rsid w:val="00AC255E"/>
    <w:rsid w:val="00AC2AA3"/>
    <w:rsid w:val="00AC2BF9"/>
    <w:rsid w:val="00AC2F1A"/>
    <w:rsid w:val="00AC3683"/>
    <w:rsid w:val="00AC47EC"/>
    <w:rsid w:val="00AC4FF6"/>
    <w:rsid w:val="00AC520B"/>
    <w:rsid w:val="00AC594A"/>
    <w:rsid w:val="00AC5BAD"/>
    <w:rsid w:val="00AC6500"/>
    <w:rsid w:val="00AC6BA3"/>
    <w:rsid w:val="00AC7455"/>
    <w:rsid w:val="00AC7F46"/>
    <w:rsid w:val="00AD0541"/>
    <w:rsid w:val="00AD069E"/>
    <w:rsid w:val="00AD0DB8"/>
    <w:rsid w:val="00AD17E4"/>
    <w:rsid w:val="00AD224B"/>
    <w:rsid w:val="00AD2D4A"/>
    <w:rsid w:val="00AD3F35"/>
    <w:rsid w:val="00AD41AC"/>
    <w:rsid w:val="00AD5364"/>
    <w:rsid w:val="00AD5A83"/>
    <w:rsid w:val="00AD5AB3"/>
    <w:rsid w:val="00AD6093"/>
    <w:rsid w:val="00AD610D"/>
    <w:rsid w:val="00AD6D11"/>
    <w:rsid w:val="00AD7B52"/>
    <w:rsid w:val="00AE0018"/>
    <w:rsid w:val="00AE02B3"/>
    <w:rsid w:val="00AE0616"/>
    <w:rsid w:val="00AE0A33"/>
    <w:rsid w:val="00AE1409"/>
    <w:rsid w:val="00AE24E6"/>
    <w:rsid w:val="00AE2500"/>
    <w:rsid w:val="00AE258B"/>
    <w:rsid w:val="00AE2FCB"/>
    <w:rsid w:val="00AE3081"/>
    <w:rsid w:val="00AE41DA"/>
    <w:rsid w:val="00AE443C"/>
    <w:rsid w:val="00AE4AD3"/>
    <w:rsid w:val="00AE4AED"/>
    <w:rsid w:val="00AE5361"/>
    <w:rsid w:val="00AE5374"/>
    <w:rsid w:val="00AE537B"/>
    <w:rsid w:val="00AE5A1A"/>
    <w:rsid w:val="00AE615E"/>
    <w:rsid w:val="00AE71C3"/>
    <w:rsid w:val="00AE72FC"/>
    <w:rsid w:val="00AF030D"/>
    <w:rsid w:val="00AF07C6"/>
    <w:rsid w:val="00AF099D"/>
    <w:rsid w:val="00AF0DEF"/>
    <w:rsid w:val="00AF13F3"/>
    <w:rsid w:val="00AF143B"/>
    <w:rsid w:val="00AF14FD"/>
    <w:rsid w:val="00AF1F39"/>
    <w:rsid w:val="00AF2602"/>
    <w:rsid w:val="00AF334A"/>
    <w:rsid w:val="00AF383C"/>
    <w:rsid w:val="00AF3BD1"/>
    <w:rsid w:val="00AF3ED6"/>
    <w:rsid w:val="00AF43A9"/>
    <w:rsid w:val="00AF4BA6"/>
    <w:rsid w:val="00AF4F9A"/>
    <w:rsid w:val="00AF525F"/>
    <w:rsid w:val="00AF52F6"/>
    <w:rsid w:val="00AF53A4"/>
    <w:rsid w:val="00AF5F12"/>
    <w:rsid w:val="00AF5FCA"/>
    <w:rsid w:val="00AF60D0"/>
    <w:rsid w:val="00AF62A9"/>
    <w:rsid w:val="00AF6ACF"/>
    <w:rsid w:val="00AF718E"/>
    <w:rsid w:val="00AF7938"/>
    <w:rsid w:val="00AF7A21"/>
    <w:rsid w:val="00AF7F4E"/>
    <w:rsid w:val="00B00710"/>
    <w:rsid w:val="00B0137B"/>
    <w:rsid w:val="00B0189A"/>
    <w:rsid w:val="00B018BC"/>
    <w:rsid w:val="00B01C93"/>
    <w:rsid w:val="00B026FB"/>
    <w:rsid w:val="00B02995"/>
    <w:rsid w:val="00B02BB9"/>
    <w:rsid w:val="00B03D26"/>
    <w:rsid w:val="00B04057"/>
    <w:rsid w:val="00B04199"/>
    <w:rsid w:val="00B051A2"/>
    <w:rsid w:val="00B057B3"/>
    <w:rsid w:val="00B05A69"/>
    <w:rsid w:val="00B06667"/>
    <w:rsid w:val="00B06E05"/>
    <w:rsid w:val="00B06E26"/>
    <w:rsid w:val="00B06EBF"/>
    <w:rsid w:val="00B073C9"/>
    <w:rsid w:val="00B07710"/>
    <w:rsid w:val="00B07AF3"/>
    <w:rsid w:val="00B07CC8"/>
    <w:rsid w:val="00B07ECB"/>
    <w:rsid w:val="00B100AA"/>
    <w:rsid w:val="00B10266"/>
    <w:rsid w:val="00B10321"/>
    <w:rsid w:val="00B10684"/>
    <w:rsid w:val="00B10C23"/>
    <w:rsid w:val="00B10C6B"/>
    <w:rsid w:val="00B10C8D"/>
    <w:rsid w:val="00B10D55"/>
    <w:rsid w:val="00B1148D"/>
    <w:rsid w:val="00B11DE9"/>
    <w:rsid w:val="00B11F75"/>
    <w:rsid w:val="00B12B2C"/>
    <w:rsid w:val="00B12FEB"/>
    <w:rsid w:val="00B130F9"/>
    <w:rsid w:val="00B13A5E"/>
    <w:rsid w:val="00B13ABE"/>
    <w:rsid w:val="00B14E70"/>
    <w:rsid w:val="00B155A9"/>
    <w:rsid w:val="00B15D3D"/>
    <w:rsid w:val="00B163A1"/>
    <w:rsid w:val="00B16A2C"/>
    <w:rsid w:val="00B177FE"/>
    <w:rsid w:val="00B17A3F"/>
    <w:rsid w:val="00B17E42"/>
    <w:rsid w:val="00B17FBD"/>
    <w:rsid w:val="00B2031A"/>
    <w:rsid w:val="00B20C22"/>
    <w:rsid w:val="00B20EB6"/>
    <w:rsid w:val="00B20ECF"/>
    <w:rsid w:val="00B20F3E"/>
    <w:rsid w:val="00B21CAF"/>
    <w:rsid w:val="00B225C1"/>
    <w:rsid w:val="00B226DE"/>
    <w:rsid w:val="00B230BC"/>
    <w:rsid w:val="00B23B1C"/>
    <w:rsid w:val="00B243AC"/>
    <w:rsid w:val="00B24A44"/>
    <w:rsid w:val="00B24FF1"/>
    <w:rsid w:val="00B25112"/>
    <w:rsid w:val="00B2535A"/>
    <w:rsid w:val="00B25376"/>
    <w:rsid w:val="00B253A9"/>
    <w:rsid w:val="00B25518"/>
    <w:rsid w:val="00B26459"/>
    <w:rsid w:val="00B27354"/>
    <w:rsid w:val="00B32D77"/>
    <w:rsid w:val="00B335FF"/>
    <w:rsid w:val="00B34495"/>
    <w:rsid w:val="00B345D7"/>
    <w:rsid w:val="00B34966"/>
    <w:rsid w:val="00B3597B"/>
    <w:rsid w:val="00B3671B"/>
    <w:rsid w:val="00B36856"/>
    <w:rsid w:val="00B3686C"/>
    <w:rsid w:val="00B368FD"/>
    <w:rsid w:val="00B36B8E"/>
    <w:rsid w:val="00B36D02"/>
    <w:rsid w:val="00B40CE6"/>
    <w:rsid w:val="00B41603"/>
    <w:rsid w:val="00B42818"/>
    <w:rsid w:val="00B42C6D"/>
    <w:rsid w:val="00B4312E"/>
    <w:rsid w:val="00B4315E"/>
    <w:rsid w:val="00B43617"/>
    <w:rsid w:val="00B4444E"/>
    <w:rsid w:val="00B445DC"/>
    <w:rsid w:val="00B446FB"/>
    <w:rsid w:val="00B45180"/>
    <w:rsid w:val="00B465BA"/>
    <w:rsid w:val="00B474A6"/>
    <w:rsid w:val="00B474F1"/>
    <w:rsid w:val="00B47676"/>
    <w:rsid w:val="00B476AE"/>
    <w:rsid w:val="00B476E0"/>
    <w:rsid w:val="00B47DDA"/>
    <w:rsid w:val="00B47F0A"/>
    <w:rsid w:val="00B50146"/>
    <w:rsid w:val="00B5065F"/>
    <w:rsid w:val="00B51205"/>
    <w:rsid w:val="00B5175E"/>
    <w:rsid w:val="00B51F6D"/>
    <w:rsid w:val="00B52C46"/>
    <w:rsid w:val="00B531BE"/>
    <w:rsid w:val="00B535A5"/>
    <w:rsid w:val="00B549E4"/>
    <w:rsid w:val="00B54BC3"/>
    <w:rsid w:val="00B550BB"/>
    <w:rsid w:val="00B552C0"/>
    <w:rsid w:val="00B55EBF"/>
    <w:rsid w:val="00B562C6"/>
    <w:rsid w:val="00B5724D"/>
    <w:rsid w:val="00B57350"/>
    <w:rsid w:val="00B57946"/>
    <w:rsid w:val="00B57AD1"/>
    <w:rsid w:val="00B60711"/>
    <w:rsid w:val="00B6129E"/>
    <w:rsid w:val="00B61D8B"/>
    <w:rsid w:val="00B62E72"/>
    <w:rsid w:val="00B62EB1"/>
    <w:rsid w:val="00B6300E"/>
    <w:rsid w:val="00B63955"/>
    <w:rsid w:val="00B63D66"/>
    <w:rsid w:val="00B63DDE"/>
    <w:rsid w:val="00B6551F"/>
    <w:rsid w:val="00B6647A"/>
    <w:rsid w:val="00B66EED"/>
    <w:rsid w:val="00B67738"/>
    <w:rsid w:val="00B70AB0"/>
    <w:rsid w:val="00B70DEE"/>
    <w:rsid w:val="00B716FF"/>
    <w:rsid w:val="00B719CB"/>
    <w:rsid w:val="00B723E4"/>
    <w:rsid w:val="00B728FC"/>
    <w:rsid w:val="00B72C7C"/>
    <w:rsid w:val="00B73DCF"/>
    <w:rsid w:val="00B73DDC"/>
    <w:rsid w:val="00B74471"/>
    <w:rsid w:val="00B76206"/>
    <w:rsid w:val="00B766E9"/>
    <w:rsid w:val="00B767F2"/>
    <w:rsid w:val="00B76EEA"/>
    <w:rsid w:val="00B77798"/>
    <w:rsid w:val="00B7792E"/>
    <w:rsid w:val="00B77945"/>
    <w:rsid w:val="00B77C42"/>
    <w:rsid w:val="00B80F24"/>
    <w:rsid w:val="00B81914"/>
    <w:rsid w:val="00B81A05"/>
    <w:rsid w:val="00B82317"/>
    <w:rsid w:val="00B82AFF"/>
    <w:rsid w:val="00B83655"/>
    <w:rsid w:val="00B83E28"/>
    <w:rsid w:val="00B83EED"/>
    <w:rsid w:val="00B842B0"/>
    <w:rsid w:val="00B84D07"/>
    <w:rsid w:val="00B84D34"/>
    <w:rsid w:val="00B8500B"/>
    <w:rsid w:val="00B8513F"/>
    <w:rsid w:val="00B85E43"/>
    <w:rsid w:val="00B86070"/>
    <w:rsid w:val="00B872F8"/>
    <w:rsid w:val="00B8775B"/>
    <w:rsid w:val="00B87A6F"/>
    <w:rsid w:val="00B87E64"/>
    <w:rsid w:val="00B89BBB"/>
    <w:rsid w:val="00B904A4"/>
    <w:rsid w:val="00B90846"/>
    <w:rsid w:val="00B90FCB"/>
    <w:rsid w:val="00B910D0"/>
    <w:rsid w:val="00B914D9"/>
    <w:rsid w:val="00B91746"/>
    <w:rsid w:val="00B918B6"/>
    <w:rsid w:val="00B92230"/>
    <w:rsid w:val="00B92457"/>
    <w:rsid w:val="00B926D1"/>
    <w:rsid w:val="00B93231"/>
    <w:rsid w:val="00B93864"/>
    <w:rsid w:val="00B93A89"/>
    <w:rsid w:val="00B93F5B"/>
    <w:rsid w:val="00B94B41"/>
    <w:rsid w:val="00B94B6F"/>
    <w:rsid w:val="00B94DDB"/>
    <w:rsid w:val="00B9569D"/>
    <w:rsid w:val="00B957C2"/>
    <w:rsid w:val="00B965E9"/>
    <w:rsid w:val="00B96B3E"/>
    <w:rsid w:val="00B96D49"/>
    <w:rsid w:val="00B96E18"/>
    <w:rsid w:val="00B9739D"/>
    <w:rsid w:val="00B97824"/>
    <w:rsid w:val="00BA05AD"/>
    <w:rsid w:val="00BA1372"/>
    <w:rsid w:val="00BA14E8"/>
    <w:rsid w:val="00BA1AF4"/>
    <w:rsid w:val="00BA1C38"/>
    <w:rsid w:val="00BA2B34"/>
    <w:rsid w:val="00BA32B5"/>
    <w:rsid w:val="00BA35B7"/>
    <w:rsid w:val="00BA422B"/>
    <w:rsid w:val="00BA4273"/>
    <w:rsid w:val="00BA48D4"/>
    <w:rsid w:val="00BA49EF"/>
    <w:rsid w:val="00BA5368"/>
    <w:rsid w:val="00BA541F"/>
    <w:rsid w:val="00BA5728"/>
    <w:rsid w:val="00BA7279"/>
    <w:rsid w:val="00BA7CA8"/>
    <w:rsid w:val="00BA7E53"/>
    <w:rsid w:val="00BB03EC"/>
    <w:rsid w:val="00BB0CEC"/>
    <w:rsid w:val="00BB171D"/>
    <w:rsid w:val="00BB1CB5"/>
    <w:rsid w:val="00BB1DDA"/>
    <w:rsid w:val="00BB2838"/>
    <w:rsid w:val="00BB3040"/>
    <w:rsid w:val="00BB323F"/>
    <w:rsid w:val="00BB3D5D"/>
    <w:rsid w:val="00BB4414"/>
    <w:rsid w:val="00BB4445"/>
    <w:rsid w:val="00BB44AD"/>
    <w:rsid w:val="00BB4C36"/>
    <w:rsid w:val="00BB5442"/>
    <w:rsid w:val="00BB58EB"/>
    <w:rsid w:val="00BB692A"/>
    <w:rsid w:val="00BB6D54"/>
    <w:rsid w:val="00BB73E0"/>
    <w:rsid w:val="00BB7951"/>
    <w:rsid w:val="00BB797E"/>
    <w:rsid w:val="00BC0599"/>
    <w:rsid w:val="00BC0970"/>
    <w:rsid w:val="00BC0B86"/>
    <w:rsid w:val="00BC0F1F"/>
    <w:rsid w:val="00BC21AC"/>
    <w:rsid w:val="00BC2696"/>
    <w:rsid w:val="00BC3824"/>
    <w:rsid w:val="00BC4A48"/>
    <w:rsid w:val="00BC4DC8"/>
    <w:rsid w:val="00BC51FC"/>
    <w:rsid w:val="00BC5398"/>
    <w:rsid w:val="00BC5400"/>
    <w:rsid w:val="00BC56DA"/>
    <w:rsid w:val="00BC5BF7"/>
    <w:rsid w:val="00BC6070"/>
    <w:rsid w:val="00BC6369"/>
    <w:rsid w:val="00BC6501"/>
    <w:rsid w:val="00BC783F"/>
    <w:rsid w:val="00BC7FDB"/>
    <w:rsid w:val="00BD03EF"/>
    <w:rsid w:val="00BD0B58"/>
    <w:rsid w:val="00BD1277"/>
    <w:rsid w:val="00BD1E3F"/>
    <w:rsid w:val="00BD1E8C"/>
    <w:rsid w:val="00BD1FE1"/>
    <w:rsid w:val="00BD3006"/>
    <w:rsid w:val="00BD344E"/>
    <w:rsid w:val="00BD4154"/>
    <w:rsid w:val="00BD464A"/>
    <w:rsid w:val="00BD5231"/>
    <w:rsid w:val="00BD571C"/>
    <w:rsid w:val="00BD6418"/>
    <w:rsid w:val="00BD665A"/>
    <w:rsid w:val="00BD7820"/>
    <w:rsid w:val="00BD7BAA"/>
    <w:rsid w:val="00BE017E"/>
    <w:rsid w:val="00BE030C"/>
    <w:rsid w:val="00BE0554"/>
    <w:rsid w:val="00BE0816"/>
    <w:rsid w:val="00BE0AFE"/>
    <w:rsid w:val="00BE0E77"/>
    <w:rsid w:val="00BE0EA1"/>
    <w:rsid w:val="00BE11F6"/>
    <w:rsid w:val="00BE21D3"/>
    <w:rsid w:val="00BE2BC6"/>
    <w:rsid w:val="00BE2E0A"/>
    <w:rsid w:val="00BE34B1"/>
    <w:rsid w:val="00BE4022"/>
    <w:rsid w:val="00BE439A"/>
    <w:rsid w:val="00BE4BAA"/>
    <w:rsid w:val="00BE55B4"/>
    <w:rsid w:val="00BE5FDD"/>
    <w:rsid w:val="00BE698D"/>
    <w:rsid w:val="00BE6FED"/>
    <w:rsid w:val="00BE7788"/>
    <w:rsid w:val="00BE787A"/>
    <w:rsid w:val="00BE7A4C"/>
    <w:rsid w:val="00BE7CA7"/>
    <w:rsid w:val="00BF0B34"/>
    <w:rsid w:val="00BF10F4"/>
    <w:rsid w:val="00BF13BF"/>
    <w:rsid w:val="00BF17EC"/>
    <w:rsid w:val="00BF1806"/>
    <w:rsid w:val="00BF24F1"/>
    <w:rsid w:val="00BF3C4A"/>
    <w:rsid w:val="00BF424E"/>
    <w:rsid w:val="00BF47B4"/>
    <w:rsid w:val="00BF480F"/>
    <w:rsid w:val="00BF4D1A"/>
    <w:rsid w:val="00BF4E9D"/>
    <w:rsid w:val="00BF5293"/>
    <w:rsid w:val="00BF52FA"/>
    <w:rsid w:val="00BF5E65"/>
    <w:rsid w:val="00BF5EEA"/>
    <w:rsid w:val="00BF62DB"/>
    <w:rsid w:val="00BF652A"/>
    <w:rsid w:val="00BF65A1"/>
    <w:rsid w:val="00BF6DE8"/>
    <w:rsid w:val="00BF7B25"/>
    <w:rsid w:val="00C0083A"/>
    <w:rsid w:val="00C00F91"/>
    <w:rsid w:val="00C01475"/>
    <w:rsid w:val="00C018BF"/>
    <w:rsid w:val="00C02149"/>
    <w:rsid w:val="00C026CB"/>
    <w:rsid w:val="00C03E8D"/>
    <w:rsid w:val="00C04BE5"/>
    <w:rsid w:val="00C0546C"/>
    <w:rsid w:val="00C05978"/>
    <w:rsid w:val="00C05A19"/>
    <w:rsid w:val="00C05AD0"/>
    <w:rsid w:val="00C0611F"/>
    <w:rsid w:val="00C0618E"/>
    <w:rsid w:val="00C0627F"/>
    <w:rsid w:val="00C0717B"/>
    <w:rsid w:val="00C07678"/>
    <w:rsid w:val="00C07AFD"/>
    <w:rsid w:val="00C07F59"/>
    <w:rsid w:val="00C10F63"/>
    <w:rsid w:val="00C11C75"/>
    <w:rsid w:val="00C121CD"/>
    <w:rsid w:val="00C12CE3"/>
    <w:rsid w:val="00C1331E"/>
    <w:rsid w:val="00C13332"/>
    <w:rsid w:val="00C13367"/>
    <w:rsid w:val="00C13B58"/>
    <w:rsid w:val="00C13EAA"/>
    <w:rsid w:val="00C13F5E"/>
    <w:rsid w:val="00C141F6"/>
    <w:rsid w:val="00C1487F"/>
    <w:rsid w:val="00C14A6D"/>
    <w:rsid w:val="00C14D4F"/>
    <w:rsid w:val="00C15088"/>
    <w:rsid w:val="00C156A1"/>
    <w:rsid w:val="00C15752"/>
    <w:rsid w:val="00C15B3A"/>
    <w:rsid w:val="00C173B2"/>
    <w:rsid w:val="00C174CC"/>
    <w:rsid w:val="00C175B5"/>
    <w:rsid w:val="00C176C4"/>
    <w:rsid w:val="00C17C7D"/>
    <w:rsid w:val="00C17FA6"/>
    <w:rsid w:val="00C17FF6"/>
    <w:rsid w:val="00C20771"/>
    <w:rsid w:val="00C20CCA"/>
    <w:rsid w:val="00C20DAE"/>
    <w:rsid w:val="00C212A5"/>
    <w:rsid w:val="00C21815"/>
    <w:rsid w:val="00C22263"/>
    <w:rsid w:val="00C226DB"/>
    <w:rsid w:val="00C228E2"/>
    <w:rsid w:val="00C23019"/>
    <w:rsid w:val="00C232B5"/>
    <w:rsid w:val="00C23699"/>
    <w:rsid w:val="00C238E0"/>
    <w:rsid w:val="00C243BC"/>
    <w:rsid w:val="00C24572"/>
    <w:rsid w:val="00C24C20"/>
    <w:rsid w:val="00C2687C"/>
    <w:rsid w:val="00C26A6C"/>
    <w:rsid w:val="00C2730E"/>
    <w:rsid w:val="00C27A38"/>
    <w:rsid w:val="00C27EB9"/>
    <w:rsid w:val="00C304CA"/>
    <w:rsid w:val="00C304DB"/>
    <w:rsid w:val="00C3099F"/>
    <w:rsid w:val="00C30F84"/>
    <w:rsid w:val="00C30FC6"/>
    <w:rsid w:val="00C3128A"/>
    <w:rsid w:val="00C31351"/>
    <w:rsid w:val="00C315F7"/>
    <w:rsid w:val="00C3165B"/>
    <w:rsid w:val="00C31725"/>
    <w:rsid w:val="00C31ABE"/>
    <w:rsid w:val="00C31D83"/>
    <w:rsid w:val="00C31F50"/>
    <w:rsid w:val="00C32139"/>
    <w:rsid w:val="00C32341"/>
    <w:rsid w:val="00C32BD2"/>
    <w:rsid w:val="00C3341F"/>
    <w:rsid w:val="00C3351F"/>
    <w:rsid w:val="00C3359E"/>
    <w:rsid w:val="00C33936"/>
    <w:rsid w:val="00C3438C"/>
    <w:rsid w:val="00C34546"/>
    <w:rsid w:val="00C34F22"/>
    <w:rsid w:val="00C3508B"/>
    <w:rsid w:val="00C3531B"/>
    <w:rsid w:val="00C3547D"/>
    <w:rsid w:val="00C35B05"/>
    <w:rsid w:val="00C3615F"/>
    <w:rsid w:val="00C36DA1"/>
    <w:rsid w:val="00C37273"/>
    <w:rsid w:val="00C37BCE"/>
    <w:rsid w:val="00C40158"/>
    <w:rsid w:val="00C40822"/>
    <w:rsid w:val="00C40932"/>
    <w:rsid w:val="00C41B55"/>
    <w:rsid w:val="00C42176"/>
    <w:rsid w:val="00C42996"/>
    <w:rsid w:val="00C4299F"/>
    <w:rsid w:val="00C439F4"/>
    <w:rsid w:val="00C440DA"/>
    <w:rsid w:val="00C46546"/>
    <w:rsid w:val="00C46550"/>
    <w:rsid w:val="00C46806"/>
    <w:rsid w:val="00C46B2F"/>
    <w:rsid w:val="00C474F9"/>
    <w:rsid w:val="00C478D2"/>
    <w:rsid w:val="00C502FC"/>
    <w:rsid w:val="00C5094C"/>
    <w:rsid w:val="00C5099C"/>
    <w:rsid w:val="00C50E2C"/>
    <w:rsid w:val="00C512E2"/>
    <w:rsid w:val="00C5275E"/>
    <w:rsid w:val="00C52FEE"/>
    <w:rsid w:val="00C537FB"/>
    <w:rsid w:val="00C54C99"/>
    <w:rsid w:val="00C54D93"/>
    <w:rsid w:val="00C558D8"/>
    <w:rsid w:val="00C55C5F"/>
    <w:rsid w:val="00C55C8F"/>
    <w:rsid w:val="00C565D6"/>
    <w:rsid w:val="00C5686B"/>
    <w:rsid w:val="00C57F2A"/>
    <w:rsid w:val="00C60E03"/>
    <w:rsid w:val="00C6137F"/>
    <w:rsid w:val="00C6251F"/>
    <w:rsid w:val="00C62D56"/>
    <w:rsid w:val="00C633FC"/>
    <w:rsid w:val="00C63587"/>
    <w:rsid w:val="00C642BA"/>
    <w:rsid w:val="00C643A3"/>
    <w:rsid w:val="00C6449C"/>
    <w:rsid w:val="00C64C27"/>
    <w:rsid w:val="00C64FED"/>
    <w:rsid w:val="00C66849"/>
    <w:rsid w:val="00C6737D"/>
    <w:rsid w:val="00C7006C"/>
    <w:rsid w:val="00C70115"/>
    <w:rsid w:val="00C7064F"/>
    <w:rsid w:val="00C70AD3"/>
    <w:rsid w:val="00C7105E"/>
    <w:rsid w:val="00C71B1C"/>
    <w:rsid w:val="00C7262F"/>
    <w:rsid w:val="00C72E50"/>
    <w:rsid w:val="00C72F36"/>
    <w:rsid w:val="00C7314C"/>
    <w:rsid w:val="00C7350E"/>
    <w:rsid w:val="00C738B7"/>
    <w:rsid w:val="00C73CFC"/>
    <w:rsid w:val="00C73F17"/>
    <w:rsid w:val="00C74024"/>
    <w:rsid w:val="00C74133"/>
    <w:rsid w:val="00C74280"/>
    <w:rsid w:val="00C74288"/>
    <w:rsid w:val="00C7441A"/>
    <w:rsid w:val="00C74C11"/>
    <w:rsid w:val="00C74CB1"/>
    <w:rsid w:val="00C75655"/>
    <w:rsid w:val="00C767C1"/>
    <w:rsid w:val="00C76851"/>
    <w:rsid w:val="00C76E0D"/>
    <w:rsid w:val="00C777CE"/>
    <w:rsid w:val="00C77811"/>
    <w:rsid w:val="00C77C89"/>
    <w:rsid w:val="00C80047"/>
    <w:rsid w:val="00C80150"/>
    <w:rsid w:val="00C80A01"/>
    <w:rsid w:val="00C80B40"/>
    <w:rsid w:val="00C80CEA"/>
    <w:rsid w:val="00C815C8"/>
    <w:rsid w:val="00C815FE"/>
    <w:rsid w:val="00C8164E"/>
    <w:rsid w:val="00C81B95"/>
    <w:rsid w:val="00C81D3A"/>
    <w:rsid w:val="00C82CD0"/>
    <w:rsid w:val="00C83B15"/>
    <w:rsid w:val="00C83CDD"/>
    <w:rsid w:val="00C840FA"/>
    <w:rsid w:val="00C843D8"/>
    <w:rsid w:val="00C8441B"/>
    <w:rsid w:val="00C84EF0"/>
    <w:rsid w:val="00C85364"/>
    <w:rsid w:val="00C85518"/>
    <w:rsid w:val="00C859C3"/>
    <w:rsid w:val="00C862B7"/>
    <w:rsid w:val="00C863D6"/>
    <w:rsid w:val="00C863F8"/>
    <w:rsid w:val="00C86937"/>
    <w:rsid w:val="00C86D6F"/>
    <w:rsid w:val="00C87032"/>
    <w:rsid w:val="00C87617"/>
    <w:rsid w:val="00C87D68"/>
    <w:rsid w:val="00C90FB0"/>
    <w:rsid w:val="00C91243"/>
    <w:rsid w:val="00C9158C"/>
    <w:rsid w:val="00C918F7"/>
    <w:rsid w:val="00C920C8"/>
    <w:rsid w:val="00C925C8"/>
    <w:rsid w:val="00C92607"/>
    <w:rsid w:val="00C92FBA"/>
    <w:rsid w:val="00C932B0"/>
    <w:rsid w:val="00C939B7"/>
    <w:rsid w:val="00C93CE5"/>
    <w:rsid w:val="00C93D05"/>
    <w:rsid w:val="00C93D0A"/>
    <w:rsid w:val="00C94004"/>
    <w:rsid w:val="00C943F9"/>
    <w:rsid w:val="00C94EBC"/>
    <w:rsid w:val="00C94F8F"/>
    <w:rsid w:val="00C97E2C"/>
    <w:rsid w:val="00CA0062"/>
    <w:rsid w:val="00CA0604"/>
    <w:rsid w:val="00CA0F2D"/>
    <w:rsid w:val="00CA1926"/>
    <w:rsid w:val="00CA2809"/>
    <w:rsid w:val="00CA31AE"/>
    <w:rsid w:val="00CA35B4"/>
    <w:rsid w:val="00CA36E2"/>
    <w:rsid w:val="00CA39DD"/>
    <w:rsid w:val="00CA3D38"/>
    <w:rsid w:val="00CA4291"/>
    <w:rsid w:val="00CA5A33"/>
    <w:rsid w:val="00CA6455"/>
    <w:rsid w:val="00CA6FB7"/>
    <w:rsid w:val="00CA7A93"/>
    <w:rsid w:val="00CB0A89"/>
    <w:rsid w:val="00CB0E1C"/>
    <w:rsid w:val="00CB1253"/>
    <w:rsid w:val="00CB2BE6"/>
    <w:rsid w:val="00CB2F42"/>
    <w:rsid w:val="00CB3BD0"/>
    <w:rsid w:val="00CB4640"/>
    <w:rsid w:val="00CB4861"/>
    <w:rsid w:val="00CB5097"/>
    <w:rsid w:val="00CB60F6"/>
    <w:rsid w:val="00CB6579"/>
    <w:rsid w:val="00CB6BEF"/>
    <w:rsid w:val="00CB754D"/>
    <w:rsid w:val="00CB75B1"/>
    <w:rsid w:val="00CB7DB2"/>
    <w:rsid w:val="00CB7F84"/>
    <w:rsid w:val="00CC0A19"/>
    <w:rsid w:val="00CC1CF4"/>
    <w:rsid w:val="00CC1D9A"/>
    <w:rsid w:val="00CC250F"/>
    <w:rsid w:val="00CC28EE"/>
    <w:rsid w:val="00CC31A2"/>
    <w:rsid w:val="00CC3C5E"/>
    <w:rsid w:val="00CC45FD"/>
    <w:rsid w:val="00CC4B50"/>
    <w:rsid w:val="00CC521A"/>
    <w:rsid w:val="00CC5807"/>
    <w:rsid w:val="00CC5833"/>
    <w:rsid w:val="00CC5853"/>
    <w:rsid w:val="00CC5B6B"/>
    <w:rsid w:val="00CC5CCA"/>
    <w:rsid w:val="00CC6654"/>
    <w:rsid w:val="00CC6779"/>
    <w:rsid w:val="00CC6D43"/>
    <w:rsid w:val="00CC7712"/>
    <w:rsid w:val="00CC77BE"/>
    <w:rsid w:val="00CC7F51"/>
    <w:rsid w:val="00CD000E"/>
    <w:rsid w:val="00CD0080"/>
    <w:rsid w:val="00CD0B39"/>
    <w:rsid w:val="00CD20E3"/>
    <w:rsid w:val="00CD2F1C"/>
    <w:rsid w:val="00CD3A3C"/>
    <w:rsid w:val="00CD442E"/>
    <w:rsid w:val="00CD4FA2"/>
    <w:rsid w:val="00CD5345"/>
    <w:rsid w:val="00CD53D8"/>
    <w:rsid w:val="00CD5BDC"/>
    <w:rsid w:val="00CD605D"/>
    <w:rsid w:val="00CD62CC"/>
    <w:rsid w:val="00CD6A87"/>
    <w:rsid w:val="00CD6B90"/>
    <w:rsid w:val="00CD6FFA"/>
    <w:rsid w:val="00CD7D16"/>
    <w:rsid w:val="00CE03C7"/>
    <w:rsid w:val="00CE04FD"/>
    <w:rsid w:val="00CE056F"/>
    <w:rsid w:val="00CE13EC"/>
    <w:rsid w:val="00CE1810"/>
    <w:rsid w:val="00CE1838"/>
    <w:rsid w:val="00CE19B0"/>
    <w:rsid w:val="00CE21F7"/>
    <w:rsid w:val="00CE2478"/>
    <w:rsid w:val="00CE25B6"/>
    <w:rsid w:val="00CE2E17"/>
    <w:rsid w:val="00CE31E4"/>
    <w:rsid w:val="00CE3D9A"/>
    <w:rsid w:val="00CE4214"/>
    <w:rsid w:val="00CE4271"/>
    <w:rsid w:val="00CE5161"/>
    <w:rsid w:val="00CE588A"/>
    <w:rsid w:val="00CE5934"/>
    <w:rsid w:val="00CE60F1"/>
    <w:rsid w:val="00CE684B"/>
    <w:rsid w:val="00CE6F8B"/>
    <w:rsid w:val="00CE7281"/>
    <w:rsid w:val="00CE7310"/>
    <w:rsid w:val="00CE73C8"/>
    <w:rsid w:val="00CE774D"/>
    <w:rsid w:val="00CF031C"/>
    <w:rsid w:val="00CF0870"/>
    <w:rsid w:val="00CF0A02"/>
    <w:rsid w:val="00CF0F2F"/>
    <w:rsid w:val="00CF108D"/>
    <w:rsid w:val="00CF1967"/>
    <w:rsid w:val="00CF1A20"/>
    <w:rsid w:val="00CF1B55"/>
    <w:rsid w:val="00CF1B94"/>
    <w:rsid w:val="00CF36AD"/>
    <w:rsid w:val="00CF39A7"/>
    <w:rsid w:val="00CF3A62"/>
    <w:rsid w:val="00CF46EE"/>
    <w:rsid w:val="00CF48A5"/>
    <w:rsid w:val="00CF4E68"/>
    <w:rsid w:val="00CF4FF5"/>
    <w:rsid w:val="00CF54B1"/>
    <w:rsid w:val="00CF5DC1"/>
    <w:rsid w:val="00CF615E"/>
    <w:rsid w:val="00CF695B"/>
    <w:rsid w:val="00CF7815"/>
    <w:rsid w:val="00CF796A"/>
    <w:rsid w:val="00CF7D36"/>
    <w:rsid w:val="00CF7F7F"/>
    <w:rsid w:val="00D0010A"/>
    <w:rsid w:val="00D01529"/>
    <w:rsid w:val="00D01548"/>
    <w:rsid w:val="00D0158B"/>
    <w:rsid w:val="00D01963"/>
    <w:rsid w:val="00D01B48"/>
    <w:rsid w:val="00D01DE8"/>
    <w:rsid w:val="00D0234F"/>
    <w:rsid w:val="00D0324C"/>
    <w:rsid w:val="00D0331E"/>
    <w:rsid w:val="00D0342D"/>
    <w:rsid w:val="00D037A7"/>
    <w:rsid w:val="00D04008"/>
    <w:rsid w:val="00D048A0"/>
    <w:rsid w:val="00D04958"/>
    <w:rsid w:val="00D04C6C"/>
    <w:rsid w:val="00D04EEF"/>
    <w:rsid w:val="00D050E3"/>
    <w:rsid w:val="00D05C38"/>
    <w:rsid w:val="00D05DD5"/>
    <w:rsid w:val="00D067BE"/>
    <w:rsid w:val="00D06CCB"/>
    <w:rsid w:val="00D071EE"/>
    <w:rsid w:val="00D07A8B"/>
    <w:rsid w:val="00D07D47"/>
    <w:rsid w:val="00D07D6E"/>
    <w:rsid w:val="00D10700"/>
    <w:rsid w:val="00D108BA"/>
    <w:rsid w:val="00D10B88"/>
    <w:rsid w:val="00D10E75"/>
    <w:rsid w:val="00D11032"/>
    <w:rsid w:val="00D118B1"/>
    <w:rsid w:val="00D118E6"/>
    <w:rsid w:val="00D11D1D"/>
    <w:rsid w:val="00D12E73"/>
    <w:rsid w:val="00D149E1"/>
    <w:rsid w:val="00D15821"/>
    <w:rsid w:val="00D15AF8"/>
    <w:rsid w:val="00D16028"/>
    <w:rsid w:val="00D1606B"/>
    <w:rsid w:val="00D165B1"/>
    <w:rsid w:val="00D16AD3"/>
    <w:rsid w:val="00D16AEE"/>
    <w:rsid w:val="00D16F44"/>
    <w:rsid w:val="00D170C7"/>
    <w:rsid w:val="00D1744E"/>
    <w:rsid w:val="00D176F0"/>
    <w:rsid w:val="00D17CDB"/>
    <w:rsid w:val="00D17E18"/>
    <w:rsid w:val="00D17EBD"/>
    <w:rsid w:val="00D2005E"/>
    <w:rsid w:val="00D20112"/>
    <w:rsid w:val="00D201F0"/>
    <w:rsid w:val="00D209C7"/>
    <w:rsid w:val="00D20B13"/>
    <w:rsid w:val="00D20BA8"/>
    <w:rsid w:val="00D2273B"/>
    <w:rsid w:val="00D2322F"/>
    <w:rsid w:val="00D24060"/>
    <w:rsid w:val="00D24B24"/>
    <w:rsid w:val="00D24E61"/>
    <w:rsid w:val="00D25C24"/>
    <w:rsid w:val="00D25DA6"/>
    <w:rsid w:val="00D2663A"/>
    <w:rsid w:val="00D266CF"/>
    <w:rsid w:val="00D26A73"/>
    <w:rsid w:val="00D26F48"/>
    <w:rsid w:val="00D2702F"/>
    <w:rsid w:val="00D27A81"/>
    <w:rsid w:val="00D27DB6"/>
    <w:rsid w:val="00D30753"/>
    <w:rsid w:val="00D30D24"/>
    <w:rsid w:val="00D30D79"/>
    <w:rsid w:val="00D31250"/>
    <w:rsid w:val="00D31554"/>
    <w:rsid w:val="00D315E7"/>
    <w:rsid w:val="00D3176A"/>
    <w:rsid w:val="00D317FF"/>
    <w:rsid w:val="00D31BA3"/>
    <w:rsid w:val="00D320CF"/>
    <w:rsid w:val="00D32911"/>
    <w:rsid w:val="00D3306A"/>
    <w:rsid w:val="00D33555"/>
    <w:rsid w:val="00D33700"/>
    <w:rsid w:val="00D33921"/>
    <w:rsid w:val="00D33B82"/>
    <w:rsid w:val="00D34B80"/>
    <w:rsid w:val="00D34D53"/>
    <w:rsid w:val="00D359BB"/>
    <w:rsid w:val="00D35E6E"/>
    <w:rsid w:val="00D364F8"/>
    <w:rsid w:val="00D36659"/>
    <w:rsid w:val="00D3688C"/>
    <w:rsid w:val="00D36B8B"/>
    <w:rsid w:val="00D37D7C"/>
    <w:rsid w:val="00D4057C"/>
    <w:rsid w:val="00D40A86"/>
    <w:rsid w:val="00D40CE4"/>
    <w:rsid w:val="00D40FEC"/>
    <w:rsid w:val="00D41238"/>
    <w:rsid w:val="00D4155B"/>
    <w:rsid w:val="00D42231"/>
    <w:rsid w:val="00D42858"/>
    <w:rsid w:val="00D42992"/>
    <w:rsid w:val="00D42A75"/>
    <w:rsid w:val="00D43369"/>
    <w:rsid w:val="00D434FD"/>
    <w:rsid w:val="00D4367B"/>
    <w:rsid w:val="00D43685"/>
    <w:rsid w:val="00D43FB0"/>
    <w:rsid w:val="00D441E2"/>
    <w:rsid w:val="00D443CF"/>
    <w:rsid w:val="00D44A51"/>
    <w:rsid w:val="00D44B16"/>
    <w:rsid w:val="00D44DD2"/>
    <w:rsid w:val="00D4516C"/>
    <w:rsid w:val="00D458DA"/>
    <w:rsid w:val="00D4598F"/>
    <w:rsid w:val="00D45CF7"/>
    <w:rsid w:val="00D46202"/>
    <w:rsid w:val="00D47370"/>
    <w:rsid w:val="00D479ED"/>
    <w:rsid w:val="00D47CD0"/>
    <w:rsid w:val="00D5074A"/>
    <w:rsid w:val="00D51073"/>
    <w:rsid w:val="00D51166"/>
    <w:rsid w:val="00D51B37"/>
    <w:rsid w:val="00D51BC2"/>
    <w:rsid w:val="00D51CE4"/>
    <w:rsid w:val="00D522DB"/>
    <w:rsid w:val="00D5267D"/>
    <w:rsid w:val="00D53DA3"/>
    <w:rsid w:val="00D542CB"/>
    <w:rsid w:val="00D548B0"/>
    <w:rsid w:val="00D54913"/>
    <w:rsid w:val="00D554F3"/>
    <w:rsid w:val="00D60942"/>
    <w:rsid w:val="00D60EA2"/>
    <w:rsid w:val="00D60FAE"/>
    <w:rsid w:val="00D61781"/>
    <w:rsid w:val="00D6265C"/>
    <w:rsid w:val="00D62F03"/>
    <w:rsid w:val="00D63A90"/>
    <w:rsid w:val="00D63AE3"/>
    <w:rsid w:val="00D65500"/>
    <w:rsid w:val="00D660DD"/>
    <w:rsid w:val="00D66478"/>
    <w:rsid w:val="00D66509"/>
    <w:rsid w:val="00D670EE"/>
    <w:rsid w:val="00D672F6"/>
    <w:rsid w:val="00D673B9"/>
    <w:rsid w:val="00D67421"/>
    <w:rsid w:val="00D67CE2"/>
    <w:rsid w:val="00D67F24"/>
    <w:rsid w:val="00D67F62"/>
    <w:rsid w:val="00D67F75"/>
    <w:rsid w:val="00D70810"/>
    <w:rsid w:val="00D714E9"/>
    <w:rsid w:val="00D7160C"/>
    <w:rsid w:val="00D71650"/>
    <w:rsid w:val="00D71C51"/>
    <w:rsid w:val="00D72173"/>
    <w:rsid w:val="00D725AA"/>
    <w:rsid w:val="00D72A89"/>
    <w:rsid w:val="00D72AF8"/>
    <w:rsid w:val="00D72BD8"/>
    <w:rsid w:val="00D72BF2"/>
    <w:rsid w:val="00D73889"/>
    <w:rsid w:val="00D7388F"/>
    <w:rsid w:val="00D74045"/>
    <w:rsid w:val="00D744BA"/>
    <w:rsid w:val="00D746CB"/>
    <w:rsid w:val="00D74FEA"/>
    <w:rsid w:val="00D7513E"/>
    <w:rsid w:val="00D752F9"/>
    <w:rsid w:val="00D757B4"/>
    <w:rsid w:val="00D75AFA"/>
    <w:rsid w:val="00D76395"/>
    <w:rsid w:val="00D7713D"/>
    <w:rsid w:val="00D7725F"/>
    <w:rsid w:val="00D77ECC"/>
    <w:rsid w:val="00D806CB"/>
    <w:rsid w:val="00D80936"/>
    <w:rsid w:val="00D80EA3"/>
    <w:rsid w:val="00D81B21"/>
    <w:rsid w:val="00D82EAC"/>
    <w:rsid w:val="00D832DC"/>
    <w:rsid w:val="00D8356C"/>
    <w:rsid w:val="00D8360E"/>
    <w:rsid w:val="00D841F5"/>
    <w:rsid w:val="00D846BD"/>
    <w:rsid w:val="00D84B4C"/>
    <w:rsid w:val="00D84E87"/>
    <w:rsid w:val="00D8510A"/>
    <w:rsid w:val="00D85149"/>
    <w:rsid w:val="00D85AE9"/>
    <w:rsid w:val="00D85E4F"/>
    <w:rsid w:val="00D86D1C"/>
    <w:rsid w:val="00D87CBD"/>
    <w:rsid w:val="00D903FC"/>
    <w:rsid w:val="00D9050D"/>
    <w:rsid w:val="00D907AE"/>
    <w:rsid w:val="00D90EBB"/>
    <w:rsid w:val="00D91864"/>
    <w:rsid w:val="00D92C97"/>
    <w:rsid w:val="00D92DF3"/>
    <w:rsid w:val="00D93503"/>
    <w:rsid w:val="00D935B8"/>
    <w:rsid w:val="00D93767"/>
    <w:rsid w:val="00D9443F"/>
    <w:rsid w:val="00D95356"/>
    <w:rsid w:val="00D96D71"/>
    <w:rsid w:val="00D9747C"/>
    <w:rsid w:val="00D974CA"/>
    <w:rsid w:val="00DA0835"/>
    <w:rsid w:val="00DA1AC5"/>
    <w:rsid w:val="00DA23C6"/>
    <w:rsid w:val="00DA2693"/>
    <w:rsid w:val="00DA288F"/>
    <w:rsid w:val="00DA2AA6"/>
    <w:rsid w:val="00DA2B7B"/>
    <w:rsid w:val="00DA2EA3"/>
    <w:rsid w:val="00DA33D3"/>
    <w:rsid w:val="00DA392D"/>
    <w:rsid w:val="00DA3A59"/>
    <w:rsid w:val="00DA3F72"/>
    <w:rsid w:val="00DA512D"/>
    <w:rsid w:val="00DA58E7"/>
    <w:rsid w:val="00DA60EA"/>
    <w:rsid w:val="00DA6A53"/>
    <w:rsid w:val="00DA7319"/>
    <w:rsid w:val="00DB0106"/>
    <w:rsid w:val="00DB01D1"/>
    <w:rsid w:val="00DB0221"/>
    <w:rsid w:val="00DB04DF"/>
    <w:rsid w:val="00DB0BCA"/>
    <w:rsid w:val="00DB0F7B"/>
    <w:rsid w:val="00DB1D5B"/>
    <w:rsid w:val="00DB2375"/>
    <w:rsid w:val="00DB2E59"/>
    <w:rsid w:val="00DB33C4"/>
    <w:rsid w:val="00DB358F"/>
    <w:rsid w:val="00DB35D1"/>
    <w:rsid w:val="00DB37BF"/>
    <w:rsid w:val="00DB3ADF"/>
    <w:rsid w:val="00DB3B7C"/>
    <w:rsid w:val="00DB3BC1"/>
    <w:rsid w:val="00DB3F5F"/>
    <w:rsid w:val="00DB41CE"/>
    <w:rsid w:val="00DB41CF"/>
    <w:rsid w:val="00DB42C2"/>
    <w:rsid w:val="00DB5009"/>
    <w:rsid w:val="00DB52E1"/>
    <w:rsid w:val="00DB54B8"/>
    <w:rsid w:val="00DB6E2A"/>
    <w:rsid w:val="00DB71B6"/>
    <w:rsid w:val="00DC0CF5"/>
    <w:rsid w:val="00DC1463"/>
    <w:rsid w:val="00DC1DAE"/>
    <w:rsid w:val="00DC1F12"/>
    <w:rsid w:val="00DC1FA7"/>
    <w:rsid w:val="00DC2A81"/>
    <w:rsid w:val="00DC2DCC"/>
    <w:rsid w:val="00DC338F"/>
    <w:rsid w:val="00DC4121"/>
    <w:rsid w:val="00DC44F1"/>
    <w:rsid w:val="00DC4DE7"/>
    <w:rsid w:val="00DC63C8"/>
    <w:rsid w:val="00DC6996"/>
    <w:rsid w:val="00DC73E7"/>
    <w:rsid w:val="00DC76C3"/>
    <w:rsid w:val="00DC77EA"/>
    <w:rsid w:val="00DD024A"/>
    <w:rsid w:val="00DD062E"/>
    <w:rsid w:val="00DD0780"/>
    <w:rsid w:val="00DD1A75"/>
    <w:rsid w:val="00DD2701"/>
    <w:rsid w:val="00DD278F"/>
    <w:rsid w:val="00DD3A45"/>
    <w:rsid w:val="00DD3D24"/>
    <w:rsid w:val="00DD4754"/>
    <w:rsid w:val="00DD50D5"/>
    <w:rsid w:val="00DD5179"/>
    <w:rsid w:val="00DD53C0"/>
    <w:rsid w:val="00DD6A3C"/>
    <w:rsid w:val="00DD6B01"/>
    <w:rsid w:val="00DD6EE7"/>
    <w:rsid w:val="00DD76BA"/>
    <w:rsid w:val="00DD7CB7"/>
    <w:rsid w:val="00DE12F6"/>
    <w:rsid w:val="00DE1386"/>
    <w:rsid w:val="00DE1719"/>
    <w:rsid w:val="00DE19AE"/>
    <w:rsid w:val="00DE1A71"/>
    <w:rsid w:val="00DE35F3"/>
    <w:rsid w:val="00DE4095"/>
    <w:rsid w:val="00DE4906"/>
    <w:rsid w:val="00DE49FF"/>
    <w:rsid w:val="00DE5222"/>
    <w:rsid w:val="00DE5652"/>
    <w:rsid w:val="00DE57DA"/>
    <w:rsid w:val="00DE5987"/>
    <w:rsid w:val="00DE5E8E"/>
    <w:rsid w:val="00DE73E2"/>
    <w:rsid w:val="00DE7C70"/>
    <w:rsid w:val="00DE7DD1"/>
    <w:rsid w:val="00DE7F17"/>
    <w:rsid w:val="00DF014E"/>
    <w:rsid w:val="00DF03C0"/>
    <w:rsid w:val="00DF0461"/>
    <w:rsid w:val="00DF0888"/>
    <w:rsid w:val="00DF0BB9"/>
    <w:rsid w:val="00DF1909"/>
    <w:rsid w:val="00DF194D"/>
    <w:rsid w:val="00DF1E3F"/>
    <w:rsid w:val="00DF215A"/>
    <w:rsid w:val="00DF2873"/>
    <w:rsid w:val="00DF2B9C"/>
    <w:rsid w:val="00DF2C17"/>
    <w:rsid w:val="00DF2D82"/>
    <w:rsid w:val="00DF31AC"/>
    <w:rsid w:val="00DF3B9C"/>
    <w:rsid w:val="00DF4621"/>
    <w:rsid w:val="00DF4D88"/>
    <w:rsid w:val="00DF507C"/>
    <w:rsid w:val="00DF5F4C"/>
    <w:rsid w:val="00DF6BB9"/>
    <w:rsid w:val="00DF6D26"/>
    <w:rsid w:val="00DF7041"/>
    <w:rsid w:val="00DF7183"/>
    <w:rsid w:val="00DF7192"/>
    <w:rsid w:val="00DF7368"/>
    <w:rsid w:val="00DF7580"/>
    <w:rsid w:val="00E00B07"/>
    <w:rsid w:val="00E00B47"/>
    <w:rsid w:val="00E0136D"/>
    <w:rsid w:val="00E01639"/>
    <w:rsid w:val="00E01D3E"/>
    <w:rsid w:val="00E01F56"/>
    <w:rsid w:val="00E020C8"/>
    <w:rsid w:val="00E027EF"/>
    <w:rsid w:val="00E02868"/>
    <w:rsid w:val="00E02E9D"/>
    <w:rsid w:val="00E02FE1"/>
    <w:rsid w:val="00E0300A"/>
    <w:rsid w:val="00E03103"/>
    <w:rsid w:val="00E03467"/>
    <w:rsid w:val="00E04D7E"/>
    <w:rsid w:val="00E05319"/>
    <w:rsid w:val="00E054D5"/>
    <w:rsid w:val="00E05661"/>
    <w:rsid w:val="00E05CBD"/>
    <w:rsid w:val="00E067DD"/>
    <w:rsid w:val="00E07DA7"/>
    <w:rsid w:val="00E1091E"/>
    <w:rsid w:val="00E10B28"/>
    <w:rsid w:val="00E11302"/>
    <w:rsid w:val="00E11371"/>
    <w:rsid w:val="00E114D8"/>
    <w:rsid w:val="00E11A52"/>
    <w:rsid w:val="00E12798"/>
    <w:rsid w:val="00E12ADF"/>
    <w:rsid w:val="00E1347C"/>
    <w:rsid w:val="00E13559"/>
    <w:rsid w:val="00E1374F"/>
    <w:rsid w:val="00E13765"/>
    <w:rsid w:val="00E139AD"/>
    <w:rsid w:val="00E13E6A"/>
    <w:rsid w:val="00E148FC"/>
    <w:rsid w:val="00E14958"/>
    <w:rsid w:val="00E16DF7"/>
    <w:rsid w:val="00E17562"/>
    <w:rsid w:val="00E20608"/>
    <w:rsid w:val="00E20AD6"/>
    <w:rsid w:val="00E21628"/>
    <w:rsid w:val="00E226A0"/>
    <w:rsid w:val="00E22C69"/>
    <w:rsid w:val="00E22CDA"/>
    <w:rsid w:val="00E2353B"/>
    <w:rsid w:val="00E23A01"/>
    <w:rsid w:val="00E23B99"/>
    <w:rsid w:val="00E23BD3"/>
    <w:rsid w:val="00E23F99"/>
    <w:rsid w:val="00E241A4"/>
    <w:rsid w:val="00E2420B"/>
    <w:rsid w:val="00E2485A"/>
    <w:rsid w:val="00E24A2C"/>
    <w:rsid w:val="00E24ACE"/>
    <w:rsid w:val="00E24D56"/>
    <w:rsid w:val="00E25044"/>
    <w:rsid w:val="00E25790"/>
    <w:rsid w:val="00E26686"/>
    <w:rsid w:val="00E26E02"/>
    <w:rsid w:val="00E27B96"/>
    <w:rsid w:val="00E27C65"/>
    <w:rsid w:val="00E27D19"/>
    <w:rsid w:val="00E30379"/>
    <w:rsid w:val="00E305CB"/>
    <w:rsid w:val="00E30F4E"/>
    <w:rsid w:val="00E3223D"/>
    <w:rsid w:val="00E327BE"/>
    <w:rsid w:val="00E32F16"/>
    <w:rsid w:val="00E32F33"/>
    <w:rsid w:val="00E3306C"/>
    <w:rsid w:val="00E33377"/>
    <w:rsid w:val="00E333BA"/>
    <w:rsid w:val="00E33F07"/>
    <w:rsid w:val="00E346E4"/>
    <w:rsid w:val="00E34BFB"/>
    <w:rsid w:val="00E35388"/>
    <w:rsid w:val="00E359C6"/>
    <w:rsid w:val="00E37188"/>
    <w:rsid w:val="00E373CB"/>
    <w:rsid w:val="00E37864"/>
    <w:rsid w:val="00E40890"/>
    <w:rsid w:val="00E41244"/>
    <w:rsid w:val="00E41C4B"/>
    <w:rsid w:val="00E42056"/>
    <w:rsid w:val="00E42232"/>
    <w:rsid w:val="00E42281"/>
    <w:rsid w:val="00E42EC6"/>
    <w:rsid w:val="00E43AD1"/>
    <w:rsid w:val="00E43CC3"/>
    <w:rsid w:val="00E43FAD"/>
    <w:rsid w:val="00E44447"/>
    <w:rsid w:val="00E4473D"/>
    <w:rsid w:val="00E44DFB"/>
    <w:rsid w:val="00E44E57"/>
    <w:rsid w:val="00E457D8"/>
    <w:rsid w:val="00E45ADB"/>
    <w:rsid w:val="00E45F42"/>
    <w:rsid w:val="00E46380"/>
    <w:rsid w:val="00E504F9"/>
    <w:rsid w:val="00E50B9A"/>
    <w:rsid w:val="00E50EB6"/>
    <w:rsid w:val="00E51F35"/>
    <w:rsid w:val="00E51F7A"/>
    <w:rsid w:val="00E52303"/>
    <w:rsid w:val="00E52536"/>
    <w:rsid w:val="00E52DBC"/>
    <w:rsid w:val="00E52EA3"/>
    <w:rsid w:val="00E52FE4"/>
    <w:rsid w:val="00E5318B"/>
    <w:rsid w:val="00E5323A"/>
    <w:rsid w:val="00E53378"/>
    <w:rsid w:val="00E53734"/>
    <w:rsid w:val="00E53959"/>
    <w:rsid w:val="00E53E55"/>
    <w:rsid w:val="00E542A4"/>
    <w:rsid w:val="00E54DDC"/>
    <w:rsid w:val="00E55810"/>
    <w:rsid w:val="00E558BE"/>
    <w:rsid w:val="00E55AF2"/>
    <w:rsid w:val="00E55F03"/>
    <w:rsid w:val="00E562DD"/>
    <w:rsid w:val="00E562F9"/>
    <w:rsid w:val="00E5631F"/>
    <w:rsid w:val="00E56E6E"/>
    <w:rsid w:val="00E5709A"/>
    <w:rsid w:val="00E572C7"/>
    <w:rsid w:val="00E601EB"/>
    <w:rsid w:val="00E61682"/>
    <w:rsid w:val="00E61D66"/>
    <w:rsid w:val="00E61F99"/>
    <w:rsid w:val="00E622B8"/>
    <w:rsid w:val="00E62652"/>
    <w:rsid w:val="00E6328D"/>
    <w:rsid w:val="00E6397E"/>
    <w:rsid w:val="00E647AD"/>
    <w:rsid w:val="00E65466"/>
    <w:rsid w:val="00E65A02"/>
    <w:rsid w:val="00E66B51"/>
    <w:rsid w:val="00E66C84"/>
    <w:rsid w:val="00E67C90"/>
    <w:rsid w:val="00E701EF"/>
    <w:rsid w:val="00E70709"/>
    <w:rsid w:val="00E70A4E"/>
    <w:rsid w:val="00E70B73"/>
    <w:rsid w:val="00E7119D"/>
    <w:rsid w:val="00E71A30"/>
    <w:rsid w:val="00E7282C"/>
    <w:rsid w:val="00E7305D"/>
    <w:rsid w:val="00E73113"/>
    <w:rsid w:val="00E731B1"/>
    <w:rsid w:val="00E734D2"/>
    <w:rsid w:val="00E7478D"/>
    <w:rsid w:val="00E74D97"/>
    <w:rsid w:val="00E755A2"/>
    <w:rsid w:val="00E756BD"/>
    <w:rsid w:val="00E7607E"/>
    <w:rsid w:val="00E766D0"/>
    <w:rsid w:val="00E76B4E"/>
    <w:rsid w:val="00E76B86"/>
    <w:rsid w:val="00E771FB"/>
    <w:rsid w:val="00E77239"/>
    <w:rsid w:val="00E77657"/>
    <w:rsid w:val="00E77E91"/>
    <w:rsid w:val="00E8027B"/>
    <w:rsid w:val="00E80C0E"/>
    <w:rsid w:val="00E81EB0"/>
    <w:rsid w:val="00E82974"/>
    <w:rsid w:val="00E82A7E"/>
    <w:rsid w:val="00E82B35"/>
    <w:rsid w:val="00E82BA4"/>
    <w:rsid w:val="00E82FD8"/>
    <w:rsid w:val="00E83222"/>
    <w:rsid w:val="00E840C1"/>
    <w:rsid w:val="00E84361"/>
    <w:rsid w:val="00E8488D"/>
    <w:rsid w:val="00E851DF"/>
    <w:rsid w:val="00E8560D"/>
    <w:rsid w:val="00E85A39"/>
    <w:rsid w:val="00E85ADF"/>
    <w:rsid w:val="00E879CA"/>
    <w:rsid w:val="00E90084"/>
    <w:rsid w:val="00E90485"/>
    <w:rsid w:val="00E90634"/>
    <w:rsid w:val="00E906B6"/>
    <w:rsid w:val="00E91220"/>
    <w:rsid w:val="00E9137A"/>
    <w:rsid w:val="00E9155B"/>
    <w:rsid w:val="00E921C3"/>
    <w:rsid w:val="00E9238A"/>
    <w:rsid w:val="00E92DD4"/>
    <w:rsid w:val="00E9315E"/>
    <w:rsid w:val="00E93832"/>
    <w:rsid w:val="00E93C3C"/>
    <w:rsid w:val="00E94012"/>
    <w:rsid w:val="00E958C5"/>
    <w:rsid w:val="00E958EC"/>
    <w:rsid w:val="00E95B4F"/>
    <w:rsid w:val="00E96713"/>
    <w:rsid w:val="00E968DB"/>
    <w:rsid w:val="00E96FA2"/>
    <w:rsid w:val="00E96FB4"/>
    <w:rsid w:val="00E97293"/>
    <w:rsid w:val="00E975AC"/>
    <w:rsid w:val="00EA0E4D"/>
    <w:rsid w:val="00EA1699"/>
    <w:rsid w:val="00EA1957"/>
    <w:rsid w:val="00EA3769"/>
    <w:rsid w:val="00EA3D41"/>
    <w:rsid w:val="00EA3D8C"/>
    <w:rsid w:val="00EA4140"/>
    <w:rsid w:val="00EA426B"/>
    <w:rsid w:val="00EA4D33"/>
    <w:rsid w:val="00EA599D"/>
    <w:rsid w:val="00EA6487"/>
    <w:rsid w:val="00EA6C63"/>
    <w:rsid w:val="00EA6EB9"/>
    <w:rsid w:val="00EA780C"/>
    <w:rsid w:val="00EA7D10"/>
    <w:rsid w:val="00EB016F"/>
    <w:rsid w:val="00EB01CA"/>
    <w:rsid w:val="00EB0B28"/>
    <w:rsid w:val="00EB0E04"/>
    <w:rsid w:val="00EB142A"/>
    <w:rsid w:val="00EB15FC"/>
    <w:rsid w:val="00EB164D"/>
    <w:rsid w:val="00EB2141"/>
    <w:rsid w:val="00EB37AE"/>
    <w:rsid w:val="00EB3A3C"/>
    <w:rsid w:val="00EB3CE9"/>
    <w:rsid w:val="00EB4C59"/>
    <w:rsid w:val="00EB516D"/>
    <w:rsid w:val="00EB54C0"/>
    <w:rsid w:val="00EB5901"/>
    <w:rsid w:val="00EB5A77"/>
    <w:rsid w:val="00EB60CF"/>
    <w:rsid w:val="00EB678A"/>
    <w:rsid w:val="00EB686F"/>
    <w:rsid w:val="00EB69D3"/>
    <w:rsid w:val="00EB6B34"/>
    <w:rsid w:val="00EB6F1F"/>
    <w:rsid w:val="00EB708A"/>
    <w:rsid w:val="00EC01E4"/>
    <w:rsid w:val="00EC03EC"/>
    <w:rsid w:val="00EC0C2E"/>
    <w:rsid w:val="00EC1F7C"/>
    <w:rsid w:val="00EC200F"/>
    <w:rsid w:val="00EC293A"/>
    <w:rsid w:val="00EC2B53"/>
    <w:rsid w:val="00EC2C04"/>
    <w:rsid w:val="00EC3EF6"/>
    <w:rsid w:val="00EC42AD"/>
    <w:rsid w:val="00EC4524"/>
    <w:rsid w:val="00EC46C8"/>
    <w:rsid w:val="00EC4F60"/>
    <w:rsid w:val="00EC51BA"/>
    <w:rsid w:val="00EC51E5"/>
    <w:rsid w:val="00EC57C3"/>
    <w:rsid w:val="00EC59A3"/>
    <w:rsid w:val="00EC59D0"/>
    <w:rsid w:val="00EC5DFD"/>
    <w:rsid w:val="00EC645C"/>
    <w:rsid w:val="00EC72E9"/>
    <w:rsid w:val="00EC7672"/>
    <w:rsid w:val="00EC772D"/>
    <w:rsid w:val="00EC7C2B"/>
    <w:rsid w:val="00EC7EC7"/>
    <w:rsid w:val="00ED0C04"/>
    <w:rsid w:val="00ED0C95"/>
    <w:rsid w:val="00ED1054"/>
    <w:rsid w:val="00ED13D0"/>
    <w:rsid w:val="00ED1970"/>
    <w:rsid w:val="00ED1AD4"/>
    <w:rsid w:val="00ED2064"/>
    <w:rsid w:val="00ED20AB"/>
    <w:rsid w:val="00ED22D2"/>
    <w:rsid w:val="00ED244D"/>
    <w:rsid w:val="00ED24D8"/>
    <w:rsid w:val="00ED2843"/>
    <w:rsid w:val="00ED29FB"/>
    <w:rsid w:val="00ED2B35"/>
    <w:rsid w:val="00ED2BC7"/>
    <w:rsid w:val="00ED3B33"/>
    <w:rsid w:val="00ED466C"/>
    <w:rsid w:val="00ED4BEE"/>
    <w:rsid w:val="00ED4F22"/>
    <w:rsid w:val="00ED5078"/>
    <w:rsid w:val="00ED5471"/>
    <w:rsid w:val="00ED5558"/>
    <w:rsid w:val="00ED6012"/>
    <w:rsid w:val="00ED6506"/>
    <w:rsid w:val="00ED69E5"/>
    <w:rsid w:val="00ED7D57"/>
    <w:rsid w:val="00EE0A46"/>
    <w:rsid w:val="00EE0B80"/>
    <w:rsid w:val="00EE0D24"/>
    <w:rsid w:val="00EE0ECD"/>
    <w:rsid w:val="00EE2291"/>
    <w:rsid w:val="00EE23E5"/>
    <w:rsid w:val="00EE28F4"/>
    <w:rsid w:val="00EE3AF1"/>
    <w:rsid w:val="00EE3C7E"/>
    <w:rsid w:val="00EE3F88"/>
    <w:rsid w:val="00EE4854"/>
    <w:rsid w:val="00EE4934"/>
    <w:rsid w:val="00EE4951"/>
    <w:rsid w:val="00EE554D"/>
    <w:rsid w:val="00EE56DE"/>
    <w:rsid w:val="00EE76CE"/>
    <w:rsid w:val="00EE79C7"/>
    <w:rsid w:val="00EE7C13"/>
    <w:rsid w:val="00EE7E20"/>
    <w:rsid w:val="00EF0DB5"/>
    <w:rsid w:val="00EF213D"/>
    <w:rsid w:val="00EF2407"/>
    <w:rsid w:val="00EF2529"/>
    <w:rsid w:val="00EF2DFF"/>
    <w:rsid w:val="00EF304C"/>
    <w:rsid w:val="00EF3681"/>
    <w:rsid w:val="00EF3785"/>
    <w:rsid w:val="00EF37BD"/>
    <w:rsid w:val="00EF386D"/>
    <w:rsid w:val="00EF397B"/>
    <w:rsid w:val="00EF49E3"/>
    <w:rsid w:val="00EF50CE"/>
    <w:rsid w:val="00EF52E0"/>
    <w:rsid w:val="00EF5D5C"/>
    <w:rsid w:val="00EF7562"/>
    <w:rsid w:val="00EF7ABE"/>
    <w:rsid w:val="00EF7B02"/>
    <w:rsid w:val="00EF7DD8"/>
    <w:rsid w:val="00F0014D"/>
    <w:rsid w:val="00F00C80"/>
    <w:rsid w:val="00F00F09"/>
    <w:rsid w:val="00F014C4"/>
    <w:rsid w:val="00F01ADE"/>
    <w:rsid w:val="00F01C05"/>
    <w:rsid w:val="00F01CF9"/>
    <w:rsid w:val="00F01D3C"/>
    <w:rsid w:val="00F01ED6"/>
    <w:rsid w:val="00F023D8"/>
    <w:rsid w:val="00F03CBA"/>
    <w:rsid w:val="00F0403B"/>
    <w:rsid w:val="00F0497D"/>
    <w:rsid w:val="00F055FC"/>
    <w:rsid w:val="00F05EC2"/>
    <w:rsid w:val="00F066AD"/>
    <w:rsid w:val="00F06A7E"/>
    <w:rsid w:val="00F06E12"/>
    <w:rsid w:val="00F074A7"/>
    <w:rsid w:val="00F07AFA"/>
    <w:rsid w:val="00F105D0"/>
    <w:rsid w:val="00F10DBB"/>
    <w:rsid w:val="00F115F0"/>
    <w:rsid w:val="00F11F53"/>
    <w:rsid w:val="00F1235E"/>
    <w:rsid w:val="00F127E1"/>
    <w:rsid w:val="00F12904"/>
    <w:rsid w:val="00F134E7"/>
    <w:rsid w:val="00F13555"/>
    <w:rsid w:val="00F1386C"/>
    <w:rsid w:val="00F13890"/>
    <w:rsid w:val="00F13F05"/>
    <w:rsid w:val="00F14A53"/>
    <w:rsid w:val="00F14B23"/>
    <w:rsid w:val="00F153BD"/>
    <w:rsid w:val="00F1689B"/>
    <w:rsid w:val="00F16B19"/>
    <w:rsid w:val="00F16F2A"/>
    <w:rsid w:val="00F17A9B"/>
    <w:rsid w:val="00F20083"/>
    <w:rsid w:val="00F20453"/>
    <w:rsid w:val="00F2054F"/>
    <w:rsid w:val="00F2079D"/>
    <w:rsid w:val="00F20ED3"/>
    <w:rsid w:val="00F21061"/>
    <w:rsid w:val="00F215D3"/>
    <w:rsid w:val="00F21B56"/>
    <w:rsid w:val="00F2271E"/>
    <w:rsid w:val="00F2316A"/>
    <w:rsid w:val="00F23769"/>
    <w:rsid w:val="00F24913"/>
    <w:rsid w:val="00F24CFD"/>
    <w:rsid w:val="00F24FD6"/>
    <w:rsid w:val="00F2532F"/>
    <w:rsid w:val="00F255A7"/>
    <w:rsid w:val="00F25C77"/>
    <w:rsid w:val="00F25F65"/>
    <w:rsid w:val="00F27401"/>
    <w:rsid w:val="00F27970"/>
    <w:rsid w:val="00F307F9"/>
    <w:rsid w:val="00F30E66"/>
    <w:rsid w:val="00F314CE"/>
    <w:rsid w:val="00F31765"/>
    <w:rsid w:val="00F31D66"/>
    <w:rsid w:val="00F326C4"/>
    <w:rsid w:val="00F32824"/>
    <w:rsid w:val="00F328DE"/>
    <w:rsid w:val="00F334F8"/>
    <w:rsid w:val="00F33919"/>
    <w:rsid w:val="00F34608"/>
    <w:rsid w:val="00F34845"/>
    <w:rsid w:val="00F348EE"/>
    <w:rsid w:val="00F3572E"/>
    <w:rsid w:val="00F35C96"/>
    <w:rsid w:val="00F363EC"/>
    <w:rsid w:val="00F36B42"/>
    <w:rsid w:val="00F40968"/>
    <w:rsid w:val="00F411CC"/>
    <w:rsid w:val="00F413AC"/>
    <w:rsid w:val="00F41A66"/>
    <w:rsid w:val="00F41BB6"/>
    <w:rsid w:val="00F4271C"/>
    <w:rsid w:val="00F42DA1"/>
    <w:rsid w:val="00F436A8"/>
    <w:rsid w:val="00F438A4"/>
    <w:rsid w:val="00F43EBB"/>
    <w:rsid w:val="00F46098"/>
    <w:rsid w:val="00F4660A"/>
    <w:rsid w:val="00F46E40"/>
    <w:rsid w:val="00F47397"/>
    <w:rsid w:val="00F4741D"/>
    <w:rsid w:val="00F47EC2"/>
    <w:rsid w:val="00F50B01"/>
    <w:rsid w:val="00F50B5C"/>
    <w:rsid w:val="00F5114B"/>
    <w:rsid w:val="00F51D69"/>
    <w:rsid w:val="00F524C4"/>
    <w:rsid w:val="00F527DF"/>
    <w:rsid w:val="00F52CD8"/>
    <w:rsid w:val="00F52EE4"/>
    <w:rsid w:val="00F5369E"/>
    <w:rsid w:val="00F538A3"/>
    <w:rsid w:val="00F540B3"/>
    <w:rsid w:val="00F540DD"/>
    <w:rsid w:val="00F5425C"/>
    <w:rsid w:val="00F54C1B"/>
    <w:rsid w:val="00F5578D"/>
    <w:rsid w:val="00F562F1"/>
    <w:rsid w:val="00F56766"/>
    <w:rsid w:val="00F5733D"/>
    <w:rsid w:val="00F57CE0"/>
    <w:rsid w:val="00F60951"/>
    <w:rsid w:val="00F60EDB"/>
    <w:rsid w:val="00F61055"/>
    <w:rsid w:val="00F610D2"/>
    <w:rsid w:val="00F61D89"/>
    <w:rsid w:val="00F635E4"/>
    <w:rsid w:val="00F637E4"/>
    <w:rsid w:val="00F63E70"/>
    <w:rsid w:val="00F6408B"/>
    <w:rsid w:val="00F64563"/>
    <w:rsid w:val="00F646D9"/>
    <w:rsid w:val="00F65B4E"/>
    <w:rsid w:val="00F65DCB"/>
    <w:rsid w:val="00F65DFF"/>
    <w:rsid w:val="00F66285"/>
    <w:rsid w:val="00F668F3"/>
    <w:rsid w:val="00F670D1"/>
    <w:rsid w:val="00F70289"/>
    <w:rsid w:val="00F704E1"/>
    <w:rsid w:val="00F7061F"/>
    <w:rsid w:val="00F72510"/>
    <w:rsid w:val="00F725F3"/>
    <w:rsid w:val="00F72967"/>
    <w:rsid w:val="00F729E3"/>
    <w:rsid w:val="00F734BD"/>
    <w:rsid w:val="00F74918"/>
    <w:rsid w:val="00F74B42"/>
    <w:rsid w:val="00F74F2D"/>
    <w:rsid w:val="00F7508D"/>
    <w:rsid w:val="00F76FCA"/>
    <w:rsid w:val="00F77A66"/>
    <w:rsid w:val="00F77D0F"/>
    <w:rsid w:val="00F807C3"/>
    <w:rsid w:val="00F80984"/>
    <w:rsid w:val="00F81390"/>
    <w:rsid w:val="00F8156F"/>
    <w:rsid w:val="00F8175C"/>
    <w:rsid w:val="00F819A5"/>
    <w:rsid w:val="00F820F0"/>
    <w:rsid w:val="00F8227C"/>
    <w:rsid w:val="00F8256D"/>
    <w:rsid w:val="00F82C01"/>
    <w:rsid w:val="00F82C2C"/>
    <w:rsid w:val="00F834EE"/>
    <w:rsid w:val="00F84884"/>
    <w:rsid w:val="00F85467"/>
    <w:rsid w:val="00F856C4"/>
    <w:rsid w:val="00F85F09"/>
    <w:rsid w:val="00F86231"/>
    <w:rsid w:val="00F8627F"/>
    <w:rsid w:val="00F86369"/>
    <w:rsid w:val="00F867A6"/>
    <w:rsid w:val="00F8713B"/>
    <w:rsid w:val="00F879D8"/>
    <w:rsid w:val="00F9028A"/>
    <w:rsid w:val="00F90B6E"/>
    <w:rsid w:val="00F91827"/>
    <w:rsid w:val="00F92E86"/>
    <w:rsid w:val="00F93815"/>
    <w:rsid w:val="00F9489A"/>
    <w:rsid w:val="00F94A47"/>
    <w:rsid w:val="00F94B35"/>
    <w:rsid w:val="00F94C70"/>
    <w:rsid w:val="00F95079"/>
    <w:rsid w:val="00F9585D"/>
    <w:rsid w:val="00F958F8"/>
    <w:rsid w:val="00F95F56"/>
    <w:rsid w:val="00F96300"/>
    <w:rsid w:val="00F96DBC"/>
    <w:rsid w:val="00F9742D"/>
    <w:rsid w:val="00F975D6"/>
    <w:rsid w:val="00FA08F9"/>
    <w:rsid w:val="00FA0A57"/>
    <w:rsid w:val="00FA0AD9"/>
    <w:rsid w:val="00FA0BB7"/>
    <w:rsid w:val="00FA15BB"/>
    <w:rsid w:val="00FA279D"/>
    <w:rsid w:val="00FA2ADA"/>
    <w:rsid w:val="00FA364A"/>
    <w:rsid w:val="00FA39AF"/>
    <w:rsid w:val="00FA3F74"/>
    <w:rsid w:val="00FA41A3"/>
    <w:rsid w:val="00FA4341"/>
    <w:rsid w:val="00FA438E"/>
    <w:rsid w:val="00FA4904"/>
    <w:rsid w:val="00FA4F19"/>
    <w:rsid w:val="00FA5B71"/>
    <w:rsid w:val="00FA65DF"/>
    <w:rsid w:val="00FA668F"/>
    <w:rsid w:val="00FA6A70"/>
    <w:rsid w:val="00FA6B9F"/>
    <w:rsid w:val="00FB01C2"/>
    <w:rsid w:val="00FB056D"/>
    <w:rsid w:val="00FB1987"/>
    <w:rsid w:val="00FB19D8"/>
    <w:rsid w:val="00FB26A3"/>
    <w:rsid w:val="00FB28AB"/>
    <w:rsid w:val="00FB2B3A"/>
    <w:rsid w:val="00FB320B"/>
    <w:rsid w:val="00FB3284"/>
    <w:rsid w:val="00FB3497"/>
    <w:rsid w:val="00FB3673"/>
    <w:rsid w:val="00FB4019"/>
    <w:rsid w:val="00FB4615"/>
    <w:rsid w:val="00FB46B8"/>
    <w:rsid w:val="00FB4E9B"/>
    <w:rsid w:val="00FB51BA"/>
    <w:rsid w:val="00FB5424"/>
    <w:rsid w:val="00FB5554"/>
    <w:rsid w:val="00FB5989"/>
    <w:rsid w:val="00FB71F9"/>
    <w:rsid w:val="00FB7904"/>
    <w:rsid w:val="00FB7CBE"/>
    <w:rsid w:val="00FC09EF"/>
    <w:rsid w:val="00FC14C2"/>
    <w:rsid w:val="00FC3428"/>
    <w:rsid w:val="00FC356A"/>
    <w:rsid w:val="00FC36BA"/>
    <w:rsid w:val="00FC37AD"/>
    <w:rsid w:val="00FC3B0A"/>
    <w:rsid w:val="00FC3EFE"/>
    <w:rsid w:val="00FC4311"/>
    <w:rsid w:val="00FC4409"/>
    <w:rsid w:val="00FC4506"/>
    <w:rsid w:val="00FC487C"/>
    <w:rsid w:val="00FC4C9A"/>
    <w:rsid w:val="00FC4D24"/>
    <w:rsid w:val="00FC5A48"/>
    <w:rsid w:val="00FC5BC7"/>
    <w:rsid w:val="00FC6413"/>
    <w:rsid w:val="00FC679C"/>
    <w:rsid w:val="00FC6AC1"/>
    <w:rsid w:val="00FC7B40"/>
    <w:rsid w:val="00FD0530"/>
    <w:rsid w:val="00FD0A22"/>
    <w:rsid w:val="00FD1D2A"/>
    <w:rsid w:val="00FD1E4E"/>
    <w:rsid w:val="00FD2A72"/>
    <w:rsid w:val="00FD3373"/>
    <w:rsid w:val="00FD358F"/>
    <w:rsid w:val="00FD3677"/>
    <w:rsid w:val="00FD4498"/>
    <w:rsid w:val="00FD4580"/>
    <w:rsid w:val="00FD4927"/>
    <w:rsid w:val="00FD5B2F"/>
    <w:rsid w:val="00FD6C22"/>
    <w:rsid w:val="00FD75BE"/>
    <w:rsid w:val="00FD776C"/>
    <w:rsid w:val="00FD7939"/>
    <w:rsid w:val="00FE06E9"/>
    <w:rsid w:val="00FE0803"/>
    <w:rsid w:val="00FE0A09"/>
    <w:rsid w:val="00FE0E1A"/>
    <w:rsid w:val="00FE0EF6"/>
    <w:rsid w:val="00FE0FF2"/>
    <w:rsid w:val="00FE12C9"/>
    <w:rsid w:val="00FE1845"/>
    <w:rsid w:val="00FE1C3F"/>
    <w:rsid w:val="00FE2310"/>
    <w:rsid w:val="00FE27F3"/>
    <w:rsid w:val="00FE34BF"/>
    <w:rsid w:val="00FE3AFD"/>
    <w:rsid w:val="00FE3D47"/>
    <w:rsid w:val="00FE3EA6"/>
    <w:rsid w:val="00FE46A4"/>
    <w:rsid w:val="00FE48AE"/>
    <w:rsid w:val="00FE4FEF"/>
    <w:rsid w:val="00FE598A"/>
    <w:rsid w:val="00FE5BA0"/>
    <w:rsid w:val="00FE5EF4"/>
    <w:rsid w:val="00FE6386"/>
    <w:rsid w:val="00FE648F"/>
    <w:rsid w:val="00FE68B8"/>
    <w:rsid w:val="00FE725C"/>
    <w:rsid w:val="00FE7660"/>
    <w:rsid w:val="00FE7BE3"/>
    <w:rsid w:val="00FF00AE"/>
    <w:rsid w:val="00FF0ED9"/>
    <w:rsid w:val="00FF125C"/>
    <w:rsid w:val="00FF125F"/>
    <w:rsid w:val="00FF14A1"/>
    <w:rsid w:val="00FF1B65"/>
    <w:rsid w:val="00FF1DEC"/>
    <w:rsid w:val="00FF2896"/>
    <w:rsid w:val="00FF2F48"/>
    <w:rsid w:val="00FF30DE"/>
    <w:rsid w:val="00FF4632"/>
    <w:rsid w:val="00FF4741"/>
    <w:rsid w:val="00FF4D09"/>
    <w:rsid w:val="00FF5BFF"/>
    <w:rsid w:val="00FF62D8"/>
    <w:rsid w:val="00FF6390"/>
    <w:rsid w:val="00FF6B88"/>
    <w:rsid w:val="00FF7249"/>
    <w:rsid w:val="00FF726D"/>
    <w:rsid w:val="00FF7B1A"/>
    <w:rsid w:val="0114BF0A"/>
    <w:rsid w:val="0157AFCD"/>
    <w:rsid w:val="015C1DF7"/>
    <w:rsid w:val="01D9BE13"/>
    <w:rsid w:val="02026516"/>
    <w:rsid w:val="02117C19"/>
    <w:rsid w:val="02878265"/>
    <w:rsid w:val="02EEBAC2"/>
    <w:rsid w:val="033C7D6E"/>
    <w:rsid w:val="033F9CB5"/>
    <w:rsid w:val="037D7067"/>
    <w:rsid w:val="03C5EADB"/>
    <w:rsid w:val="03E26958"/>
    <w:rsid w:val="040F9028"/>
    <w:rsid w:val="043B1962"/>
    <w:rsid w:val="044AF4E2"/>
    <w:rsid w:val="04778C4E"/>
    <w:rsid w:val="049B3B84"/>
    <w:rsid w:val="04CF090E"/>
    <w:rsid w:val="04EED379"/>
    <w:rsid w:val="04F66D5E"/>
    <w:rsid w:val="05181C70"/>
    <w:rsid w:val="0583AD55"/>
    <w:rsid w:val="05B961AB"/>
    <w:rsid w:val="05D48AAF"/>
    <w:rsid w:val="06055FA8"/>
    <w:rsid w:val="0622A44B"/>
    <w:rsid w:val="062ABEA4"/>
    <w:rsid w:val="0672AF17"/>
    <w:rsid w:val="069905E1"/>
    <w:rsid w:val="06DA86C7"/>
    <w:rsid w:val="07306E20"/>
    <w:rsid w:val="07F327E0"/>
    <w:rsid w:val="0809F25D"/>
    <w:rsid w:val="0840B8A4"/>
    <w:rsid w:val="084F7DF4"/>
    <w:rsid w:val="087C6147"/>
    <w:rsid w:val="088B29F2"/>
    <w:rsid w:val="089444E2"/>
    <w:rsid w:val="08A3F690"/>
    <w:rsid w:val="09076748"/>
    <w:rsid w:val="099E12A1"/>
    <w:rsid w:val="09F03B50"/>
    <w:rsid w:val="0A08D93D"/>
    <w:rsid w:val="0A132E5F"/>
    <w:rsid w:val="0A18B34E"/>
    <w:rsid w:val="0AB1EE5D"/>
    <w:rsid w:val="0ACCA1E4"/>
    <w:rsid w:val="0AD09ACD"/>
    <w:rsid w:val="0ADCE740"/>
    <w:rsid w:val="0AE3463F"/>
    <w:rsid w:val="0B37E5D1"/>
    <w:rsid w:val="0B8532E5"/>
    <w:rsid w:val="0BB51B27"/>
    <w:rsid w:val="0CB5F4A9"/>
    <w:rsid w:val="0D3956C2"/>
    <w:rsid w:val="0D5EDAF6"/>
    <w:rsid w:val="0D87692C"/>
    <w:rsid w:val="0DAEA532"/>
    <w:rsid w:val="0DBBC46E"/>
    <w:rsid w:val="0DC3C4F2"/>
    <w:rsid w:val="0E24018C"/>
    <w:rsid w:val="0E3A6315"/>
    <w:rsid w:val="0E79D5F1"/>
    <w:rsid w:val="0E8775CA"/>
    <w:rsid w:val="0E9B44E8"/>
    <w:rsid w:val="0EB6701B"/>
    <w:rsid w:val="0EC94501"/>
    <w:rsid w:val="0F19B96B"/>
    <w:rsid w:val="0F22985E"/>
    <w:rsid w:val="0F43A131"/>
    <w:rsid w:val="0F4962AD"/>
    <w:rsid w:val="0F74B08E"/>
    <w:rsid w:val="0F839918"/>
    <w:rsid w:val="0F919F2F"/>
    <w:rsid w:val="0FB18821"/>
    <w:rsid w:val="0FE1897C"/>
    <w:rsid w:val="0FE93B14"/>
    <w:rsid w:val="1034EA3A"/>
    <w:rsid w:val="10375F56"/>
    <w:rsid w:val="10869311"/>
    <w:rsid w:val="10F7B56B"/>
    <w:rsid w:val="112B338A"/>
    <w:rsid w:val="113E15E9"/>
    <w:rsid w:val="11442143"/>
    <w:rsid w:val="114EC4DB"/>
    <w:rsid w:val="1164BA77"/>
    <w:rsid w:val="120C306D"/>
    <w:rsid w:val="125BF6CD"/>
    <w:rsid w:val="128E5919"/>
    <w:rsid w:val="12EF81D7"/>
    <w:rsid w:val="134F50C4"/>
    <w:rsid w:val="13C30B9D"/>
    <w:rsid w:val="13D70221"/>
    <w:rsid w:val="14052E93"/>
    <w:rsid w:val="1422E97C"/>
    <w:rsid w:val="14A7ABAC"/>
    <w:rsid w:val="14E97184"/>
    <w:rsid w:val="14F8F186"/>
    <w:rsid w:val="15A87C40"/>
    <w:rsid w:val="15B17ABC"/>
    <w:rsid w:val="1609AFC9"/>
    <w:rsid w:val="1634CEC8"/>
    <w:rsid w:val="16B92FD3"/>
    <w:rsid w:val="16C7192F"/>
    <w:rsid w:val="16D40C5A"/>
    <w:rsid w:val="173AFE55"/>
    <w:rsid w:val="175AB17C"/>
    <w:rsid w:val="175FA9AA"/>
    <w:rsid w:val="187BE22B"/>
    <w:rsid w:val="1899CFE5"/>
    <w:rsid w:val="18A5537F"/>
    <w:rsid w:val="195C1B14"/>
    <w:rsid w:val="198D0744"/>
    <w:rsid w:val="19AEA091"/>
    <w:rsid w:val="19E8DFD6"/>
    <w:rsid w:val="19F604E4"/>
    <w:rsid w:val="19F9602B"/>
    <w:rsid w:val="1A4DD046"/>
    <w:rsid w:val="1A6AE462"/>
    <w:rsid w:val="1A6FB4FC"/>
    <w:rsid w:val="1A93D009"/>
    <w:rsid w:val="1AB61A2F"/>
    <w:rsid w:val="1ABD25AC"/>
    <w:rsid w:val="1ABDB98D"/>
    <w:rsid w:val="1B0DE3D6"/>
    <w:rsid w:val="1B48AC8C"/>
    <w:rsid w:val="1B996247"/>
    <w:rsid w:val="1BA1CA93"/>
    <w:rsid w:val="1BAD5510"/>
    <w:rsid w:val="1BCF4716"/>
    <w:rsid w:val="1C0173F8"/>
    <w:rsid w:val="1C329F38"/>
    <w:rsid w:val="1C687514"/>
    <w:rsid w:val="1CAFEA77"/>
    <w:rsid w:val="1D055999"/>
    <w:rsid w:val="1D13B2BE"/>
    <w:rsid w:val="1D6548EA"/>
    <w:rsid w:val="1D9E569C"/>
    <w:rsid w:val="1DFEB6CA"/>
    <w:rsid w:val="1E3B28BB"/>
    <w:rsid w:val="1E515128"/>
    <w:rsid w:val="1E61D883"/>
    <w:rsid w:val="1F191174"/>
    <w:rsid w:val="1F503B14"/>
    <w:rsid w:val="1FCECF28"/>
    <w:rsid w:val="1FEF2F99"/>
    <w:rsid w:val="201EC404"/>
    <w:rsid w:val="202BCA1C"/>
    <w:rsid w:val="20A2EE89"/>
    <w:rsid w:val="20AA6A1A"/>
    <w:rsid w:val="214502AD"/>
    <w:rsid w:val="217926AD"/>
    <w:rsid w:val="21AA06D2"/>
    <w:rsid w:val="21D50454"/>
    <w:rsid w:val="21DBFC82"/>
    <w:rsid w:val="220B9C8C"/>
    <w:rsid w:val="22184735"/>
    <w:rsid w:val="22A3C8AA"/>
    <w:rsid w:val="22E72C02"/>
    <w:rsid w:val="234A0518"/>
    <w:rsid w:val="236A50B2"/>
    <w:rsid w:val="23AD9DE4"/>
    <w:rsid w:val="2428BBF9"/>
    <w:rsid w:val="24535ED6"/>
    <w:rsid w:val="2463232F"/>
    <w:rsid w:val="248D725B"/>
    <w:rsid w:val="24C2A0BC"/>
    <w:rsid w:val="24CA4069"/>
    <w:rsid w:val="24DBC919"/>
    <w:rsid w:val="24DCFD6E"/>
    <w:rsid w:val="24E4F7CF"/>
    <w:rsid w:val="25C5B4D6"/>
    <w:rsid w:val="25FD70ED"/>
    <w:rsid w:val="260698EE"/>
    <w:rsid w:val="265E711D"/>
    <w:rsid w:val="278E0999"/>
    <w:rsid w:val="27A85A9C"/>
    <w:rsid w:val="27AAA157"/>
    <w:rsid w:val="27D7A75E"/>
    <w:rsid w:val="27E2DC35"/>
    <w:rsid w:val="27E5913D"/>
    <w:rsid w:val="27E63801"/>
    <w:rsid w:val="27F58353"/>
    <w:rsid w:val="281369DB"/>
    <w:rsid w:val="282C673A"/>
    <w:rsid w:val="2864B881"/>
    <w:rsid w:val="287370D2"/>
    <w:rsid w:val="28770F64"/>
    <w:rsid w:val="289F8F4C"/>
    <w:rsid w:val="28D2AD1C"/>
    <w:rsid w:val="28E46E7D"/>
    <w:rsid w:val="28EAAA72"/>
    <w:rsid w:val="28EADD43"/>
    <w:rsid w:val="290A48C2"/>
    <w:rsid w:val="2936833D"/>
    <w:rsid w:val="29423244"/>
    <w:rsid w:val="2987D9A9"/>
    <w:rsid w:val="2A1F8FE0"/>
    <w:rsid w:val="2A889BA3"/>
    <w:rsid w:val="2AC33C94"/>
    <w:rsid w:val="2AF488F2"/>
    <w:rsid w:val="2B001EBF"/>
    <w:rsid w:val="2B36BE85"/>
    <w:rsid w:val="2B4654FA"/>
    <w:rsid w:val="2B490725"/>
    <w:rsid w:val="2B65BB57"/>
    <w:rsid w:val="2BA1FB72"/>
    <w:rsid w:val="2BDEA034"/>
    <w:rsid w:val="2BF56AB1"/>
    <w:rsid w:val="2C0C8605"/>
    <w:rsid w:val="2C125E04"/>
    <w:rsid w:val="2CF028A8"/>
    <w:rsid w:val="2D194C32"/>
    <w:rsid w:val="2D1D5B8A"/>
    <w:rsid w:val="2D635C1C"/>
    <w:rsid w:val="2D84D9BF"/>
    <w:rsid w:val="2DC0D424"/>
    <w:rsid w:val="2DE0E6BB"/>
    <w:rsid w:val="2DE8A063"/>
    <w:rsid w:val="2DF322A1"/>
    <w:rsid w:val="2E02653A"/>
    <w:rsid w:val="2E3D45E3"/>
    <w:rsid w:val="2E7F5798"/>
    <w:rsid w:val="2EFC2460"/>
    <w:rsid w:val="2F1D6ECB"/>
    <w:rsid w:val="2F33FBDF"/>
    <w:rsid w:val="2F469533"/>
    <w:rsid w:val="2F5A844B"/>
    <w:rsid w:val="2F704F38"/>
    <w:rsid w:val="2F927384"/>
    <w:rsid w:val="2F9682CC"/>
    <w:rsid w:val="2F9ADC97"/>
    <w:rsid w:val="2FBE2726"/>
    <w:rsid w:val="30024429"/>
    <w:rsid w:val="3055C30B"/>
    <w:rsid w:val="306410D4"/>
    <w:rsid w:val="3097F4C1"/>
    <w:rsid w:val="30A39586"/>
    <w:rsid w:val="30C97E38"/>
    <w:rsid w:val="30D97F33"/>
    <w:rsid w:val="310501F5"/>
    <w:rsid w:val="314502EE"/>
    <w:rsid w:val="314CA294"/>
    <w:rsid w:val="3169942F"/>
    <w:rsid w:val="319A7379"/>
    <w:rsid w:val="31B8F92C"/>
    <w:rsid w:val="31C4BE23"/>
    <w:rsid w:val="31C9C9C5"/>
    <w:rsid w:val="31CE7B8B"/>
    <w:rsid w:val="31ED9604"/>
    <w:rsid w:val="31F996D8"/>
    <w:rsid w:val="320093F3"/>
    <w:rsid w:val="32113CF6"/>
    <w:rsid w:val="32122022"/>
    <w:rsid w:val="3224ABE6"/>
    <w:rsid w:val="32BE0FC1"/>
    <w:rsid w:val="32BE28C3"/>
    <w:rsid w:val="32D9A8D5"/>
    <w:rsid w:val="331DCD3C"/>
    <w:rsid w:val="33256692"/>
    <w:rsid w:val="3327EBE3"/>
    <w:rsid w:val="334D3A4D"/>
    <w:rsid w:val="336634A9"/>
    <w:rsid w:val="33C8297B"/>
    <w:rsid w:val="33CFBAB0"/>
    <w:rsid w:val="340E903F"/>
    <w:rsid w:val="34184DCA"/>
    <w:rsid w:val="346A51AB"/>
    <w:rsid w:val="34902BF0"/>
    <w:rsid w:val="34B4B7D1"/>
    <w:rsid w:val="34B562BC"/>
    <w:rsid w:val="3548DDB8"/>
    <w:rsid w:val="3582D5AE"/>
    <w:rsid w:val="35BDA7AF"/>
    <w:rsid w:val="35E2EFA7"/>
    <w:rsid w:val="35F3A790"/>
    <w:rsid w:val="35FAB693"/>
    <w:rsid w:val="35FE99F1"/>
    <w:rsid w:val="3640CA7C"/>
    <w:rsid w:val="36657D54"/>
    <w:rsid w:val="36ADCAD3"/>
    <w:rsid w:val="37512C60"/>
    <w:rsid w:val="376ADC56"/>
    <w:rsid w:val="37837DBB"/>
    <w:rsid w:val="37BD9EAD"/>
    <w:rsid w:val="3834317D"/>
    <w:rsid w:val="38582F82"/>
    <w:rsid w:val="38C9707D"/>
    <w:rsid w:val="38E0A09C"/>
    <w:rsid w:val="38E7CF94"/>
    <w:rsid w:val="38F35843"/>
    <w:rsid w:val="3912BC3D"/>
    <w:rsid w:val="3912DFF5"/>
    <w:rsid w:val="3954B32B"/>
    <w:rsid w:val="39CB1543"/>
    <w:rsid w:val="3A0B45DA"/>
    <w:rsid w:val="3A3088A7"/>
    <w:rsid w:val="3A968350"/>
    <w:rsid w:val="3ADA353F"/>
    <w:rsid w:val="3AE0D441"/>
    <w:rsid w:val="3AF8AEDE"/>
    <w:rsid w:val="3B15E734"/>
    <w:rsid w:val="3B7442F7"/>
    <w:rsid w:val="3B7C8131"/>
    <w:rsid w:val="3B8210D7"/>
    <w:rsid w:val="3BB658D4"/>
    <w:rsid w:val="3C1A9A34"/>
    <w:rsid w:val="3C235517"/>
    <w:rsid w:val="3C24769D"/>
    <w:rsid w:val="3C50C2D3"/>
    <w:rsid w:val="3C560D67"/>
    <w:rsid w:val="3C6EE3D9"/>
    <w:rsid w:val="3CA5546F"/>
    <w:rsid w:val="3CB1D695"/>
    <w:rsid w:val="3CDE6E5C"/>
    <w:rsid w:val="3CDE6F18"/>
    <w:rsid w:val="3D5A10B2"/>
    <w:rsid w:val="3DF3C6E8"/>
    <w:rsid w:val="3DFE3C85"/>
    <w:rsid w:val="3E721F61"/>
    <w:rsid w:val="3E879452"/>
    <w:rsid w:val="3EC1C32D"/>
    <w:rsid w:val="3F364370"/>
    <w:rsid w:val="3F50515F"/>
    <w:rsid w:val="3F522E14"/>
    <w:rsid w:val="3F5B87A1"/>
    <w:rsid w:val="3F84E424"/>
    <w:rsid w:val="3FCA27C3"/>
    <w:rsid w:val="3FD4722E"/>
    <w:rsid w:val="400CF3A3"/>
    <w:rsid w:val="4016D967"/>
    <w:rsid w:val="4022F2D3"/>
    <w:rsid w:val="402551B7"/>
    <w:rsid w:val="402CA7C5"/>
    <w:rsid w:val="40366550"/>
    <w:rsid w:val="4061F679"/>
    <w:rsid w:val="40684CBD"/>
    <w:rsid w:val="40C5729A"/>
    <w:rsid w:val="410533A0"/>
    <w:rsid w:val="419449B1"/>
    <w:rsid w:val="4194EEDF"/>
    <w:rsid w:val="420747F7"/>
    <w:rsid w:val="423C002E"/>
    <w:rsid w:val="42683367"/>
    <w:rsid w:val="4268CADF"/>
    <w:rsid w:val="429563BA"/>
    <w:rsid w:val="42AF2E27"/>
    <w:rsid w:val="42B65F00"/>
    <w:rsid w:val="42CAE53F"/>
    <w:rsid w:val="434F4F0A"/>
    <w:rsid w:val="439B1F53"/>
    <w:rsid w:val="4438D521"/>
    <w:rsid w:val="4484E987"/>
    <w:rsid w:val="44E1F85D"/>
    <w:rsid w:val="458BB37C"/>
    <w:rsid w:val="45C31F68"/>
    <w:rsid w:val="461D0F23"/>
    <w:rsid w:val="46689D6B"/>
    <w:rsid w:val="46928BDA"/>
    <w:rsid w:val="469ABA59"/>
    <w:rsid w:val="46CD0A18"/>
    <w:rsid w:val="46CE61DD"/>
    <w:rsid w:val="4709D16F"/>
    <w:rsid w:val="4715CA45"/>
    <w:rsid w:val="471DECC8"/>
    <w:rsid w:val="47E5468A"/>
    <w:rsid w:val="482DA115"/>
    <w:rsid w:val="4857F9F3"/>
    <w:rsid w:val="4866D767"/>
    <w:rsid w:val="487A71CD"/>
    <w:rsid w:val="48A8E702"/>
    <w:rsid w:val="490FEBC8"/>
    <w:rsid w:val="4986AE3A"/>
    <w:rsid w:val="49BAF926"/>
    <w:rsid w:val="4A3777AB"/>
    <w:rsid w:val="4A6EF029"/>
    <w:rsid w:val="4A8E9E83"/>
    <w:rsid w:val="4AB83C3B"/>
    <w:rsid w:val="4AC7BC3D"/>
    <w:rsid w:val="4ACCD925"/>
    <w:rsid w:val="4AFC043A"/>
    <w:rsid w:val="4B3D01C8"/>
    <w:rsid w:val="4B80300E"/>
    <w:rsid w:val="4BB8EF71"/>
    <w:rsid w:val="4BB9F015"/>
    <w:rsid w:val="4BC296DA"/>
    <w:rsid w:val="4BD67E6C"/>
    <w:rsid w:val="4C0E8ADA"/>
    <w:rsid w:val="4C393044"/>
    <w:rsid w:val="4C3C486E"/>
    <w:rsid w:val="4C7C11F0"/>
    <w:rsid w:val="4CAD7FC5"/>
    <w:rsid w:val="4CF2FE8F"/>
    <w:rsid w:val="4D4A3C3C"/>
    <w:rsid w:val="4D6000F2"/>
    <w:rsid w:val="4D7EDCFE"/>
    <w:rsid w:val="4DA32C54"/>
    <w:rsid w:val="4DB3DA4B"/>
    <w:rsid w:val="4DF00FCE"/>
    <w:rsid w:val="4E1878CB"/>
    <w:rsid w:val="4E8D3B59"/>
    <w:rsid w:val="4E8D40B8"/>
    <w:rsid w:val="4E9B1D2C"/>
    <w:rsid w:val="4EE31310"/>
    <w:rsid w:val="4F1A835C"/>
    <w:rsid w:val="4F30984D"/>
    <w:rsid w:val="4FEB1DC5"/>
    <w:rsid w:val="502F9E59"/>
    <w:rsid w:val="505314DF"/>
    <w:rsid w:val="5059C2CD"/>
    <w:rsid w:val="50AB29BF"/>
    <w:rsid w:val="50CA4711"/>
    <w:rsid w:val="51321705"/>
    <w:rsid w:val="515DEA13"/>
    <w:rsid w:val="51B106F6"/>
    <w:rsid w:val="51B946E7"/>
    <w:rsid w:val="51DD4184"/>
    <w:rsid w:val="51EB80A9"/>
    <w:rsid w:val="51EE9E38"/>
    <w:rsid w:val="520BA40A"/>
    <w:rsid w:val="527DF28A"/>
    <w:rsid w:val="529D7E73"/>
    <w:rsid w:val="53404F47"/>
    <w:rsid w:val="53ACC5F1"/>
    <w:rsid w:val="53B84A9B"/>
    <w:rsid w:val="53EB77B0"/>
    <w:rsid w:val="53EE4D1A"/>
    <w:rsid w:val="546D97CC"/>
    <w:rsid w:val="54ACFA6B"/>
    <w:rsid w:val="54BAC5BD"/>
    <w:rsid w:val="552615C8"/>
    <w:rsid w:val="5529558C"/>
    <w:rsid w:val="552F6A1A"/>
    <w:rsid w:val="5594D5EC"/>
    <w:rsid w:val="55B344CB"/>
    <w:rsid w:val="55DEC790"/>
    <w:rsid w:val="564DC7A4"/>
    <w:rsid w:val="56588782"/>
    <w:rsid w:val="56591FB1"/>
    <w:rsid w:val="56CD8F31"/>
    <w:rsid w:val="57AD6282"/>
    <w:rsid w:val="57B4BDED"/>
    <w:rsid w:val="57D5C1E5"/>
    <w:rsid w:val="57F34AF8"/>
    <w:rsid w:val="57F4F012"/>
    <w:rsid w:val="589FD9CA"/>
    <w:rsid w:val="58F6CC76"/>
    <w:rsid w:val="5907588A"/>
    <w:rsid w:val="591F34F8"/>
    <w:rsid w:val="59E7CB69"/>
    <w:rsid w:val="59F09E41"/>
    <w:rsid w:val="5A3D5A7D"/>
    <w:rsid w:val="5A51250A"/>
    <w:rsid w:val="5A7AE8D4"/>
    <w:rsid w:val="5B455465"/>
    <w:rsid w:val="5B5F1711"/>
    <w:rsid w:val="5BC6B671"/>
    <w:rsid w:val="5C1C1DFC"/>
    <w:rsid w:val="5C2ED412"/>
    <w:rsid w:val="5C56D5BA"/>
    <w:rsid w:val="5C64DCB2"/>
    <w:rsid w:val="5C730DAE"/>
    <w:rsid w:val="5CA7C421"/>
    <w:rsid w:val="5CDBC030"/>
    <w:rsid w:val="5CEA3880"/>
    <w:rsid w:val="5EBF6611"/>
    <w:rsid w:val="5EDFE975"/>
    <w:rsid w:val="5EE1CA4D"/>
    <w:rsid w:val="5EFC791A"/>
    <w:rsid w:val="5F159912"/>
    <w:rsid w:val="5F356C5D"/>
    <w:rsid w:val="5F486525"/>
    <w:rsid w:val="5F7A307B"/>
    <w:rsid w:val="5FBF276A"/>
    <w:rsid w:val="606E23B7"/>
    <w:rsid w:val="60E5ADA6"/>
    <w:rsid w:val="6127791C"/>
    <w:rsid w:val="61660C7F"/>
    <w:rsid w:val="61C11974"/>
    <w:rsid w:val="61F8EBD4"/>
    <w:rsid w:val="61FC2F5E"/>
    <w:rsid w:val="62863122"/>
    <w:rsid w:val="62AEB1EC"/>
    <w:rsid w:val="62C7A1CE"/>
    <w:rsid w:val="62E3DF0F"/>
    <w:rsid w:val="634B992C"/>
    <w:rsid w:val="636874CD"/>
    <w:rsid w:val="639EF19E"/>
    <w:rsid w:val="64DE58AA"/>
    <w:rsid w:val="64ECDE7D"/>
    <w:rsid w:val="659C5332"/>
    <w:rsid w:val="65ABBD8D"/>
    <w:rsid w:val="65D7E1C9"/>
    <w:rsid w:val="65E42376"/>
    <w:rsid w:val="65E779C1"/>
    <w:rsid w:val="6600B097"/>
    <w:rsid w:val="6609C84C"/>
    <w:rsid w:val="66573E0B"/>
    <w:rsid w:val="66773101"/>
    <w:rsid w:val="6677743C"/>
    <w:rsid w:val="66A16511"/>
    <w:rsid w:val="66C69D46"/>
    <w:rsid w:val="66FB6BC9"/>
    <w:rsid w:val="671A0C85"/>
    <w:rsid w:val="673FE6CA"/>
    <w:rsid w:val="67464781"/>
    <w:rsid w:val="678B36AD"/>
    <w:rsid w:val="678ED7B2"/>
    <w:rsid w:val="67A123AA"/>
    <w:rsid w:val="684315D5"/>
    <w:rsid w:val="684C4185"/>
    <w:rsid w:val="689821FD"/>
    <w:rsid w:val="68AF83F2"/>
    <w:rsid w:val="68D1C2D3"/>
    <w:rsid w:val="69042E45"/>
    <w:rsid w:val="6906EED9"/>
    <w:rsid w:val="69279E86"/>
    <w:rsid w:val="697B1A1C"/>
    <w:rsid w:val="69813986"/>
    <w:rsid w:val="698A505E"/>
    <w:rsid w:val="69A357C4"/>
    <w:rsid w:val="69EBF8EA"/>
    <w:rsid w:val="69F3BDA8"/>
    <w:rsid w:val="6A66FF81"/>
    <w:rsid w:val="6A789B7C"/>
    <w:rsid w:val="6A79BFB5"/>
    <w:rsid w:val="6A8255D6"/>
    <w:rsid w:val="6AF232D1"/>
    <w:rsid w:val="6B1DA660"/>
    <w:rsid w:val="6B278EEB"/>
    <w:rsid w:val="6B5AC60F"/>
    <w:rsid w:val="6B829461"/>
    <w:rsid w:val="6B8ACBD0"/>
    <w:rsid w:val="6BAC543F"/>
    <w:rsid w:val="6BB6A59C"/>
    <w:rsid w:val="6BD9DE0C"/>
    <w:rsid w:val="6C089521"/>
    <w:rsid w:val="6C3362A5"/>
    <w:rsid w:val="6C400321"/>
    <w:rsid w:val="6C47F71C"/>
    <w:rsid w:val="6C686656"/>
    <w:rsid w:val="6CB3113A"/>
    <w:rsid w:val="6D1D587D"/>
    <w:rsid w:val="6D8F2935"/>
    <w:rsid w:val="6DC845B3"/>
    <w:rsid w:val="6E55836B"/>
    <w:rsid w:val="6EBFAA0B"/>
    <w:rsid w:val="6F03974C"/>
    <w:rsid w:val="6F0EEB65"/>
    <w:rsid w:val="6F255BD3"/>
    <w:rsid w:val="6F41E86E"/>
    <w:rsid w:val="6F762C95"/>
    <w:rsid w:val="6F7859B9"/>
    <w:rsid w:val="6F8B2A41"/>
    <w:rsid w:val="6F9DE42A"/>
    <w:rsid w:val="703E8FD1"/>
    <w:rsid w:val="7051ECE1"/>
    <w:rsid w:val="7070F595"/>
    <w:rsid w:val="7081F7CE"/>
    <w:rsid w:val="70A6A3DF"/>
    <w:rsid w:val="70EE83C5"/>
    <w:rsid w:val="70EFD82A"/>
    <w:rsid w:val="71181B34"/>
    <w:rsid w:val="712F2FD0"/>
    <w:rsid w:val="7139D3A8"/>
    <w:rsid w:val="7155FAFA"/>
    <w:rsid w:val="716F9DD0"/>
    <w:rsid w:val="7170D867"/>
    <w:rsid w:val="7192D5A5"/>
    <w:rsid w:val="71DF259A"/>
    <w:rsid w:val="71F935DC"/>
    <w:rsid w:val="72335EE9"/>
    <w:rsid w:val="7281C4F2"/>
    <w:rsid w:val="731A9AF8"/>
    <w:rsid w:val="7326B436"/>
    <w:rsid w:val="73580A03"/>
    <w:rsid w:val="73C2E5CF"/>
    <w:rsid w:val="73D3CC40"/>
    <w:rsid w:val="742FD77A"/>
    <w:rsid w:val="745DFC5A"/>
    <w:rsid w:val="7479C8CA"/>
    <w:rsid w:val="74BD8E96"/>
    <w:rsid w:val="7529CC23"/>
    <w:rsid w:val="7533273F"/>
    <w:rsid w:val="753D96B0"/>
    <w:rsid w:val="756242EE"/>
    <w:rsid w:val="75673B2E"/>
    <w:rsid w:val="75EF947A"/>
    <w:rsid w:val="761C8058"/>
    <w:rsid w:val="7620C71D"/>
    <w:rsid w:val="763AA7EF"/>
    <w:rsid w:val="765BB0D6"/>
    <w:rsid w:val="76CA80E8"/>
    <w:rsid w:val="76E9D346"/>
    <w:rsid w:val="7703B37E"/>
    <w:rsid w:val="770A60A2"/>
    <w:rsid w:val="773F4BAA"/>
    <w:rsid w:val="77949F5B"/>
    <w:rsid w:val="77AAB456"/>
    <w:rsid w:val="77C4B3CF"/>
    <w:rsid w:val="77FDDE42"/>
    <w:rsid w:val="781327AA"/>
    <w:rsid w:val="788127B3"/>
    <w:rsid w:val="789F2009"/>
    <w:rsid w:val="78F929F8"/>
    <w:rsid w:val="791FC05D"/>
    <w:rsid w:val="7925573C"/>
    <w:rsid w:val="799A9366"/>
    <w:rsid w:val="79DE27DD"/>
    <w:rsid w:val="7A305653"/>
    <w:rsid w:val="7A69DF21"/>
    <w:rsid w:val="7AC1DD87"/>
    <w:rsid w:val="7AEF2F39"/>
    <w:rsid w:val="7B20AB74"/>
    <w:rsid w:val="7B99A105"/>
    <w:rsid w:val="7BF7EFD9"/>
    <w:rsid w:val="7C17EEC8"/>
    <w:rsid w:val="7C59C6CB"/>
    <w:rsid w:val="7CA571F6"/>
    <w:rsid w:val="7D0B6C5B"/>
    <w:rsid w:val="7D66EA6D"/>
    <w:rsid w:val="7D6F7EF9"/>
    <w:rsid w:val="7D79CA2A"/>
    <w:rsid w:val="7DC65E26"/>
    <w:rsid w:val="7DCD399E"/>
    <w:rsid w:val="7E3D9B12"/>
    <w:rsid w:val="7E501F45"/>
    <w:rsid w:val="7EF947B2"/>
    <w:rsid w:val="7F26E967"/>
    <w:rsid w:val="7F80225C"/>
    <w:rsid w:val="7FF2AE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6F34BBF"/>
  <w15:docId w15:val="{3455AC37-E0AC-4580-93AF-268DE8AAF8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color w:val="000000" w:themeColor="text1"/>
        <w:sz w:val="24"/>
        <w:szCs w:val="24"/>
        <w:lang w:val="es-ES" w:eastAsia="ja-JP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3" w:unhideWhenUsed="1" w:qFormat="1"/>
    <w:lsdException w:name="heading 3" w:semiHidden="1" w:uiPriority="3" w:unhideWhenUsed="1" w:qFormat="1"/>
    <w:lsdException w:name="heading 4" w:semiHidden="1" w:uiPriority="3" w:unhideWhenUsed="1" w:qFormat="1"/>
    <w:lsdException w:name="heading 5" w:semiHidden="1" w:uiPriority="3" w:unhideWhenUsed="1" w:qFormat="1"/>
    <w:lsdException w:name="heading 6" w:semiHidden="1" w:uiPriority="9" w:qFormat="1"/>
    <w:lsdException w:name="heading 7" w:semiHidden="1" w:uiPriority="5" w:qFormat="1"/>
    <w:lsdException w:name="heading 8" w:semiHidden="1" w:uiPriority="5" w:qFormat="1"/>
    <w:lsdException w:name="heading 9" w:semiHidden="1" w:uiPriority="5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8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4C11"/>
  </w:style>
  <w:style w:type="paragraph" w:styleId="Heading1">
    <w:name w:val="heading 1"/>
    <w:basedOn w:val="Normal"/>
    <w:next w:val="Normal"/>
    <w:link w:val="Heading1Char"/>
    <w:uiPriority w:val="5"/>
    <w:qFormat/>
    <w:pPr>
      <w:keepNext/>
      <w:keepLines/>
      <w:ind w:firstLine="0"/>
      <w:jc w:val="center"/>
      <w:outlineLvl w:val="0"/>
    </w:pPr>
    <w:rPr>
      <w:rFonts w:asciiTheme="majorHAnsi" w:eastAsiaTheme="majorEastAsia" w:hAnsiTheme="majorHAnsi" w:cstheme="majorBidi"/>
      <w:b/>
      <w:bCs/>
    </w:rPr>
  </w:style>
  <w:style w:type="paragraph" w:styleId="Heading2">
    <w:name w:val="heading 2"/>
    <w:basedOn w:val="Normal"/>
    <w:next w:val="Normal"/>
    <w:link w:val="Heading2Char"/>
    <w:uiPriority w:val="5"/>
    <w:qFormat/>
    <w:pPr>
      <w:keepNext/>
      <w:keepLines/>
      <w:ind w:firstLine="0"/>
      <w:outlineLvl w:val="1"/>
    </w:pPr>
    <w:rPr>
      <w:rFonts w:asciiTheme="majorHAnsi" w:eastAsiaTheme="majorEastAsia" w:hAnsiTheme="majorHAnsi" w:cstheme="majorBidi"/>
      <w:b/>
      <w:bCs/>
    </w:rPr>
  </w:style>
  <w:style w:type="paragraph" w:styleId="Heading3">
    <w:name w:val="heading 3"/>
    <w:basedOn w:val="Normal"/>
    <w:next w:val="Normal"/>
    <w:link w:val="Heading3Char"/>
    <w:uiPriority w:val="5"/>
    <w:qFormat/>
    <w:rsid w:val="00FB320B"/>
    <w:pPr>
      <w:keepNext/>
      <w:keepLines/>
      <w:ind w:firstLine="0"/>
      <w:outlineLvl w:val="2"/>
    </w:pPr>
    <w:rPr>
      <w:rFonts w:asciiTheme="majorHAnsi" w:eastAsiaTheme="majorEastAsia" w:hAnsiTheme="majorHAnsi" w:cstheme="majorBidi"/>
      <w:b/>
      <w:bCs/>
      <w:i/>
    </w:rPr>
  </w:style>
  <w:style w:type="paragraph" w:styleId="Heading4">
    <w:name w:val="heading 4"/>
    <w:basedOn w:val="Normal"/>
    <w:next w:val="Normal"/>
    <w:link w:val="Heading4Char"/>
    <w:uiPriority w:val="5"/>
    <w:qFormat/>
    <w:rsid w:val="00415CC6"/>
    <w:pPr>
      <w:keepNext/>
      <w:keepLines/>
      <w:outlineLvl w:val="3"/>
    </w:pPr>
    <w:rPr>
      <w:rFonts w:asciiTheme="majorHAnsi" w:eastAsiaTheme="majorEastAsia" w:hAnsiTheme="majorHAnsi" w:cstheme="majorBidi"/>
      <w:b/>
      <w:bCs/>
      <w:iCs/>
    </w:rPr>
  </w:style>
  <w:style w:type="paragraph" w:styleId="Heading5">
    <w:name w:val="heading 5"/>
    <w:basedOn w:val="Normal"/>
    <w:next w:val="Normal"/>
    <w:link w:val="Heading5Char"/>
    <w:uiPriority w:val="5"/>
    <w:qFormat/>
    <w:pPr>
      <w:keepNext/>
      <w:keepLines/>
      <w:outlineLvl w:val="4"/>
    </w:pPr>
    <w:rPr>
      <w:rFonts w:asciiTheme="majorHAnsi" w:eastAsiaTheme="majorEastAsia" w:hAnsiTheme="majorHAnsi" w:cstheme="majorBidi"/>
      <w:i/>
      <w:iCs/>
    </w:rPr>
  </w:style>
  <w:style w:type="paragraph" w:styleId="Heading6">
    <w:name w:val="heading 6"/>
    <w:basedOn w:val="Normal"/>
    <w:next w:val="Normal"/>
    <w:link w:val="Heading6Char"/>
    <w:uiPriority w:val="5"/>
    <w:semiHidden/>
    <w:qFormat/>
    <w:pPr>
      <w:keepNext/>
      <w:keepLines/>
      <w:spacing w:before="40"/>
      <w:ind w:firstLine="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tulodeseccin">
    <w:name w:val="Título de sección"/>
    <w:basedOn w:val="Normal"/>
    <w:next w:val="Normal"/>
    <w:uiPriority w:val="2"/>
    <w:qFormat/>
    <w:pPr>
      <w:pageBreakBefore/>
      <w:ind w:firstLine="0"/>
      <w:jc w:val="center"/>
      <w:outlineLvl w:val="0"/>
    </w:pPr>
    <w:rPr>
      <w:rFonts w:asciiTheme="majorHAnsi" w:eastAsiaTheme="majorEastAsia" w:hAnsiTheme="majorHAnsi" w:cstheme="majorBidi"/>
    </w:rPr>
  </w:style>
  <w:style w:type="paragraph" w:styleId="Header">
    <w:name w:val="header"/>
    <w:basedOn w:val="Normal"/>
    <w:link w:val="HeaderChar"/>
    <w:uiPriority w:val="99"/>
    <w:qFormat/>
    <w:pPr>
      <w:spacing w:line="240" w:lineRule="auto"/>
      <w:ind w:firstLine="0"/>
    </w:pPr>
  </w:style>
  <w:style w:type="character" w:customStyle="1" w:styleId="HeaderChar">
    <w:name w:val="Header Char"/>
    <w:basedOn w:val="DefaultParagraphFont"/>
    <w:link w:val="Header"/>
    <w:uiPriority w:val="99"/>
    <w:rsid w:val="00DB2E59"/>
  </w:style>
  <w:style w:type="character" w:styleId="PlaceholderText">
    <w:name w:val="Placeholder Text"/>
    <w:basedOn w:val="DefaultParagraphFont"/>
    <w:uiPriority w:val="99"/>
    <w:semiHidden/>
    <w:rsid w:val="00EB69D3"/>
    <w:rPr>
      <w:color w:val="000000" w:themeColor="text1"/>
    </w:rPr>
  </w:style>
  <w:style w:type="paragraph" w:styleId="NoSpacing">
    <w:name w:val="No Spacing"/>
    <w:aliases w:val="Sin espaciado.Sin sangría"/>
    <w:uiPriority w:val="3"/>
    <w:qFormat/>
    <w:pPr>
      <w:ind w:firstLine="0"/>
    </w:pPr>
  </w:style>
  <w:style w:type="character" w:customStyle="1" w:styleId="Heading1Char">
    <w:name w:val="Heading 1 Char"/>
    <w:basedOn w:val="DefaultParagraphFont"/>
    <w:link w:val="Heading1"/>
    <w:uiPriority w:val="5"/>
    <w:rsid w:val="00DB2E59"/>
    <w:rPr>
      <w:rFonts w:asciiTheme="majorHAnsi" w:eastAsiaTheme="majorEastAsia" w:hAnsiTheme="majorHAnsi" w:cstheme="majorBidi"/>
      <w:b/>
      <w:bCs/>
    </w:rPr>
  </w:style>
  <w:style w:type="character" w:customStyle="1" w:styleId="Heading2Char">
    <w:name w:val="Heading 2 Char"/>
    <w:basedOn w:val="DefaultParagraphFont"/>
    <w:link w:val="Heading2"/>
    <w:uiPriority w:val="5"/>
    <w:rsid w:val="00DB2E59"/>
    <w:rPr>
      <w:rFonts w:asciiTheme="majorHAnsi" w:eastAsiaTheme="majorEastAsia" w:hAnsiTheme="majorHAnsi" w:cstheme="majorBidi"/>
      <w:b/>
      <w:bCs/>
    </w:rPr>
  </w:style>
  <w:style w:type="paragraph" w:styleId="Title">
    <w:name w:val="Title"/>
    <w:basedOn w:val="Normal"/>
    <w:next w:val="Normal"/>
    <w:link w:val="TitleChar"/>
    <w:uiPriority w:val="1"/>
    <w:qFormat/>
    <w:pPr>
      <w:spacing w:before="2400"/>
      <w:ind w:firstLine="0"/>
      <w:contextualSpacing/>
      <w:jc w:val="center"/>
    </w:pPr>
    <w:rPr>
      <w:rFonts w:asciiTheme="majorHAnsi" w:eastAsiaTheme="majorEastAsia" w:hAnsiTheme="majorHAnsi" w:cstheme="majorBidi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</w:rPr>
  </w:style>
  <w:style w:type="character" w:styleId="Emphasis">
    <w:name w:val="Emphasis"/>
    <w:basedOn w:val="DefaultParagraphFont"/>
    <w:uiPriority w:val="4"/>
    <w:qFormat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5"/>
    <w:rsid w:val="00FB320B"/>
    <w:rPr>
      <w:rFonts w:asciiTheme="majorHAnsi" w:eastAsiaTheme="majorEastAsia" w:hAnsiTheme="majorHAnsi" w:cstheme="majorBidi"/>
      <w:b/>
      <w:bCs/>
      <w:i/>
    </w:rPr>
  </w:style>
  <w:style w:type="character" w:customStyle="1" w:styleId="Heading4Char">
    <w:name w:val="Heading 4 Char"/>
    <w:basedOn w:val="DefaultParagraphFont"/>
    <w:link w:val="Heading4"/>
    <w:uiPriority w:val="5"/>
    <w:rsid w:val="00415CC6"/>
    <w:rPr>
      <w:rFonts w:asciiTheme="majorHAnsi" w:eastAsiaTheme="majorEastAsia" w:hAnsiTheme="majorHAnsi" w:cstheme="majorBidi"/>
      <w:b/>
      <w:bCs/>
      <w:iCs/>
    </w:rPr>
  </w:style>
  <w:style w:type="character" w:customStyle="1" w:styleId="Heading5Char">
    <w:name w:val="Heading 5 Char"/>
    <w:basedOn w:val="DefaultParagraphFont"/>
    <w:link w:val="Heading5"/>
    <w:uiPriority w:val="5"/>
    <w:rsid w:val="00DB2E59"/>
    <w:rPr>
      <w:rFonts w:asciiTheme="majorHAnsi" w:eastAsiaTheme="majorEastAsia" w:hAnsiTheme="majorHAnsi" w:cstheme="majorBidi"/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B69D3"/>
    <w:pPr>
      <w:spacing w:line="240" w:lineRule="auto"/>
      <w:ind w:firstLine="0"/>
    </w:pPr>
    <w:rPr>
      <w:rFonts w:ascii="Segoe UI" w:hAnsi="Segoe UI" w:cs="Segoe UI"/>
      <w:sz w:val="22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69D3"/>
    <w:rPr>
      <w:rFonts w:ascii="Segoe UI" w:hAnsi="Segoe UI" w:cs="Segoe UI"/>
      <w:sz w:val="22"/>
      <w:szCs w:val="18"/>
    </w:rPr>
  </w:style>
  <w:style w:type="paragraph" w:styleId="Bibliography">
    <w:name w:val="Bibliography"/>
    <w:basedOn w:val="Normal"/>
    <w:next w:val="Normal"/>
    <w:uiPriority w:val="6"/>
    <w:unhideWhenUsed/>
    <w:qFormat/>
    <w:pPr>
      <w:ind w:left="720" w:hanging="720"/>
    </w:pPr>
  </w:style>
  <w:style w:type="paragraph" w:styleId="BlockText">
    <w:name w:val="Block Text"/>
    <w:basedOn w:val="Normal"/>
    <w:uiPriority w:val="99"/>
    <w:semiHidden/>
    <w:unhideWhenUsed/>
    <w:rsid w:val="003F7CBD"/>
    <w:pPr>
      <w:pBdr>
        <w:top w:val="single" w:sz="2" w:space="10" w:color="000000" w:themeColor="text2" w:shadow="1"/>
        <w:left w:val="single" w:sz="2" w:space="10" w:color="000000" w:themeColor="text2" w:shadow="1"/>
        <w:bottom w:val="single" w:sz="2" w:space="10" w:color="000000" w:themeColor="text2" w:shadow="1"/>
        <w:right w:val="single" w:sz="2" w:space="10" w:color="000000" w:themeColor="text2" w:shadow="1"/>
      </w:pBdr>
      <w:ind w:left="1152" w:right="1152" w:firstLine="0"/>
    </w:pPr>
    <w:rPr>
      <w:i/>
      <w:iCs/>
      <w:color w:val="000000" w:themeColor="text2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/>
      <w:ind w:firstLine="0"/>
    </w:pPr>
  </w:style>
  <w:style w:type="character" w:customStyle="1" w:styleId="BodyTextChar">
    <w:name w:val="Body Text Char"/>
    <w:basedOn w:val="DefaultParagraphFont"/>
    <w:link w:val="BodyText"/>
    <w:uiPriority w:val="99"/>
    <w:semiHidden/>
    <w:rPr>
      <w:kern w:val="24"/>
    </w:rPr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/>
      <w:ind w:firstLine="0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Pr>
      <w:kern w:val="24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EB69D3"/>
    <w:pPr>
      <w:spacing w:after="120"/>
      <w:ind w:firstLine="0"/>
    </w:pPr>
    <w:rPr>
      <w:sz w:val="22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EB69D3"/>
    <w:rPr>
      <w:sz w:val="22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Pr>
      <w:kern w:val="24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 w:firstLine="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Pr>
      <w:kern w:val="24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Pr>
      <w:kern w:val="24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/>
      <w:ind w:left="360" w:firstLine="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Pr>
      <w:kern w:val="24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EB69D3"/>
    <w:pPr>
      <w:spacing w:after="120"/>
      <w:ind w:left="360" w:firstLine="0"/>
    </w:pPr>
    <w:rPr>
      <w:sz w:val="22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B69D3"/>
    <w:rPr>
      <w:sz w:val="22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B69D3"/>
    <w:pPr>
      <w:spacing w:after="200" w:line="240" w:lineRule="auto"/>
      <w:ind w:firstLine="0"/>
    </w:pPr>
    <w:rPr>
      <w:i/>
      <w:iCs/>
      <w:color w:val="000000" w:themeColor="text2"/>
      <w:sz w:val="2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pPr>
      <w:spacing w:line="240" w:lineRule="auto"/>
      <w:ind w:left="4320" w:firstLine="0"/>
    </w:pPr>
  </w:style>
  <w:style w:type="character" w:customStyle="1" w:styleId="ClosingChar">
    <w:name w:val="Closing Char"/>
    <w:basedOn w:val="DefaultParagraphFont"/>
    <w:link w:val="Closing"/>
    <w:uiPriority w:val="99"/>
    <w:semiHidden/>
    <w:rPr>
      <w:kern w:val="24"/>
    </w:rPr>
  </w:style>
  <w:style w:type="paragraph" w:styleId="CommentText">
    <w:name w:val="annotation text"/>
    <w:basedOn w:val="Normal"/>
    <w:link w:val="CommentTextChar"/>
    <w:uiPriority w:val="99"/>
    <w:unhideWhenUsed/>
    <w:rsid w:val="00EB69D3"/>
    <w:pPr>
      <w:spacing w:line="240" w:lineRule="auto"/>
      <w:ind w:firstLine="0"/>
    </w:pPr>
    <w:rPr>
      <w:sz w:val="22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EB69D3"/>
    <w:rPr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B69D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B69D3"/>
    <w:rPr>
      <w:b/>
      <w:bCs/>
      <w:sz w:val="22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pPr>
      <w:ind w:firstLine="0"/>
    </w:pPr>
  </w:style>
  <w:style w:type="character" w:customStyle="1" w:styleId="DateChar">
    <w:name w:val="Date Char"/>
    <w:basedOn w:val="DefaultParagraphFont"/>
    <w:link w:val="Date"/>
    <w:uiPriority w:val="99"/>
    <w:semiHidden/>
    <w:rPr>
      <w:kern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B69D3"/>
    <w:pPr>
      <w:spacing w:line="240" w:lineRule="auto"/>
      <w:ind w:firstLine="0"/>
    </w:pPr>
    <w:rPr>
      <w:rFonts w:ascii="Segoe UI" w:hAnsi="Segoe UI" w:cs="Segoe UI"/>
      <w:sz w:val="22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B69D3"/>
    <w:rPr>
      <w:rFonts w:ascii="Segoe UI" w:hAnsi="Segoe UI" w:cs="Segoe UI"/>
      <w:sz w:val="22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pPr>
      <w:spacing w:line="240" w:lineRule="auto"/>
      <w:ind w:firstLine="0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Pr>
      <w:kern w:val="24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B69D3"/>
    <w:pPr>
      <w:spacing w:line="240" w:lineRule="auto"/>
    </w:pPr>
    <w:rPr>
      <w:sz w:val="22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B69D3"/>
    <w:rPr>
      <w:sz w:val="22"/>
      <w:szCs w:val="20"/>
    </w:rPr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line="240" w:lineRule="auto"/>
      <w:ind w:left="2880" w:firstLine="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unhideWhenUsed/>
    <w:rsid w:val="00EB69D3"/>
    <w:pPr>
      <w:spacing w:line="240" w:lineRule="auto"/>
      <w:ind w:firstLine="0"/>
    </w:pPr>
    <w:rPr>
      <w:rFonts w:asciiTheme="majorHAnsi" w:eastAsiaTheme="majorEastAsia" w:hAnsiTheme="majorHAnsi" w:cstheme="majorBidi"/>
      <w:sz w:val="22"/>
      <w:szCs w:val="20"/>
    </w:rPr>
  </w:style>
  <w:style w:type="table" w:styleId="TableGrid">
    <w:name w:val="Table Grid"/>
    <w:basedOn w:val="TableNormal"/>
    <w:uiPriority w:val="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6Char">
    <w:name w:val="Heading 6 Char"/>
    <w:basedOn w:val="DefaultParagraphFont"/>
    <w:link w:val="Heading6"/>
    <w:uiPriority w:val="5"/>
    <w:semiHidden/>
    <w:rsid w:val="00336906"/>
    <w:rPr>
      <w:rFonts w:asciiTheme="majorHAnsi" w:eastAsiaTheme="majorEastAsia" w:hAnsiTheme="majorHAnsi" w:cstheme="majorBidi"/>
      <w:color w:val="6E6E6E" w:themeColor="accent1" w:themeShade="7F"/>
    </w:rPr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line="240" w:lineRule="auto"/>
      <w:ind w:firstLine="0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  <w:kern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B69D3"/>
    <w:pPr>
      <w:spacing w:line="240" w:lineRule="auto"/>
      <w:ind w:firstLine="0"/>
    </w:pPr>
    <w:rPr>
      <w:rFonts w:ascii="Consolas" w:hAnsi="Consolas" w:cs="Consolas"/>
      <w:sz w:val="22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B69D3"/>
    <w:rPr>
      <w:rFonts w:ascii="Consolas" w:hAnsi="Consolas" w:cs="Consolas"/>
      <w:sz w:val="22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line="240" w:lineRule="auto"/>
      <w:ind w:left="240" w:firstLine="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line="240" w:lineRule="auto"/>
      <w:ind w:left="480" w:firstLine="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line="240" w:lineRule="auto"/>
      <w:ind w:left="720" w:firstLine="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line="240" w:lineRule="auto"/>
      <w:ind w:left="960" w:firstLine="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line="240" w:lineRule="auto"/>
      <w:ind w:left="1200" w:firstLine="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line="240" w:lineRule="auto"/>
      <w:ind w:left="1440" w:firstLine="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line="240" w:lineRule="auto"/>
      <w:ind w:left="1680" w:firstLine="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line="240" w:lineRule="auto"/>
      <w:ind w:left="1920" w:firstLine="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line="240" w:lineRule="auto"/>
      <w:ind w:left="2160" w:firstLine="0"/>
    </w:pPr>
  </w:style>
  <w:style w:type="paragraph" w:styleId="IndexHeading">
    <w:name w:val="index heading"/>
    <w:basedOn w:val="Normal"/>
    <w:next w:val="Index1"/>
    <w:uiPriority w:val="99"/>
    <w:semiHidden/>
    <w:unhideWhenUsed/>
    <w:pPr>
      <w:ind w:firstLine="0"/>
    </w:pPr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EB69D3"/>
    <w:pPr>
      <w:pBdr>
        <w:top w:val="single" w:sz="4" w:space="10" w:color="6E6E6E" w:themeColor="accent1" w:themeShade="80"/>
        <w:bottom w:val="single" w:sz="4" w:space="10" w:color="6E6E6E" w:themeColor="accent1" w:themeShade="80"/>
      </w:pBdr>
      <w:spacing w:before="360" w:after="360"/>
      <w:ind w:left="864" w:right="864" w:firstLine="0"/>
      <w:jc w:val="center"/>
    </w:pPr>
    <w:rPr>
      <w:i/>
      <w:iCs/>
      <w:color w:val="6E6E6E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EB69D3"/>
    <w:rPr>
      <w:i/>
      <w:iCs/>
      <w:color w:val="6E6E6E" w:themeColor="accent1" w:themeShade="80"/>
    </w:rPr>
  </w:style>
  <w:style w:type="paragraph" w:styleId="List">
    <w:name w:val="List"/>
    <w:basedOn w:val="Normal"/>
    <w:uiPriority w:val="99"/>
    <w:semiHidden/>
    <w:unhideWhenUsed/>
    <w:pPr>
      <w:ind w:left="360" w:firstLine="0"/>
      <w:contextualSpacing/>
    </w:pPr>
  </w:style>
  <w:style w:type="paragraph" w:styleId="List2">
    <w:name w:val="List 2"/>
    <w:basedOn w:val="Normal"/>
    <w:uiPriority w:val="99"/>
    <w:semiHidden/>
    <w:unhideWhenUsed/>
    <w:pPr>
      <w:ind w:left="720" w:firstLine="0"/>
      <w:contextualSpacing/>
    </w:pPr>
  </w:style>
  <w:style w:type="paragraph" w:styleId="List3">
    <w:name w:val="List 3"/>
    <w:basedOn w:val="Normal"/>
    <w:uiPriority w:val="99"/>
    <w:semiHidden/>
    <w:unhideWhenUsed/>
    <w:pPr>
      <w:ind w:left="1080" w:firstLine="0"/>
      <w:contextualSpacing/>
    </w:pPr>
  </w:style>
  <w:style w:type="paragraph" w:styleId="List4">
    <w:name w:val="List 4"/>
    <w:basedOn w:val="Normal"/>
    <w:uiPriority w:val="99"/>
    <w:semiHidden/>
    <w:unhideWhenUsed/>
    <w:pPr>
      <w:ind w:left="1440" w:firstLine="0"/>
      <w:contextualSpacing/>
    </w:pPr>
  </w:style>
  <w:style w:type="paragraph" w:styleId="List5">
    <w:name w:val="List 5"/>
    <w:basedOn w:val="Normal"/>
    <w:uiPriority w:val="99"/>
    <w:semiHidden/>
    <w:unhideWhenUsed/>
    <w:pPr>
      <w:ind w:left="1800" w:firstLine="0"/>
      <w:contextualSpacing/>
    </w:pPr>
  </w:style>
  <w:style w:type="paragraph" w:styleId="ListBullet">
    <w:name w:val="List Bullet"/>
    <w:basedOn w:val="Normal"/>
    <w:uiPriority w:val="8"/>
    <w:unhideWhenUsed/>
    <w:qFormat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pPr>
      <w:numPr>
        <w:numId w:val="2"/>
      </w:numPr>
      <w:ind w:firstLine="0"/>
      <w:contextualSpacing/>
    </w:pPr>
  </w:style>
  <w:style w:type="paragraph" w:styleId="ListBullet3">
    <w:name w:val="List Bullet 3"/>
    <w:basedOn w:val="Normal"/>
    <w:uiPriority w:val="99"/>
    <w:semiHidden/>
    <w:unhideWhenUsed/>
    <w:pPr>
      <w:numPr>
        <w:numId w:val="3"/>
      </w:numPr>
      <w:ind w:firstLine="0"/>
      <w:contextualSpacing/>
    </w:pPr>
  </w:style>
  <w:style w:type="paragraph" w:styleId="ListBullet4">
    <w:name w:val="List Bullet 4"/>
    <w:basedOn w:val="Normal"/>
    <w:uiPriority w:val="99"/>
    <w:semiHidden/>
    <w:unhideWhenUsed/>
    <w:pPr>
      <w:numPr>
        <w:numId w:val="4"/>
      </w:numPr>
      <w:ind w:firstLine="0"/>
      <w:contextualSpacing/>
    </w:pPr>
  </w:style>
  <w:style w:type="paragraph" w:styleId="ListBullet5">
    <w:name w:val="List Bullet 5"/>
    <w:basedOn w:val="Normal"/>
    <w:uiPriority w:val="99"/>
    <w:semiHidden/>
    <w:unhideWhenUsed/>
    <w:pPr>
      <w:numPr>
        <w:numId w:val="5"/>
      </w:numPr>
      <w:ind w:firstLine="0"/>
      <w:contextualSpacing/>
    </w:pPr>
  </w:style>
  <w:style w:type="paragraph" w:styleId="ListContinue">
    <w:name w:val="List Continue"/>
    <w:basedOn w:val="Normal"/>
    <w:uiPriority w:val="99"/>
    <w:semiHidden/>
    <w:unhideWhenUsed/>
    <w:pPr>
      <w:spacing w:after="120"/>
      <w:ind w:left="360" w:firstLine="0"/>
      <w:contextualSpacing/>
    </w:pPr>
  </w:style>
  <w:style w:type="paragraph" w:styleId="ListContinue2">
    <w:name w:val="List Continue 2"/>
    <w:basedOn w:val="Normal"/>
    <w:uiPriority w:val="99"/>
    <w:semiHidden/>
    <w:unhideWhenUsed/>
    <w:pPr>
      <w:spacing w:after="120"/>
      <w:ind w:left="720" w:firstLine="0"/>
      <w:contextualSpacing/>
    </w:pPr>
  </w:style>
  <w:style w:type="paragraph" w:styleId="ListContinue3">
    <w:name w:val="List Continue 3"/>
    <w:basedOn w:val="Normal"/>
    <w:uiPriority w:val="99"/>
    <w:semiHidden/>
    <w:unhideWhenUsed/>
    <w:pPr>
      <w:spacing w:after="120"/>
      <w:ind w:left="1080" w:firstLine="0"/>
      <w:contextualSpacing/>
    </w:pPr>
  </w:style>
  <w:style w:type="paragraph" w:styleId="ListContinue4">
    <w:name w:val="List Continue 4"/>
    <w:basedOn w:val="Normal"/>
    <w:uiPriority w:val="99"/>
    <w:semiHidden/>
    <w:unhideWhenUsed/>
    <w:pPr>
      <w:spacing w:after="120"/>
      <w:ind w:left="1440" w:firstLine="0"/>
      <w:contextualSpacing/>
    </w:pPr>
  </w:style>
  <w:style w:type="paragraph" w:styleId="ListContinue5">
    <w:name w:val="List Continue 5"/>
    <w:basedOn w:val="Normal"/>
    <w:uiPriority w:val="99"/>
    <w:semiHidden/>
    <w:unhideWhenUsed/>
    <w:pPr>
      <w:spacing w:after="120"/>
      <w:ind w:left="1800" w:firstLine="0"/>
      <w:contextualSpacing/>
    </w:pPr>
  </w:style>
  <w:style w:type="paragraph" w:styleId="ListNumber">
    <w:name w:val="List Number"/>
    <w:basedOn w:val="Normal"/>
    <w:uiPriority w:val="8"/>
    <w:unhideWhenUsed/>
    <w:qFormat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pPr>
      <w:numPr>
        <w:numId w:val="7"/>
      </w:numPr>
      <w:ind w:firstLine="0"/>
      <w:contextualSpacing/>
    </w:pPr>
  </w:style>
  <w:style w:type="paragraph" w:styleId="ListNumber3">
    <w:name w:val="List Number 3"/>
    <w:basedOn w:val="Normal"/>
    <w:uiPriority w:val="99"/>
    <w:semiHidden/>
    <w:unhideWhenUsed/>
    <w:pPr>
      <w:numPr>
        <w:numId w:val="8"/>
      </w:numPr>
      <w:ind w:firstLine="0"/>
      <w:contextualSpacing/>
    </w:pPr>
  </w:style>
  <w:style w:type="paragraph" w:styleId="ListNumber4">
    <w:name w:val="List Number 4"/>
    <w:basedOn w:val="Normal"/>
    <w:uiPriority w:val="99"/>
    <w:semiHidden/>
    <w:unhideWhenUsed/>
    <w:pPr>
      <w:numPr>
        <w:numId w:val="9"/>
      </w:numPr>
      <w:ind w:firstLine="0"/>
      <w:contextualSpacing/>
    </w:pPr>
  </w:style>
  <w:style w:type="paragraph" w:styleId="ListNumber5">
    <w:name w:val="List Number 5"/>
    <w:basedOn w:val="Normal"/>
    <w:uiPriority w:val="99"/>
    <w:semiHidden/>
    <w:unhideWhenUsed/>
    <w:pPr>
      <w:numPr>
        <w:numId w:val="10"/>
      </w:numPr>
      <w:ind w:firstLine="0"/>
      <w:contextualSpacing/>
    </w:pPr>
  </w:style>
  <w:style w:type="paragraph" w:styleId="ListParagraph">
    <w:name w:val="List Paragraph"/>
    <w:basedOn w:val="Normal"/>
    <w:uiPriority w:val="34"/>
    <w:unhideWhenUsed/>
    <w:qFormat/>
    <w:pPr>
      <w:ind w:left="720" w:firstLine="0"/>
      <w:contextualSpacing/>
    </w:pPr>
  </w:style>
  <w:style w:type="paragraph" w:styleId="MacroText">
    <w:name w:val="macro"/>
    <w:link w:val="MacroTextChar"/>
    <w:uiPriority w:val="99"/>
    <w:semiHidden/>
    <w:unhideWhenUsed/>
    <w:rsid w:val="00EB69D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firstLine="0"/>
    </w:pPr>
    <w:rPr>
      <w:rFonts w:ascii="Consolas" w:hAnsi="Consolas" w:cs="Consolas"/>
      <w:kern w:val="24"/>
      <w:sz w:val="22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EB69D3"/>
    <w:rPr>
      <w:rFonts w:ascii="Consolas" w:hAnsi="Consolas" w:cs="Consolas"/>
      <w:kern w:val="24"/>
      <w:sz w:val="22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firstLine="0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kern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pPr>
      <w:ind w:firstLine="0"/>
    </w:pPr>
    <w:rPr>
      <w:rFonts w:ascii="Times New Roman" w:hAnsi="Times New Roman" w:cs="Times New Roman"/>
    </w:rPr>
  </w:style>
  <w:style w:type="paragraph" w:styleId="NormalIndent">
    <w:name w:val="Normal Indent"/>
    <w:basedOn w:val="Normal"/>
    <w:uiPriority w:val="99"/>
    <w:semiHidden/>
    <w:unhideWhenUsed/>
    <w:pPr>
      <w:ind w:left="720" w:firstLine="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pPr>
      <w:spacing w:line="240" w:lineRule="auto"/>
      <w:ind w:firstLine="0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Pr>
      <w:kern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EB69D3"/>
    <w:pPr>
      <w:spacing w:line="240" w:lineRule="auto"/>
      <w:ind w:firstLine="0"/>
    </w:pPr>
    <w:rPr>
      <w:rFonts w:ascii="Consolas" w:hAnsi="Consolas" w:cs="Consolas"/>
      <w:sz w:val="22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EB69D3"/>
    <w:rPr>
      <w:rFonts w:ascii="Consolas" w:hAnsi="Consolas" w:cs="Consolas"/>
      <w:sz w:val="22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00" w:after="160"/>
      <w:ind w:left="864" w:right="864" w:firstLine="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color w:val="404040" w:themeColor="text1" w:themeTint="BF"/>
      <w:kern w:val="24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pPr>
      <w:ind w:firstLine="0"/>
    </w:pPr>
  </w:style>
  <w:style w:type="character" w:customStyle="1" w:styleId="SalutationChar">
    <w:name w:val="Salutation Char"/>
    <w:basedOn w:val="DefaultParagraphFont"/>
    <w:link w:val="Salutation"/>
    <w:uiPriority w:val="99"/>
    <w:semiHidden/>
    <w:rPr>
      <w:kern w:val="24"/>
    </w:rPr>
  </w:style>
  <w:style w:type="paragraph" w:styleId="Signature">
    <w:name w:val="Signature"/>
    <w:basedOn w:val="Normal"/>
    <w:link w:val="SignatureChar"/>
    <w:uiPriority w:val="99"/>
    <w:semiHidden/>
    <w:unhideWhenUsed/>
    <w:pPr>
      <w:spacing w:line="240" w:lineRule="auto"/>
      <w:ind w:left="4320" w:firstLine="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Pr>
      <w:kern w:val="24"/>
    </w:rPr>
  </w:style>
  <w:style w:type="paragraph" w:customStyle="1" w:styleId="Ttulo21">
    <w:name w:val="Título 21"/>
    <w:basedOn w:val="Normal"/>
    <w:uiPriority w:val="1"/>
    <w:qFormat/>
    <w:pPr>
      <w:ind w:firstLine="0"/>
      <w:jc w:val="center"/>
    </w:pPr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40" w:firstLine="0"/>
    </w:pPr>
  </w:style>
  <w:style w:type="paragraph" w:styleId="TableofFigures">
    <w:name w:val="table of figures"/>
    <w:basedOn w:val="Normal"/>
    <w:next w:val="Normal"/>
    <w:uiPriority w:val="99"/>
    <w:semiHidden/>
    <w:unhideWhenUsed/>
    <w:pPr>
      <w:ind w:firstLine="0"/>
    </w:p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  <w:ind w:firstLine="0"/>
    </w:pPr>
    <w:rPr>
      <w:rFonts w:asciiTheme="majorHAnsi" w:eastAsiaTheme="majorEastAsia" w:hAnsiTheme="majorHAnsi" w:cstheme="majorBidi"/>
      <w:b/>
      <w:bCs/>
    </w:r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720" w:firstLine="0"/>
    </w:p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after="100"/>
      <w:ind w:left="960" w:firstLine="0"/>
    </w:p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after="100"/>
      <w:ind w:left="1200" w:firstLine="0"/>
    </w:p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after="100"/>
      <w:ind w:left="1440" w:firstLine="0"/>
    </w:p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after="100"/>
      <w:ind w:left="1680" w:firstLine="0"/>
    </w:p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after="100"/>
      <w:ind w:left="1920" w:firstLine="0"/>
    </w:p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FootnoteReference">
    <w:name w:val="footnote reference"/>
    <w:basedOn w:val="DefaultParagraphFont"/>
    <w:uiPriority w:val="99"/>
    <w:qFormat/>
    <w:rPr>
      <w:vertAlign w:val="superscript"/>
    </w:rPr>
  </w:style>
  <w:style w:type="table" w:customStyle="1" w:styleId="InformeAPA">
    <w:name w:val="Informe APA"/>
    <w:basedOn w:val="TableNormal"/>
    <w:uiPriority w:val="99"/>
    <w:rsid w:val="003F7CBD"/>
    <w:pPr>
      <w:spacing w:line="240" w:lineRule="auto"/>
      <w:ind w:firstLine="0"/>
    </w:pPr>
    <w:tblPr>
      <w:tblBorders>
        <w:top w:val="single" w:sz="12" w:space="0" w:color="auto"/>
        <w:bottom w:val="single" w:sz="12" w:space="0" w:color="auto"/>
      </w:tblBorders>
    </w:tblPr>
    <w:tblStylePr w:type="firstRow">
      <w:rPr>
        <w:rFonts w:asciiTheme="majorHAnsi" w:hAnsiTheme="majorHAnsi"/>
      </w:rPr>
      <w:tblPr/>
      <w:tcPr>
        <w:tcBorders>
          <w:top w:val="single" w:sz="12" w:space="0" w:color="auto"/>
          <w:left w:val="nil"/>
          <w:bottom w:val="single" w:sz="12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Tablailustracin">
    <w:name w:val="Tabla/ilustración"/>
    <w:basedOn w:val="Normal"/>
    <w:link w:val="TablailustracinChar"/>
    <w:uiPriority w:val="7"/>
    <w:qFormat/>
    <w:rsid w:val="002D1DE0"/>
    <w:pPr>
      <w:spacing w:before="240"/>
      <w:ind w:firstLine="0"/>
      <w:contextualSpacing/>
    </w:pPr>
    <w:rPr>
      <w:b/>
      <w:bCs/>
    </w:rPr>
  </w:style>
  <w:style w:type="paragraph" w:styleId="Footer">
    <w:name w:val="footer"/>
    <w:basedOn w:val="Normal"/>
    <w:link w:val="FooterChar"/>
    <w:uiPriority w:val="99"/>
    <w:qFormat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2E59"/>
  </w:style>
  <w:style w:type="character" w:styleId="CommentReference">
    <w:name w:val="annotation reference"/>
    <w:basedOn w:val="DefaultParagraphFont"/>
    <w:uiPriority w:val="99"/>
    <w:semiHidden/>
    <w:unhideWhenUsed/>
    <w:rsid w:val="00EB69D3"/>
    <w:rPr>
      <w:sz w:val="22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qFormat/>
    <w:rsid w:val="00EB69D3"/>
    <w:pPr>
      <w:spacing w:line="240" w:lineRule="auto"/>
    </w:pPr>
    <w:rPr>
      <w:sz w:val="22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69D3"/>
    <w:rPr>
      <w:sz w:val="22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B69D3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EB69D3"/>
    <w:rPr>
      <w:rFonts w:ascii="Consolas" w:hAnsi="Consolas"/>
      <w:sz w:val="22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EB69D3"/>
    <w:rPr>
      <w:rFonts w:ascii="Consolas" w:hAnsi="Consolas"/>
      <w:sz w:val="22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EB69D3"/>
    <w:pPr>
      <w:spacing w:before="240"/>
      <w:ind w:firstLine="720"/>
      <w:jc w:val="left"/>
      <w:outlineLvl w:val="9"/>
    </w:pPr>
    <w:rPr>
      <w:b w:val="0"/>
      <w:bCs w:val="0"/>
      <w:color w:val="6E6E6E" w:themeColor="accent1" w:themeShade="80"/>
      <w:sz w:val="32"/>
      <w:szCs w:val="32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EB69D3"/>
    <w:rPr>
      <w:b/>
      <w:bCs/>
      <w:caps w:val="0"/>
      <w:smallCaps/>
      <w:color w:val="6E6E6E" w:themeColor="accent1" w:themeShade="80"/>
      <w:spacing w:val="5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EB69D3"/>
    <w:rPr>
      <w:i/>
      <w:iCs/>
      <w:color w:val="6E6E6E" w:themeColor="accent1" w:themeShade="80"/>
    </w:rPr>
  </w:style>
  <w:style w:type="table" w:styleId="GridTable4-Accent4">
    <w:name w:val="Grid Table 4 Accent 4"/>
    <w:basedOn w:val="TableNormal"/>
    <w:uiPriority w:val="49"/>
    <w:rsid w:val="003F7CBD"/>
    <w:pPr>
      <w:spacing w:line="240" w:lineRule="auto"/>
    </w:pPr>
    <w:tblPr>
      <w:tblStyleRowBandSize w:val="1"/>
      <w:tblStyleColBandSize w:val="1"/>
      <w:tblBorders>
        <w:top w:val="single" w:sz="4" w:space="0" w:color="B2B2B2" w:themeColor="accent4" w:themeTint="99"/>
        <w:left w:val="single" w:sz="4" w:space="0" w:color="B2B2B2" w:themeColor="accent4" w:themeTint="99"/>
        <w:bottom w:val="single" w:sz="4" w:space="0" w:color="B2B2B2" w:themeColor="accent4" w:themeTint="99"/>
        <w:right w:val="single" w:sz="4" w:space="0" w:color="B2B2B2" w:themeColor="accent4" w:themeTint="99"/>
        <w:insideH w:val="single" w:sz="4" w:space="0" w:color="B2B2B2" w:themeColor="accent4" w:themeTint="99"/>
        <w:insideV w:val="single" w:sz="4" w:space="0" w:color="B2B2B2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8080" w:themeColor="accent4"/>
          <w:left w:val="single" w:sz="4" w:space="0" w:color="808080" w:themeColor="accent4"/>
          <w:bottom w:val="single" w:sz="4" w:space="0" w:color="808080" w:themeColor="accent4"/>
          <w:right w:val="single" w:sz="4" w:space="0" w:color="808080" w:themeColor="accent4"/>
          <w:insideH w:val="nil"/>
          <w:insideV w:val="nil"/>
        </w:tcBorders>
        <w:shd w:val="clear" w:color="auto" w:fill="808080" w:themeFill="accent4"/>
      </w:tcPr>
    </w:tblStylePr>
    <w:tblStylePr w:type="lastRow">
      <w:rPr>
        <w:b/>
        <w:bCs/>
      </w:rPr>
      <w:tblPr/>
      <w:tcPr>
        <w:tcBorders>
          <w:top w:val="double" w:sz="4" w:space="0" w:color="80808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5E5" w:themeFill="accent4" w:themeFillTint="33"/>
      </w:tcPr>
    </w:tblStylePr>
    <w:tblStylePr w:type="band1Horz">
      <w:tblPr/>
      <w:tcPr>
        <w:shd w:val="clear" w:color="auto" w:fill="E5E5E5" w:themeFill="accent4" w:themeFillTint="33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D05DD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05DD5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B4315E"/>
    <w:pPr>
      <w:tabs>
        <w:tab w:val="right" w:leader="dot" w:pos="9016"/>
      </w:tabs>
      <w:spacing w:after="100"/>
      <w:ind w:left="480"/>
      <w:jc w:val="right"/>
    </w:pPr>
  </w:style>
  <w:style w:type="character" w:styleId="Hyperlink">
    <w:name w:val="Hyperlink"/>
    <w:basedOn w:val="DefaultParagraphFont"/>
    <w:uiPriority w:val="99"/>
    <w:unhideWhenUsed/>
    <w:rsid w:val="00D05DD5"/>
    <w:rPr>
      <w:color w:val="5F5F5F" w:themeColor="hyperlink"/>
      <w:u w:val="single"/>
    </w:rPr>
  </w:style>
  <w:style w:type="table" w:styleId="GridTable5Dark">
    <w:name w:val="Grid Table 5 Dark"/>
    <w:basedOn w:val="TableNormal"/>
    <w:uiPriority w:val="50"/>
    <w:rsid w:val="006F57B9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2">
    <w:name w:val="Grid Table 5 Dark Accent 2"/>
    <w:basedOn w:val="TableNormal"/>
    <w:uiPriority w:val="50"/>
    <w:rsid w:val="006F57B9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EFE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2B2B2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2B2B2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2B2B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2B2B2" w:themeFill="accent2"/>
      </w:tcPr>
    </w:tblStylePr>
    <w:tblStylePr w:type="band1Vert">
      <w:tblPr/>
      <w:tcPr>
        <w:shd w:val="clear" w:color="auto" w:fill="E0E0E0" w:themeFill="accent2" w:themeFillTint="66"/>
      </w:tcPr>
    </w:tblStylePr>
    <w:tblStylePr w:type="band1Horz">
      <w:tblPr/>
      <w:tcPr>
        <w:shd w:val="clear" w:color="auto" w:fill="E0E0E0" w:themeFill="accent2" w:themeFillTint="66"/>
      </w:tcPr>
    </w:tblStylePr>
  </w:style>
  <w:style w:type="paragraph" w:customStyle="1" w:styleId="Formulario">
    <w:name w:val="Formulario"/>
    <w:basedOn w:val="Tablailustracin"/>
    <w:next w:val="Normal"/>
    <w:link w:val="FormularioChar"/>
    <w:qFormat/>
    <w:rsid w:val="00E504F9"/>
    <w:pPr>
      <w:numPr>
        <w:numId w:val="12"/>
      </w:numPr>
    </w:pPr>
  </w:style>
  <w:style w:type="paragraph" w:customStyle="1" w:styleId="Reportes">
    <w:name w:val="Reportes"/>
    <w:basedOn w:val="Tablailustracin"/>
    <w:next w:val="Normal"/>
    <w:link w:val="ReportesChar"/>
    <w:qFormat/>
    <w:rsid w:val="00860E0C"/>
    <w:pPr>
      <w:framePr w:wrap="around" w:vAnchor="text" w:hAnchor="text" w:y="1"/>
      <w:numPr>
        <w:numId w:val="13"/>
      </w:numPr>
      <w:ind w:left="0" w:firstLine="0"/>
    </w:pPr>
  </w:style>
  <w:style w:type="character" w:customStyle="1" w:styleId="TablailustracinChar">
    <w:name w:val="Tabla/ilustración Char"/>
    <w:basedOn w:val="DefaultParagraphFont"/>
    <w:link w:val="Tablailustracin"/>
    <w:uiPriority w:val="7"/>
    <w:rsid w:val="00860E0C"/>
    <w:rPr>
      <w:b/>
      <w:bCs/>
    </w:rPr>
  </w:style>
  <w:style w:type="character" w:customStyle="1" w:styleId="FormularioChar">
    <w:name w:val="Formulario Char"/>
    <w:basedOn w:val="TablailustracinChar"/>
    <w:link w:val="Formulario"/>
    <w:rsid w:val="00860E0C"/>
    <w:rPr>
      <w:b/>
      <w:bCs/>
    </w:rPr>
  </w:style>
  <w:style w:type="character" w:customStyle="1" w:styleId="ReportesChar">
    <w:name w:val="Reportes Char"/>
    <w:basedOn w:val="FormularioChar"/>
    <w:link w:val="Reportes"/>
    <w:rsid w:val="00860E0C"/>
    <w:rPr>
      <w:b/>
      <w:bCs/>
    </w:rPr>
  </w:style>
  <w:style w:type="paragraph" w:styleId="Revision">
    <w:name w:val="Revision"/>
    <w:hidden/>
    <w:uiPriority w:val="99"/>
    <w:semiHidden/>
    <w:rsid w:val="0035061D"/>
    <w:pPr>
      <w:spacing w:line="240" w:lineRule="auto"/>
      <w:ind w:firstLine="0"/>
    </w:pPr>
  </w:style>
  <w:style w:type="character" w:styleId="Mention">
    <w:name w:val="Mention"/>
    <w:basedOn w:val="DefaultParagraphFont"/>
    <w:uiPriority w:val="99"/>
    <w:unhideWhenUsed/>
    <w:rsid w:val="002D6CC5"/>
    <w:rPr>
      <w:color w:val="2B579A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4D073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C7EC7"/>
    <w:rPr>
      <w:color w:val="6C6C6C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90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7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1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8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3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6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4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4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29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15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1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2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78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3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1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87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44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47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5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9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7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0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0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0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42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90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5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9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3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0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46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66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0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9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1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3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1.png"/><Relationship Id="rId226" Type="http://schemas.openxmlformats.org/officeDocument/2006/relationships/footer" Target="footer1.xml"/><Relationship Id="rId107" Type="http://schemas.openxmlformats.org/officeDocument/2006/relationships/image" Target="media/image96.png"/><Relationship Id="rId11" Type="http://schemas.openxmlformats.org/officeDocument/2006/relationships/endnotes" Target="endnotes.xm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customXml" Target="../customXml/item5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2.png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hyperlink" Target="https://app.diagrams.net/" TargetMode="External"/><Relationship Id="rId206" Type="http://schemas.openxmlformats.org/officeDocument/2006/relationships/image" Target="media/image192.png"/><Relationship Id="rId227" Type="http://schemas.openxmlformats.org/officeDocument/2006/relationships/header" Target="header2.xml"/><Relationship Id="rId12" Type="http://schemas.openxmlformats.org/officeDocument/2006/relationships/image" Target="media/image1.png"/><Relationship Id="rId33" Type="http://schemas.openxmlformats.org/officeDocument/2006/relationships/image" Target="media/image22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3.png"/><Relationship Id="rId6" Type="http://schemas.openxmlformats.org/officeDocument/2006/relationships/numbering" Target="numbering.xml"/><Relationship Id="rId23" Type="http://schemas.openxmlformats.org/officeDocument/2006/relationships/image" Target="media/image12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1.png"/><Relationship Id="rId207" Type="http://schemas.openxmlformats.org/officeDocument/2006/relationships/image" Target="media/image193.png"/><Relationship Id="rId228" Type="http://schemas.openxmlformats.org/officeDocument/2006/relationships/footer" Target="footer2.xml"/><Relationship Id="rId13" Type="http://schemas.openxmlformats.org/officeDocument/2006/relationships/image" Target="media/image2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styles" Target="styles.xml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4.sv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2.svg"/><Relationship Id="rId208" Type="http://schemas.openxmlformats.org/officeDocument/2006/relationships/image" Target="media/image194.png"/><Relationship Id="rId229" Type="http://schemas.openxmlformats.org/officeDocument/2006/relationships/fontTable" Target="fontTable.xml"/><Relationship Id="rId14" Type="http://schemas.openxmlformats.org/officeDocument/2006/relationships/image" Target="media/image3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settings" Target="settings.xml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hyperlink" Target="https://lucid.app/lucidchart/5102ecf7-90be-4201-a0f8-7d107c05088b/edit?viewport_loc=-476%2C-255%2C4043%2C1897%2C0_0&amp;invitationId=inv_31c4a241-9c2f-4f86-b832-5affd74d89d7" TargetMode="External"/><Relationship Id="rId230" Type="http://schemas.openxmlformats.org/officeDocument/2006/relationships/theme" Target="theme/theme1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hyperlink" Target="https://app.diagrams.net/" TargetMode="External"/><Relationship Id="rId209" Type="http://schemas.openxmlformats.org/officeDocument/2006/relationships/image" Target="media/image195.png"/><Relationship Id="rId190" Type="http://schemas.openxmlformats.org/officeDocument/2006/relationships/image" Target="media/image179.png"/><Relationship Id="rId204" Type="http://schemas.openxmlformats.org/officeDocument/2006/relationships/image" Target="media/image190.png"/><Relationship Id="rId220" Type="http://schemas.openxmlformats.org/officeDocument/2006/relationships/image" Target="media/image205.png"/><Relationship Id="rId225" Type="http://schemas.openxmlformats.org/officeDocument/2006/relationships/header" Target="header1.xml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80" Type="http://schemas.openxmlformats.org/officeDocument/2006/relationships/image" Target="media/image169.png"/><Relationship Id="rId210" Type="http://schemas.openxmlformats.org/officeDocument/2006/relationships/image" Target="media/image196.png"/><Relationship Id="rId215" Type="http://schemas.openxmlformats.org/officeDocument/2006/relationships/image" Target="media/image201.png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3.png"/><Relationship Id="rId200" Type="http://schemas.openxmlformats.org/officeDocument/2006/relationships/image" Target="media/image186.png"/><Relationship Id="rId16" Type="http://schemas.openxmlformats.org/officeDocument/2006/relationships/image" Target="media/image5.png"/><Relationship Id="rId221" Type="http://schemas.openxmlformats.org/officeDocument/2006/relationships/image" Target="media/image206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197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4.svg"/><Relationship Id="rId201" Type="http://schemas.openxmlformats.org/officeDocument/2006/relationships/image" Target="media/image187.png"/><Relationship Id="rId222" Type="http://schemas.openxmlformats.org/officeDocument/2006/relationships/image" Target="media/image207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198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hyperlink" Target="https://drive.google.com/file/d/1yMp0I3xapmzCbnpTacgckW5jqX6cfN4k/view?usp=sharing" TargetMode="External"/><Relationship Id="rId202" Type="http://schemas.openxmlformats.org/officeDocument/2006/relationships/image" Target="media/image188.png"/><Relationship Id="rId223" Type="http://schemas.openxmlformats.org/officeDocument/2006/relationships/image" Target="media/image208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50" Type="http://schemas.openxmlformats.org/officeDocument/2006/relationships/image" Target="media/image39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199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5.png"/><Relationship Id="rId203" Type="http://schemas.openxmlformats.org/officeDocument/2006/relationships/image" Target="media/image189.png"/><Relationship Id="rId19" Type="http://schemas.openxmlformats.org/officeDocument/2006/relationships/image" Target="media/image8.png"/><Relationship Id="rId224" Type="http://schemas.openxmlformats.org/officeDocument/2006/relationships/hyperlink" Target="https://jassielof.github.io/SI414-mockup/" TargetMode="External"/><Relationship Id="rId30" Type="http://schemas.openxmlformats.org/officeDocument/2006/relationships/image" Target="media/image1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customXml" Target="../customXml/item3.xml"/><Relationship Id="rId214" Type="http://schemas.openxmlformats.org/officeDocument/2006/relationships/image" Target="media/image20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assi\AppData\Roaming\Microsoft\Templates\Documento%20de%20estilo%20APA.dotx" TargetMode="External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6C6C6C"/>
      </a:folHlink>
    </a:clrScheme>
    <a:fontScheme name="Times New Roman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705bed3-e27d-427d-8626-10b26a7e9b67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employees xmlns="http://schemas.microsoft.com/temp/samples">
  <employee>
    <CustomerName>&lt;?xml version="1.0" standalone="yes"?&gt;
&lt;?mso-application progid="Word.Document"?&gt;
&lt;pkg:package xmlns:pkg="http://schemas.microsoft.com/office/2006/xmlPackage"&gt;&lt;pkg:part pkg:name="/_rels/.rels" pkg:contentType="application/vnd.openxmlformats-package.relationships+xml" pkg:padding="512"&gt;&lt;pkg:xmlData&gt;&lt;Relationships xmlns="http://schemas.openxmlformats.org/package/2006/relationships"&gt;&lt;Relationship Id="rId1" Type="http://schemas.openxmlformats.org/officeDocument/2006/relationships/officeDocument" Target="word/document.xml"/&gt;&lt;/Relationships&gt;&lt;/pkg:xmlData&gt;&lt;/pkg:part&gt;&lt;pkg:part pkg:name="/word/document.xml" pkg:contentType="application/vnd.openxmlformats-officedocument.wordprocessingml.document.main+xml"&gt;&lt;pkg:xmlData&gt;&lt;w:document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wp14"&gt;&lt;w:body&gt;&lt;w:p w14:paraId="34AFBFD1" w14:textId="14765E4D" w:rsidR="003C2A31" w:rsidRDefault="003C2A31"&gt;&lt;w:r&gt;&lt;w:t&gt;Sistem&lt;/w:t&gt;&lt;/w:r&gt;&lt;w:r&gt;&lt;w:t xml:space="preserve"&gt;a de &lt;/w:t&gt;&lt;/w:r&gt;&lt;w:r&gt;&lt;w:t&gt;Gestión d&lt;/w:t&gt;&lt;/w:r&gt;&lt;w:r&gt;&lt;w:t&gt;e Reservas&lt;/w:t&gt;&lt;/w:r&gt;&lt;/w:p&gt;&lt;w:sectPr w:rsidR="00000000"&gt;&lt;w:pgSz w:w="12240" w:h="15840"/&gt;&lt;w:pgMar w:top="1440" w:right="1440" w:bottom="1440" w:left="1440" w:header="720" w:footer="720" w:gutter="0"/&gt;&lt;w:cols w:space="720"/&gt;&lt;/w:sectPr&gt;&lt;/w:body&gt;&lt;/w:document&gt;&lt;/pkg:xmlData&gt;&lt;/pkg:part&gt;&lt;pkg:part pkg:name="/word/_rels/document.xml.rels" pkg:contentType="application/vnd.openxmlformats-package.relationships+xml" pkg:padding="256"&gt;&lt;pkg:xmlData&gt;&lt;Relationships xmlns="http://schemas.openxmlformats.org/package/2006/relationships"&gt;&lt;Relationship Id="rId1" Type="http://schemas.openxmlformats.org/officeDocument/2006/relationships/styles" Target="styles.xml"/&gt;&lt;/Relationships&gt;&lt;/pkg:xmlData&gt;&lt;/pkg:part&gt;&lt;pkg:part pkg:name="/word/styles.xml" pkg:contentType="application/vnd.openxmlformats-officedocument.wordprocessingml.styles+xml"&gt;&lt;pkg:xmlData&gt;&lt;w:styles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w16du"&gt;&lt;w:docDefaults&gt;&lt;w:rPrDefault&gt;&lt;w:rPr&gt;&lt;w:rFonts w:asciiTheme="minorHAnsi" w:eastAsiaTheme="minorEastAsia" w:hAnsiTheme="minorHAnsi" w:cstheme="minorBidi"/&gt;&lt;w:color w:val="000000" w:themeColor="text1"/&gt;&lt;w:sz w:val="24"/&gt;&lt;w:szCs w:val="24"/&gt;&lt;w:lang w:val="es-ES" w:eastAsia="ja-JP" w:bidi="ar-SA"/&gt;&lt;/w:rPr&gt;&lt;/w:rPrDefault&gt;&lt;w:pPrDefault&gt;&lt;w:pPr&gt;&lt;w:spacing w:line="480" w:lineRule="auto"/&gt;&lt;w:ind w:firstLine="720"/&gt;&lt;/w:pPr&gt;&lt;/w:pPrDefault&gt;&lt;/w:docDefaults&gt;&lt;w:style w:type="paragraph" w:default="1" w:styleId="Normal"&gt;&lt;w:name w:val="Normal"/&gt;&lt;w:qFormat/&gt;&lt;w:rsid w:val="003C2A31"/&gt;&lt;/w:style&gt;&lt;w:style w:type="character" w:default="1" w:styleId="DefaultParagraphFont"&gt;&lt;w:name w:val="Default Paragraph Font"/&gt;&lt;w:uiPriority w:val="1"/&gt;&lt;w:semiHidden/&gt;&lt;w:unhideWhenUsed/&gt;&lt;w:rsid w:val="003C2A31"/&gt;&lt;/w:style&gt;&lt;w:style w:type="table" w:default="1" w:styleId="TableNormal"&gt;&lt;w:name w:val="Normal Table"/&gt;&lt;w:uiPriority w:val="99"/&gt;&lt;w:semiHidden/&gt;&lt;w:unhideWhenUsed/&gt;&lt;w:tblPr&gt;&lt;w:tblInd w:w="0" w:type="dxa"/&gt;&lt;w:tblCellMar&gt;&lt;w:top w:w="0" w:type="dxa"/&gt;&lt;w:left w:w="108" w:type="dxa"/&gt;&lt;w:bottom w:w="0" w:type="dxa"/&gt;&lt;w:right w:w="108" w:type="dxa"/&gt;&lt;/w:tblCellMar&gt;&lt;/w:tblPr&gt;&lt;/w:style&gt;&lt;w:style w:type="numbering" w:default="1" w:styleId="NoList"&gt;&lt;w:name w:val="No List"/&gt;&lt;w:uiPriority w:val="99"/&gt;&lt;w:semiHidden/&gt;&lt;w:unhideWhenUsed/&gt;&lt;w:rsid w:val="003C2A31"/&gt;&lt;/w:style&gt;&lt;/w:styles&gt;&lt;/pkg:xmlData&gt;&lt;/pkg:part&gt;&lt;/pkg:package&gt;
</CustomerName>
    <CompanyName/>
    <SenderAddress/>
    <Address/>
  </employee>
</employe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688AB59AA50CE4BAD4D559BB156F190" ma:contentTypeVersion="8" ma:contentTypeDescription="Crear nuevo documento." ma:contentTypeScope="" ma:versionID="ab0f00ba6157d5da6bac78c02be6af2d">
  <xsd:schema xmlns:xsd="http://www.w3.org/2001/XMLSchema" xmlns:xs="http://www.w3.org/2001/XMLSchema" xmlns:p="http://schemas.microsoft.com/office/2006/metadata/properties" xmlns:ns3="c705bed3-e27d-427d-8626-10b26a7e9b67" xmlns:ns4="77ad58ea-f62a-4860-988a-68bf8d415bdc" targetNamespace="http://schemas.microsoft.com/office/2006/metadata/properties" ma:root="true" ma:fieldsID="d8ef7733e521d8107d88b119300cd225" ns3:_="" ns4:_="">
    <xsd:import namespace="c705bed3-e27d-427d-8626-10b26a7e9b67"/>
    <xsd:import namespace="77ad58ea-f62a-4860-988a-68bf8d415bd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705bed3-e27d-427d-8626-10b26a7e9b6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7ad58ea-f62a-4860-988a-68bf8d415bd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2258338-8791-4297-B048-3F55C1F58C74}">
  <ds:schemaRefs>
    <ds:schemaRef ds:uri="http://schemas.microsoft.com/office/infopath/2007/PartnerControls"/>
    <ds:schemaRef ds:uri="http://purl.org/dc/elements/1.1/"/>
    <ds:schemaRef ds:uri="http://schemas.microsoft.com/office/2006/documentManagement/types"/>
    <ds:schemaRef ds:uri="77ad58ea-f62a-4860-988a-68bf8d415bdc"/>
    <ds:schemaRef ds:uri="http://www.w3.org/XML/1998/namespace"/>
    <ds:schemaRef ds:uri="http://purl.org/dc/dcmitype/"/>
    <ds:schemaRef ds:uri="http://purl.org/dc/terms/"/>
    <ds:schemaRef ds:uri="http://schemas.openxmlformats.org/package/2006/metadata/core-properties"/>
    <ds:schemaRef ds:uri="c705bed3-e27d-427d-8626-10b26a7e9b67"/>
    <ds:schemaRef ds:uri="http://schemas.microsoft.com/office/2006/metadata/properties"/>
  </ds:schemaRefs>
</ds:datastoreItem>
</file>

<file path=customXml/itemProps2.xml><?xml version="1.0" encoding="utf-8"?>
<ds:datastoreItem xmlns:ds="http://schemas.openxmlformats.org/officeDocument/2006/customXml" ds:itemID="{8380E956-02AA-401B-8674-47E113BB0F9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0D46E25F-586D-4550-A90E-B2085336678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98E728A-96FF-4995-885C-5AF887AB0C35}">
  <ds:schemaRefs>
    <ds:schemaRef ds:uri="http://schemas.microsoft.com/temp/samples"/>
  </ds:schemaRefs>
</ds:datastoreItem>
</file>

<file path=customXml/itemProps5.xml><?xml version="1.0" encoding="utf-8"?>
<ds:datastoreItem xmlns:ds="http://schemas.openxmlformats.org/officeDocument/2006/customXml" ds:itemID="{69FD75A6-EF8C-4056-9F25-59263D0F63F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705bed3-e27d-427d-8626-10b26a7e9b67"/>
    <ds:schemaRef ds:uri="77ad58ea-f62a-4860-988a-68bf8d415bd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Documento%20de%20estilo%20APA.dotx</Template>
  <TotalTime>0</TotalTime>
  <Pages>1</Pages>
  <Words>9611</Words>
  <Characters>54784</Characters>
  <Application>Microsoft Office Word</Application>
  <DocSecurity>4</DocSecurity>
  <Lines>456</Lines>
  <Paragraphs>128</Paragraphs>
  <ScaleCrop>false</ScaleCrop>
  <Company/>
  <LinksUpToDate>false</LinksUpToDate>
  <CharactersWithSpaces>64267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Jassiel Ovando F.</dc:creator>
  <cp:keywords/>
  <dc:description/>
  <cp:lastModifiedBy>Guest User</cp:lastModifiedBy>
  <cp:revision>800</cp:revision>
  <cp:lastPrinted>2024-06-19T04:40:00Z</cp:lastPrinted>
  <dcterms:created xsi:type="dcterms:W3CDTF">2024-06-04T04:59:00Z</dcterms:created>
  <dcterms:modified xsi:type="dcterms:W3CDTF">2024-06-19T01:50:00Z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0x010100A688AB59AA50CE4BAD4D559BB156F190</vt:lpwstr>
  </property>
</Properties>
</file>